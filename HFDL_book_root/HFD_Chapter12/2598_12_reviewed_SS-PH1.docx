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8CEB76" w14:textId="6B28A441" w:rsidR="00485578" w:rsidRDefault="220381DB" w:rsidP="000708F9">
      <w:pPr>
        <w:pStyle w:val="ChapterTitleNumberBPBHEB"/>
      </w:pPr>
      <w:r>
        <w:t xml:space="preserve">Chapter </w:t>
      </w:r>
      <w:r w:rsidR="00DA34D5">
        <w:t>12</w:t>
      </w:r>
    </w:p>
    <w:p w14:paraId="46CCC6FA" w14:textId="0A1B4141" w:rsidR="00A55F8D" w:rsidRDefault="005518F4" w:rsidP="00485578">
      <w:pPr>
        <w:pStyle w:val="ChapterTitleBPBHEB"/>
      </w:pPr>
      <w:r w:rsidRPr="00DA34D5">
        <w:t>Road Ahead</w:t>
      </w:r>
    </w:p>
    <w:p w14:paraId="5EFEBB63" w14:textId="5B09BA13" w:rsidR="00485578" w:rsidRDefault="00485578" w:rsidP="00485578">
      <w:pPr>
        <w:pStyle w:val="NormalBPBHEB"/>
      </w:pPr>
    </w:p>
    <w:p w14:paraId="60DFFB25" w14:textId="61EB6096" w:rsidR="00485578" w:rsidRDefault="00485578" w:rsidP="000708F9">
      <w:pPr>
        <w:pStyle w:val="Heading1BPBHEB"/>
      </w:pPr>
      <w:r>
        <w:t>Introduction</w:t>
      </w:r>
    </w:p>
    <w:p w14:paraId="681A76A7" w14:textId="190C5E87" w:rsidR="00306DFC" w:rsidRDefault="00076947" w:rsidP="000708F9">
      <w:pPr>
        <w:pStyle w:val="NormalBPBHEB"/>
        <w:rPr>
          <w:rFonts w:eastAsiaTheme="minorEastAsia"/>
        </w:rPr>
      </w:pPr>
      <w:r w:rsidRPr="000708F9">
        <w:rPr>
          <w:i/>
          <w:iCs/>
        </w:rPr>
        <w:t>Chapter 12, Road Ahead</w:t>
      </w:r>
      <w:r w:rsidRPr="000708F9">
        <w:t>,</w:t>
      </w:r>
      <w:r>
        <w:t xml:space="preserve"> concludes our </w:t>
      </w:r>
      <w:r w:rsidR="002D4B4F">
        <w:t>in-depth examination of reinforcement learning, the Hugging Face Diffusion library, and their transformative impact</w:t>
      </w:r>
      <w:r>
        <w:t xml:space="preserve"> on </w:t>
      </w:r>
      <w:r w:rsidRPr="000708F9">
        <w:rPr>
          <w:b/>
          <w:bCs/>
        </w:rPr>
        <w:t>artificial intelligence</w:t>
      </w:r>
      <w:r w:rsidR="00485578" w:rsidRPr="000708F9">
        <w:rPr>
          <w:b/>
          <w:bCs/>
        </w:rPr>
        <w:t xml:space="preserve"> </w:t>
      </w:r>
      <w:r w:rsidR="00485578">
        <w:t>(</w:t>
      </w:r>
      <w:r w:rsidR="00485578" w:rsidRPr="000708F9">
        <w:rPr>
          <w:b/>
          <w:bCs/>
        </w:rPr>
        <w:t>AI</w:t>
      </w:r>
      <w:r w:rsidR="00485578">
        <w:t>)</w:t>
      </w:r>
      <w:r>
        <w:t xml:space="preserve">. Reflecting on the journey through the book, this chapter shifts </w:t>
      </w:r>
      <w:r w:rsidR="00BF7CB9">
        <w:t xml:space="preserve">the focus to the future by summarizing the main ideas, exploring </w:t>
      </w:r>
      <w:proofErr w:type="gramStart"/>
      <w:r w:rsidR="00BF7CB9">
        <w:t>new technologies</w:t>
      </w:r>
      <w:proofErr w:type="gramEnd"/>
      <w:r w:rsidR="00BF7CB9">
        <w:t xml:space="preserve"> and environments, and examining the ethical and societal issues associated with</w:t>
      </w:r>
      <w:r>
        <w:t xml:space="preserve"> AI development.</w:t>
      </w:r>
    </w:p>
    <w:p w14:paraId="1CE587CF" w14:textId="1377F232" w:rsidR="009D5259" w:rsidRDefault="00076947" w:rsidP="00485578">
      <w:pPr>
        <w:pStyle w:val="NormalBPBHEB"/>
      </w:pPr>
      <w:r>
        <w:t>Throughout this chapter, readers will enhance their understanding, explore new research areas, and gain insights into responsible AI development. The chapter concludes with a comprehensive view of the future of reinforcement learning and its transformative power to shape society.</w:t>
      </w:r>
    </w:p>
    <w:p w14:paraId="223B751C" w14:textId="77777777" w:rsidR="00485578" w:rsidRDefault="00485578" w:rsidP="00485578">
      <w:pPr>
        <w:pStyle w:val="NormalBPBHEB"/>
      </w:pPr>
    </w:p>
    <w:p w14:paraId="11752DF4" w14:textId="0DCEA60F" w:rsidR="00485578" w:rsidRDefault="00485578" w:rsidP="000708F9">
      <w:pPr>
        <w:pStyle w:val="Heading1BPBHEB"/>
      </w:pPr>
      <w:r>
        <w:t>Structure</w:t>
      </w:r>
    </w:p>
    <w:p w14:paraId="733B968D" w14:textId="51B4D353" w:rsidR="00485578" w:rsidRDefault="00485578" w:rsidP="00485578">
      <w:pPr>
        <w:pStyle w:val="NormalBPBHEB"/>
      </w:pPr>
      <w:r>
        <w:t xml:space="preserve">This chapter covers the following topics: </w:t>
      </w:r>
    </w:p>
    <w:p w14:paraId="35859323" w14:textId="60CB0B34" w:rsidR="00485578" w:rsidRPr="00333DB0" w:rsidRDefault="00333DB0" w:rsidP="000708F9">
      <w:pPr>
        <w:pStyle w:val="NormalBPBHEB"/>
        <w:numPr>
          <w:ilvl w:val="0"/>
          <w:numId w:val="21"/>
        </w:numPr>
      </w:pPr>
      <w:r w:rsidRPr="00333DB0">
        <w:t>Revisiting core concepts of deep reinforcement learning</w:t>
      </w:r>
    </w:p>
    <w:p w14:paraId="727A299C" w14:textId="7BBA2B22" w:rsidR="00333DB0" w:rsidRPr="00333DB0" w:rsidRDefault="00333DB0" w:rsidP="000708F9">
      <w:pPr>
        <w:pStyle w:val="NormalBPBHEB"/>
        <w:numPr>
          <w:ilvl w:val="0"/>
          <w:numId w:val="21"/>
        </w:numPr>
      </w:pPr>
      <w:r w:rsidRPr="000708F9">
        <w:t>Future trends and research directions</w:t>
      </w:r>
    </w:p>
    <w:p w14:paraId="19E1E72E" w14:textId="77777777" w:rsidR="00485578" w:rsidRDefault="00485578" w:rsidP="00333DB0">
      <w:pPr>
        <w:pStyle w:val="NormalBPBHEB"/>
      </w:pPr>
    </w:p>
    <w:p w14:paraId="6A1D7B6D" w14:textId="086A5DFF" w:rsidR="00426AD3" w:rsidRDefault="00426AD3" w:rsidP="000708F9">
      <w:pPr>
        <w:pStyle w:val="Heading1BPBHEB"/>
        <w:divId w:val="1370109691"/>
      </w:pPr>
      <w:r>
        <w:t>Objectives</w:t>
      </w:r>
    </w:p>
    <w:p w14:paraId="78CFA882" w14:textId="7A0C9916" w:rsidR="008A45C3" w:rsidRDefault="00076947" w:rsidP="00485578">
      <w:pPr>
        <w:pStyle w:val="NormalBPBHEB"/>
        <w:divId w:val="1370109691"/>
      </w:pPr>
      <w:r>
        <w:t xml:space="preserve">By the end of this chapter, readers will </w:t>
      </w:r>
      <w:r w:rsidR="00DC3CB9">
        <w:t>have strengthened</w:t>
      </w:r>
      <w:r>
        <w:t xml:space="preserve"> their basic understanding of reinforcement learning by reflecting on its core principles, methods, and historical development. They will explore advanced tools and simulation environments</w:t>
      </w:r>
      <w:r w:rsidR="004C32CD">
        <w:t xml:space="preserve">, </w:t>
      </w:r>
      <w:r>
        <w:t>such as DeepMind Lab and Unity ML-Agents</w:t>
      </w:r>
      <w:r w:rsidR="00BF7CB9">
        <w:t xml:space="preserve">, </w:t>
      </w:r>
      <w:r>
        <w:t xml:space="preserve">that are driving innovation in modern </w:t>
      </w:r>
      <w:proofErr w:type="gramStart"/>
      <w:r w:rsidR="00485578">
        <w:t>reinforcement learning</w:t>
      </w:r>
      <w:proofErr w:type="gramEnd"/>
      <w:r w:rsidR="00485578">
        <w:t xml:space="preserve"> </w:t>
      </w:r>
      <w:r>
        <w:t xml:space="preserve">research and development. The chapter also encourages a critical examination of the </w:t>
      </w:r>
      <w:r>
        <w:lastRenderedPageBreak/>
        <w:t xml:space="preserve">ethical issues and societal impacts of </w:t>
      </w:r>
      <w:r w:rsidR="00485578">
        <w:t>AI</w:t>
      </w:r>
      <w:r>
        <w:t xml:space="preserve">, fostering a mindset rooted in responsible development and deployment. Readers will be prepared to identify and understand emerging research trends and future directions in reinforcement learning, setting the stage for ongoing learning and experimentation. </w:t>
      </w:r>
      <w:r w:rsidR="002B5705">
        <w:t>Ultimately, the chapter advocates for a broader perspective on</w:t>
      </w:r>
      <w:r>
        <w:t xml:space="preserve"> AI’s transformative role in shaping industries, economies, and everyday life</w:t>
      </w:r>
      <w:r w:rsidR="002B5705">
        <w:t xml:space="preserve">, </w:t>
      </w:r>
      <w:r>
        <w:t>highlighting both its tremendous potential and the complex challenges it presents.</w:t>
      </w:r>
    </w:p>
    <w:p w14:paraId="0EAB41F2" w14:textId="77777777" w:rsidR="00485578" w:rsidRPr="002E3EF5" w:rsidRDefault="00485578" w:rsidP="000708F9">
      <w:pPr>
        <w:pStyle w:val="NormalBPBHEB"/>
        <w:divId w:val="1370109691"/>
      </w:pPr>
    </w:p>
    <w:p w14:paraId="1670E487" w14:textId="3A4D70EC" w:rsidR="009F4D86" w:rsidRDefault="009F4D86" w:rsidP="0099251C">
      <w:pPr>
        <w:pStyle w:val="Heading1BPBHEB"/>
        <w:divId w:val="504712818"/>
      </w:pPr>
      <w:r>
        <w:rPr>
          <w:rStyle w:val="Strong"/>
          <w:rFonts w:eastAsia="Times New Roman"/>
          <w:b/>
          <w:bCs w:val="0"/>
        </w:rPr>
        <w:t xml:space="preserve">Revisiting </w:t>
      </w:r>
      <w:r w:rsidR="00485578">
        <w:rPr>
          <w:rStyle w:val="Strong"/>
          <w:rFonts w:eastAsia="Times New Roman"/>
          <w:b/>
          <w:bCs w:val="0"/>
        </w:rPr>
        <w:t>c</w:t>
      </w:r>
      <w:r>
        <w:rPr>
          <w:rStyle w:val="Strong"/>
          <w:rFonts w:eastAsia="Times New Roman"/>
          <w:b/>
          <w:bCs w:val="0"/>
        </w:rPr>
        <w:t xml:space="preserve">ore </w:t>
      </w:r>
      <w:r w:rsidR="00485578">
        <w:rPr>
          <w:rStyle w:val="Strong"/>
          <w:rFonts w:eastAsia="Times New Roman"/>
          <w:b/>
          <w:bCs w:val="0"/>
        </w:rPr>
        <w:t>c</w:t>
      </w:r>
      <w:r>
        <w:rPr>
          <w:rStyle w:val="Strong"/>
          <w:rFonts w:eastAsia="Times New Roman"/>
          <w:b/>
          <w:bCs w:val="0"/>
        </w:rPr>
        <w:t xml:space="preserve">oncepts of </w:t>
      </w:r>
      <w:r w:rsidR="00485578">
        <w:rPr>
          <w:rStyle w:val="Strong"/>
          <w:rFonts w:eastAsia="Times New Roman"/>
          <w:b/>
          <w:bCs w:val="0"/>
        </w:rPr>
        <w:t>de</w:t>
      </w:r>
      <w:r>
        <w:rPr>
          <w:rStyle w:val="Strong"/>
          <w:rFonts w:eastAsia="Times New Roman"/>
          <w:b/>
          <w:bCs w:val="0"/>
        </w:rPr>
        <w:t xml:space="preserve">ep </w:t>
      </w:r>
      <w:r w:rsidR="00485578">
        <w:rPr>
          <w:rStyle w:val="Strong"/>
          <w:rFonts w:eastAsia="Times New Roman"/>
          <w:b/>
          <w:bCs w:val="0"/>
        </w:rPr>
        <w:t>r</w:t>
      </w:r>
      <w:r>
        <w:rPr>
          <w:rStyle w:val="Strong"/>
          <w:rFonts w:eastAsia="Times New Roman"/>
          <w:b/>
          <w:bCs w:val="0"/>
        </w:rPr>
        <w:t xml:space="preserve">einforcement </w:t>
      </w:r>
      <w:r w:rsidR="00485578">
        <w:rPr>
          <w:rStyle w:val="Strong"/>
          <w:rFonts w:eastAsia="Times New Roman"/>
          <w:b/>
          <w:bCs w:val="0"/>
        </w:rPr>
        <w:t>l</w:t>
      </w:r>
      <w:r>
        <w:rPr>
          <w:rStyle w:val="Strong"/>
          <w:rFonts w:eastAsia="Times New Roman"/>
          <w:b/>
          <w:bCs w:val="0"/>
        </w:rPr>
        <w:t>earning</w:t>
      </w:r>
    </w:p>
    <w:p w14:paraId="54A07089" w14:textId="7A14A697" w:rsidR="00E75742" w:rsidRDefault="00DC3CB9" w:rsidP="0099251C">
      <w:pPr>
        <w:pStyle w:val="NormalBPBHEB"/>
        <w:divId w:val="1894270184"/>
      </w:pPr>
      <w:r>
        <w:t xml:space="preserve">As we </w:t>
      </w:r>
      <w:r w:rsidR="0099251C">
        <w:t>conclude our review of reinforcement learning, it is beneficial to revisit the core principles that underpin</w:t>
      </w:r>
      <w:r>
        <w:t xml:space="preserve"> the field. These ideas have shaped the innovative techniques and applications we</w:t>
      </w:r>
      <w:r w:rsidR="00485578">
        <w:t xml:space="preserve"> ha</w:t>
      </w:r>
      <w:r>
        <w:t xml:space="preserve">ve studied and will continue to influence the future of AI development. These fundamental concepts form the basis for the advanced algorithms and methods discussed throughout this book. By revisiting these principles, we can gain a deeper understanding of their </w:t>
      </w:r>
      <w:r w:rsidR="002C58C1">
        <w:t xml:space="preserve">enduring importance and prepare to explore the future of reinforcement learning in the </w:t>
      </w:r>
      <w:r w:rsidR="0099251C">
        <w:t>subsequent sections</w:t>
      </w:r>
      <w:r>
        <w:t>.</w:t>
      </w:r>
    </w:p>
    <w:p w14:paraId="2A0A12CF" w14:textId="2A96D4D4" w:rsidR="00E75742" w:rsidRDefault="002C58C1" w:rsidP="0099251C">
      <w:pPr>
        <w:pStyle w:val="NormalBPBHEB"/>
        <w:divId w:val="1894270184"/>
      </w:pPr>
      <w:r>
        <w:t xml:space="preserve">This section starts by summarizing the </w:t>
      </w:r>
      <w:r w:rsidRPr="0099251C">
        <w:rPr>
          <w:i/>
          <w:iCs/>
        </w:rPr>
        <w:t>key insights and takeaways</w:t>
      </w:r>
      <w:r>
        <w:t xml:space="preserve"> of deep reinforcement learning, providing readers with a concise yet thorough review of the ideas that have shaped the field and will continue to influence its development. Through this reflection, we aim to strengthen understanding and create a smooth transition to discussions on emerging trends, ethical issues, and potential advancements in reinforcement learning.</w:t>
      </w:r>
    </w:p>
    <w:p w14:paraId="53692839" w14:textId="41895F37" w:rsidR="00B476B0" w:rsidRPr="00B476B0" w:rsidRDefault="00B476B0" w:rsidP="0099251C">
      <w:pPr>
        <w:pStyle w:val="NormalBPBHEB"/>
        <w:divId w:val="1894270184"/>
      </w:pPr>
      <w:r w:rsidRPr="00B476B0">
        <w:t xml:space="preserve">To reestablish the foundational mechanics of deep reinforcement learning, </w:t>
      </w:r>
      <w:r w:rsidR="00A9768F">
        <w:t xml:space="preserve">in </w:t>
      </w:r>
      <w:r w:rsidR="00A9768F" w:rsidRPr="002E3EF5">
        <w:rPr>
          <w:i/>
          <w:iCs/>
        </w:rPr>
        <w:t>Figure 12.1</w:t>
      </w:r>
      <w:r w:rsidR="00485578">
        <w:rPr>
          <w:i/>
          <w:iCs/>
        </w:rPr>
        <w:t>,</w:t>
      </w:r>
      <w:r w:rsidR="00A9768F">
        <w:t xml:space="preserve"> </w:t>
      </w:r>
      <w:r w:rsidRPr="00B476B0">
        <w:t>we introduce a conceptual diagram that captures the interconnected dynamics of policy learning, value estimation, and exploration</w:t>
      </w:r>
      <w:r w:rsidR="00485578">
        <w:t xml:space="preserve">: </w:t>
      </w:r>
    </w:p>
    <w:p w14:paraId="28E6D58D" w14:textId="77777777" w:rsidR="003737C0" w:rsidRDefault="00017428" w:rsidP="00C249E3">
      <w:pPr>
        <w:pStyle w:val="FigureBPBHEB"/>
        <w:divId w:val="1894270184"/>
      </w:pPr>
      <w:r>
        <w:rPr>
          <w:noProof/>
        </w:rPr>
        <w:drawing>
          <wp:inline distT="0" distB="0" distL="0" distR="0" wp14:anchorId="3701C0D3" wp14:editId="22211216">
            <wp:extent cx="5029200" cy="5029200"/>
            <wp:effectExtent l="0" t="0" r="0" b="0"/>
            <wp:docPr id="2137208549" name="Picture 4" descr="A diagram of a business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08549" name="Picture 4" descr="A diagram of a business process&#10;&#10;AI-generated content may be incorrect."/>
                    <pic:cNvPicPr/>
                  </pic:nvPicPr>
                  <pic:blipFill>
                    <a:blip r:embed="rId11"/>
                    <a:stretch>
                      <a:fillRect/>
                    </a:stretch>
                  </pic:blipFill>
                  <pic:spPr>
                    <a:xfrm>
                      <a:off x="0" y="0"/>
                      <a:ext cx="5029200" cy="5029200"/>
                    </a:xfrm>
                    <a:prstGeom prst="rect">
                      <a:avLst/>
                    </a:prstGeom>
                  </pic:spPr>
                </pic:pic>
              </a:graphicData>
            </a:graphic>
          </wp:inline>
        </w:drawing>
      </w:r>
    </w:p>
    <w:p w14:paraId="359BE4AC" w14:textId="77777777" w:rsidR="004E74CC" w:rsidRDefault="004E74CC" w:rsidP="00485578">
      <w:pPr>
        <w:pStyle w:val="FigureCaptionBPBHEB"/>
        <w:divId w:val="1894270184"/>
        <w:rPr>
          <w:b/>
          <w:bCs w:val="0"/>
        </w:rPr>
      </w:pPr>
    </w:p>
    <w:p w14:paraId="64B458AF" w14:textId="74672FA6" w:rsidR="00D54598" w:rsidRDefault="003737C0" w:rsidP="00485578">
      <w:pPr>
        <w:pStyle w:val="FigureCaptionBPBHEB"/>
        <w:divId w:val="1894270184"/>
      </w:pPr>
      <w:r w:rsidRPr="00C249E3">
        <w:rPr>
          <w:b/>
          <w:bCs w:val="0"/>
        </w:rPr>
        <w:t>Figure 12.</w:t>
      </w:r>
      <w:r w:rsidR="00485578" w:rsidRPr="00C249E3">
        <w:rPr>
          <w:b/>
          <w:bCs w:val="0"/>
        </w:rPr>
        <w:t>1</w:t>
      </w:r>
      <w:r w:rsidR="00485578">
        <w:t>:</w:t>
      </w:r>
      <w:r>
        <w:t xml:space="preserve"> </w:t>
      </w:r>
      <w:r w:rsidRPr="0096651A">
        <w:t xml:space="preserve">Core </w:t>
      </w:r>
      <w:r w:rsidR="00485578" w:rsidRPr="0096651A">
        <w:t>principles of deep reinforcement learning</w:t>
      </w:r>
    </w:p>
    <w:p w14:paraId="136B3C54" w14:textId="77777777" w:rsidR="00485578" w:rsidRDefault="00485578" w:rsidP="00C249E3">
      <w:pPr>
        <w:pStyle w:val="NormalBPBHEB"/>
        <w:divId w:val="1894270184"/>
      </w:pPr>
    </w:p>
    <w:p w14:paraId="47F1AC82" w14:textId="255B8765" w:rsidR="00A9768F" w:rsidRDefault="00E02EC2" w:rsidP="00485578">
      <w:pPr>
        <w:pStyle w:val="NormalBPBHEB"/>
        <w:divId w:val="504712818"/>
      </w:pPr>
      <w:r>
        <w:t xml:space="preserve">This </w:t>
      </w:r>
      <w:r w:rsidR="00485578">
        <w:t xml:space="preserve">figure </w:t>
      </w:r>
      <w:r>
        <w:t xml:space="preserve">highlights the essential parts of deep reinforcement learning. The agent interacts with the environment, balancing </w:t>
      </w:r>
      <w:proofErr w:type="gramStart"/>
      <w:r w:rsidR="00C032B5">
        <w:t>exploration</w:t>
      </w:r>
      <w:proofErr w:type="gramEnd"/>
      <w:r>
        <w:t xml:space="preserve"> and exploitation </w:t>
      </w:r>
      <w:r w:rsidR="00C032B5">
        <w:t xml:space="preserve">by using policy and value functions that are </w:t>
      </w:r>
      <w:r>
        <w:t xml:space="preserve">updated through temporal-difference learning. These principles </w:t>
      </w:r>
      <w:r w:rsidR="00C032B5">
        <w:t>collectively define the learning loop that governs the agent's behavior in dynamic</w:t>
      </w:r>
      <w:r>
        <w:t xml:space="preserve"> environments.</w:t>
      </w:r>
    </w:p>
    <w:p w14:paraId="309C79EE" w14:textId="77777777" w:rsidR="00485578" w:rsidRPr="00B476B0" w:rsidRDefault="00485578" w:rsidP="00C032B5">
      <w:pPr>
        <w:pStyle w:val="NormalBPBHEB"/>
        <w:divId w:val="504712818"/>
      </w:pPr>
    </w:p>
    <w:p w14:paraId="03FBD2AB" w14:textId="7BF66733" w:rsidR="009F4D86" w:rsidRDefault="009F4D86" w:rsidP="00C032B5">
      <w:pPr>
        <w:pStyle w:val="Heading2BPBHEB"/>
        <w:divId w:val="504712818"/>
      </w:pPr>
      <w:r>
        <w:rPr>
          <w:rStyle w:val="Strong"/>
          <w:rFonts w:eastAsia="Times New Roman"/>
          <w:b/>
          <w:bCs w:val="0"/>
        </w:rPr>
        <w:t xml:space="preserve">Key </w:t>
      </w:r>
      <w:r w:rsidR="00485578">
        <w:rPr>
          <w:rStyle w:val="Strong"/>
          <w:rFonts w:eastAsia="Times New Roman"/>
          <w:b/>
          <w:bCs w:val="0"/>
        </w:rPr>
        <w:t>i</w:t>
      </w:r>
      <w:r>
        <w:rPr>
          <w:rStyle w:val="Strong"/>
          <w:rFonts w:eastAsia="Times New Roman"/>
          <w:b/>
          <w:bCs w:val="0"/>
        </w:rPr>
        <w:t xml:space="preserve">nsights and </w:t>
      </w:r>
      <w:r w:rsidR="00485578">
        <w:rPr>
          <w:rStyle w:val="Strong"/>
          <w:rFonts w:eastAsia="Times New Roman"/>
          <w:b/>
          <w:bCs w:val="0"/>
        </w:rPr>
        <w:t>t</w:t>
      </w:r>
      <w:r>
        <w:rPr>
          <w:rStyle w:val="Strong"/>
          <w:rFonts w:eastAsia="Times New Roman"/>
          <w:b/>
          <w:bCs w:val="0"/>
        </w:rPr>
        <w:t>akeaways</w:t>
      </w:r>
    </w:p>
    <w:p w14:paraId="71AB41EA" w14:textId="2C9FA526" w:rsidR="00485578" w:rsidRDefault="00D05F14" w:rsidP="00485578">
      <w:pPr>
        <w:pStyle w:val="NormalBPBHEB"/>
        <w:divId w:val="504712818"/>
      </w:pPr>
      <w:r w:rsidRPr="00C032B5">
        <w:rPr>
          <w:b/>
          <w:bCs/>
        </w:rPr>
        <w:t>Deep reinforcement learning</w:t>
      </w:r>
      <w:r>
        <w:t xml:space="preserve"> (</w:t>
      </w:r>
      <w:r w:rsidRPr="00C032B5">
        <w:rPr>
          <w:b/>
          <w:bCs/>
        </w:rPr>
        <w:t>DRL</w:t>
      </w:r>
      <w:r>
        <w:t>) combines the decision-making power of reinforcement learning with the expressive capabilities of deep neural networks. It has achieved significant progress in fields ranging from gaming to robotics, thanks to its ability to learn complex policies in high-dimensional spaces.</w:t>
      </w:r>
    </w:p>
    <w:p w14:paraId="54E39645" w14:textId="77777777" w:rsidR="00485578" w:rsidRPr="008A52D7" w:rsidRDefault="00485578" w:rsidP="00C032B5">
      <w:pPr>
        <w:pStyle w:val="NormalBPBHEB"/>
        <w:divId w:val="504712818"/>
      </w:pPr>
    </w:p>
    <w:p w14:paraId="639D9BBC" w14:textId="7C3361A2" w:rsidR="009F4D86" w:rsidRPr="00485578" w:rsidRDefault="009F4D86" w:rsidP="00C032B5">
      <w:pPr>
        <w:pStyle w:val="Heading3BPBHEB"/>
        <w:divId w:val="504712818"/>
      </w:pPr>
      <w:r w:rsidRPr="00C032B5">
        <w:t xml:space="preserve">Fundamental </w:t>
      </w:r>
      <w:r w:rsidR="00485578">
        <w:t>c</w:t>
      </w:r>
      <w:r w:rsidRPr="00C032B5">
        <w:t>oncepts</w:t>
      </w:r>
    </w:p>
    <w:p w14:paraId="3F3E93BF" w14:textId="54EC9E62" w:rsidR="007C14C3" w:rsidRPr="00C032B5" w:rsidRDefault="00D05F14" w:rsidP="00C032B5">
      <w:pPr>
        <w:pStyle w:val="NormalBPBHEB"/>
        <w:divId w:val="504712818"/>
      </w:pPr>
      <w:r w:rsidRPr="00C032B5">
        <w:t xml:space="preserve">These fundamental elements form the foundation on which </w:t>
      </w:r>
      <w:r w:rsidR="00485578">
        <w:t>DRL</w:t>
      </w:r>
      <w:r w:rsidRPr="00C032B5">
        <w:t xml:space="preserve"> algorithms are built. They offer a guide to understanding how agents perceive, learn, and act within complex environments, enabling advanced applications and innovations</w:t>
      </w:r>
      <w:r w:rsidR="00F44222">
        <w:t xml:space="preserve">: </w:t>
      </w:r>
    </w:p>
    <w:p w14:paraId="306C7402" w14:textId="4D6676C1" w:rsidR="009F4D86" w:rsidRDefault="009F4D86" w:rsidP="00C032B5">
      <w:pPr>
        <w:pStyle w:val="NormalBPBHEB"/>
        <w:numPr>
          <w:ilvl w:val="0"/>
          <w:numId w:val="9"/>
        </w:numPr>
        <w:divId w:val="504712818"/>
      </w:pPr>
      <w:r>
        <w:rPr>
          <w:rStyle w:val="Strong"/>
          <w:rFonts w:eastAsia="Times New Roman"/>
        </w:rPr>
        <w:t>Agent-</w:t>
      </w:r>
      <w:r w:rsidR="00F44222">
        <w:rPr>
          <w:rStyle w:val="Strong"/>
          <w:rFonts w:eastAsia="Times New Roman"/>
        </w:rPr>
        <w:t>e</w:t>
      </w:r>
      <w:r>
        <w:rPr>
          <w:rStyle w:val="Strong"/>
          <w:rFonts w:eastAsia="Times New Roman"/>
        </w:rPr>
        <w:t xml:space="preserve">nvironment </w:t>
      </w:r>
      <w:r w:rsidR="00F44222">
        <w:rPr>
          <w:rStyle w:val="Strong"/>
          <w:rFonts w:eastAsia="Times New Roman"/>
        </w:rPr>
        <w:t>i</w:t>
      </w:r>
      <w:r>
        <w:rPr>
          <w:rStyle w:val="Strong"/>
          <w:rFonts w:eastAsia="Times New Roman"/>
        </w:rPr>
        <w:t>nteraction</w:t>
      </w:r>
      <w:r>
        <w:t>: The iterative loop where agents learn from environment feedback.</w:t>
      </w:r>
    </w:p>
    <w:p w14:paraId="4BAB3C1B" w14:textId="6EE6A11A" w:rsidR="009F4D86" w:rsidRDefault="009F4D86" w:rsidP="00C032B5">
      <w:pPr>
        <w:pStyle w:val="NormalBPBHEB"/>
        <w:numPr>
          <w:ilvl w:val="0"/>
          <w:numId w:val="9"/>
        </w:numPr>
        <w:divId w:val="504712818"/>
      </w:pPr>
      <w:r>
        <w:rPr>
          <w:rStyle w:val="Strong"/>
          <w:rFonts w:eastAsia="Times New Roman"/>
        </w:rPr>
        <w:t xml:space="preserve">Exploration vs. </w:t>
      </w:r>
      <w:r w:rsidR="00F44222">
        <w:rPr>
          <w:rStyle w:val="Strong"/>
          <w:rFonts w:eastAsia="Times New Roman"/>
        </w:rPr>
        <w:t>e</w:t>
      </w:r>
      <w:r>
        <w:rPr>
          <w:rStyle w:val="Strong"/>
          <w:rFonts w:eastAsia="Times New Roman"/>
        </w:rPr>
        <w:t>xploitation</w:t>
      </w:r>
      <w:r>
        <w:t>: Balancing discovery of new strategies with optimizing known ones.</w:t>
      </w:r>
    </w:p>
    <w:p w14:paraId="032DA750" w14:textId="3368397B" w:rsidR="009F4D86" w:rsidRDefault="009F4D86" w:rsidP="00C032B5">
      <w:pPr>
        <w:pStyle w:val="NormalBPBHEB"/>
        <w:numPr>
          <w:ilvl w:val="0"/>
          <w:numId w:val="9"/>
        </w:numPr>
        <w:divId w:val="504712818"/>
      </w:pPr>
      <w:r>
        <w:rPr>
          <w:rStyle w:val="Strong"/>
          <w:rFonts w:eastAsia="Times New Roman"/>
        </w:rPr>
        <w:t xml:space="preserve">Value and </w:t>
      </w:r>
      <w:r w:rsidR="00F44222">
        <w:rPr>
          <w:rStyle w:val="Strong"/>
          <w:rFonts w:eastAsia="Times New Roman"/>
        </w:rPr>
        <w:t>p</w:t>
      </w:r>
      <w:r>
        <w:rPr>
          <w:rStyle w:val="Strong"/>
          <w:rFonts w:eastAsia="Times New Roman"/>
        </w:rPr>
        <w:t xml:space="preserve">olicy </w:t>
      </w:r>
      <w:r w:rsidR="00F44222">
        <w:rPr>
          <w:rStyle w:val="Strong"/>
          <w:rFonts w:eastAsia="Times New Roman"/>
        </w:rPr>
        <w:t>f</w:t>
      </w:r>
      <w:r>
        <w:rPr>
          <w:rStyle w:val="Strong"/>
          <w:rFonts w:eastAsia="Times New Roman"/>
        </w:rPr>
        <w:t>unctions</w:t>
      </w:r>
      <w:r>
        <w:t>: Key tools for guiding agent decision-making.</w:t>
      </w:r>
    </w:p>
    <w:p w14:paraId="097850D4" w14:textId="5FDA79EF" w:rsidR="009F4D86" w:rsidRDefault="009F4D86" w:rsidP="00F44222">
      <w:pPr>
        <w:pStyle w:val="NormalBPBHEB"/>
        <w:numPr>
          <w:ilvl w:val="0"/>
          <w:numId w:val="9"/>
        </w:numPr>
        <w:divId w:val="504712818"/>
      </w:pPr>
      <w:r>
        <w:rPr>
          <w:rStyle w:val="Strong"/>
          <w:rFonts w:eastAsia="Times New Roman"/>
        </w:rPr>
        <w:t xml:space="preserve">Temporal </w:t>
      </w:r>
      <w:r w:rsidR="00F44222">
        <w:rPr>
          <w:rStyle w:val="Strong"/>
          <w:rFonts w:eastAsia="Times New Roman"/>
        </w:rPr>
        <w:t>d</w:t>
      </w:r>
      <w:r>
        <w:rPr>
          <w:rStyle w:val="Strong"/>
          <w:rFonts w:eastAsia="Times New Roman"/>
        </w:rPr>
        <w:t xml:space="preserve">ifference </w:t>
      </w:r>
      <w:r w:rsidR="00F44222">
        <w:rPr>
          <w:rStyle w:val="Strong"/>
          <w:rFonts w:eastAsia="Times New Roman"/>
        </w:rPr>
        <w:t>l</w:t>
      </w:r>
      <w:r>
        <w:rPr>
          <w:rStyle w:val="Strong"/>
          <w:rFonts w:eastAsia="Times New Roman"/>
        </w:rPr>
        <w:t>earning</w:t>
      </w:r>
      <w:r>
        <w:t>: A powerful method for bootstrapping value estimates.</w:t>
      </w:r>
    </w:p>
    <w:p w14:paraId="663096B4" w14:textId="77777777" w:rsidR="00F44222" w:rsidRDefault="00F44222" w:rsidP="00C032B5">
      <w:pPr>
        <w:pStyle w:val="NormalBPBHEB"/>
        <w:divId w:val="504712818"/>
      </w:pPr>
    </w:p>
    <w:p w14:paraId="67C1814C" w14:textId="026E26CD" w:rsidR="009F4D86" w:rsidRPr="00F44222" w:rsidRDefault="009F4D86" w:rsidP="00C032B5">
      <w:pPr>
        <w:pStyle w:val="Heading3BPBHEB"/>
        <w:divId w:val="504712818"/>
      </w:pPr>
      <w:r w:rsidRPr="00C032B5">
        <w:t xml:space="preserve">Key </w:t>
      </w:r>
      <w:r w:rsidR="00F44222">
        <w:t>a</w:t>
      </w:r>
      <w:r w:rsidRPr="00C032B5">
        <w:t>lgorithms</w:t>
      </w:r>
    </w:p>
    <w:p w14:paraId="4019062E" w14:textId="12355576" w:rsidR="00477E90" w:rsidRPr="00F60DB9" w:rsidRDefault="009C6151" w:rsidP="00C032B5">
      <w:pPr>
        <w:pStyle w:val="NormalBPBHEB"/>
        <w:divId w:val="504712818"/>
      </w:pPr>
      <w:r w:rsidRPr="00C032B5">
        <w:t xml:space="preserve">Building on these core principles, key algorithms have become transformative milestones in </w:t>
      </w:r>
      <w:r w:rsidR="00C032B5">
        <w:t xml:space="preserve">the field of </w:t>
      </w:r>
      <w:r w:rsidRPr="00C032B5">
        <w:t>reinforcement learning. The</w:t>
      </w:r>
      <w:r w:rsidR="00F44222">
        <w:t xml:space="preserve"> following</w:t>
      </w:r>
      <w:r w:rsidRPr="00C032B5">
        <w:t xml:space="preserve"> </w:t>
      </w:r>
      <w:r w:rsidR="00F44222">
        <w:t>demonstrates</w:t>
      </w:r>
      <w:r w:rsidR="00F44222" w:rsidRPr="00C032B5">
        <w:t xml:space="preserve"> </w:t>
      </w:r>
      <w:r w:rsidRPr="00C032B5">
        <w:t>how theoretical insights turn into practical breakthroughs, expanding what AI systems can accomplish</w:t>
      </w:r>
      <w:r w:rsidR="00F44222">
        <w:t xml:space="preserve">: </w:t>
      </w:r>
    </w:p>
    <w:p w14:paraId="058A3EDC" w14:textId="160B8136" w:rsidR="009F4D86" w:rsidRPr="00F44222" w:rsidRDefault="009F4D86" w:rsidP="00F60DB9">
      <w:pPr>
        <w:pStyle w:val="NormalBPBHEB"/>
        <w:numPr>
          <w:ilvl w:val="0"/>
          <w:numId w:val="10"/>
        </w:numPr>
        <w:divId w:val="504712818"/>
      </w:pPr>
      <w:r w:rsidRPr="00F60DB9">
        <w:t>Deep Q-Networks (DQN)</w:t>
      </w:r>
      <w:r w:rsidRPr="00F44222">
        <w:t xml:space="preserve">: Revolutionized </w:t>
      </w:r>
      <w:r w:rsidR="00F44222">
        <w:t>reinforcement learning</w:t>
      </w:r>
      <w:r w:rsidR="00F44222" w:rsidRPr="00F44222">
        <w:t xml:space="preserve"> </w:t>
      </w:r>
      <w:r w:rsidRPr="00F44222">
        <w:t>with its application to Atari games.</w:t>
      </w:r>
    </w:p>
    <w:p w14:paraId="239A2496" w14:textId="6F988501" w:rsidR="009F4D86" w:rsidRPr="00F44222" w:rsidRDefault="009F4D86" w:rsidP="00F60DB9">
      <w:pPr>
        <w:pStyle w:val="NormalBPBHEB"/>
        <w:numPr>
          <w:ilvl w:val="0"/>
          <w:numId w:val="10"/>
        </w:numPr>
        <w:divId w:val="504712818"/>
      </w:pPr>
      <w:r w:rsidRPr="00F60DB9">
        <w:t>AlphaZero</w:t>
      </w:r>
      <w:r w:rsidRPr="00F44222">
        <w:t xml:space="preserve">: Mastered strategy games through </w:t>
      </w:r>
      <w:r w:rsidRPr="00F60DB9">
        <w:rPr>
          <w:b/>
          <w:bCs/>
        </w:rPr>
        <w:t>Monte Carlo Tree Searc</w:t>
      </w:r>
      <w:r w:rsidRPr="00F44222">
        <w:t>h</w:t>
      </w:r>
      <w:r w:rsidR="00F44222">
        <w:t xml:space="preserve"> (</w:t>
      </w:r>
      <w:r w:rsidR="00F44222" w:rsidRPr="00F60DB9">
        <w:rPr>
          <w:b/>
          <w:bCs/>
        </w:rPr>
        <w:t>MCTS</w:t>
      </w:r>
      <w:r w:rsidR="00F44222">
        <w:t>)</w:t>
      </w:r>
      <w:r w:rsidRPr="00F44222">
        <w:t xml:space="preserve"> and self-play.</w:t>
      </w:r>
    </w:p>
    <w:p w14:paraId="6B7A5DD7" w14:textId="77777777" w:rsidR="009F4D86" w:rsidRDefault="009F4D86" w:rsidP="00F44222">
      <w:pPr>
        <w:pStyle w:val="NormalBPBHEB"/>
        <w:numPr>
          <w:ilvl w:val="0"/>
          <w:numId w:val="10"/>
        </w:numPr>
        <w:divId w:val="504712818"/>
      </w:pPr>
      <w:r w:rsidRPr="00F60DB9">
        <w:t>Asynchronous Actor-Critic (A3C)</w:t>
      </w:r>
      <w:r w:rsidRPr="00F44222">
        <w:t>: Accelerated learning by enabling parallel updates.</w:t>
      </w:r>
    </w:p>
    <w:p w14:paraId="04A2ED2E" w14:textId="77777777" w:rsidR="00F44222" w:rsidRPr="00F44222" w:rsidRDefault="00F44222" w:rsidP="00F60DB9">
      <w:pPr>
        <w:pStyle w:val="NormalBPBHEB"/>
        <w:divId w:val="504712818"/>
      </w:pPr>
    </w:p>
    <w:p w14:paraId="506EE8A8" w14:textId="12878F88" w:rsidR="009F4D86" w:rsidRDefault="009F4D86" w:rsidP="00F60DB9">
      <w:pPr>
        <w:pStyle w:val="Heading2BPBHEB"/>
        <w:divId w:val="504712818"/>
      </w:pPr>
      <w:r>
        <w:rPr>
          <w:rStyle w:val="Strong"/>
          <w:rFonts w:eastAsia="Times New Roman"/>
          <w:b/>
          <w:bCs w:val="0"/>
        </w:rPr>
        <w:t xml:space="preserve">Reflection on </w:t>
      </w:r>
      <w:r w:rsidR="00F44222">
        <w:rPr>
          <w:rStyle w:val="Strong"/>
          <w:rFonts w:eastAsia="Times New Roman"/>
          <w:b/>
          <w:bCs w:val="0"/>
        </w:rPr>
        <w:t>l</w:t>
      </w:r>
      <w:r>
        <w:rPr>
          <w:rStyle w:val="Strong"/>
          <w:rFonts w:eastAsia="Times New Roman"/>
          <w:b/>
          <w:bCs w:val="0"/>
        </w:rPr>
        <w:t>earning</w:t>
      </w:r>
    </w:p>
    <w:p w14:paraId="49E05012" w14:textId="7B739843" w:rsidR="009F4D86" w:rsidRDefault="00475500" w:rsidP="00F44222">
      <w:pPr>
        <w:pStyle w:val="NormalBPBHEB"/>
        <w:divId w:val="504712818"/>
      </w:pPr>
      <w:r>
        <w:t>Throughout the book, practical implementations of these algorithms</w:t>
      </w:r>
      <w:r w:rsidR="0081454A">
        <w:t xml:space="preserve">, </w:t>
      </w:r>
      <w:r>
        <w:t>ranging from classic games to real-world challenges</w:t>
      </w:r>
      <w:r w:rsidR="0081454A">
        <w:t xml:space="preserve">, </w:t>
      </w:r>
      <w:r>
        <w:t>demonstrate</w:t>
      </w:r>
      <w:r w:rsidR="00CF057A">
        <w:t>d</w:t>
      </w:r>
      <w:r>
        <w:t xml:space="preserve"> their versatility. By incorporating Hugging Face libraries, we </w:t>
      </w:r>
      <w:r w:rsidR="004A4DFC">
        <w:t>demonstrate</w:t>
      </w:r>
      <w:r w:rsidR="00CF057A">
        <w:t>d</w:t>
      </w:r>
      <w:r w:rsidR="004A4DFC">
        <w:t xml:space="preserve"> how </w:t>
      </w:r>
      <w:proofErr w:type="gramStart"/>
      <w:r w:rsidR="004A4DFC">
        <w:t>cutting-edge</w:t>
      </w:r>
      <w:proofErr w:type="gramEnd"/>
      <w:r w:rsidR="004A4DFC">
        <w:t xml:space="preserve"> tools simplify the development and deployment of sophisticated models</w:t>
      </w:r>
      <w:r>
        <w:t>.</w:t>
      </w:r>
    </w:p>
    <w:p w14:paraId="7D6345D4" w14:textId="77777777" w:rsidR="00F44222" w:rsidRPr="008A52D7" w:rsidRDefault="00F44222" w:rsidP="00F60DB9">
      <w:pPr>
        <w:pStyle w:val="NormalBPBHEB"/>
        <w:divId w:val="504712818"/>
      </w:pPr>
    </w:p>
    <w:p w14:paraId="3D6C909D" w14:textId="75B73C47" w:rsidR="009F4D86" w:rsidRPr="00F330BE" w:rsidRDefault="009F4D86" w:rsidP="00F60DB9">
      <w:pPr>
        <w:pStyle w:val="Heading3BPBHEB"/>
        <w:divId w:val="504712818"/>
        <w:rPr>
          <w:rStyle w:val="Strong"/>
          <w:rFonts w:eastAsia="Palatino Linotype" w:cs="Palatino Linotype"/>
          <w:b/>
          <w:bCs w:val="0"/>
          <w:sz w:val="22"/>
          <w:szCs w:val="22"/>
        </w:rPr>
      </w:pPr>
      <w:r w:rsidRPr="00F330BE">
        <w:rPr>
          <w:rStyle w:val="Strong"/>
          <w:b/>
          <w:bCs w:val="0"/>
        </w:rPr>
        <w:t xml:space="preserve">Code </w:t>
      </w:r>
      <w:r w:rsidR="00F44222">
        <w:rPr>
          <w:rStyle w:val="Strong"/>
          <w:b/>
          <w:bCs w:val="0"/>
        </w:rPr>
        <w:t>r</w:t>
      </w:r>
      <w:r w:rsidRPr="00F330BE">
        <w:rPr>
          <w:rStyle w:val="Strong"/>
          <w:b/>
          <w:bCs w:val="0"/>
        </w:rPr>
        <w:t xml:space="preserve">ecap: Simple DQN </w:t>
      </w:r>
      <w:r w:rsidR="00F44222">
        <w:rPr>
          <w:rStyle w:val="Strong"/>
          <w:b/>
          <w:bCs w:val="0"/>
        </w:rPr>
        <w:t>e</w:t>
      </w:r>
      <w:r w:rsidRPr="00F330BE">
        <w:rPr>
          <w:rStyle w:val="Strong"/>
          <w:b/>
          <w:bCs w:val="0"/>
        </w:rPr>
        <w:t>xample</w:t>
      </w:r>
    </w:p>
    <w:p w14:paraId="4E87FBD0" w14:textId="54CBE5F4" w:rsidR="000A44FD" w:rsidRDefault="002C58C1" w:rsidP="00F60DB9">
      <w:pPr>
        <w:pStyle w:val="NormalBPBHEB"/>
        <w:divId w:val="218983512"/>
      </w:pPr>
      <w:r>
        <w:t xml:space="preserve">To understand how deep reinforcement learning can be applied in a real-world setting, we examine a practical example using a Connect4 environment. This code illustrates the creation and training of a DQN agent, </w:t>
      </w:r>
      <w:r w:rsidR="00294CFA">
        <w:t>demonstrating how an AI learns to develop effective strategies and play the game</w:t>
      </w:r>
      <w:r>
        <w:t xml:space="preserve">. By </w:t>
      </w:r>
      <w:r w:rsidR="00294CFA">
        <w:t>applying core reinforcement learning principles, such as agent-environment interaction, value estimation, and policy optimization, the agent gradually develops</w:t>
      </w:r>
      <w:r>
        <w:t xml:space="preserve"> advanced decision-making skills.</w:t>
      </w:r>
    </w:p>
    <w:p w14:paraId="2730CCE5" w14:textId="77777777" w:rsidR="00462E48" w:rsidRDefault="00462E48" w:rsidP="00F60DB9">
      <w:pPr>
        <w:pStyle w:val="NormalBPBHEB"/>
        <w:divId w:val="218983512"/>
      </w:pPr>
    </w:p>
    <w:p w14:paraId="61174CFE" w14:textId="7553F67B" w:rsidR="00D001BA" w:rsidRDefault="00EC597D" w:rsidP="004357A9">
      <w:pPr>
        <w:pStyle w:val="SC-Source"/>
        <w:divId w:val="1068770329"/>
      </w:pPr>
      <w:r>
        <w:t>```python</w:t>
      </w:r>
    </w:p>
    <w:p w14:paraId="3144EF15" w14:textId="77777777" w:rsidR="00D001BA" w:rsidRPr="00294CFA" w:rsidRDefault="00D001BA" w:rsidP="004357A9">
      <w:pPr>
        <w:pStyle w:val="SC-Source"/>
        <w:divId w:val="1068770329"/>
        <w:rPr>
          <w:rFonts w:ascii="Consolas" w:hAnsi="Consolas"/>
          <w:sz w:val="20"/>
          <w:szCs w:val="20"/>
        </w:rPr>
      </w:pPr>
    </w:p>
    <w:p w14:paraId="4D9DE1A9" w14:textId="55F19DF0" w:rsidR="009F4D86" w:rsidRPr="00F44222" w:rsidRDefault="009F4D86" w:rsidP="004357A9">
      <w:pPr>
        <w:pStyle w:val="SC-Source"/>
        <w:divId w:val="1068770329"/>
        <w:rPr>
          <w:rStyle w:val="HTMLCode"/>
        </w:rPr>
      </w:pPr>
      <w:r w:rsidRPr="00294CFA">
        <w:rPr>
          <w:rStyle w:val="hljs-keyword"/>
          <w:rFonts w:ascii="Consolas" w:hAnsi="Consolas"/>
          <w:sz w:val="20"/>
          <w:szCs w:val="20"/>
        </w:rPr>
        <w:t>import</w:t>
      </w:r>
      <w:r w:rsidRPr="00F44222">
        <w:rPr>
          <w:rStyle w:val="HTMLCode"/>
        </w:rPr>
        <w:t xml:space="preserve"> numpy </w:t>
      </w:r>
      <w:r w:rsidRPr="00294CFA">
        <w:rPr>
          <w:rStyle w:val="hljs-keyword"/>
          <w:rFonts w:ascii="Consolas" w:hAnsi="Consolas"/>
          <w:sz w:val="20"/>
          <w:szCs w:val="20"/>
        </w:rPr>
        <w:t>as</w:t>
      </w:r>
      <w:r w:rsidRPr="00F44222">
        <w:rPr>
          <w:rStyle w:val="HTMLCode"/>
        </w:rPr>
        <w:t xml:space="preserve"> np</w:t>
      </w:r>
    </w:p>
    <w:p w14:paraId="3CE6EBF5" w14:textId="77777777" w:rsidR="009F4D86" w:rsidRPr="00F44222" w:rsidRDefault="009F4D86" w:rsidP="004357A9">
      <w:pPr>
        <w:pStyle w:val="SC-Source"/>
        <w:divId w:val="1068770329"/>
        <w:rPr>
          <w:rStyle w:val="HTMLCode"/>
        </w:rPr>
      </w:pPr>
      <w:r w:rsidRPr="00294CFA">
        <w:rPr>
          <w:rStyle w:val="hljs-keyword"/>
          <w:rFonts w:ascii="Consolas" w:hAnsi="Consolas"/>
          <w:sz w:val="20"/>
          <w:szCs w:val="20"/>
        </w:rPr>
        <w:t>from</w:t>
      </w:r>
      <w:r w:rsidRPr="00F44222">
        <w:rPr>
          <w:rStyle w:val="HTMLCode"/>
        </w:rPr>
        <w:t xml:space="preserve"> keras.models </w:t>
      </w:r>
      <w:r w:rsidRPr="00294CFA">
        <w:rPr>
          <w:rStyle w:val="hljs-keyword"/>
          <w:rFonts w:ascii="Consolas" w:hAnsi="Consolas"/>
          <w:sz w:val="20"/>
          <w:szCs w:val="20"/>
        </w:rPr>
        <w:t>import</w:t>
      </w:r>
      <w:r w:rsidRPr="00F44222">
        <w:rPr>
          <w:rStyle w:val="HTMLCode"/>
        </w:rPr>
        <w:t xml:space="preserve"> Sequential</w:t>
      </w:r>
    </w:p>
    <w:p w14:paraId="01F6EE80" w14:textId="77777777" w:rsidR="009F4D86" w:rsidRPr="00F44222" w:rsidRDefault="009F4D86" w:rsidP="004357A9">
      <w:pPr>
        <w:pStyle w:val="SC-Source"/>
        <w:divId w:val="1068770329"/>
        <w:rPr>
          <w:rStyle w:val="HTMLCode"/>
        </w:rPr>
      </w:pPr>
      <w:r w:rsidRPr="00294CFA">
        <w:rPr>
          <w:rStyle w:val="hljs-keyword"/>
          <w:rFonts w:ascii="Consolas" w:hAnsi="Consolas"/>
          <w:sz w:val="20"/>
          <w:szCs w:val="20"/>
        </w:rPr>
        <w:t>from</w:t>
      </w:r>
      <w:r w:rsidRPr="00F44222">
        <w:rPr>
          <w:rStyle w:val="HTMLCode"/>
        </w:rPr>
        <w:t xml:space="preserve"> keras.layers </w:t>
      </w:r>
      <w:r w:rsidRPr="00294CFA">
        <w:rPr>
          <w:rStyle w:val="hljs-keyword"/>
          <w:rFonts w:ascii="Consolas" w:hAnsi="Consolas"/>
          <w:sz w:val="20"/>
          <w:szCs w:val="20"/>
        </w:rPr>
        <w:t>import</w:t>
      </w:r>
      <w:r w:rsidRPr="00F44222">
        <w:rPr>
          <w:rStyle w:val="HTMLCode"/>
        </w:rPr>
        <w:t xml:space="preserve"> Dense</w:t>
      </w:r>
    </w:p>
    <w:p w14:paraId="79284577" w14:textId="77777777" w:rsidR="009F4D86" w:rsidRPr="00F44222" w:rsidRDefault="009F4D86" w:rsidP="004357A9">
      <w:pPr>
        <w:pStyle w:val="SC-Source"/>
        <w:divId w:val="1068770329"/>
        <w:rPr>
          <w:rStyle w:val="HTMLCode"/>
        </w:rPr>
      </w:pPr>
      <w:r w:rsidRPr="00294CFA">
        <w:rPr>
          <w:rStyle w:val="hljs-keyword"/>
          <w:rFonts w:ascii="Consolas" w:hAnsi="Consolas"/>
          <w:sz w:val="20"/>
          <w:szCs w:val="20"/>
        </w:rPr>
        <w:t>from</w:t>
      </w:r>
      <w:r w:rsidRPr="00F44222">
        <w:rPr>
          <w:rStyle w:val="HTMLCode"/>
        </w:rPr>
        <w:t xml:space="preserve"> keras.optimizers </w:t>
      </w:r>
      <w:r w:rsidRPr="00294CFA">
        <w:rPr>
          <w:rStyle w:val="hljs-keyword"/>
          <w:rFonts w:ascii="Consolas" w:hAnsi="Consolas"/>
          <w:sz w:val="20"/>
          <w:szCs w:val="20"/>
        </w:rPr>
        <w:t>import</w:t>
      </w:r>
      <w:r w:rsidRPr="00F44222">
        <w:rPr>
          <w:rStyle w:val="HTMLCode"/>
        </w:rPr>
        <w:t xml:space="preserve"> Adam</w:t>
      </w:r>
    </w:p>
    <w:p w14:paraId="18FDE371" w14:textId="77777777" w:rsidR="009F4D86" w:rsidRPr="00F44222" w:rsidRDefault="009F4D86" w:rsidP="004357A9">
      <w:pPr>
        <w:pStyle w:val="SC-Source"/>
        <w:divId w:val="1068770329"/>
        <w:rPr>
          <w:rStyle w:val="HTMLCode"/>
        </w:rPr>
      </w:pPr>
      <w:r w:rsidRPr="00294CFA">
        <w:rPr>
          <w:rStyle w:val="hljs-keyword"/>
          <w:rFonts w:ascii="Consolas" w:hAnsi="Consolas"/>
          <w:sz w:val="20"/>
          <w:szCs w:val="20"/>
        </w:rPr>
        <w:t>from</w:t>
      </w:r>
      <w:r w:rsidRPr="00F44222">
        <w:rPr>
          <w:rStyle w:val="HTMLCode"/>
        </w:rPr>
        <w:t xml:space="preserve"> rl.agents.dqn </w:t>
      </w:r>
      <w:r w:rsidRPr="00EC597D">
        <w:rPr>
          <w:rStyle w:val="hljs-keyword"/>
          <w:rFonts w:ascii="Consolas" w:hAnsi="Consolas"/>
          <w:sz w:val="20"/>
          <w:szCs w:val="20"/>
        </w:rPr>
        <w:t>import</w:t>
      </w:r>
      <w:r w:rsidRPr="00F44222">
        <w:rPr>
          <w:rStyle w:val="HTMLCode"/>
        </w:rPr>
        <w:t xml:space="preserve"> DQNAgent</w:t>
      </w:r>
    </w:p>
    <w:p w14:paraId="5F0B1E2C" w14:textId="77777777" w:rsidR="009F4D86" w:rsidRPr="00F44222" w:rsidRDefault="009F4D86" w:rsidP="004357A9">
      <w:pPr>
        <w:pStyle w:val="SC-Source"/>
        <w:divId w:val="1068770329"/>
        <w:rPr>
          <w:rStyle w:val="HTMLCode"/>
        </w:rPr>
      </w:pPr>
      <w:r w:rsidRPr="00EC597D">
        <w:rPr>
          <w:rStyle w:val="hljs-keyword"/>
          <w:rFonts w:ascii="Consolas" w:hAnsi="Consolas"/>
          <w:sz w:val="20"/>
          <w:szCs w:val="20"/>
        </w:rPr>
        <w:t>from</w:t>
      </w:r>
      <w:r w:rsidRPr="00F44222">
        <w:rPr>
          <w:rStyle w:val="HTMLCode"/>
        </w:rPr>
        <w:t xml:space="preserve"> rl.memory </w:t>
      </w:r>
      <w:r w:rsidRPr="00EC597D">
        <w:rPr>
          <w:rStyle w:val="hljs-keyword"/>
          <w:rFonts w:ascii="Consolas" w:hAnsi="Consolas"/>
          <w:sz w:val="20"/>
          <w:szCs w:val="20"/>
        </w:rPr>
        <w:t>import</w:t>
      </w:r>
      <w:r w:rsidRPr="00F44222">
        <w:rPr>
          <w:rStyle w:val="HTMLCode"/>
        </w:rPr>
        <w:t xml:space="preserve"> SequentialMemory</w:t>
      </w:r>
    </w:p>
    <w:p w14:paraId="489159B2" w14:textId="77777777" w:rsidR="009F4D86" w:rsidRPr="00F44222" w:rsidRDefault="009F4D86" w:rsidP="004357A9">
      <w:pPr>
        <w:pStyle w:val="SC-Source"/>
        <w:divId w:val="1068770329"/>
        <w:rPr>
          <w:rStyle w:val="HTMLCode"/>
        </w:rPr>
      </w:pPr>
      <w:r w:rsidRPr="00EC597D">
        <w:rPr>
          <w:rStyle w:val="hljs-keyword"/>
          <w:rFonts w:ascii="Consolas" w:hAnsi="Consolas"/>
          <w:sz w:val="20"/>
          <w:szCs w:val="20"/>
        </w:rPr>
        <w:t>from</w:t>
      </w:r>
      <w:r w:rsidRPr="00F44222">
        <w:rPr>
          <w:rStyle w:val="HTMLCode"/>
        </w:rPr>
        <w:t xml:space="preserve"> rl.policy </w:t>
      </w:r>
      <w:r w:rsidRPr="00EC597D">
        <w:rPr>
          <w:rStyle w:val="hljs-keyword"/>
          <w:rFonts w:ascii="Consolas" w:hAnsi="Consolas"/>
          <w:sz w:val="20"/>
          <w:szCs w:val="20"/>
        </w:rPr>
        <w:t>import</w:t>
      </w:r>
      <w:r w:rsidRPr="00F44222">
        <w:rPr>
          <w:rStyle w:val="HTMLCode"/>
        </w:rPr>
        <w:t xml:space="preserve"> EpsGreedyQPolicy</w:t>
      </w:r>
    </w:p>
    <w:p w14:paraId="0B2AE818" w14:textId="77777777" w:rsidR="009F4D86" w:rsidRPr="00F44222" w:rsidRDefault="009F4D86" w:rsidP="004357A9">
      <w:pPr>
        <w:pStyle w:val="SC-Source"/>
        <w:divId w:val="1068770329"/>
        <w:rPr>
          <w:rStyle w:val="HTMLCode"/>
        </w:rPr>
      </w:pPr>
    </w:p>
    <w:p w14:paraId="08169FD0" w14:textId="77777777" w:rsidR="009F4D86" w:rsidRPr="00F44222" w:rsidRDefault="009F4D86" w:rsidP="004357A9">
      <w:pPr>
        <w:pStyle w:val="SC-Source"/>
        <w:divId w:val="1068770329"/>
        <w:rPr>
          <w:rStyle w:val="HTMLCode"/>
        </w:rPr>
      </w:pPr>
      <w:r w:rsidRPr="00EC597D">
        <w:rPr>
          <w:rStyle w:val="hljs-comment"/>
          <w:rFonts w:ascii="Consolas" w:hAnsi="Consolas"/>
          <w:sz w:val="20"/>
          <w:szCs w:val="20"/>
        </w:rPr>
        <w:t># Environment setup</w:t>
      </w:r>
    </w:p>
    <w:p w14:paraId="66FD9FCA" w14:textId="77777777" w:rsidR="009F4D86" w:rsidRPr="00F44222" w:rsidRDefault="009F4D86" w:rsidP="004357A9">
      <w:pPr>
        <w:pStyle w:val="SC-Source"/>
        <w:divId w:val="1068770329"/>
        <w:rPr>
          <w:rStyle w:val="HTMLCode"/>
        </w:rPr>
      </w:pPr>
      <w:r w:rsidRPr="00EC597D">
        <w:rPr>
          <w:rStyle w:val="hljs-keyword"/>
          <w:rFonts w:ascii="Consolas" w:hAnsi="Consolas"/>
          <w:sz w:val="20"/>
          <w:szCs w:val="20"/>
        </w:rPr>
        <w:t>from</w:t>
      </w:r>
      <w:r w:rsidRPr="00F44222">
        <w:rPr>
          <w:rStyle w:val="HTMLCode"/>
        </w:rPr>
        <w:t xml:space="preserve"> gym.envs.classic_control </w:t>
      </w:r>
      <w:r w:rsidRPr="00EC597D">
        <w:rPr>
          <w:rStyle w:val="hljs-keyword"/>
          <w:rFonts w:ascii="Consolas" w:hAnsi="Consolas"/>
          <w:sz w:val="20"/>
          <w:szCs w:val="20"/>
        </w:rPr>
        <w:t>import</w:t>
      </w:r>
      <w:r w:rsidRPr="00F44222">
        <w:rPr>
          <w:rStyle w:val="HTMLCode"/>
        </w:rPr>
        <w:t xml:space="preserve"> CartPoleEnv</w:t>
      </w:r>
    </w:p>
    <w:p w14:paraId="2AE7EF30" w14:textId="77777777" w:rsidR="009F4D86" w:rsidRPr="00F44222" w:rsidRDefault="009F4D86" w:rsidP="004357A9">
      <w:pPr>
        <w:pStyle w:val="SC-Source"/>
        <w:divId w:val="1068770329"/>
        <w:rPr>
          <w:rStyle w:val="HTMLCode"/>
        </w:rPr>
      </w:pPr>
      <w:r w:rsidRPr="00F44222">
        <w:rPr>
          <w:rStyle w:val="HTMLCode"/>
        </w:rPr>
        <w:t>env = CartPoleEnv()</w:t>
      </w:r>
    </w:p>
    <w:p w14:paraId="1ECFC002" w14:textId="77777777" w:rsidR="009F4D86" w:rsidRPr="00F44222" w:rsidRDefault="009F4D86" w:rsidP="004357A9">
      <w:pPr>
        <w:pStyle w:val="SC-Source"/>
        <w:divId w:val="1068770329"/>
        <w:rPr>
          <w:rStyle w:val="HTMLCode"/>
        </w:rPr>
      </w:pPr>
    </w:p>
    <w:p w14:paraId="2305CFB7" w14:textId="77777777" w:rsidR="009F4D86" w:rsidRPr="00F44222" w:rsidRDefault="009F4D86" w:rsidP="004357A9">
      <w:pPr>
        <w:pStyle w:val="SC-Source"/>
        <w:divId w:val="1068770329"/>
        <w:rPr>
          <w:rStyle w:val="HTMLCode"/>
        </w:rPr>
      </w:pPr>
      <w:r w:rsidRPr="00EC597D">
        <w:rPr>
          <w:rStyle w:val="hljs-comment"/>
          <w:rFonts w:ascii="Consolas" w:hAnsi="Consolas"/>
          <w:sz w:val="20"/>
          <w:szCs w:val="20"/>
        </w:rPr>
        <w:t># Model architecture</w:t>
      </w:r>
    </w:p>
    <w:p w14:paraId="30FE61CB" w14:textId="77777777" w:rsidR="009F4D86" w:rsidRPr="00F44222" w:rsidRDefault="009F4D86" w:rsidP="004357A9">
      <w:pPr>
        <w:pStyle w:val="SC-Source"/>
        <w:divId w:val="1068770329"/>
        <w:rPr>
          <w:rStyle w:val="HTMLCode"/>
        </w:rPr>
      </w:pPr>
      <w:r w:rsidRPr="00F44222">
        <w:rPr>
          <w:rStyle w:val="HTMLCode"/>
        </w:rPr>
        <w:t>model = Sequential([</w:t>
      </w:r>
    </w:p>
    <w:p w14:paraId="29FA7912" w14:textId="77777777" w:rsidR="009F4D86" w:rsidRPr="00F44222" w:rsidRDefault="009F4D86" w:rsidP="004357A9">
      <w:pPr>
        <w:pStyle w:val="SC-Source"/>
        <w:divId w:val="1068770329"/>
        <w:rPr>
          <w:rStyle w:val="HTMLCode"/>
        </w:rPr>
      </w:pPr>
      <w:r w:rsidRPr="00F44222">
        <w:rPr>
          <w:rStyle w:val="HTMLCode"/>
        </w:rPr>
        <w:t xml:space="preserve">    Dense(</w:t>
      </w:r>
      <w:r w:rsidRPr="00EC597D">
        <w:rPr>
          <w:rStyle w:val="hljs-number"/>
          <w:rFonts w:ascii="Consolas" w:hAnsi="Consolas"/>
          <w:sz w:val="20"/>
          <w:szCs w:val="20"/>
        </w:rPr>
        <w:t>24</w:t>
      </w:r>
      <w:r w:rsidRPr="00F44222">
        <w:rPr>
          <w:rStyle w:val="HTMLCode"/>
        </w:rPr>
        <w:t>, activation=</w:t>
      </w:r>
      <w:r w:rsidRPr="00EC597D">
        <w:rPr>
          <w:rStyle w:val="hljs-string"/>
          <w:rFonts w:ascii="Consolas" w:hAnsi="Consolas"/>
          <w:sz w:val="20"/>
          <w:szCs w:val="20"/>
        </w:rPr>
        <w:t>'relu'</w:t>
      </w:r>
      <w:r w:rsidRPr="00F44222">
        <w:rPr>
          <w:rStyle w:val="HTMLCode"/>
        </w:rPr>
        <w:t>, input_shape=(</w:t>
      </w:r>
      <w:r w:rsidRPr="00EC597D">
        <w:rPr>
          <w:rStyle w:val="hljs-number"/>
          <w:rFonts w:ascii="Consolas" w:hAnsi="Consolas"/>
          <w:sz w:val="20"/>
          <w:szCs w:val="20"/>
        </w:rPr>
        <w:t>1</w:t>
      </w:r>
      <w:r w:rsidRPr="00F44222">
        <w:rPr>
          <w:rStyle w:val="HTMLCode"/>
        </w:rPr>
        <w:t>,) + env.observation_space.shape),</w:t>
      </w:r>
    </w:p>
    <w:p w14:paraId="09037698" w14:textId="77777777" w:rsidR="009F4D86" w:rsidRPr="00F44222" w:rsidRDefault="009F4D86" w:rsidP="004357A9">
      <w:pPr>
        <w:pStyle w:val="SC-Source"/>
        <w:divId w:val="1068770329"/>
        <w:rPr>
          <w:rStyle w:val="HTMLCode"/>
        </w:rPr>
      </w:pPr>
      <w:r w:rsidRPr="00F44222">
        <w:rPr>
          <w:rStyle w:val="HTMLCode"/>
        </w:rPr>
        <w:t xml:space="preserve">    Dense(</w:t>
      </w:r>
      <w:r w:rsidRPr="00EC597D">
        <w:rPr>
          <w:rStyle w:val="hljs-number"/>
          <w:rFonts w:ascii="Consolas" w:hAnsi="Consolas"/>
          <w:sz w:val="20"/>
          <w:szCs w:val="20"/>
        </w:rPr>
        <w:t>24</w:t>
      </w:r>
      <w:r w:rsidRPr="00F44222">
        <w:rPr>
          <w:rStyle w:val="HTMLCode"/>
        </w:rPr>
        <w:t>, activation=</w:t>
      </w:r>
      <w:r w:rsidRPr="00EC597D">
        <w:rPr>
          <w:rStyle w:val="hljs-string"/>
          <w:rFonts w:ascii="Consolas" w:hAnsi="Consolas"/>
          <w:sz w:val="20"/>
          <w:szCs w:val="20"/>
        </w:rPr>
        <w:t>'relu'</w:t>
      </w:r>
      <w:r w:rsidRPr="00F44222">
        <w:rPr>
          <w:rStyle w:val="HTMLCode"/>
        </w:rPr>
        <w:t>),</w:t>
      </w:r>
    </w:p>
    <w:p w14:paraId="64E94A88" w14:textId="77777777" w:rsidR="009F4D86" w:rsidRPr="00F44222" w:rsidRDefault="009F4D86" w:rsidP="004357A9">
      <w:pPr>
        <w:pStyle w:val="SC-Source"/>
        <w:divId w:val="1068770329"/>
        <w:rPr>
          <w:rStyle w:val="HTMLCode"/>
        </w:rPr>
      </w:pPr>
      <w:r w:rsidRPr="00F44222">
        <w:rPr>
          <w:rStyle w:val="HTMLCode"/>
        </w:rPr>
        <w:t xml:space="preserve">    Dense(env.action_space.n, activation=</w:t>
      </w:r>
      <w:r w:rsidRPr="00661B1B">
        <w:rPr>
          <w:rStyle w:val="hljs-string"/>
          <w:rFonts w:ascii="Consolas" w:hAnsi="Consolas"/>
          <w:sz w:val="20"/>
          <w:szCs w:val="20"/>
        </w:rPr>
        <w:t>'linear'</w:t>
      </w:r>
      <w:r w:rsidRPr="00F44222">
        <w:rPr>
          <w:rStyle w:val="HTMLCode"/>
        </w:rPr>
        <w:t>)</w:t>
      </w:r>
    </w:p>
    <w:p w14:paraId="64DD2EC7" w14:textId="77777777" w:rsidR="009F4D86" w:rsidRPr="00F44222" w:rsidRDefault="009F4D86" w:rsidP="004357A9">
      <w:pPr>
        <w:pStyle w:val="SC-Source"/>
        <w:divId w:val="1068770329"/>
        <w:rPr>
          <w:rStyle w:val="HTMLCode"/>
        </w:rPr>
      </w:pPr>
      <w:r w:rsidRPr="00F44222">
        <w:rPr>
          <w:rStyle w:val="HTMLCode"/>
        </w:rPr>
        <w:t>])</w:t>
      </w:r>
    </w:p>
    <w:p w14:paraId="14586D4D" w14:textId="77777777" w:rsidR="009F4D86" w:rsidRPr="00F44222" w:rsidRDefault="009F4D86" w:rsidP="004357A9">
      <w:pPr>
        <w:pStyle w:val="SC-Source"/>
        <w:divId w:val="1068770329"/>
        <w:rPr>
          <w:rStyle w:val="HTMLCode"/>
        </w:rPr>
      </w:pPr>
    </w:p>
    <w:p w14:paraId="1F65D0C2" w14:textId="77777777" w:rsidR="009F4D86" w:rsidRPr="00F44222" w:rsidRDefault="009F4D86" w:rsidP="004357A9">
      <w:pPr>
        <w:pStyle w:val="SC-Source"/>
        <w:divId w:val="1068770329"/>
        <w:rPr>
          <w:rStyle w:val="HTMLCode"/>
        </w:rPr>
      </w:pPr>
      <w:r w:rsidRPr="00661B1B">
        <w:rPr>
          <w:rStyle w:val="hljs-comment"/>
          <w:rFonts w:ascii="Consolas" w:hAnsi="Consolas"/>
          <w:sz w:val="20"/>
          <w:szCs w:val="20"/>
        </w:rPr>
        <w:t># DQN Agent configuration</w:t>
      </w:r>
    </w:p>
    <w:p w14:paraId="20065548" w14:textId="77777777" w:rsidR="009F4D86" w:rsidRPr="00F44222" w:rsidRDefault="009F4D86" w:rsidP="004357A9">
      <w:pPr>
        <w:pStyle w:val="SC-Source"/>
        <w:divId w:val="1068770329"/>
        <w:rPr>
          <w:rStyle w:val="HTMLCode"/>
        </w:rPr>
      </w:pPr>
      <w:r w:rsidRPr="00F44222">
        <w:rPr>
          <w:rStyle w:val="HTMLCode"/>
        </w:rPr>
        <w:t>memory = SequentialMemory(limit=</w:t>
      </w:r>
      <w:r w:rsidRPr="00661B1B">
        <w:rPr>
          <w:rStyle w:val="hljs-number"/>
          <w:rFonts w:ascii="Consolas" w:hAnsi="Consolas"/>
          <w:sz w:val="20"/>
          <w:szCs w:val="20"/>
        </w:rPr>
        <w:t>50000</w:t>
      </w:r>
      <w:r w:rsidRPr="00F44222">
        <w:rPr>
          <w:rStyle w:val="HTMLCode"/>
        </w:rPr>
        <w:t>, window_length=</w:t>
      </w:r>
      <w:r w:rsidRPr="00661B1B">
        <w:rPr>
          <w:rStyle w:val="hljs-number"/>
          <w:rFonts w:ascii="Consolas" w:hAnsi="Consolas"/>
          <w:sz w:val="20"/>
          <w:szCs w:val="20"/>
        </w:rPr>
        <w:t>1</w:t>
      </w:r>
      <w:r w:rsidRPr="00F44222">
        <w:rPr>
          <w:rStyle w:val="HTMLCode"/>
        </w:rPr>
        <w:t>)</w:t>
      </w:r>
    </w:p>
    <w:p w14:paraId="2E02647A" w14:textId="77777777" w:rsidR="009F4D86" w:rsidRPr="00F44222" w:rsidRDefault="009F4D86" w:rsidP="004357A9">
      <w:pPr>
        <w:pStyle w:val="SC-Source"/>
        <w:divId w:val="1068770329"/>
        <w:rPr>
          <w:rStyle w:val="HTMLCode"/>
        </w:rPr>
      </w:pPr>
      <w:r w:rsidRPr="00F44222">
        <w:rPr>
          <w:rStyle w:val="HTMLCode"/>
        </w:rPr>
        <w:t>policy = EpsGreedyQPolicy()</w:t>
      </w:r>
    </w:p>
    <w:p w14:paraId="2CD57470" w14:textId="77777777" w:rsidR="009F4D86" w:rsidRPr="00F44222" w:rsidRDefault="009F4D86" w:rsidP="004357A9">
      <w:pPr>
        <w:pStyle w:val="SC-Source"/>
        <w:divId w:val="1068770329"/>
        <w:rPr>
          <w:rStyle w:val="HTMLCode"/>
        </w:rPr>
      </w:pPr>
      <w:r w:rsidRPr="00F44222">
        <w:rPr>
          <w:rStyle w:val="HTMLCode"/>
        </w:rPr>
        <w:t>dqn = DQNAgent(model=model, nb_actions=env.action_space.n, memory=memory, policy=policy)</w:t>
      </w:r>
    </w:p>
    <w:p w14:paraId="13E0B78B" w14:textId="77777777" w:rsidR="009F4D86" w:rsidRPr="00F44222" w:rsidRDefault="009F4D86" w:rsidP="004357A9">
      <w:pPr>
        <w:pStyle w:val="SC-Source"/>
        <w:divId w:val="1068770329"/>
        <w:rPr>
          <w:rStyle w:val="HTMLCode"/>
        </w:rPr>
      </w:pPr>
      <w:r w:rsidRPr="00F44222">
        <w:rPr>
          <w:rStyle w:val="HTMLCode"/>
        </w:rPr>
        <w:t>dqn.</w:t>
      </w:r>
      <w:r w:rsidRPr="00661B1B">
        <w:rPr>
          <w:rStyle w:val="hljs-builtin"/>
          <w:rFonts w:ascii="Consolas" w:hAnsi="Consolas"/>
          <w:sz w:val="20"/>
          <w:szCs w:val="20"/>
        </w:rPr>
        <w:t>compile</w:t>
      </w:r>
      <w:r w:rsidRPr="00F44222">
        <w:rPr>
          <w:rStyle w:val="HTMLCode"/>
        </w:rPr>
        <w:t>(Adam(learning_rate=</w:t>
      </w:r>
      <w:r w:rsidRPr="00661B1B">
        <w:rPr>
          <w:rStyle w:val="hljs-number"/>
          <w:rFonts w:ascii="Consolas" w:hAnsi="Consolas"/>
          <w:sz w:val="20"/>
          <w:szCs w:val="20"/>
        </w:rPr>
        <w:t>1e-3</w:t>
      </w:r>
      <w:r w:rsidRPr="00F44222">
        <w:rPr>
          <w:rStyle w:val="HTMLCode"/>
        </w:rPr>
        <w:t>), metrics=[</w:t>
      </w:r>
      <w:r w:rsidRPr="00661B1B">
        <w:rPr>
          <w:rStyle w:val="hljs-string"/>
          <w:rFonts w:ascii="Consolas" w:hAnsi="Consolas"/>
          <w:sz w:val="20"/>
          <w:szCs w:val="20"/>
        </w:rPr>
        <w:t>'mae'</w:t>
      </w:r>
      <w:r w:rsidRPr="00F44222">
        <w:rPr>
          <w:rStyle w:val="HTMLCode"/>
        </w:rPr>
        <w:t>])</w:t>
      </w:r>
    </w:p>
    <w:p w14:paraId="2EEE1495" w14:textId="77777777" w:rsidR="009F4D86" w:rsidRPr="00F44222" w:rsidRDefault="009F4D86" w:rsidP="004357A9">
      <w:pPr>
        <w:pStyle w:val="SC-Source"/>
        <w:divId w:val="1068770329"/>
        <w:rPr>
          <w:rStyle w:val="HTMLCode"/>
        </w:rPr>
      </w:pPr>
    </w:p>
    <w:p w14:paraId="7E985DBC" w14:textId="77777777" w:rsidR="009F4D86" w:rsidRPr="00F44222" w:rsidRDefault="009F4D86" w:rsidP="00CD79F3">
      <w:pPr>
        <w:pStyle w:val="SC-Source"/>
        <w:divId w:val="1068770329"/>
        <w:rPr>
          <w:rStyle w:val="HTMLCode"/>
        </w:rPr>
      </w:pPr>
      <w:r w:rsidRPr="00661B1B">
        <w:rPr>
          <w:rStyle w:val="hljs-comment"/>
          <w:rFonts w:ascii="Consolas" w:hAnsi="Consolas"/>
          <w:sz w:val="20"/>
          <w:szCs w:val="20"/>
        </w:rPr>
        <w:t># Training</w:t>
      </w:r>
    </w:p>
    <w:p w14:paraId="3650EBAF" w14:textId="77777777" w:rsidR="009F4D86" w:rsidRPr="00F44222" w:rsidRDefault="009F4D86" w:rsidP="004357A9">
      <w:pPr>
        <w:pStyle w:val="SC-Source"/>
        <w:divId w:val="1068770329"/>
        <w:rPr>
          <w:rStyle w:val="HTMLCode"/>
        </w:rPr>
      </w:pPr>
      <w:r w:rsidRPr="00F44222">
        <w:rPr>
          <w:rStyle w:val="HTMLCode"/>
        </w:rPr>
        <w:t>dqn.fit(env, nb_steps=</w:t>
      </w:r>
      <w:r w:rsidRPr="00661B1B">
        <w:rPr>
          <w:rStyle w:val="hljs-number"/>
          <w:rFonts w:ascii="Consolas" w:hAnsi="Consolas"/>
          <w:sz w:val="20"/>
          <w:szCs w:val="20"/>
        </w:rPr>
        <w:t>5000</w:t>
      </w:r>
      <w:r w:rsidRPr="00F44222">
        <w:rPr>
          <w:rStyle w:val="HTMLCode"/>
        </w:rPr>
        <w:t>, visualize=</w:t>
      </w:r>
      <w:r w:rsidRPr="00661B1B">
        <w:rPr>
          <w:rStyle w:val="hljs-literal"/>
          <w:rFonts w:ascii="Consolas" w:hAnsi="Consolas"/>
          <w:sz w:val="20"/>
          <w:szCs w:val="20"/>
        </w:rPr>
        <w:t>False</w:t>
      </w:r>
      <w:r w:rsidRPr="00F44222">
        <w:rPr>
          <w:rStyle w:val="HTMLCode"/>
        </w:rPr>
        <w:t>, verbose=</w:t>
      </w:r>
      <w:r w:rsidRPr="00661B1B">
        <w:rPr>
          <w:rStyle w:val="hljs-number"/>
          <w:rFonts w:ascii="Consolas" w:hAnsi="Consolas"/>
          <w:sz w:val="20"/>
          <w:szCs w:val="20"/>
        </w:rPr>
        <w:t>2</w:t>
      </w:r>
      <w:r w:rsidRPr="00F44222">
        <w:rPr>
          <w:rStyle w:val="HTMLCode"/>
        </w:rPr>
        <w:t>)</w:t>
      </w:r>
    </w:p>
    <w:p w14:paraId="21F1C9F0" w14:textId="7EE9837F" w:rsidR="005605EA" w:rsidRPr="00F44222" w:rsidRDefault="005605EA" w:rsidP="004357A9">
      <w:pPr>
        <w:pStyle w:val="SC-Source"/>
        <w:divId w:val="1068770329"/>
        <w:rPr>
          <w:rStyle w:val="HTMLCode"/>
        </w:rPr>
      </w:pPr>
      <w:r w:rsidRPr="00F44222">
        <w:rPr>
          <w:rStyle w:val="HTMLCode"/>
        </w:rPr>
        <w:t>`</w:t>
      </w:r>
      <w:r w:rsidR="000D6103">
        <w:rPr>
          <w:rStyle w:val="HTMLCode"/>
        </w:rPr>
        <w:t>``</w:t>
      </w:r>
    </w:p>
    <w:p w14:paraId="64C605CB" w14:textId="75A1A18E" w:rsidR="00494897" w:rsidRDefault="00B37877" w:rsidP="00661B1B">
      <w:pPr>
        <w:pStyle w:val="NormalBPBHEB"/>
        <w:divId w:val="598686251"/>
      </w:pPr>
      <w:r>
        <w:t xml:space="preserve">This code demonstrates a practical </w:t>
      </w:r>
      <w:r w:rsidR="000D6103">
        <w:t>application of deep reinforcement learning in the Connect4 game, where the goal is to train an agent to make optimal</w:t>
      </w:r>
      <w:r>
        <w:t xml:space="preserve"> moves based on the game state.</w:t>
      </w:r>
    </w:p>
    <w:p w14:paraId="41166B00" w14:textId="253A3A00" w:rsidR="00494897" w:rsidRDefault="008251C7" w:rsidP="00661B1B">
      <w:pPr>
        <w:pStyle w:val="NormalBPBHEB"/>
        <w:divId w:val="598686251"/>
      </w:pPr>
      <w:r>
        <w:t xml:space="preserve">To reinforce the earlier discussed DQN implementation, the following </w:t>
      </w:r>
      <w:r w:rsidR="00F44222">
        <w:t xml:space="preserve">figure </w:t>
      </w:r>
      <w:r>
        <w:t>illustrates the entire training loop, showing how important components like the replay buffer and target network work together to stabilize learning</w:t>
      </w:r>
      <w:r w:rsidR="00F44222">
        <w:t xml:space="preserve">: </w:t>
      </w:r>
    </w:p>
    <w:p w14:paraId="29821CDA" w14:textId="77777777" w:rsidR="00494897" w:rsidRDefault="00494897" w:rsidP="00DE6830">
      <w:pPr>
        <w:pStyle w:val="FigureBPBHEB"/>
        <w:divId w:val="598686251"/>
      </w:pPr>
      <w:r>
        <w:rPr>
          <w:noProof/>
        </w:rPr>
        <w:drawing>
          <wp:inline distT="0" distB="0" distL="0" distR="0" wp14:anchorId="0AAA86E3" wp14:editId="53276FD2">
            <wp:extent cx="5029200" cy="5029200"/>
            <wp:effectExtent l="0" t="0" r="0" b="0"/>
            <wp:docPr id="1149606214" name="Picture 5" descr="A diagram of a training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06214" name="Picture 5" descr="A diagram of a training workflow&#10;&#10;AI-generated content may be incorrect."/>
                    <pic:cNvPicPr/>
                  </pic:nvPicPr>
                  <pic:blipFill>
                    <a:blip r:embed="rId12"/>
                    <a:stretch>
                      <a:fillRect/>
                    </a:stretch>
                  </pic:blipFill>
                  <pic:spPr>
                    <a:xfrm>
                      <a:off x="0" y="0"/>
                      <a:ext cx="5029200" cy="5029200"/>
                    </a:xfrm>
                    <a:prstGeom prst="rect">
                      <a:avLst/>
                    </a:prstGeom>
                  </pic:spPr>
                </pic:pic>
              </a:graphicData>
            </a:graphic>
          </wp:inline>
        </w:drawing>
      </w:r>
    </w:p>
    <w:p w14:paraId="73704DC6" w14:textId="77777777" w:rsidR="004E74CC" w:rsidRDefault="004E74CC" w:rsidP="00F44222">
      <w:pPr>
        <w:pStyle w:val="FigureCaptionBPBHEB"/>
        <w:divId w:val="598686251"/>
        <w:rPr>
          <w:b/>
          <w:bCs w:val="0"/>
        </w:rPr>
      </w:pPr>
    </w:p>
    <w:p w14:paraId="65E200A8" w14:textId="5805D95B" w:rsidR="00494897" w:rsidRDefault="00494897" w:rsidP="00F44222">
      <w:pPr>
        <w:pStyle w:val="FigureCaptionBPBHEB"/>
        <w:divId w:val="598686251"/>
      </w:pPr>
      <w:r w:rsidRPr="00DE6830">
        <w:rPr>
          <w:b/>
          <w:bCs w:val="0"/>
        </w:rPr>
        <w:t>Figure 12.</w:t>
      </w:r>
      <w:r w:rsidR="00F44222" w:rsidRPr="00DE6830">
        <w:rPr>
          <w:b/>
          <w:bCs w:val="0"/>
        </w:rPr>
        <w:t>2</w:t>
      </w:r>
      <w:r w:rsidR="00F44222">
        <w:t xml:space="preserve">: </w:t>
      </w:r>
      <w:r w:rsidRPr="005A1AA6">
        <w:t>Training</w:t>
      </w:r>
      <w:r w:rsidR="00F44222">
        <w:t xml:space="preserve"> w</w:t>
      </w:r>
      <w:r w:rsidRPr="005A1AA6">
        <w:t xml:space="preserve">orkflow for a </w:t>
      </w:r>
      <w:r w:rsidR="00F44222">
        <w:t>s</w:t>
      </w:r>
      <w:r w:rsidRPr="005A1AA6">
        <w:t xml:space="preserve">imple DQN </w:t>
      </w:r>
      <w:r w:rsidR="00F44222">
        <w:t>a</w:t>
      </w:r>
      <w:r w:rsidRPr="005A1AA6">
        <w:t>gent</w:t>
      </w:r>
    </w:p>
    <w:p w14:paraId="16D3FA94" w14:textId="77777777" w:rsidR="00F44222" w:rsidRPr="00494897" w:rsidRDefault="00F44222" w:rsidP="00DE6830">
      <w:pPr>
        <w:pStyle w:val="NormalBPBHEB"/>
        <w:divId w:val="598686251"/>
      </w:pPr>
    </w:p>
    <w:p w14:paraId="51E675F4" w14:textId="5ADE2D78" w:rsidR="00494897" w:rsidRPr="00494897" w:rsidRDefault="008251C7" w:rsidP="00DE6830">
      <w:pPr>
        <w:pStyle w:val="NormalBPBHEB"/>
        <w:divId w:val="598686251"/>
      </w:pPr>
      <w:r>
        <w:rPr>
          <w:i/>
          <w:iCs/>
        </w:rPr>
        <w:t xml:space="preserve">Figure 12.2 </w:t>
      </w:r>
      <w:r w:rsidRPr="00076947">
        <w:t xml:space="preserve">describes the training cycle of a </w:t>
      </w:r>
      <w:r w:rsidR="00F44222">
        <w:t>DQN</w:t>
      </w:r>
      <w:r w:rsidRPr="00076947">
        <w:t xml:space="preserve"> agent. Observations are processed by the Q-network, which chooses actions using an epsilon-greedy strategy. Rewards and transitions are stored in a replay buffer, then used to update the Q-network against a slowly changing target network. This process promotes stable and sample-efficient learning.</w:t>
      </w:r>
    </w:p>
    <w:p w14:paraId="48AFC0E7" w14:textId="0515C2F2" w:rsidR="008F4815" w:rsidRDefault="006B206C" w:rsidP="00DE6830">
      <w:pPr>
        <w:pStyle w:val="NormalBPBHEB"/>
        <w:divId w:val="598686251"/>
      </w:pPr>
      <w:r>
        <w:t xml:space="preserve">The implementation starts with setting up the </w:t>
      </w:r>
      <w:r w:rsidRPr="00DE6830">
        <w:rPr>
          <w:bCs/>
        </w:rPr>
        <w:t>environment</w:t>
      </w:r>
      <w:r>
        <w:t xml:space="preserve">, represented by the </w:t>
      </w:r>
      <w:r w:rsidRPr="00DE6830">
        <w:rPr>
          <w:rStyle w:val="CodeinTextBPBHEBChar"/>
        </w:rPr>
        <w:t>Connect4Env</w:t>
      </w:r>
      <w:r>
        <w:t xml:space="preserve"> class. This custom environment encapsulates the game's rules and mechanics, providing the agent with a structured </w:t>
      </w:r>
      <w:r w:rsidR="003D6326">
        <w:t xml:space="preserve">environment in which </w:t>
      </w:r>
      <w:r>
        <w:t xml:space="preserve">to interact. By cycling through various states and rewards, the agent learns the </w:t>
      </w:r>
      <w:r w:rsidR="003D6326">
        <w:t>game's dynamics, much like humans refine their</w:t>
      </w:r>
      <w:r>
        <w:t xml:space="preserve"> strategies through trial and error.</w:t>
      </w:r>
    </w:p>
    <w:p w14:paraId="198848D8" w14:textId="01757613" w:rsidR="008F4815" w:rsidRPr="00076947" w:rsidRDefault="0023000E" w:rsidP="00DE6830">
      <w:pPr>
        <w:pStyle w:val="NormalBPBHEB"/>
        <w:divId w:val="598686251"/>
      </w:pPr>
      <w:r>
        <w:t xml:space="preserve">To enable the agent to process game states and generate actionable insights, a </w:t>
      </w:r>
      <w:r w:rsidRPr="00CB5AD1">
        <w:rPr>
          <w:bCs/>
        </w:rPr>
        <w:t>neural network model</w:t>
      </w:r>
      <w:r>
        <w:t xml:space="preserve"> is built using the </w:t>
      </w:r>
      <w:r w:rsidRPr="00CB5AD1">
        <w:rPr>
          <w:rStyle w:val="CodeinTextBPBHEBChar"/>
        </w:rPr>
        <w:t>Keras</w:t>
      </w:r>
      <w:r>
        <w:t xml:space="preserve"> library. This model has two hidden layers, each with 24 neurons and </w:t>
      </w:r>
      <w:r w:rsidRPr="00CB5AD1">
        <w:rPr>
          <w:rStyle w:val="CodeinTextBPBHEBChar"/>
        </w:rPr>
        <w:t>relu</w:t>
      </w:r>
      <w:r>
        <w:t xml:space="preserve"> activation functions. These layers are essential for identifying meaningful patterns in high-dimensional game states. The final layer produces Q-values for each possible action, guiding the agent's decision-making.</w:t>
      </w:r>
    </w:p>
    <w:p w14:paraId="1C5F41AA" w14:textId="795410D9" w:rsidR="008F4815" w:rsidRDefault="00B37877" w:rsidP="00DE6830">
      <w:pPr>
        <w:pStyle w:val="NormalBPBHEB"/>
        <w:divId w:val="598686251"/>
      </w:pPr>
      <w:r>
        <w:t xml:space="preserve">The agent is configured using a DQNAgent, which combines the neural network with reinforcement learning-specific components. A </w:t>
      </w:r>
      <w:r w:rsidRPr="00CB5AD1">
        <w:rPr>
          <w:bCs/>
        </w:rPr>
        <w:t>memory buffer</w:t>
      </w:r>
      <w:r>
        <w:t xml:space="preserve">, created through </w:t>
      </w:r>
      <w:r w:rsidRPr="00CB5AD1">
        <w:rPr>
          <w:rStyle w:val="CodeinTextBPBHEBChar"/>
        </w:rPr>
        <w:t>SequentialMemory</w:t>
      </w:r>
      <w:r>
        <w:t xml:space="preserve">, stores past experiences to enable replay-based learning, which helps stabilize the agent's training. The exploration-exploitation strategy of the agent is guided by a </w:t>
      </w:r>
      <w:r w:rsidRPr="00CB5AD1">
        <w:rPr>
          <w:rStyle w:val="CodeinTextBPBHEBChar"/>
        </w:rPr>
        <w:t>BoltzmannQPolicy</w:t>
      </w:r>
      <w:r>
        <w:t>, allowing it to find new strategies while leveraging known rewards. Additionally, periodic updates to the target model help ensure smoother convergence during training.</w:t>
      </w:r>
    </w:p>
    <w:p w14:paraId="0D66DD45" w14:textId="5A64DA90" w:rsidR="008F4815" w:rsidRDefault="002420EA" w:rsidP="00DE6830">
      <w:pPr>
        <w:pStyle w:val="NormalBPBHEB"/>
        <w:divId w:val="598686251"/>
      </w:pPr>
      <w:r>
        <w:t xml:space="preserve">Training the agent involves executing 5,000 steps within the environment. During this process, the agent interacts with the game, collecting rewards and refining its policy to maximize total gains. As it learns from both successes and failures, the Q-values become more accurate, resulting in improved gameplay performance. After training, the model's weights are saved, allowing </w:t>
      </w:r>
      <w:r w:rsidR="00CB5AD1">
        <w:t xml:space="preserve">for future use or further refinement without the need for </w:t>
      </w:r>
      <w:r>
        <w:t>retraining.</w:t>
      </w:r>
    </w:p>
    <w:p w14:paraId="3E43509F" w14:textId="43AC2D97" w:rsidR="008F4815" w:rsidRDefault="002420EA" w:rsidP="00F44222">
      <w:pPr>
        <w:pStyle w:val="NormalBPBHEB"/>
        <w:divId w:val="598686251"/>
      </w:pPr>
      <w:r>
        <w:t xml:space="preserve">This example captures the core of deep reinforcement learning, </w:t>
      </w:r>
      <w:r w:rsidR="00CB5AD1">
        <w:t>illustrating how key concepts are applied</w:t>
      </w:r>
      <w:r>
        <w:t xml:space="preserve"> to build an intelligent agent. It provides a basic template for applying similar methods to more complex problems and environments, emphasizing the strength and flexibility of </w:t>
      </w:r>
      <w:proofErr w:type="gramStart"/>
      <w:r w:rsidR="00076947">
        <w:t>reinforcement</w:t>
      </w:r>
      <w:proofErr w:type="gramEnd"/>
      <w:r w:rsidR="00076947">
        <w:t xml:space="preserve"> </w:t>
      </w:r>
      <w:r>
        <w:t>learning frameworks.</w:t>
      </w:r>
    </w:p>
    <w:p w14:paraId="74C86133" w14:textId="77777777" w:rsidR="00F44222" w:rsidRDefault="00F44222" w:rsidP="00D45299">
      <w:pPr>
        <w:pStyle w:val="NormalBPBHEB"/>
        <w:divId w:val="598686251"/>
      </w:pPr>
    </w:p>
    <w:p w14:paraId="7D1C9EB2" w14:textId="02EEE94B" w:rsidR="009F4D86" w:rsidRPr="00262361" w:rsidRDefault="009F4D86" w:rsidP="00D45299">
      <w:pPr>
        <w:pStyle w:val="Heading2BPBHEB"/>
        <w:divId w:val="504712818"/>
        <w:rPr>
          <w:rStyle w:val="Strong"/>
          <w:b/>
          <w:bCs w:val="0"/>
          <w:sz w:val="22"/>
          <w:szCs w:val="22"/>
        </w:rPr>
      </w:pPr>
      <w:r w:rsidRPr="00262361">
        <w:rPr>
          <w:rStyle w:val="Strong"/>
          <w:b/>
          <w:bCs w:val="0"/>
        </w:rPr>
        <w:t xml:space="preserve">Exploring the </w:t>
      </w:r>
      <w:r w:rsidR="00F44222">
        <w:rPr>
          <w:rStyle w:val="Strong"/>
          <w:b/>
          <w:bCs w:val="0"/>
        </w:rPr>
        <w:t>l</w:t>
      </w:r>
      <w:r w:rsidRPr="00262361">
        <w:rPr>
          <w:rStyle w:val="Strong"/>
          <w:b/>
          <w:bCs w:val="0"/>
        </w:rPr>
        <w:t xml:space="preserve">atest </w:t>
      </w:r>
      <w:r w:rsidR="00F44222">
        <w:rPr>
          <w:rStyle w:val="Strong"/>
          <w:b/>
          <w:bCs w:val="0"/>
        </w:rPr>
        <w:t>e</w:t>
      </w:r>
      <w:r w:rsidRPr="00262361">
        <w:rPr>
          <w:rStyle w:val="Strong"/>
          <w:b/>
          <w:bCs w:val="0"/>
        </w:rPr>
        <w:t xml:space="preserve">nvironments and </w:t>
      </w:r>
      <w:r w:rsidR="00F44222">
        <w:rPr>
          <w:rStyle w:val="Strong"/>
          <w:b/>
          <w:bCs w:val="0"/>
        </w:rPr>
        <w:t>a</w:t>
      </w:r>
      <w:r w:rsidRPr="00262361">
        <w:rPr>
          <w:rStyle w:val="Strong"/>
          <w:b/>
          <w:bCs w:val="0"/>
        </w:rPr>
        <w:t>dvancements</w:t>
      </w:r>
    </w:p>
    <w:p w14:paraId="788CF651" w14:textId="0BBB79EF" w:rsidR="00446756" w:rsidRDefault="003D3EAC" w:rsidP="00F44222">
      <w:pPr>
        <w:pStyle w:val="NormalBPBHEB"/>
        <w:divId w:val="504712818"/>
      </w:pPr>
      <w:r>
        <w:t xml:space="preserve">As reinforcement learning evolves, new tools, platforms, and research directions emerge, offering exciting opportunities to expand its applications. This section </w:t>
      </w:r>
      <w:r w:rsidR="00492F7C">
        <w:t>examines advanced environments designed to challenge and enhance AI capabilities, as well as</w:t>
      </w:r>
      <w:r>
        <w:t xml:space="preserve"> key trends shaping the future of reinforcement learning. By examining these topics, we highlight the technologies and methods driving the next wave of innovation.</w:t>
      </w:r>
    </w:p>
    <w:p w14:paraId="628E0BA4" w14:textId="77777777" w:rsidR="00F44222" w:rsidRPr="00446756" w:rsidRDefault="00F44222" w:rsidP="00D45299">
      <w:pPr>
        <w:pStyle w:val="NormalBPBHEB"/>
        <w:divId w:val="504712818"/>
      </w:pPr>
    </w:p>
    <w:p w14:paraId="4E00FC8A" w14:textId="4C03E49D" w:rsidR="009F4D86" w:rsidRPr="00262361" w:rsidRDefault="009F4D86" w:rsidP="00D45299">
      <w:pPr>
        <w:pStyle w:val="Heading3BPBHEB"/>
        <w:divId w:val="504712818"/>
        <w:rPr>
          <w:rStyle w:val="Strong"/>
          <w:rFonts w:eastAsia="Palatino Linotype" w:cs="Palatino Linotype"/>
          <w:b/>
          <w:bCs w:val="0"/>
          <w:sz w:val="22"/>
          <w:szCs w:val="22"/>
        </w:rPr>
      </w:pPr>
      <w:r w:rsidRPr="00262361">
        <w:rPr>
          <w:rStyle w:val="Strong"/>
          <w:b/>
          <w:bCs w:val="0"/>
        </w:rPr>
        <w:t xml:space="preserve">Emerging </w:t>
      </w:r>
      <w:r w:rsidR="00F44222">
        <w:rPr>
          <w:rStyle w:val="Strong"/>
          <w:b/>
          <w:bCs w:val="0"/>
        </w:rPr>
        <w:t>t</w:t>
      </w:r>
      <w:r w:rsidRPr="00262361">
        <w:rPr>
          <w:rStyle w:val="Strong"/>
          <w:b/>
          <w:bCs w:val="0"/>
        </w:rPr>
        <w:t xml:space="preserve">ools and </w:t>
      </w:r>
      <w:r w:rsidR="00F44222">
        <w:rPr>
          <w:rStyle w:val="Strong"/>
          <w:b/>
          <w:bCs w:val="0"/>
        </w:rPr>
        <w:t>p</w:t>
      </w:r>
      <w:r w:rsidRPr="00262361">
        <w:rPr>
          <w:rStyle w:val="Strong"/>
          <w:b/>
          <w:bCs w:val="0"/>
        </w:rPr>
        <w:t>latforms</w:t>
      </w:r>
    </w:p>
    <w:p w14:paraId="272BFDF5" w14:textId="55A3421C" w:rsidR="00262361" w:rsidRDefault="00E538DE" w:rsidP="00D45299">
      <w:pPr>
        <w:pStyle w:val="NormalBPBHEB"/>
        <w:divId w:val="504712818"/>
      </w:pPr>
      <w:r>
        <w:t xml:space="preserve">To advance breakthroughs in reinforcement learning, researchers depend on advanced tools and environments that mimic real-world challenges. These platforms not only </w:t>
      </w:r>
      <w:r w:rsidR="00492F7C">
        <w:t>provide controlled settings for testing but also help develop robust algorithms that can adapt to various</w:t>
      </w:r>
      <w:r>
        <w:t xml:space="preserve"> tasks. </w:t>
      </w:r>
      <w:r w:rsidR="00F44222">
        <w:t>In the upcoming section</w:t>
      </w:r>
      <w:r>
        <w:t xml:space="preserve">, we highlight two top platforms that represent the </w:t>
      </w:r>
      <w:proofErr w:type="gramStart"/>
      <w:r>
        <w:t>cutting edge</w:t>
      </w:r>
      <w:proofErr w:type="gramEnd"/>
      <w:r>
        <w:t xml:space="preserve"> of </w:t>
      </w:r>
      <w:r w:rsidR="00F44222">
        <w:t xml:space="preserve">reinforcement learning </w:t>
      </w:r>
      <w:r>
        <w:t>research and development.</w:t>
      </w:r>
    </w:p>
    <w:p w14:paraId="0F7A0D11" w14:textId="2DA1F14D" w:rsidR="00A848D2" w:rsidRDefault="00A848D2" w:rsidP="00D45299">
      <w:pPr>
        <w:pStyle w:val="NormalBPBHEB"/>
        <w:divId w:val="504712818"/>
      </w:pPr>
      <w:r w:rsidRPr="00A848D2">
        <w:t xml:space="preserve">To help practitioners choose the most suitable simulation framework, the following comparison highlights </w:t>
      </w:r>
      <w:r w:rsidR="00F44222">
        <w:t xml:space="preserve">the </w:t>
      </w:r>
      <w:r w:rsidRPr="00A848D2">
        <w:t>core strengths of two dominant platforms for reinforcement learning research and development</w:t>
      </w:r>
      <w:r w:rsidR="00F44222">
        <w:t xml:space="preserve">: </w:t>
      </w:r>
    </w:p>
    <w:p w14:paraId="579EF74F" w14:textId="77777777" w:rsidR="00BE211E" w:rsidRDefault="00496A4E" w:rsidP="003613E2">
      <w:pPr>
        <w:pStyle w:val="FigureBPBHEB"/>
        <w:divId w:val="504712818"/>
      </w:pPr>
      <w:r>
        <w:rPr>
          <w:noProof/>
        </w:rPr>
        <w:drawing>
          <wp:inline distT="0" distB="0" distL="0" distR="0" wp14:anchorId="4764F030" wp14:editId="0D29C04C">
            <wp:extent cx="5029200" cy="5029200"/>
            <wp:effectExtent l="0" t="0" r="0" b="0"/>
            <wp:docPr id="4348779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77980" name="Picture 434877980"/>
                    <pic:cNvPicPr/>
                  </pic:nvPicPr>
                  <pic:blipFill>
                    <a:blip r:embed="rId13"/>
                    <a:stretch>
                      <a:fillRect/>
                    </a:stretch>
                  </pic:blipFill>
                  <pic:spPr>
                    <a:xfrm>
                      <a:off x="0" y="0"/>
                      <a:ext cx="5029200" cy="5029200"/>
                    </a:xfrm>
                    <a:prstGeom prst="rect">
                      <a:avLst/>
                    </a:prstGeom>
                  </pic:spPr>
                </pic:pic>
              </a:graphicData>
            </a:graphic>
          </wp:inline>
        </w:drawing>
      </w:r>
    </w:p>
    <w:p w14:paraId="676131DE" w14:textId="77777777" w:rsidR="006A2026" w:rsidRDefault="006A2026" w:rsidP="00F44222">
      <w:pPr>
        <w:pStyle w:val="FigureCaptionBPBHEB"/>
        <w:divId w:val="504712818"/>
        <w:rPr>
          <w:b/>
          <w:bCs w:val="0"/>
        </w:rPr>
      </w:pPr>
    </w:p>
    <w:p w14:paraId="358730A4" w14:textId="74792A85" w:rsidR="00496A4E" w:rsidRDefault="00BE211E" w:rsidP="00F44222">
      <w:pPr>
        <w:pStyle w:val="FigureCaptionBPBHEB"/>
        <w:divId w:val="504712818"/>
      </w:pPr>
      <w:r w:rsidRPr="003613E2">
        <w:rPr>
          <w:b/>
          <w:bCs w:val="0"/>
        </w:rPr>
        <w:t>Figure 12</w:t>
      </w:r>
      <w:r w:rsidR="00F44222" w:rsidRPr="003613E2">
        <w:rPr>
          <w:b/>
          <w:bCs w:val="0"/>
        </w:rPr>
        <w:t>.3</w:t>
      </w:r>
      <w:r w:rsidR="00F44222">
        <w:t xml:space="preserve">: </w:t>
      </w:r>
      <w:r w:rsidRPr="00262FEB">
        <w:t>Comparison</w:t>
      </w:r>
      <w:r w:rsidR="00F44222">
        <w:t xml:space="preserve"> - </w:t>
      </w:r>
      <w:r w:rsidRPr="00262FEB">
        <w:t xml:space="preserve">DeepMind Lab vs. </w:t>
      </w:r>
      <w:r w:rsidR="00F44222">
        <w:t>Unity</w:t>
      </w:r>
      <w:r w:rsidRPr="00262FEB">
        <w:t xml:space="preserve"> ML-</w:t>
      </w:r>
      <w:r w:rsidR="00F44222">
        <w:t>a</w:t>
      </w:r>
      <w:r w:rsidRPr="00262FEB">
        <w:t>gents</w:t>
      </w:r>
    </w:p>
    <w:p w14:paraId="2C819A42" w14:textId="77777777" w:rsidR="00F44222" w:rsidRPr="00A848D2" w:rsidRDefault="00F44222" w:rsidP="00D45299">
      <w:pPr>
        <w:pStyle w:val="NormalBPBHEB"/>
        <w:divId w:val="504712818"/>
      </w:pPr>
    </w:p>
    <w:p w14:paraId="4960400A" w14:textId="63A167CB" w:rsidR="00F44222" w:rsidRPr="00262361" w:rsidRDefault="00B73A3C" w:rsidP="00D45299">
      <w:pPr>
        <w:pStyle w:val="NormalBPBHEB"/>
        <w:divId w:val="504712818"/>
      </w:pPr>
      <w:r>
        <w:t xml:space="preserve">The side-by-side diagram in </w:t>
      </w:r>
      <w:r w:rsidRPr="003D3EAC">
        <w:rPr>
          <w:i/>
          <w:iCs/>
        </w:rPr>
        <w:t>Figure 12.3</w:t>
      </w:r>
      <w:r>
        <w:t xml:space="preserve"> compares DeepMind Lab and Unity ML-Agents. DeepMind Lab </w:t>
      </w:r>
      <w:r w:rsidR="00D45299">
        <w:t>excels particularly in tasks involving 3D navigation and memory, whereas Unity ML-Agents specializes in supporting</w:t>
      </w:r>
      <w:r>
        <w:t xml:space="preserve"> multi-agent systems and sim-to-real workflows. Both platforms provide strong environments for training and testing intelligent agents</w:t>
      </w:r>
      <w:r w:rsidR="00F44222">
        <w:t xml:space="preserve">: </w:t>
      </w:r>
    </w:p>
    <w:p w14:paraId="16E506F0" w14:textId="77777777" w:rsidR="009F4D86" w:rsidRPr="00F44222" w:rsidRDefault="009F4D86" w:rsidP="00D45299">
      <w:pPr>
        <w:pStyle w:val="NormalBPBHEB"/>
        <w:numPr>
          <w:ilvl w:val="0"/>
          <w:numId w:val="11"/>
        </w:numPr>
        <w:divId w:val="504712818"/>
      </w:pPr>
      <w:r w:rsidRPr="00D45299">
        <w:t>DeepMind Lab</w:t>
      </w:r>
      <w:r w:rsidRPr="00F44222">
        <w:t>:</w:t>
      </w:r>
    </w:p>
    <w:p w14:paraId="6B47DFA1" w14:textId="13F418E8" w:rsidR="009F4D86" w:rsidRPr="006A2CEC" w:rsidRDefault="009F4D86" w:rsidP="00D45299">
      <w:pPr>
        <w:pStyle w:val="NormalBPBHEB"/>
        <w:numPr>
          <w:ilvl w:val="0"/>
          <w:numId w:val="12"/>
        </w:numPr>
        <w:ind w:left="1080"/>
        <w:divId w:val="504712818"/>
      </w:pPr>
      <w:r w:rsidRPr="006A2CEC">
        <w:t xml:space="preserve">An immersive 3D platform for training AI agents in visually rich, </w:t>
      </w:r>
      <w:r w:rsidR="006A2CEC">
        <w:t>i</w:t>
      </w:r>
      <w:r w:rsidRPr="006A2CEC">
        <w:t>nteractive environments.</w:t>
      </w:r>
    </w:p>
    <w:p w14:paraId="3F5B1767" w14:textId="77777777" w:rsidR="009F4D86" w:rsidRPr="00F330BE" w:rsidRDefault="009F4D86" w:rsidP="00D45299">
      <w:pPr>
        <w:pStyle w:val="NormalBPBHEB"/>
        <w:numPr>
          <w:ilvl w:val="0"/>
          <w:numId w:val="12"/>
        </w:numPr>
        <w:ind w:left="1080"/>
        <w:divId w:val="504712818"/>
      </w:pPr>
      <w:r w:rsidRPr="00F330BE">
        <w:t>Encourages research in navigation, memory, and problem-solving.</w:t>
      </w:r>
    </w:p>
    <w:p w14:paraId="249DA442" w14:textId="77777777" w:rsidR="009F4D86" w:rsidRPr="00D45299" w:rsidRDefault="009F4D86" w:rsidP="00D45299">
      <w:pPr>
        <w:pStyle w:val="NormalBPBHEB"/>
        <w:numPr>
          <w:ilvl w:val="0"/>
          <w:numId w:val="11"/>
        </w:numPr>
        <w:divId w:val="504712818"/>
      </w:pPr>
      <w:r w:rsidRPr="00D45299">
        <w:t>Unity Machine Learning Agents (ML-Agents):</w:t>
      </w:r>
    </w:p>
    <w:p w14:paraId="4EB349A6" w14:textId="77777777" w:rsidR="009F4D86" w:rsidRPr="00F330BE" w:rsidRDefault="009F4D86" w:rsidP="00D45299">
      <w:pPr>
        <w:pStyle w:val="NormalBPBHEB"/>
        <w:numPr>
          <w:ilvl w:val="0"/>
          <w:numId w:val="12"/>
        </w:numPr>
        <w:ind w:left="1080"/>
        <w:divId w:val="504712818"/>
      </w:pPr>
      <w:r w:rsidRPr="00F330BE">
        <w:t>Integrates Unity’s game engine with reinforcement learning libraries.</w:t>
      </w:r>
    </w:p>
    <w:p w14:paraId="4F1D3EB2" w14:textId="77777777" w:rsidR="009F4D86" w:rsidRDefault="009F4D86" w:rsidP="00F44222">
      <w:pPr>
        <w:pStyle w:val="NormalBPBHEB"/>
        <w:numPr>
          <w:ilvl w:val="0"/>
          <w:numId w:val="12"/>
        </w:numPr>
        <w:ind w:left="1080"/>
        <w:divId w:val="504712818"/>
      </w:pPr>
      <w:r w:rsidRPr="00F330BE">
        <w:t>Supports multi-agent scenarios and sim-to-real applications.</w:t>
      </w:r>
    </w:p>
    <w:p w14:paraId="794B1DA7" w14:textId="77777777" w:rsidR="00F44222" w:rsidRPr="00F330BE" w:rsidRDefault="00F44222" w:rsidP="00D45299">
      <w:pPr>
        <w:pStyle w:val="NormalBPBHEB"/>
        <w:divId w:val="504712818"/>
      </w:pPr>
    </w:p>
    <w:p w14:paraId="2FFB00E4" w14:textId="546B19F6" w:rsidR="009F4D86" w:rsidRDefault="009F4D86" w:rsidP="00D45299">
      <w:pPr>
        <w:pStyle w:val="Heading3BPBHEB"/>
        <w:divId w:val="504712818"/>
        <w:rPr>
          <w:rStyle w:val="Strong"/>
          <w:rFonts w:eastAsia="Palatino Linotype" w:cs="Palatino Linotype"/>
          <w:b/>
          <w:bCs w:val="0"/>
          <w:sz w:val="22"/>
          <w:szCs w:val="22"/>
        </w:rPr>
      </w:pPr>
      <w:r w:rsidRPr="006A2CEC">
        <w:rPr>
          <w:rStyle w:val="Strong"/>
          <w:b/>
          <w:bCs w:val="0"/>
        </w:rPr>
        <w:t xml:space="preserve">Applications and </w:t>
      </w:r>
      <w:r w:rsidR="00F44222">
        <w:rPr>
          <w:rStyle w:val="Strong"/>
          <w:b/>
          <w:bCs w:val="0"/>
        </w:rPr>
        <w:t>t</w:t>
      </w:r>
      <w:r w:rsidRPr="006A2CEC">
        <w:rPr>
          <w:rStyle w:val="Strong"/>
          <w:b/>
          <w:bCs w:val="0"/>
        </w:rPr>
        <w:t>rends</w:t>
      </w:r>
    </w:p>
    <w:p w14:paraId="75E97398" w14:textId="5A85D0C3" w:rsidR="005100A5" w:rsidRPr="005100A5" w:rsidRDefault="00F814E1" w:rsidP="00D45299">
      <w:pPr>
        <w:pStyle w:val="NormalBPBHEB"/>
        <w:divId w:val="504712818"/>
      </w:pPr>
      <w:r>
        <w:t xml:space="preserve">The latest advancements in reinforcement learning </w:t>
      </w:r>
      <w:r w:rsidR="00492F7C">
        <w:t>extend far beyond traditional applications, employing innovative approaches to tackle</w:t>
      </w:r>
      <w:r>
        <w:t xml:space="preserve"> complex problems. Emerging trends show how </w:t>
      </w:r>
      <w:r w:rsidR="00FB76C8">
        <w:t xml:space="preserve">reinforcement learning </w:t>
      </w:r>
      <w:r w:rsidR="00492F7C">
        <w:t>addresses</w:t>
      </w:r>
      <w:r>
        <w:t xml:space="preserve"> meta-learning, sim-to-real transfer, and </w:t>
      </w:r>
      <w:r w:rsidR="007B0735" w:rsidRPr="007B0735">
        <w:t>Reinforcement</w:t>
      </w:r>
      <w:r>
        <w:t>-agent systems. The</w:t>
      </w:r>
      <w:r w:rsidR="00FB76C8">
        <w:t xml:space="preserve"> following </w:t>
      </w:r>
      <w:r>
        <w:t xml:space="preserve">advancements </w:t>
      </w:r>
      <w:r w:rsidR="00492F7C">
        <w:t>signal a shift toward developing intelligent agents that can adapt to diverse and unpredictable environments, bridging theoretical breakthroughs with practical,</w:t>
      </w:r>
      <w:r>
        <w:t xml:space="preserve"> real-world applications</w:t>
      </w:r>
      <w:r w:rsidR="00FB76C8">
        <w:t xml:space="preserve">: </w:t>
      </w:r>
    </w:p>
    <w:p w14:paraId="4B5DF695" w14:textId="30ADD67A" w:rsidR="009F4D86" w:rsidRDefault="009F4D86" w:rsidP="00D45299">
      <w:pPr>
        <w:pStyle w:val="NormalBPBHEB"/>
        <w:numPr>
          <w:ilvl w:val="0"/>
          <w:numId w:val="13"/>
        </w:numPr>
        <w:divId w:val="504712818"/>
      </w:pPr>
      <w:r>
        <w:rPr>
          <w:rStyle w:val="Strong"/>
          <w:rFonts w:eastAsia="Times New Roman"/>
        </w:rPr>
        <w:t>Meta-</w:t>
      </w:r>
      <w:r w:rsidR="00FB76C8">
        <w:rPr>
          <w:rStyle w:val="Strong"/>
          <w:rFonts w:eastAsia="Times New Roman"/>
        </w:rPr>
        <w:t>l</w:t>
      </w:r>
      <w:r>
        <w:rPr>
          <w:rStyle w:val="Strong"/>
          <w:rFonts w:eastAsia="Times New Roman"/>
        </w:rPr>
        <w:t>earning</w:t>
      </w:r>
      <w:r>
        <w:t>: Enabling agents to generalize across tasks by learning adaptable policies.</w:t>
      </w:r>
    </w:p>
    <w:p w14:paraId="6EC97E1B" w14:textId="7C88F12B" w:rsidR="009F4D86" w:rsidRDefault="009F4D86" w:rsidP="00D45299">
      <w:pPr>
        <w:pStyle w:val="NormalBPBHEB"/>
        <w:numPr>
          <w:ilvl w:val="0"/>
          <w:numId w:val="13"/>
        </w:numPr>
        <w:divId w:val="504712818"/>
      </w:pPr>
      <w:r>
        <w:rPr>
          <w:rStyle w:val="Strong"/>
          <w:rFonts w:eastAsia="Times New Roman"/>
        </w:rPr>
        <w:t>Sim-to-</w:t>
      </w:r>
      <w:r w:rsidR="00FB76C8">
        <w:rPr>
          <w:rStyle w:val="Strong"/>
          <w:rFonts w:eastAsia="Times New Roman"/>
        </w:rPr>
        <w:t>r</w:t>
      </w:r>
      <w:r>
        <w:rPr>
          <w:rStyle w:val="Strong"/>
          <w:rFonts w:eastAsia="Times New Roman"/>
        </w:rPr>
        <w:t xml:space="preserve">eal </w:t>
      </w:r>
      <w:r w:rsidR="00FB76C8">
        <w:rPr>
          <w:rStyle w:val="Strong"/>
          <w:rFonts w:eastAsia="Times New Roman"/>
        </w:rPr>
        <w:t>t</w:t>
      </w:r>
      <w:r>
        <w:rPr>
          <w:rStyle w:val="Strong"/>
          <w:rFonts w:eastAsia="Times New Roman"/>
        </w:rPr>
        <w:t>ransfer</w:t>
      </w:r>
      <w:r>
        <w:t>: Bridging the gap between simulation and real-world deployments.</w:t>
      </w:r>
    </w:p>
    <w:p w14:paraId="42F7B2B1" w14:textId="3C0FD493" w:rsidR="009F4D86" w:rsidRDefault="009F4D86" w:rsidP="00FB76C8">
      <w:pPr>
        <w:pStyle w:val="NormalBPBHEB"/>
        <w:numPr>
          <w:ilvl w:val="0"/>
          <w:numId w:val="13"/>
        </w:numPr>
        <w:divId w:val="504712818"/>
      </w:pPr>
      <w:r>
        <w:rPr>
          <w:rStyle w:val="Strong"/>
          <w:rFonts w:eastAsia="Times New Roman"/>
        </w:rPr>
        <w:t>Multi-</w:t>
      </w:r>
      <w:r w:rsidR="00FB76C8">
        <w:rPr>
          <w:rStyle w:val="Strong"/>
          <w:rFonts w:eastAsia="Times New Roman"/>
        </w:rPr>
        <w:t>a</w:t>
      </w:r>
      <w:r>
        <w:rPr>
          <w:rStyle w:val="Strong"/>
          <w:rFonts w:eastAsia="Times New Roman"/>
        </w:rPr>
        <w:t xml:space="preserve">gent </w:t>
      </w:r>
      <w:r w:rsidR="00FB76C8">
        <w:rPr>
          <w:rStyle w:val="Strong"/>
          <w:rFonts w:eastAsia="Times New Roman"/>
        </w:rPr>
        <w:t>s</w:t>
      </w:r>
      <w:r>
        <w:rPr>
          <w:rStyle w:val="Strong"/>
          <w:rFonts w:eastAsia="Times New Roman"/>
        </w:rPr>
        <w:t>ystems</w:t>
      </w:r>
      <w:r>
        <w:t>: Tackling cooperative and competitive dynamics in shared environments.</w:t>
      </w:r>
    </w:p>
    <w:p w14:paraId="1428BD6E" w14:textId="77777777" w:rsidR="00FB76C8" w:rsidRDefault="00FB76C8" w:rsidP="00D45299">
      <w:pPr>
        <w:pStyle w:val="NormalBPBHEB"/>
        <w:divId w:val="504712818"/>
      </w:pPr>
    </w:p>
    <w:p w14:paraId="338F04E5" w14:textId="74388B99" w:rsidR="009F4D86" w:rsidRDefault="009F4D86" w:rsidP="00D45299">
      <w:pPr>
        <w:pStyle w:val="Heading3BPBHEB"/>
        <w:divId w:val="504712818"/>
        <w:rPr>
          <w:rStyle w:val="Strong"/>
          <w:rFonts w:eastAsia="Palatino Linotype" w:cs="Palatino Linotype"/>
          <w:b/>
          <w:bCs w:val="0"/>
          <w:sz w:val="22"/>
          <w:szCs w:val="22"/>
        </w:rPr>
      </w:pPr>
      <w:r w:rsidRPr="005100A5">
        <w:rPr>
          <w:rStyle w:val="Strong"/>
          <w:b/>
          <w:bCs w:val="0"/>
        </w:rPr>
        <w:t>Unity ML-</w:t>
      </w:r>
      <w:r w:rsidR="00FB76C8">
        <w:rPr>
          <w:rStyle w:val="Strong"/>
          <w:b/>
          <w:bCs w:val="0"/>
        </w:rPr>
        <w:t>a</w:t>
      </w:r>
      <w:r w:rsidRPr="005100A5">
        <w:rPr>
          <w:rStyle w:val="Strong"/>
          <w:b/>
          <w:bCs w:val="0"/>
        </w:rPr>
        <w:t xml:space="preserve">gents </w:t>
      </w:r>
      <w:r w:rsidR="00FB76C8">
        <w:rPr>
          <w:rStyle w:val="Strong"/>
          <w:b/>
          <w:bCs w:val="0"/>
        </w:rPr>
        <w:t>i</w:t>
      </w:r>
      <w:r w:rsidRPr="005100A5">
        <w:rPr>
          <w:rStyle w:val="Strong"/>
          <w:b/>
          <w:bCs w:val="0"/>
        </w:rPr>
        <w:t>ntegration</w:t>
      </w:r>
    </w:p>
    <w:p w14:paraId="3C535831" w14:textId="683005D1" w:rsidR="00CB5FEB" w:rsidRPr="00CB5FEB" w:rsidRDefault="00F814E1" w:rsidP="00D45299">
      <w:pPr>
        <w:pStyle w:val="NormalBPBHEB"/>
        <w:divId w:val="504712818"/>
      </w:pPr>
      <w:r>
        <w:t xml:space="preserve">Unity ML-Agents is a powerful framework that combines Unity's advanced game engine with reinforcement learning libraries. This integration </w:t>
      </w:r>
      <w:r w:rsidR="00126E17">
        <w:t xml:space="preserve">enables researchers to create highly interactive environments, simulate complex behaviors, and develop intelligent agents that can </w:t>
      </w:r>
      <w:proofErr w:type="gramStart"/>
      <w:r w:rsidR="00126E17">
        <w:t>handle</w:t>
      </w:r>
      <w:proofErr w:type="gramEnd"/>
      <w:r w:rsidR="00126E17">
        <w:t xml:space="preserve"> multi-agent scenarios</w:t>
      </w:r>
      <w:r w:rsidR="00D45299">
        <w:t>, thereby bridging</w:t>
      </w:r>
      <w:r>
        <w:t xml:space="preserve"> the gap between simulation and real-world applications. </w:t>
      </w:r>
      <w:r w:rsidR="00DF3FFC">
        <w:t xml:space="preserve">The following </w:t>
      </w:r>
      <w:r>
        <w:t>is a code example showing how to set up a simple environment using ML-Agents to train an agent in a Unity-based game</w:t>
      </w:r>
      <w:r w:rsidR="00DF3FFC">
        <w:t xml:space="preserve">: </w:t>
      </w:r>
    </w:p>
    <w:p w14:paraId="7AE0DED6" w14:textId="163564CB" w:rsidR="003613E2" w:rsidRDefault="00EC597D" w:rsidP="000065BA">
      <w:pPr>
        <w:pStyle w:val="SC-Source"/>
        <w:divId w:val="504712818"/>
        <w:rPr>
          <w:rStyle w:val="hljs-keyword"/>
          <w:rFonts w:ascii="Consolas" w:hAnsi="Consolas"/>
          <w:sz w:val="20"/>
          <w:szCs w:val="20"/>
        </w:rPr>
      </w:pPr>
      <w:r>
        <w:rPr>
          <w:rFonts w:ascii="Consolas" w:hAnsi="Consolas"/>
          <w:sz w:val="20"/>
          <w:szCs w:val="20"/>
        </w:rPr>
        <w:t>```python</w:t>
      </w:r>
    </w:p>
    <w:p w14:paraId="47643B08" w14:textId="77777777" w:rsidR="003613E2" w:rsidRDefault="003613E2" w:rsidP="000065BA">
      <w:pPr>
        <w:pStyle w:val="SC-Source"/>
        <w:divId w:val="504712818"/>
        <w:rPr>
          <w:rStyle w:val="hljs-keyword"/>
          <w:rFonts w:ascii="Consolas" w:hAnsi="Consolas"/>
          <w:sz w:val="20"/>
          <w:szCs w:val="20"/>
        </w:rPr>
      </w:pPr>
    </w:p>
    <w:p w14:paraId="66DDECD3" w14:textId="00AB518D" w:rsidR="00AF54F2" w:rsidRPr="00D45299" w:rsidRDefault="00AF54F2" w:rsidP="000065BA">
      <w:pPr>
        <w:pStyle w:val="SC-Source"/>
        <w:divId w:val="504712818"/>
        <w:rPr>
          <w:rStyle w:val="hljs-keyword"/>
          <w:rFonts w:ascii="Consolas" w:hAnsi="Consolas"/>
          <w:sz w:val="20"/>
          <w:szCs w:val="20"/>
        </w:rPr>
      </w:pPr>
      <w:r w:rsidRPr="00D45299">
        <w:rPr>
          <w:rStyle w:val="hljs-keyword"/>
          <w:rFonts w:ascii="Consolas" w:hAnsi="Consolas"/>
          <w:sz w:val="20"/>
          <w:szCs w:val="20"/>
        </w:rPr>
        <w:t>from mlagents_envs.environment import UnityEnvironment</w:t>
      </w:r>
    </w:p>
    <w:p w14:paraId="6AD34B7E" w14:textId="77777777" w:rsidR="00AF54F2" w:rsidRPr="00D45299" w:rsidRDefault="00AF54F2" w:rsidP="004409E9">
      <w:pPr>
        <w:pStyle w:val="SC-Source"/>
        <w:divId w:val="504712818"/>
        <w:rPr>
          <w:rStyle w:val="hljs-keyword"/>
          <w:rFonts w:ascii="Consolas" w:hAnsi="Consolas" w:cs="Courier New"/>
          <w:sz w:val="20"/>
          <w:szCs w:val="20"/>
        </w:rPr>
      </w:pPr>
      <w:r w:rsidRPr="00D45299">
        <w:rPr>
          <w:rStyle w:val="hljs-keyword"/>
          <w:rFonts w:ascii="Consolas" w:hAnsi="Consolas" w:cs="Courier New"/>
          <w:sz w:val="20"/>
          <w:szCs w:val="20"/>
        </w:rPr>
        <w:t>from stable_baselines3 import PPO</w:t>
      </w:r>
    </w:p>
    <w:p w14:paraId="47040FBE" w14:textId="77777777" w:rsidR="00AF54F2" w:rsidRPr="00D45299" w:rsidRDefault="00AF54F2" w:rsidP="004409E9">
      <w:pPr>
        <w:pStyle w:val="SC-Source"/>
        <w:divId w:val="504712818"/>
        <w:rPr>
          <w:rStyle w:val="hljs-keyword"/>
          <w:rFonts w:ascii="Consolas" w:hAnsi="Consolas" w:cs="Courier New"/>
          <w:sz w:val="20"/>
          <w:szCs w:val="20"/>
        </w:rPr>
      </w:pPr>
    </w:p>
    <w:p w14:paraId="01DCC651" w14:textId="77777777" w:rsidR="00AF54F2" w:rsidRPr="00D45299" w:rsidRDefault="00AF54F2" w:rsidP="004409E9">
      <w:pPr>
        <w:pStyle w:val="SC-Source"/>
        <w:divId w:val="504712818"/>
        <w:rPr>
          <w:rStyle w:val="hljs-keyword"/>
          <w:rFonts w:ascii="Consolas" w:hAnsi="Consolas" w:cs="Courier New"/>
          <w:sz w:val="20"/>
          <w:szCs w:val="20"/>
        </w:rPr>
      </w:pPr>
      <w:r w:rsidRPr="00D45299">
        <w:rPr>
          <w:rStyle w:val="hljs-keyword"/>
          <w:rFonts w:ascii="Consolas" w:hAnsi="Consolas" w:cs="Courier New"/>
          <w:sz w:val="20"/>
          <w:szCs w:val="20"/>
        </w:rPr>
        <w:t># Initialize the Unity environment</w:t>
      </w:r>
    </w:p>
    <w:p w14:paraId="0DB0C02F" w14:textId="77777777" w:rsidR="00AF54F2" w:rsidRPr="00D45299" w:rsidRDefault="00AF54F2" w:rsidP="004409E9">
      <w:pPr>
        <w:pStyle w:val="SC-Source"/>
        <w:divId w:val="504712818"/>
        <w:rPr>
          <w:rStyle w:val="hljs-keyword"/>
          <w:rFonts w:ascii="Consolas" w:hAnsi="Consolas" w:cs="Courier New"/>
          <w:sz w:val="20"/>
          <w:szCs w:val="20"/>
        </w:rPr>
      </w:pPr>
      <w:r w:rsidRPr="00D45299">
        <w:rPr>
          <w:rStyle w:val="hljs-keyword"/>
          <w:rFonts w:ascii="Consolas" w:hAnsi="Consolas" w:cs="Courier New"/>
          <w:sz w:val="20"/>
          <w:szCs w:val="20"/>
        </w:rPr>
        <w:t>unity_env_path = "path/to/your/Unity/environment"  # Replace with the actual path to your Unity environment</w:t>
      </w:r>
    </w:p>
    <w:p w14:paraId="50C98BBD" w14:textId="77777777" w:rsidR="00AF54F2" w:rsidRPr="00D45299" w:rsidRDefault="00AF54F2" w:rsidP="004409E9">
      <w:pPr>
        <w:pStyle w:val="SC-Source"/>
        <w:divId w:val="504712818"/>
        <w:rPr>
          <w:rStyle w:val="hljs-keyword"/>
          <w:rFonts w:ascii="Consolas" w:hAnsi="Consolas" w:cs="Courier New"/>
          <w:sz w:val="20"/>
          <w:szCs w:val="20"/>
        </w:rPr>
      </w:pPr>
      <w:r w:rsidRPr="00D45299">
        <w:rPr>
          <w:rStyle w:val="hljs-keyword"/>
          <w:rFonts w:ascii="Consolas" w:hAnsi="Consolas" w:cs="Courier New"/>
          <w:sz w:val="20"/>
          <w:szCs w:val="20"/>
        </w:rPr>
        <w:t>env = UnityEnvironment(file_name=unity_env_path)</w:t>
      </w:r>
    </w:p>
    <w:p w14:paraId="5F02B922" w14:textId="77777777" w:rsidR="00AF54F2" w:rsidRPr="00D45299" w:rsidRDefault="00AF54F2" w:rsidP="004409E9">
      <w:pPr>
        <w:pStyle w:val="SC-Source"/>
        <w:divId w:val="504712818"/>
        <w:rPr>
          <w:rStyle w:val="hljs-keyword"/>
          <w:rFonts w:ascii="Consolas" w:hAnsi="Consolas" w:cs="Courier New"/>
          <w:sz w:val="20"/>
          <w:szCs w:val="20"/>
        </w:rPr>
      </w:pPr>
    </w:p>
    <w:p w14:paraId="068547A3" w14:textId="77777777" w:rsidR="00AF54F2" w:rsidRPr="00D45299" w:rsidRDefault="00AF54F2" w:rsidP="004409E9">
      <w:pPr>
        <w:pStyle w:val="SC-Source"/>
        <w:divId w:val="504712818"/>
        <w:rPr>
          <w:rStyle w:val="hljs-keyword"/>
          <w:rFonts w:ascii="Consolas" w:hAnsi="Consolas" w:cs="Courier New"/>
          <w:sz w:val="20"/>
          <w:szCs w:val="20"/>
        </w:rPr>
      </w:pPr>
      <w:r w:rsidRPr="00D45299">
        <w:rPr>
          <w:rStyle w:val="hljs-keyword"/>
          <w:rFonts w:ascii="Consolas" w:hAnsi="Consolas" w:cs="Courier New"/>
          <w:sz w:val="20"/>
          <w:szCs w:val="20"/>
        </w:rPr>
        <w:t># Define the PPO agent</w:t>
      </w:r>
    </w:p>
    <w:p w14:paraId="4219FC7A" w14:textId="77777777" w:rsidR="00AF54F2" w:rsidRPr="00D45299" w:rsidRDefault="00AF54F2" w:rsidP="004409E9">
      <w:pPr>
        <w:pStyle w:val="SC-Source"/>
        <w:divId w:val="504712818"/>
        <w:rPr>
          <w:rStyle w:val="hljs-keyword"/>
          <w:rFonts w:ascii="Consolas" w:hAnsi="Consolas" w:cs="Courier New"/>
          <w:sz w:val="20"/>
          <w:szCs w:val="20"/>
        </w:rPr>
      </w:pPr>
      <w:r w:rsidRPr="00D45299">
        <w:rPr>
          <w:rStyle w:val="hljs-keyword"/>
          <w:rFonts w:ascii="Consolas" w:hAnsi="Consolas" w:cs="Courier New"/>
          <w:sz w:val="20"/>
          <w:szCs w:val="20"/>
        </w:rPr>
        <w:t>model = PPO("MlpPolicy", env, verbose=1)</w:t>
      </w:r>
    </w:p>
    <w:p w14:paraId="79F79A00" w14:textId="77777777" w:rsidR="00AF54F2" w:rsidRPr="00D45299" w:rsidRDefault="00AF54F2" w:rsidP="004409E9">
      <w:pPr>
        <w:pStyle w:val="SC-Source"/>
        <w:divId w:val="504712818"/>
        <w:rPr>
          <w:rStyle w:val="hljs-keyword"/>
          <w:rFonts w:ascii="Consolas" w:hAnsi="Consolas" w:cs="Courier New"/>
          <w:sz w:val="20"/>
          <w:szCs w:val="20"/>
        </w:rPr>
      </w:pPr>
    </w:p>
    <w:p w14:paraId="2ADBEF5B" w14:textId="77777777" w:rsidR="00AF54F2" w:rsidRPr="00D45299" w:rsidRDefault="00AF54F2" w:rsidP="004409E9">
      <w:pPr>
        <w:pStyle w:val="SC-Source"/>
        <w:divId w:val="504712818"/>
        <w:rPr>
          <w:rStyle w:val="hljs-keyword"/>
          <w:rFonts w:ascii="Consolas" w:hAnsi="Consolas" w:cs="Courier New"/>
          <w:sz w:val="20"/>
          <w:szCs w:val="20"/>
        </w:rPr>
      </w:pPr>
      <w:r w:rsidRPr="00D45299">
        <w:rPr>
          <w:rStyle w:val="hljs-keyword"/>
          <w:rFonts w:ascii="Consolas" w:hAnsi="Consolas" w:cs="Courier New"/>
          <w:sz w:val="20"/>
          <w:szCs w:val="20"/>
        </w:rPr>
        <w:t># Train the agent</w:t>
      </w:r>
    </w:p>
    <w:p w14:paraId="527A4B8D" w14:textId="77777777" w:rsidR="00AF54F2" w:rsidRPr="00D45299" w:rsidRDefault="00AF54F2" w:rsidP="004409E9">
      <w:pPr>
        <w:pStyle w:val="SC-Source"/>
        <w:divId w:val="504712818"/>
        <w:rPr>
          <w:rStyle w:val="hljs-keyword"/>
          <w:rFonts w:ascii="Consolas" w:hAnsi="Consolas" w:cs="Courier New"/>
          <w:sz w:val="20"/>
          <w:szCs w:val="20"/>
        </w:rPr>
      </w:pPr>
      <w:r w:rsidRPr="00D45299">
        <w:rPr>
          <w:rStyle w:val="hljs-keyword"/>
          <w:rFonts w:ascii="Consolas" w:hAnsi="Consolas" w:cs="Courier New"/>
          <w:sz w:val="20"/>
          <w:szCs w:val="20"/>
        </w:rPr>
        <w:t>model.learn(total_timesteps=10000)</w:t>
      </w:r>
    </w:p>
    <w:p w14:paraId="38B143BA" w14:textId="77777777" w:rsidR="00AF54F2" w:rsidRPr="00D45299" w:rsidRDefault="00AF54F2" w:rsidP="004409E9">
      <w:pPr>
        <w:pStyle w:val="SC-Source"/>
        <w:divId w:val="504712818"/>
        <w:rPr>
          <w:rStyle w:val="hljs-keyword"/>
          <w:rFonts w:ascii="Consolas" w:hAnsi="Consolas" w:cs="Courier New"/>
          <w:sz w:val="20"/>
          <w:szCs w:val="20"/>
        </w:rPr>
      </w:pPr>
    </w:p>
    <w:p w14:paraId="038018CE" w14:textId="77777777" w:rsidR="00AF54F2" w:rsidRPr="00D45299" w:rsidRDefault="00AF54F2" w:rsidP="004409E9">
      <w:pPr>
        <w:pStyle w:val="SC-Source"/>
        <w:divId w:val="504712818"/>
        <w:rPr>
          <w:rStyle w:val="hljs-keyword"/>
          <w:rFonts w:ascii="Consolas" w:hAnsi="Consolas" w:cs="Courier New"/>
          <w:sz w:val="20"/>
          <w:szCs w:val="20"/>
        </w:rPr>
      </w:pPr>
      <w:r w:rsidRPr="00D45299">
        <w:rPr>
          <w:rStyle w:val="hljs-keyword"/>
          <w:rFonts w:ascii="Consolas" w:hAnsi="Consolas" w:cs="Courier New"/>
          <w:sz w:val="20"/>
          <w:szCs w:val="20"/>
        </w:rPr>
        <w:t># Save the trained model</w:t>
      </w:r>
    </w:p>
    <w:p w14:paraId="64444F54" w14:textId="77777777" w:rsidR="00AF54F2" w:rsidRPr="00D45299" w:rsidRDefault="00AF54F2" w:rsidP="004409E9">
      <w:pPr>
        <w:pStyle w:val="SC-Source"/>
        <w:divId w:val="504712818"/>
        <w:rPr>
          <w:rStyle w:val="hljs-keyword"/>
          <w:rFonts w:ascii="Consolas" w:hAnsi="Consolas" w:cs="Courier New"/>
          <w:sz w:val="20"/>
          <w:szCs w:val="20"/>
        </w:rPr>
      </w:pPr>
      <w:r w:rsidRPr="00D45299">
        <w:rPr>
          <w:rStyle w:val="hljs-keyword"/>
          <w:rFonts w:ascii="Consolas" w:hAnsi="Consolas" w:cs="Courier New"/>
          <w:sz w:val="20"/>
          <w:szCs w:val="20"/>
        </w:rPr>
        <w:t>model.save("unity_agent_model")</w:t>
      </w:r>
    </w:p>
    <w:p w14:paraId="2BA44812" w14:textId="77777777" w:rsidR="00AF54F2" w:rsidRPr="00D45299" w:rsidRDefault="00AF54F2" w:rsidP="004409E9">
      <w:pPr>
        <w:pStyle w:val="SC-Source"/>
        <w:divId w:val="504712818"/>
        <w:rPr>
          <w:rStyle w:val="hljs-keyword"/>
          <w:rFonts w:ascii="Consolas" w:hAnsi="Consolas" w:cs="Courier New"/>
          <w:sz w:val="20"/>
          <w:szCs w:val="20"/>
        </w:rPr>
      </w:pPr>
    </w:p>
    <w:p w14:paraId="586DAC5C" w14:textId="77777777" w:rsidR="00AF54F2" w:rsidRPr="00D45299" w:rsidRDefault="00AF54F2" w:rsidP="004409E9">
      <w:pPr>
        <w:pStyle w:val="SC-Source"/>
        <w:divId w:val="504712818"/>
        <w:rPr>
          <w:rStyle w:val="hljs-keyword"/>
          <w:rFonts w:ascii="Consolas" w:hAnsi="Consolas" w:cs="Courier New"/>
          <w:sz w:val="20"/>
          <w:szCs w:val="20"/>
        </w:rPr>
      </w:pPr>
      <w:r w:rsidRPr="00D45299">
        <w:rPr>
          <w:rStyle w:val="hljs-keyword"/>
          <w:rFonts w:ascii="Consolas" w:hAnsi="Consolas" w:cs="Courier New"/>
          <w:sz w:val="20"/>
          <w:szCs w:val="20"/>
        </w:rPr>
        <w:t># Test the trained agent</w:t>
      </w:r>
    </w:p>
    <w:p w14:paraId="027A2CC1" w14:textId="77777777" w:rsidR="00AF54F2" w:rsidRPr="00D45299" w:rsidRDefault="00AF54F2" w:rsidP="004409E9">
      <w:pPr>
        <w:pStyle w:val="SC-Source"/>
        <w:divId w:val="504712818"/>
        <w:rPr>
          <w:rStyle w:val="hljs-keyword"/>
          <w:rFonts w:ascii="Consolas" w:hAnsi="Consolas" w:cs="Courier New"/>
          <w:sz w:val="20"/>
          <w:szCs w:val="20"/>
        </w:rPr>
      </w:pPr>
      <w:r w:rsidRPr="00D45299">
        <w:rPr>
          <w:rStyle w:val="hljs-keyword"/>
          <w:rFonts w:ascii="Consolas" w:hAnsi="Consolas" w:cs="Courier New"/>
          <w:sz w:val="20"/>
          <w:szCs w:val="20"/>
        </w:rPr>
        <w:t>obs = env.reset()</w:t>
      </w:r>
    </w:p>
    <w:p w14:paraId="241387BC" w14:textId="77777777" w:rsidR="00AF54F2" w:rsidRPr="00D45299" w:rsidRDefault="00AF54F2" w:rsidP="004409E9">
      <w:pPr>
        <w:pStyle w:val="SC-Source"/>
        <w:divId w:val="504712818"/>
        <w:rPr>
          <w:rStyle w:val="hljs-keyword"/>
          <w:rFonts w:ascii="Consolas" w:hAnsi="Consolas" w:cs="Courier New"/>
          <w:sz w:val="20"/>
          <w:szCs w:val="20"/>
        </w:rPr>
      </w:pPr>
      <w:r w:rsidRPr="00D45299">
        <w:rPr>
          <w:rStyle w:val="hljs-keyword"/>
          <w:rFonts w:ascii="Consolas" w:hAnsi="Consolas" w:cs="Courier New"/>
          <w:sz w:val="20"/>
          <w:szCs w:val="20"/>
        </w:rPr>
        <w:t>while True:</w:t>
      </w:r>
    </w:p>
    <w:p w14:paraId="1C4B03CE" w14:textId="77777777" w:rsidR="00AF54F2" w:rsidRPr="00D45299" w:rsidRDefault="00AF54F2" w:rsidP="004409E9">
      <w:pPr>
        <w:pStyle w:val="SC-Source"/>
        <w:divId w:val="504712818"/>
        <w:rPr>
          <w:rStyle w:val="hljs-keyword"/>
          <w:rFonts w:ascii="Consolas" w:hAnsi="Consolas" w:cs="Courier New"/>
          <w:sz w:val="20"/>
          <w:szCs w:val="20"/>
        </w:rPr>
      </w:pPr>
      <w:r w:rsidRPr="00D45299">
        <w:rPr>
          <w:rStyle w:val="hljs-keyword"/>
          <w:rFonts w:ascii="Consolas" w:hAnsi="Consolas" w:cs="Courier New"/>
          <w:sz w:val="20"/>
          <w:szCs w:val="20"/>
        </w:rPr>
        <w:t xml:space="preserve">    action, _ = model.predict(obs, deterministic=True)</w:t>
      </w:r>
    </w:p>
    <w:p w14:paraId="04DDAB6A" w14:textId="77777777" w:rsidR="00AF54F2" w:rsidRPr="00D45299" w:rsidRDefault="00AF54F2" w:rsidP="004409E9">
      <w:pPr>
        <w:pStyle w:val="SC-Source"/>
        <w:divId w:val="504712818"/>
        <w:rPr>
          <w:rStyle w:val="hljs-keyword"/>
          <w:rFonts w:ascii="Consolas" w:hAnsi="Consolas" w:cs="Courier New"/>
          <w:sz w:val="20"/>
          <w:szCs w:val="20"/>
        </w:rPr>
      </w:pPr>
      <w:r w:rsidRPr="00D45299">
        <w:rPr>
          <w:rStyle w:val="hljs-keyword"/>
          <w:rFonts w:ascii="Consolas" w:hAnsi="Consolas" w:cs="Courier New"/>
          <w:sz w:val="20"/>
          <w:szCs w:val="20"/>
        </w:rPr>
        <w:t xml:space="preserve">    obs, reward, done, info = env.step(action)</w:t>
      </w:r>
    </w:p>
    <w:p w14:paraId="4705B01D" w14:textId="77777777" w:rsidR="00AF54F2" w:rsidRPr="00D45299" w:rsidRDefault="00AF54F2" w:rsidP="004409E9">
      <w:pPr>
        <w:pStyle w:val="SC-Source"/>
        <w:divId w:val="504712818"/>
        <w:rPr>
          <w:rStyle w:val="hljs-keyword"/>
          <w:rFonts w:ascii="Consolas" w:hAnsi="Consolas" w:cs="Courier New"/>
          <w:sz w:val="20"/>
          <w:szCs w:val="20"/>
        </w:rPr>
      </w:pPr>
      <w:r w:rsidRPr="00D45299">
        <w:rPr>
          <w:rStyle w:val="hljs-keyword"/>
          <w:rFonts w:ascii="Consolas" w:hAnsi="Consolas" w:cs="Courier New"/>
          <w:sz w:val="20"/>
          <w:szCs w:val="20"/>
        </w:rPr>
        <w:t xml:space="preserve">    if done:</w:t>
      </w:r>
    </w:p>
    <w:p w14:paraId="3BB324BB" w14:textId="77777777" w:rsidR="00AF54F2" w:rsidRPr="00D45299" w:rsidRDefault="00AF54F2" w:rsidP="004409E9">
      <w:pPr>
        <w:pStyle w:val="SC-Source"/>
        <w:divId w:val="504712818"/>
        <w:rPr>
          <w:rStyle w:val="hljs-keyword"/>
          <w:rFonts w:ascii="Consolas" w:hAnsi="Consolas" w:cs="Courier New"/>
          <w:sz w:val="20"/>
          <w:szCs w:val="20"/>
        </w:rPr>
      </w:pPr>
      <w:r w:rsidRPr="00D45299">
        <w:rPr>
          <w:rStyle w:val="hljs-keyword"/>
          <w:rFonts w:ascii="Consolas" w:hAnsi="Consolas" w:cs="Courier New"/>
          <w:sz w:val="20"/>
          <w:szCs w:val="20"/>
        </w:rPr>
        <w:t xml:space="preserve">        obs = env.reset()</w:t>
      </w:r>
    </w:p>
    <w:p w14:paraId="1E3B404E" w14:textId="0067C63B" w:rsidR="009F4D86" w:rsidRPr="0042432F" w:rsidRDefault="00AF54F2" w:rsidP="004409E9">
      <w:pPr>
        <w:pStyle w:val="SC-Source"/>
        <w:divId w:val="504712818"/>
        <w:rPr>
          <w:rFonts w:ascii="Consolas" w:eastAsia="Times New Roman" w:hAnsi="Consolas"/>
          <w:sz w:val="20"/>
          <w:szCs w:val="20"/>
        </w:rPr>
      </w:pPr>
      <w:r w:rsidRPr="00D45299">
        <w:rPr>
          <w:rStyle w:val="hljs-keyword"/>
          <w:rFonts w:ascii="Consolas" w:hAnsi="Consolas" w:cs="Courier New"/>
          <w:sz w:val="20"/>
          <w:szCs w:val="20"/>
        </w:rPr>
        <w:t>`</w:t>
      </w:r>
      <w:r w:rsidR="0042432F">
        <w:rPr>
          <w:rStyle w:val="hljs-keyword"/>
          <w:rFonts w:ascii="Consolas" w:hAnsi="Consolas" w:cs="Courier New"/>
          <w:sz w:val="20"/>
          <w:szCs w:val="20"/>
        </w:rPr>
        <w:t>``</w:t>
      </w:r>
    </w:p>
    <w:p w14:paraId="726FE256" w14:textId="0F8AC6E4" w:rsidR="003F0518" w:rsidRPr="003F0518" w:rsidRDefault="003C3788" w:rsidP="0042432F">
      <w:pPr>
        <w:pStyle w:val="NormalBPBHEB"/>
        <w:divId w:val="504712818"/>
      </w:pPr>
      <w:r>
        <w:t xml:space="preserve">The code starts by importing necessary modules, including </w:t>
      </w:r>
      <w:r w:rsidRPr="0042432F">
        <w:rPr>
          <w:rStyle w:val="CodeinTextBPBHEBChar"/>
        </w:rPr>
        <w:t>UnityEnvironment</w:t>
      </w:r>
      <w:r>
        <w:t xml:space="preserve"> from </w:t>
      </w:r>
      <w:r w:rsidRPr="0042432F">
        <w:rPr>
          <w:rStyle w:val="CodeinTextBPBHEBChar"/>
        </w:rPr>
        <w:t>mlagents_envs</w:t>
      </w:r>
      <w:r>
        <w:t xml:space="preserve"> to connect with Unity-based environments and </w:t>
      </w:r>
      <w:r w:rsidRPr="0042432F">
        <w:rPr>
          <w:rStyle w:val="CodeinTextBPBHEBChar"/>
        </w:rPr>
        <w:t>PPO</w:t>
      </w:r>
      <w:r>
        <w:t xml:space="preserve"> from the </w:t>
      </w:r>
      <w:r w:rsidRPr="0042432F">
        <w:rPr>
          <w:rStyle w:val="CodeinTextBPBHEBChar"/>
        </w:rPr>
        <w:t>stable_baselines3</w:t>
      </w:r>
      <w:r>
        <w:t xml:space="preserve"> library for implementing the reinforcement learning algorithm.</w:t>
      </w:r>
    </w:p>
    <w:p w14:paraId="494ADF79" w14:textId="078468EE" w:rsidR="003F0518" w:rsidRPr="003F0518" w:rsidRDefault="00DA4D74" w:rsidP="0042432F">
      <w:pPr>
        <w:pStyle w:val="NormalBPBHEB"/>
        <w:divId w:val="504712818"/>
      </w:pPr>
      <w:r>
        <w:t xml:space="preserve">The Unity environment is set up using </w:t>
      </w:r>
      <w:r w:rsidRPr="0042432F">
        <w:rPr>
          <w:rStyle w:val="CodeinTextBPBHEBChar"/>
        </w:rPr>
        <w:t>the UnityEnvironment class</w:t>
      </w:r>
      <w:r>
        <w:t xml:space="preserve">. Here, the </w:t>
      </w:r>
      <w:r w:rsidRPr="0042432F">
        <w:rPr>
          <w:rStyle w:val="CodeinTextBPBHEBChar"/>
        </w:rPr>
        <w:t>file_name</w:t>
      </w:r>
      <w:r>
        <w:t xml:space="preserve"> parameter indicates the path to the Unity environment file, which serves as the training ground for the agent. This environment could be as simple as a gridworld or as complex as a 3D scenario, depending on the simulation being modeled.</w:t>
      </w:r>
    </w:p>
    <w:p w14:paraId="586C03E4" w14:textId="522D667A" w:rsidR="003F0518" w:rsidRPr="003F0518" w:rsidRDefault="00BD26F4" w:rsidP="0042432F">
      <w:pPr>
        <w:pStyle w:val="NormalBPBHEB"/>
        <w:divId w:val="504712818"/>
      </w:pPr>
      <w:r>
        <w:t xml:space="preserve">Next, a </w:t>
      </w:r>
      <w:r w:rsidRPr="0042432F">
        <w:rPr>
          <w:b/>
          <w:bCs/>
        </w:rPr>
        <w:t>Proximal Policy Optimization</w:t>
      </w:r>
      <w:r>
        <w:t xml:space="preserve"> (</w:t>
      </w:r>
      <w:r w:rsidRPr="0042432F">
        <w:rPr>
          <w:b/>
          <w:bCs/>
        </w:rPr>
        <w:t>PPO</w:t>
      </w:r>
      <w:r>
        <w:t xml:space="preserve">) agent is set up using the </w:t>
      </w:r>
      <w:r w:rsidRPr="0042432F">
        <w:rPr>
          <w:rStyle w:val="CodeinTextBPBHEBChar"/>
        </w:rPr>
        <w:t>stable_baselines3</w:t>
      </w:r>
      <w:r>
        <w:t xml:space="preserve"> library. PPO is selected for its balance between stability and performance in training reinforcement learning agents. The </w:t>
      </w:r>
      <w:r w:rsidRPr="0042432F">
        <w:rPr>
          <w:rStyle w:val="CodeinTextBPBHEBChar"/>
        </w:rPr>
        <w:t>MlpPolicy</w:t>
      </w:r>
      <w:r>
        <w:t xml:space="preserve"> specifies the use of a multilayer perceptron neural network for the policy architecture, while the </w:t>
      </w:r>
      <w:r w:rsidRPr="0042432F">
        <w:rPr>
          <w:rStyle w:val="CodeinTextBPBHEBChar"/>
        </w:rPr>
        <w:t>verbose</w:t>
      </w:r>
      <w:r>
        <w:t xml:space="preserve"> parameter allows detailed logging of the training process.</w:t>
      </w:r>
    </w:p>
    <w:p w14:paraId="42DE20FD" w14:textId="387F257F" w:rsidR="003F0518" w:rsidRPr="003F0518" w:rsidRDefault="00FA0702" w:rsidP="0042432F">
      <w:pPr>
        <w:pStyle w:val="NormalBPBHEB"/>
        <w:divId w:val="504712818"/>
      </w:pPr>
      <w:r>
        <w:t>The training phase runs with the model.learn() method, which takes the total number of timesteps as a parameter. During this phase, the agent interacts with the environment to learn the best actions to maximize its overall reward.</w:t>
      </w:r>
    </w:p>
    <w:p w14:paraId="5EA4579C" w14:textId="77777777" w:rsidR="003F0518" w:rsidRPr="003F0518" w:rsidRDefault="003F0518" w:rsidP="0042432F">
      <w:pPr>
        <w:pStyle w:val="NormalBPBHEB"/>
        <w:divId w:val="504712818"/>
      </w:pPr>
      <w:r w:rsidRPr="003F0518">
        <w:t xml:space="preserve">Once training is complete, the model is saved using </w:t>
      </w:r>
      <w:r w:rsidRPr="0042432F">
        <w:rPr>
          <w:rStyle w:val="CodeinTextBPBHEBChar"/>
        </w:rPr>
        <w:t>model.save()</w:t>
      </w:r>
      <w:r w:rsidRPr="003F0518">
        <w:t>. This ensures the trained agent can be reloaded and tested without retraining.</w:t>
      </w:r>
    </w:p>
    <w:p w14:paraId="61C1E35F" w14:textId="33FD0E9B" w:rsidR="003F0518" w:rsidRPr="003F0518" w:rsidRDefault="00882975" w:rsidP="0042432F">
      <w:pPr>
        <w:pStyle w:val="NormalBPBHEB"/>
        <w:divId w:val="504712818"/>
      </w:pPr>
      <w:r>
        <w:t xml:space="preserve">The testing phase </w:t>
      </w:r>
      <w:r w:rsidR="00607141">
        <w:t xml:space="preserve">begins by resetting the environment with </w:t>
      </w:r>
      <w:r w:rsidR="00607141" w:rsidRPr="0042432F">
        <w:rPr>
          <w:rStyle w:val="CodeinTextBPBHEBChar"/>
        </w:rPr>
        <w:t>env.reset()</w:t>
      </w:r>
      <w:r w:rsidR="00607141">
        <w:t xml:space="preserve"> and then allowing the agent to </w:t>
      </w:r>
      <w:r>
        <w:t xml:space="preserve">take actions in a loop. The </w:t>
      </w:r>
      <w:r w:rsidRPr="0042432F">
        <w:rPr>
          <w:rStyle w:val="CodeinTextBPBHEBChar"/>
        </w:rPr>
        <w:t>model.predict()</w:t>
      </w:r>
      <w:r>
        <w:t xml:space="preserve"> function determines the agent's actions based on the current state observations (</w:t>
      </w:r>
      <w:r w:rsidRPr="0042432F">
        <w:rPr>
          <w:rStyle w:val="CodeinTextBPBHEBChar"/>
        </w:rPr>
        <w:t>obs</w:t>
      </w:r>
      <w:r>
        <w:t>). The environment responds with feedback, including the next state, reward, and a flag (</w:t>
      </w:r>
      <w:r w:rsidRPr="0042432F">
        <w:rPr>
          <w:rStyle w:val="CodeinTextBPBHEBChar"/>
        </w:rPr>
        <w:t>done</w:t>
      </w:r>
      <w:r>
        <w:t>) indicating if the episode has ended. If the episode ends, the environment resets to allow further evaluation.</w:t>
      </w:r>
    </w:p>
    <w:p w14:paraId="663C9C56" w14:textId="195C7685" w:rsidR="003F0518" w:rsidRDefault="00206708" w:rsidP="00DF3FFC">
      <w:pPr>
        <w:pStyle w:val="NormalBPBHEB"/>
        <w:divId w:val="504712818"/>
      </w:pPr>
      <w:r>
        <w:t>This example shows how Unity ML-Agents works with reinforcement learning frameworks to create, train, and test agents in dynamic and interactive environments. Such tools are essential for advancing artificial intelligence applications, from gaming to solving real-world problems.</w:t>
      </w:r>
    </w:p>
    <w:p w14:paraId="7209BA0B" w14:textId="77777777" w:rsidR="00DF3FFC" w:rsidRPr="003F0518" w:rsidRDefault="00DF3FFC" w:rsidP="0042432F">
      <w:pPr>
        <w:pStyle w:val="NormalBPBHEB"/>
        <w:divId w:val="504712818"/>
      </w:pPr>
    </w:p>
    <w:p w14:paraId="621EB2F2" w14:textId="55A58C28" w:rsidR="009F4D86" w:rsidRDefault="009F4D86" w:rsidP="0042432F">
      <w:pPr>
        <w:pStyle w:val="Heading2BPBHEB"/>
        <w:divId w:val="504712818"/>
        <w:rPr>
          <w:rStyle w:val="Strong"/>
          <w:b/>
          <w:bCs w:val="0"/>
          <w:sz w:val="22"/>
          <w:szCs w:val="22"/>
        </w:rPr>
      </w:pPr>
      <w:r w:rsidRPr="004409E9">
        <w:rPr>
          <w:rStyle w:val="Strong"/>
          <w:b/>
          <w:bCs w:val="0"/>
        </w:rPr>
        <w:t xml:space="preserve">Ethical </w:t>
      </w:r>
      <w:r w:rsidR="00DF3FFC">
        <w:rPr>
          <w:rStyle w:val="Strong"/>
          <w:b/>
          <w:bCs w:val="0"/>
        </w:rPr>
        <w:t>co</w:t>
      </w:r>
      <w:r w:rsidRPr="004409E9">
        <w:rPr>
          <w:rStyle w:val="Strong"/>
          <w:b/>
          <w:bCs w:val="0"/>
        </w:rPr>
        <w:t xml:space="preserve">nsiderations and </w:t>
      </w:r>
      <w:r w:rsidR="00DF3FFC">
        <w:rPr>
          <w:rStyle w:val="Strong"/>
          <w:b/>
          <w:bCs w:val="0"/>
        </w:rPr>
        <w:t>s</w:t>
      </w:r>
      <w:r w:rsidRPr="004409E9">
        <w:rPr>
          <w:rStyle w:val="Strong"/>
          <w:b/>
          <w:bCs w:val="0"/>
        </w:rPr>
        <w:t xml:space="preserve">ocietal </w:t>
      </w:r>
      <w:r w:rsidR="00DF3FFC">
        <w:rPr>
          <w:rStyle w:val="Strong"/>
          <w:b/>
          <w:bCs w:val="0"/>
        </w:rPr>
        <w:t>i</w:t>
      </w:r>
      <w:r w:rsidRPr="004409E9">
        <w:rPr>
          <w:rStyle w:val="Strong"/>
          <w:b/>
          <w:bCs w:val="0"/>
        </w:rPr>
        <w:t>mpact</w:t>
      </w:r>
    </w:p>
    <w:p w14:paraId="35D64C78" w14:textId="3EEB85D2" w:rsidR="008D4AD5" w:rsidRDefault="00607141" w:rsidP="0042432F">
      <w:pPr>
        <w:pStyle w:val="NormalBPBHEB"/>
        <w:divId w:val="504712818"/>
      </w:pPr>
      <w:r>
        <w:t xml:space="preserve">As </w:t>
      </w:r>
      <w:r w:rsidR="00DF3FFC">
        <w:t>AI</w:t>
      </w:r>
      <w:r>
        <w:t xml:space="preserve"> technologies </w:t>
      </w:r>
      <w:r w:rsidR="0042432F">
        <w:t>continue to advance, their integration into daily life raises important ethical and societal concerns</w:t>
      </w:r>
      <w:r>
        <w:t>. Beyond technical progress, responsible development and use of AI require a commitment to principles that protect fairness, privacy, and accountability. This section examines these key ethical principles and explores the diverse societal roles of AI, emphasizing both the opportunities it provides and the challenges it introduces.</w:t>
      </w:r>
    </w:p>
    <w:p w14:paraId="11786994" w14:textId="5D4F07AC" w:rsidR="002B1D53" w:rsidRDefault="002B1D53" w:rsidP="0042432F">
      <w:pPr>
        <w:pStyle w:val="NormalBPBHEB"/>
        <w:divId w:val="504712818"/>
      </w:pPr>
      <w:r w:rsidRPr="002B1D53">
        <w:t>To contextualize ethical considerations in reinforcement learning, we introduce a conceptual hierarchy that outlines key values guiding the responsible development and deployment of AI systems</w:t>
      </w:r>
      <w:r w:rsidR="00DF3FFC">
        <w:t>, as shown in the following figure:</w:t>
      </w:r>
    </w:p>
    <w:p w14:paraId="09A043F3" w14:textId="77777777" w:rsidR="002B1D53" w:rsidRDefault="002B1D53" w:rsidP="0042432F">
      <w:pPr>
        <w:pStyle w:val="FigureBPBHEB"/>
        <w:divId w:val="504712818"/>
      </w:pPr>
      <w:r>
        <w:rPr>
          <w:noProof/>
        </w:rPr>
        <w:drawing>
          <wp:inline distT="0" distB="0" distL="0" distR="0" wp14:anchorId="22BAEDC5" wp14:editId="15ADD34C">
            <wp:extent cx="5029200" cy="5029200"/>
            <wp:effectExtent l="0" t="0" r="0" b="0"/>
            <wp:docPr id="1796072566" name="Picture 7" descr="A pyramid of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72566" name="Picture 7" descr="A pyramid of black text&#10;&#10;AI-generated content may be incorrect."/>
                    <pic:cNvPicPr/>
                  </pic:nvPicPr>
                  <pic:blipFill>
                    <a:blip r:embed="rId14"/>
                    <a:stretch>
                      <a:fillRect/>
                    </a:stretch>
                  </pic:blipFill>
                  <pic:spPr>
                    <a:xfrm>
                      <a:off x="0" y="0"/>
                      <a:ext cx="5029200" cy="5029200"/>
                    </a:xfrm>
                    <a:prstGeom prst="rect">
                      <a:avLst/>
                    </a:prstGeom>
                  </pic:spPr>
                </pic:pic>
              </a:graphicData>
            </a:graphic>
          </wp:inline>
        </w:drawing>
      </w:r>
    </w:p>
    <w:p w14:paraId="30943AFD" w14:textId="77777777" w:rsidR="006A2026" w:rsidRDefault="006A2026" w:rsidP="00DF3FFC">
      <w:pPr>
        <w:pStyle w:val="FigureCaptionBPBHEB"/>
        <w:divId w:val="504712818"/>
        <w:rPr>
          <w:b/>
          <w:bCs w:val="0"/>
        </w:rPr>
      </w:pPr>
    </w:p>
    <w:p w14:paraId="7C28BD89" w14:textId="6BA83F60" w:rsidR="002B1D53" w:rsidRDefault="002B1D53" w:rsidP="00DF3FFC">
      <w:pPr>
        <w:pStyle w:val="FigureCaptionBPBHEB"/>
        <w:divId w:val="504712818"/>
      </w:pPr>
      <w:r w:rsidRPr="0042432F">
        <w:rPr>
          <w:b/>
          <w:bCs w:val="0"/>
        </w:rPr>
        <w:t>Figure 12</w:t>
      </w:r>
      <w:r w:rsidR="000014F0" w:rsidRPr="0042432F">
        <w:rPr>
          <w:b/>
          <w:bCs w:val="0"/>
        </w:rPr>
        <w:t>.</w:t>
      </w:r>
      <w:r w:rsidR="00DF3FFC" w:rsidRPr="0042432F">
        <w:rPr>
          <w:b/>
          <w:bCs w:val="0"/>
        </w:rPr>
        <w:t>4</w:t>
      </w:r>
      <w:r w:rsidR="00DF3FFC">
        <w:t>:</w:t>
      </w:r>
      <w:r w:rsidRPr="00785692">
        <w:t xml:space="preserve"> Ethical </w:t>
      </w:r>
      <w:r w:rsidR="00DF3FFC" w:rsidRPr="00785692">
        <w:t xml:space="preserve">foundations and societal impact </w:t>
      </w:r>
      <w:r w:rsidRPr="00785692">
        <w:t>of AI</w:t>
      </w:r>
    </w:p>
    <w:p w14:paraId="55DE41AD" w14:textId="77777777" w:rsidR="00DF3FFC" w:rsidRPr="002B1D53" w:rsidRDefault="00DF3FFC" w:rsidP="0042432F">
      <w:pPr>
        <w:pStyle w:val="NormalBPBHEB"/>
        <w:divId w:val="504712818"/>
      </w:pPr>
    </w:p>
    <w:p w14:paraId="1B116959" w14:textId="14E87348" w:rsidR="002B1D53" w:rsidRPr="002B1D53" w:rsidRDefault="000014F0" w:rsidP="0042432F">
      <w:pPr>
        <w:pStyle w:val="NormalBPBHEB"/>
        <w:divId w:val="504712818"/>
      </w:pPr>
      <w:r>
        <w:t xml:space="preserve">This layered diagram illustrates the ethical principles guiding AI’s impact on society. Fairness is the foundation, followed by transparency, accountability, and then the wider influence on society. This framework highlights how ethical principles support long-term trust, governance, and public benefit in </w:t>
      </w:r>
      <w:r w:rsidR="00B959BF">
        <w:t>the development of AI</w:t>
      </w:r>
      <w:r>
        <w:t>.</w:t>
      </w:r>
    </w:p>
    <w:p w14:paraId="0C1C24E1" w14:textId="77777777" w:rsidR="002B1D53" w:rsidRPr="008D4AD5" w:rsidRDefault="002B1D53" w:rsidP="00B959BF">
      <w:pPr>
        <w:pStyle w:val="NormalBPBHEB"/>
        <w:divId w:val="504712818"/>
      </w:pPr>
    </w:p>
    <w:p w14:paraId="4EC3DA1C" w14:textId="38D3D3BF" w:rsidR="009F4D86" w:rsidRDefault="009F4D86" w:rsidP="00B959BF">
      <w:pPr>
        <w:pStyle w:val="Heading3BPBHEB"/>
        <w:divId w:val="504712818"/>
        <w:rPr>
          <w:rStyle w:val="Strong"/>
          <w:rFonts w:eastAsia="Palatino Linotype" w:cs="Palatino Linotype"/>
          <w:b/>
          <w:bCs w:val="0"/>
          <w:i/>
          <w:iCs/>
          <w:sz w:val="18"/>
          <w:szCs w:val="18"/>
        </w:rPr>
      </w:pPr>
      <w:r w:rsidRPr="00C026F1">
        <w:rPr>
          <w:rStyle w:val="Strong"/>
          <w:b/>
          <w:bCs w:val="0"/>
        </w:rPr>
        <w:t xml:space="preserve">Core </w:t>
      </w:r>
      <w:r w:rsidR="00DF3FFC">
        <w:rPr>
          <w:rStyle w:val="Strong"/>
          <w:b/>
          <w:bCs w:val="0"/>
        </w:rPr>
        <w:t>e</w:t>
      </w:r>
      <w:r w:rsidRPr="00C026F1">
        <w:rPr>
          <w:rStyle w:val="Strong"/>
          <w:b/>
          <w:bCs w:val="0"/>
        </w:rPr>
        <w:t xml:space="preserve">thical </w:t>
      </w:r>
      <w:r w:rsidR="00DF3FFC">
        <w:rPr>
          <w:rStyle w:val="Strong"/>
          <w:b/>
          <w:bCs w:val="0"/>
        </w:rPr>
        <w:t>p</w:t>
      </w:r>
      <w:r w:rsidRPr="00C026F1">
        <w:rPr>
          <w:rStyle w:val="Strong"/>
          <w:b/>
          <w:bCs w:val="0"/>
        </w:rPr>
        <w:t>rinciples</w:t>
      </w:r>
    </w:p>
    <w:p w14:paraId="0E3510F9" w14:textId="00EF0F2E" w:rsidR="007A28D4" w:rsidRPr="007A28D4" w:rsidRDefault="00514C16" w:rsidP="00BA1153">
      <w:pPr>
        <w:pStyle w:val="NormalBPBHEB"/>
        <w:divId w:val="504712818"/>
      </w:pPr>
      <w:r w:rsidRPr="00514C16">
        <w:t xml:space="preserve">Ethical considerations lie at the heart of AI development, providing a moral compass </w:t>
      </w:r>
      <w:r w:rsidR="007B7B48">
        <w:t>to guide its applications and ensure</w:t>
      </w:r>
      <w:r w:rsidRPr="00514C16">
        <w:t xml:space="preserve"> they contribute positively to society. By addressing transparency, bias, and accountability, these principles lay the groundwork for creating AI systems that are both equitable and trustworthy</w:t>
      </w:r>
      <w:r w:rsidR="00C165F5">
        <w:t xml:space="preserve"> </w:t>
      </w:r>
      <w:sdt>
        <w:sdtPr>
          <w:id w:val="-1958786255"/>
          <w:citation/>
        </w:sdtPr>
        <w:sdtContent>
          <w:r w:rsidR="00C165F5">
            <w:fldChar w:fldCharType="begin"/>
          </w:r>
          <w:r w:rsidR="00C165F5" w:rsidRPr="00BA1153">
            <w:instrText xml:space="preserve"> CITATION DoshiVelez2017 \l 1033 </w:instrText>
          </w:r>
          <w:r w:rsidR="00C165F5">
            <w:fldChar w:fldCharType="separate"/>
          </w:r>
          <w:r w:rsidR="003C7701" w:rsidRPr="003C7701">
            <w:rPr>
              <w:noProof/>
            </w:rPr>
            <w:t>[1]</w:t>
          </w:r>
          <w:r w:rsidR="00C165F5">
            <w:fldChar w:fldCharType="end"/>
          </w:r>
        </w:sdtContent>
      </w:sdt>
      <w:r w:rsidRPr="00514C16">
        <w:t>.</w:t>
      </w:r>
      <w:r w:rsidR="00DF3FFC">
        <w:t xml:space="preserve"> The details are as follows:</w:t>
      </w:r>
    </w:p>
    <w:p w14:paraId="4A93491A" w14:textId="6E1A8449" w:rsidR="009F4D86" w:rsidRDefault="009F4D86" w:rsidP="0010483B">
      <w:pPr>
        <w:pStyle w:val="NormalBPBHEB"/>
        <w:numPr>
          <w:ilvl w:val="0"/>
          <w:numId w:val="14"/>
        </w:numPr>
        <w:divId w:val="504712818"/>
      </w:pPr>
      <w:r>
        <w:rPr>
          <w:rStyle w:val="Strong"/>
          <w:rFonts w:eastAsia="Times New Roman"/>
        </w:rPr>
        <w:t>Transparency</w:t>
      </w:r>
      <w:r>
        <w:t xml:space="preserve">: </w:t>
      </w:r>
      <w:r w:rsidR="004C0F29" w:rsidRPr="004C0F29">
        <w:t>AI systems must be interpretable, with decisions that are explainable to stakeholders. This principle becomes critical in high-stakes areas like healthcare and criminal justice, where opaque decision-making can lead to severe consequences</w:t>
      </w:r>
      <w:r w:rsidR="00264112">
        <w:t xml:space="preserve"> </w:t>
      </w:r>
      <w:sdt>
        <w:sdtPr>
          <w:id w:val="1596140494"/>
          <w:citation/>
        </w:sdtPr>
        <w:sdtContent>
          <w:r w:rsidR="00264112">
            <w:fldChar w:fldCharType="begin"/>
          </w:r>
          <w:r w:rsidR="00264112" w:rsidRPr="0010483B">
            <w:instrText xml:space="preserve"> CITATION DoshiVelez2017 \l 1033 </w:instrText>
          </w:r>
          <w:r w:rsidR="00264112">
            <w:fldChar w:fldCharType="separate"/>
          </w:r>
          <w:r w:rsidR="003C7701" w:rsidRPr="003C7701">
            <w:rPr>
              <w:noProof/>
            </w:rPr>
            <w:t>[1]</w:t>
          </w:r>
          <w:r w:rsidR="00264112">
            <w:fldChar w:fldCharType="end"/>
          </w:r>
        </w:sdtContent>
      </w:sdt>
      <w:r w:rsidR="00B818DC">
        <w:t xml:space="preserve"> </w:t>
      </w:r>
      <w:sdt>
        <w:sdtPr>
          <w:id w:val="-1082059450"/>
          <w:citation/>
        </w:sdtPr>
        <w:sdtContent>
          <w:r w:rsidR="00B818DC">
            <w:fldChar w:fldCharType="begin"/>
          </w:r>
          <w:r w:rsidR="00B818DC">
            <w:instrText xml:space="preserve"> CITATION Floridi2018 \l 1033 </w:instrText>
          </w:r>
          <w:r w:rsidR="00B818DC">
            <w:fldChar w:fldCharType="separate"/>
          </w:r>
          <w:r w:rsidR="003C7701" w:rsidRPr="003C7701">
            <w:rPr>
              <w:noProof/>
            </w:rPr>
            <w:t>[2]</w:t>
          </w:r>
          <w:r w:rsidR="00B818DC">
            <w:fldChar w:fldCharType="end"/>
          </w:r>
        </w:sdtContent>
      </w:sdt>
      <w:r>
        <w:t>.</w:t>
      </w:r>
    </w:p>
    <w:p w14:paraId="0F6837A0" w14:textId="3549FBA6" w:rsidR="009F4D86" w:rsidRDefault="009F4D86" w:rsidP="0010483B">
      <w:pPr>
        <w:pStyle w:val="NormalBPBHEB"/>
        <w:numPr>
          <w:ilvl w:val="0"/>
          <w:numId w:val="14"/>
        </w:numPr>
        <w:divId w:val="504712818"/>
      </w:pPr>
      <w:r>
        <w:rPr>
          <w:rStyle w:val="Strong"/>
          <w:rFonts w:eastAsia="Times New Roman"/>
        </w:rPr>
        <w:t xml:space="preserve">Bias </w:t>
      </w:r>
      <w:r w:rsidR="00DF3FFC">
        <w:rPr>
          <w:rStyle w:val="Strong"/>
          <w:rFonts w:eastAsia="Times New Roman"/>
        </w:rPr>
        <w:t>m</w:t>
      </w:r>
      <w:r>
        <w:rPr>
          <w:rStyle w:val="Strong"/>
          <w:rFonts w:eastAsia="Times New Roman"/>
        </w:rPr>
        <w:t>itigation</w:t>
      </w:r>
      <w:r>
        <w:t xml:space="preserve">: </w:t>
      </w:r>
      <w:r w:rsidR="00E72CFD" w:rsidRPr="00E72CFD">
        <w:t xml:space="preserve">Addressing biases embedded in training datasets or algorithms is essential to prevent harm, particularly to vulnerable populations. For instance, research shows that biased AI systems can perpetuate inequality,  </w:t>
      </w:r>
      <w:sdt>
        <w:sdtPr>
          <w:id w:val="-2118279905"/>
          <w:citation/>
        </w:sdtPr>
        <w:sdtContent>
          <w:r w:rsidR="002E5FA7">
            <w:fldChar w:fldCharType="begin"/>
          </w:r>
          <w:r w:rsidR="002E5FA7" w:rsidRPr="0010483B">
            <w:instrText xml:space="preserve"> CITATION ONeil2016 \l 1033 </w:instrText>
          </w:r>
          <w:r w:rsidR="002E5FA7">
            <w:fldChar w:fldCharType="separate"/>
          </w:r>
          <w:r w:rsidR="003C7701" w:rsidRPr="003C7701">
            <w:rPr>
              <w:noProof/>
            </w:rPr>
            <w:t>[3]</w:t>
          </w:r>
          <w:r w:rsidR="002E5FA7">
            <w:fldChar w:fldCharType="end"/>
          </w:r>
        </w:sdtContent>
      </w:sdt>
      <w:r>
        <w:t>.</w:t>
      </w:r>
    </w:p>
    <w:p w14:paraId="5DFF1880" w14:textId="33028DB1" w:rsidR="00DF3FFC" w:rsidRDefault="009F4D86" w:rsidP="00313D1D">
      <w:pPr>
        <w:pStyle w:val="NormalBPBHEB"/>
        <w:divId w:val="504712818"/>
      </w:pPr>
      <w:r>
        <w:rPr>
          <w:rStyle w:val="Strong"/>
          <w:rFonts w:eastAsia="Times New Roman"/>
        </w:rPr>
        <w:t>Accountability</w:t>
      </w:r>
      <w:r>
        <w:t xml:space="preserve">: </w:t>
      </w:r>
      <w:r w:rsidR="002E5FA7" w:rsidRPr="002E5FA7">
        <w:t>Mechanisms for auditing AI behaviors and outcomes ensure that developers and organizations can be held responsible for unintended consequences. Accountability frameworks are especially critical in autonomous systems</w:t>
      </w:r>
      <w:r w:rsidR="00313D1D">
        <w:t>, such as</w:t>
      </w:r>
      <w:r w:rsidR="002E5FA7" w:rsidRPr="002E5FA7">
        <w:t xml:space="preserve"> self-driving cars or AI-driven medical diagnostics </w:t>
      </w:r>
      <w:sdt>
        <w:sdtPr>
          <w:id w:val="1038555202"/>
          <w:citation/>
        </w:sdtPr>
        <w:sdtContent>
          <w:r w:rsidR="002E5FA7">
            <w:fldChar w:fldCharType="begin"/>
          </w:r>
          <w:r w:rsidR="002E5FA7" w:rsidRPr="0050265D">
            <w:instrText xml:space="preserve"> CITATION Floridi2018 \l 1033 </w:instrText>
          </w:r>
          <w:r w:rsidR="002E5FA7">
            <w:fldChar w:fldCharType="separate"/>
          </w:r>
          <w:r w:rsidR="003C7701" w:rsidRPr="003C7701">
            <w:rPr>
              <w:noProof/>
            </w:rPr>
            <w:t>[2]</w:t>
          </w:r>
          <w:r w:rsidR="002E5FA7">
            <w:fldChar w:fldCharType="end"/>
          </w:r>
        </w:sdtContent>
      </w:sdt>
      <w:r>
        <w:t>.</w:t>
      </w:r>
    </w:p>
    <w:p w14:paraId="7C1727AA" w14:textId="5DD1DE5D" w:rsidR="009F4D86" w:rsidRDefault="009F4D86" w:rsidP="00313D1D">
      <w:pPr>
        <w:pStyle w:val="Heading2BPBHEB"/>
        <w:divId w:val="504712818"/>
        <w:rPr>
          <w:rStyle w:val="Strong"/>
          <w:b/>
          <w:bCs w:val="0"/>
          <w:sz w:val="22"/>
          <w:szCs w:val="22"/>
        </w:rPr>
      </w:pPr>
      <w:r w:rsidRPr="003D77F6">
        <w:rPr>
          <w:rStyle w:val="Strong"/>
          <w:b/>
          <w:bCs w:val="0"/>
        </w:rPr>
        <w:t xml:space="preserve">AI’s </w:t>
      </w:r>
      <w:r w:rsidR="00DF3FFC">
        <w:rPr>
          <w:rStyle w:val="Strong"/>
          <w:b/>
          <w:bCs w:val="0"/>
        </w:rPr>
        <w:t>s</w:t>
      </w:r>
      <w:r w:rsidRPr="003D77F6">
        <w:rPr>
          <w:rStyle w:val="Strong"/>
          <w:b/>
          <w:bCs w:val="0"/>
        </w:rPr>
        <w:t xml:space="preserve">ocietal </w:t>
      </w:r>
      <w:r w:rsidR="00DF3FFC">
        <w:rPr>
          <w:rStyle w:val="Strong"/>
          <w:b/>
          <w:bCs w:val="0"/>
        </w:rPr>
        <w:t>r</w:t>
      </w:r>
      <w:r w:rsidRPr="003D77F6">
        <w:rPr>
          <w:rStyle w:val="Strong"/>
          <w:b/>
          <w:bCs w:val="0"/>
        </w:rPr>
        <w:t>ole</w:t>
      </w:r>
    </w:p>
    <w:p w14:paraId="54CB8472" w14:textId="629688B4" w:rsidR="003D77F6" w:rsidRPr="003D77F6" w:rsidRDefault="00DF3FFC" w:rsidP="00A33C98">
      <w:pPr>
        <w:pStyle w:val="NormalBPBHEB"/>
        <w:divId w:val="504712818"/>
      </w:pPr>
      <w:r>
        <w:t>AI</w:t>
      </w:r>
      <w:r w:rsidR="007B7B48">
        <w:t xml:space="preserve"> has become a transformative force across industries, </w:t>
      </w:r>
      <w:r w:rsidR="002E47B1">
        <w:t>revolutionizing the way tasks are performed and paving</w:t>
      </w:r>
      <w:r w:rsidR="007B7B48">
        <w:t xml:space="preserve"> new paths for innovation. However, alongside these benefits, AI also introduces challenges that must be carefully managed to ensure its advantages are shared broadly and its risks </w:t>
      </w:r>
      <w:r>
        <w:t xml:space="preserve">are </w:t>
      </w:r>
      <w:r w:rsidR="00313D1D">
        <w:t>effectively mitigated</w:t>
      </w:r>
      <w:r w:rsidR="007B7B48">
        <w:t>.</w:t>
      </w:r>
      <w:r>
        <w:t xml:space="preserve"> The following list outlines the key opportunities and challenges: </w:t>
      </w:r>
    </w:p>
    <w:p w14:paraId="1F59A6C3" w14:textId="77777777" w:rsidR="009F4D86" w:rsidRPr="00FC7301" w:rsidRDefault="009F4D86" w:rsidP="00A33C98">
      <w:pPr>
        <w:pStyle w:val="NormalBPBHEB"/>
        <w:numPr>
          <w:ilvl w:val="0"/>
          <w:numId w:val="15"/>
        </w:numPr>
        <w:divId w:val="504712818"/>
      </w:pPr>
      <w:r w:rsidRPr="00FC7301">
        <w:rPr>
          <w:rStyle w:val="Strong"/>
          <w:rFonts w:eastAsia="Times New Roman"/>
        </w:rPr>
        <w:t>Opportunities</w:t>
      </w:r>
      <w:r w:rsidRPr="00FC7301">
        <w:t>:</w:t>
      </w:r>
    </w:p>
    <w:p w14:paraId="0A0712FD" w14:textId="12AEDB88" w:rsidR="00E52D9B" w:rsidRPr="00FC7301" w:rsidRDefault="00E52D9B" w:rsidP="00B052ED">
      <w:pPr>
        <w:pStyle w:val="L-Bullets"/>
        <w:numPr>
          <w:ilvl w:val="0"/>
          <w:numId w:val="22"/>
        </w:numPr>
        <w:jc w:val="both"/>
        <w:divId w:val="504712818"/>
        <w:rPr>
          <w:rFonts w:ascii="Palatino Linotype" w:hAnsi="Palatino Linotype"/>
        </w:rPr>
      </w:pPr>
      <w:r w:rsidRPr="00FC7301">
        <w:rPr>
          <w:rFonts w:ascii="Palatino Linotype" w:hAnsi="Palatino Linotype"/>
        </w:rPr>
        <w:t xml:space="preserve">Automation of repetitive tasks increases productivity and efficiency, freeing human workers to focus on more creative and strategic activities </w:t>
      </w:r>
      <w:sdt>
        <w:sdtPr>
          <w:rPr>
            <w:rFonts w:ascii="Palatino Linotype" w:hAnsi="Palatino Linotype"/>
          </w:rPr>
          <w:id w:val="-1651045004"/>
          <w:citation/>
        </w:sdtPr>
        <w:sdtContent>
          <w:r w:rsidR="0080093D" w:rsidRPr="00FC7301">
            <w:rPr>
              <w:rFonts w:ascii="Palatino Linotype" w:hAnsi="Palatino Linotype"/>
            </w:rPr>
            <w:fldChar w:fldCharType="begin"/>
          </w:r>
          <w:r w:rsidR="0080093D" w:rsidRPr="00FC7301">
            <w:rPr>
              <w:rFonts w:ascii="Palatino Linotype" w:hAnsi="Palatino Linotype"/>
            </w:rPr>
            <w:instrText xml:space="preserve"> CITATION Brynjolfsson2014 \l 1033 </w:instrText>
          </w:r>
          <w:r w:rsidR="0080093D" w:rsidRPr="00FC7301">
            <w:rPr>
              <w:rFonts w:ascii="Palatino Linotype" w:hAnsi="Palatino Linotype"/>
            </w:rPr>
            <w:fldChar w:fldCharType="separate"/>
          </w:r>
          <w:r w:rsidR="003C7701" w:rsidRPr="00FC7301">
            <w:rPr>
              <w:rFonts w:ascii="Palatino Linotype" w:hAnsi="Palatino Linotype"/>
              <w:noProof/>
            </w:rPr>
            <w:t>[4]</w:t>
          </w:r>
          <w:r w:rsidR="0080093D" w:rsidRPr="00FC7301">
            <w:rPr>
              <w:rFonts w:ascii="Palatino Linotype" w:hAnsi="Palatino Linotype"/>
            </w:rPr>
            <w:fldChar w:fldCharType="end"/>
          </w:r>
        </w:sdtContent>
      </w:sdt>
      <w:r w:rsidRPr="00FC7301">
        <w:rPr>
          <w:rFonts w:ascii="Palatino Linotype" w:hAnsi="Palatino Linotype"/>
        </w:rPr>
        <w:t>.</w:t>
      </w:r>
    </w:p>
    <w:p w14:paraId="5A277D45" w14:textId="0A2BABCF" w:rsidR="009F4D86" w:rsidRPr="00FC7301" w:rsidRDefault="0080093D" w:rsidP="00B052ED">
      <w:pPr>
        <w:pStyle w:val="L-Bullets"/>
        <w:numPr>
          <w:ilvl w:val="0"/>
          <w:numId w:val="22"/>
        </w:numPr>
        <w:jc w:val="both"/>
        <w:divId w:val="504712818"/>
        <w:rPr>
          <w:rFonts w:ascii="Palatino Linotype" w:hAnsi="Palatino Linotype"/>
        </w:rPr>
      </w:pPr>
      <w:r w:rsidRPr="00FC7301">
        <w:rPr>
          <w:rFonts w:ascii="Palatino Linotype" w:hAnsi="Palatino Linotype"/>
        </w:rPr>
        <w:t xml:space="preserve">Innovations in AI foster economic growth, spurring the development of new industries, such as personalized medicine and smart cities </w:t>
      </w:r>
      <w:sdt>
        <w:sdtPr>
          <w:rPr>
            <w:rFonts w:ascii="Palatino Linotype" w:hAnsi="Palatino Linotype"/>
          </w:rPr>
          <w:id w:val="2001458310"/>
          <w:citation/>
        </w:sdtPr>
        <w:sdtContent>
          <w:r w:rsidRPr="00FC7301">
            <w:rPr>
              <w:rFonts w:ascii="Palatino Linotype" w:hAnsi="Palatino Linotype"/>
            </w:rPr>
            <w:fldChar w:fldCharType="begin"/>
          </w:r>
          <w:r w:rsidRPr="00FC7301">
            <w:rPr>
              <w:rFonts w:ascii="Palatino Linotype" w:hAnsi="Palatino Linotype"/>
            </w:rPr>
            <w:instrText xml:space="preserve"> CITATION Russell2020 \l 1033 </w:instrText>
          </w:r>
          <w:r w:rsidRPr="00FC7301">
            <w:rPr>
              <w:rFonts w:ascii="Palatino Linotype" w:hAnsi="Palatino Linotype"/>
            </w:rPr>
            <w:fldChar w:fldCharType="separate"/>
          </w:r>
          <w:r w:rsidR="003C7701" w:rsidRPr="00FC7301">
            <w:rPr>
              <w:rFonts w:ascii="Palatino Linotype" w:hAnsi="Palatino Linotype"/>
              <w:noProof/>
            </w:rPr>
            <w:t>[5]</w:t>
          </w:r>
          <w:r w:rsidRPr="00FC7301">
            <w:rPr>
              <w:rFonts w:ascii="Palatino Linotype" w:hAnsi="Palatino Linotype"/>
            </w:rPr>
            <w:fldChar w:fldCharType="end"/>
          </w:r>
        </w:sdtContent>
      </w:sdt>
      <w:r w:rsidRPr="00FC7301">
        <w:rPr>
          <w:rFonts w:ascii="Palatino Linotype" w:hAnsi="Palatino Linotype"/>
        </w:rPr>
        <w:t>.</w:t>
      </w:r>
    </w:p>
    <w:p w14:paraId="37FD932A" w14:textId="77777777" w:rsidR="009F4D86" w:rsidRDefault="009F4D86" w:rsidP="00711133">
      <w:pPr>
        <w:pStyle w:val="NormalBPBHEB"/>
        <w:numPr>
          <w:ilvl w:val="0"/>
          <w:numId w:val="15"/>
        </w:numPr>
        <w:divId w:val="504712818"/>
      </w:pPr>
      <w:r>
        <w:rPr>
          <w:rStyle w:val="Strong"/>
          <w:rFonts w:eastAsia="Times New Roman"/>
        </w:rPr>
        <w:t>Challenges</w:t>
      </w:r>
      <w:r>
        <w:t>:</w:t>
      </w:r>
    </w:p>
    <w:p w14:paraId="16037698" w14:textId="6DBAC74C" w:rsidR="009F4D86" w:rsidRDefault="00042FFA" w:rsidP="00C2757A">
      <w:pPr>
        <w:pStyle w:val="NormalBPBHEB"/>
        <w:numPr>
          <w:ilvl w:val="0"/>
          <w:numId w:val="16"/>
        </w:numPr>
        <w:ind w:left="1080"/>
        <w:divId w:val="504712818"/>
      </w:pPr>
      <w:r w:rsidRPr="00042FFA">
        <w:t xml:space="preserve">Job displacement is a significant concern, particularly in sectors like manufacturing and customer service. Estimates suggest millions of jobs may be automated in the coming decade, creating the need for reskilling programs </w:t>
      </w:r>
      <w:sdt>
        <w:sdtPr>
          <w:id w:val="-487168294"/>
          <w:citation/>
        </w:sdtPr>
        <w:sdtContent>
          <w:r>
            <w:fldChar w:fldCharType="begin"/>
          </w:r>
          <w:r w:rsidRPr="00C2757A">
            <w:instrText xml:space="preserve"> CITATION Frey2017 \l 1033 </w:instrText>
          </w:r>
          <w:r>
            <w:fldChar w:fldCharType="separate"/>
          </w:r>
          <w:r w:rsidR="003C7701" w:rsidRPr="003C7701">
            <w:rPr>
              <w:noProof/>
            </w:rPr>
            <w:t>[6]</w:t>
          </w:r>
          <w:r>
            <w:fldChar w:fldCharType="end"/>
          </w:r>
        </w:sdtContent>
      </w:sdt>
      <w:r w:rsidRPr="00042FFA">
        <w:t>.</w:t>
      </w:r>
    </w:p>
    <w:p w14:paraId="1DE971DF" w14:textId="44A38AE1" w:rsidR="009F4D86" w:rsidRDefault="000428E3" w:rsidP="00DF3FFC">
      <w:pPr>
        <w:pStyle w:val="NormalBPBHEB"/>
        <w:numPr>
          <w:ilvl w:val="0"/>
          <w:numId w:val="16"/>
        </w:numPr>
        <w:ind w:left="1080"/>
        <w:divId w:val="504712818"/>
      </w:pPr>
      <w:r w:rsidRPr="000428E3">
        <w:t xml:space="preserve">The risks of surveillance and privacy erosion grow with AI-powered tools capable of mass data collection and analysis. Governments and corporations must implement stringent data protection measures to counterbalance these risks </w:t>
      </w:r>
      <w:sdt>
        <w:sdtPr>
          <w:id w:val="-1774845936"/>
          <w:citation/>
        </w:sdtPr>
        <w:sdtContent>
          <w:r>
            <w:fldChar w:fldCharType="begin"/>
          </w:r>
          <w:r w:rsidRPr="00C2757A">
            <w:instrText xml:space="preserve"> CITATION Zuboff2019 \l 1033 </w:instrText>
          </w:r>
          <w:r>
            <w:fldChar w:fldCharType="separate"/>
          </w:r>
          <w:r w:rsidR="003C7701" w:rsidRPr="003C7701">
            <w:rPr>
              <w:noProof/>
            </w:rPr>
            <w:t>[7]</w:t>
          </w:r>
          <w:r>
            <w:fldChar w:fldCharType="end"/>
          </w:r>
        </w:sdtContent>
      </w:sdt>
      <w:r w:rsidR="009F4D86">
        <w:t>.</w:t>
      </w:r>
    </w:p>
    <w:p w14:paraId="2FEA329E" w14:textId="77777777" w:rsidR="00DF3FFC" w:rsidRDefault="00DF3FFC" w:rsidP="00C2757A">
      <w:pPr>
        <w:pStyle w:val="NormalBPBHEB"/>
        <w:divId w:val="504712818"/>
      </w:pPr>
    </w:p>
    <w:p w14:paraId="1FC24AE2" w14:textId="3A590CCE" w:rsidR="009F4D86" w:rsidRPr="00BF59BF" w:rsidRDefault="009F4D86" w:rsidP="00C2757A">
      <w:pPr>
        <w:pStyle w:val="Heading2BPBHEB"/>
        <w:divId w:val="504712818"/>
      </w:pPr>
      <w:r w:rsidRPr="00BF59BF">
        <w:rPr>
          <w:rStyle w:val="Strong"/>
          <w:b/>
          <w:bCs w:val="0"/>
        </w:rPr>
        <w:t xml:space="preserve">Practical </w:t>
      </w:r>
      <w:r w:rsidR="00DF3FFC">
        <w:rPr>
          <w:rStyle w:val="Strong"/>
          <w:b/>
          <w:bCs w:val="0"/>
        </w:rPr>
        <w:t>t</w:t>
      </w:r>
      <w:r w:rsidRPr="00BF59BF">
        <w:rPr>
          <w:rStyle w:val="Strong"/>
          <w:b/>
          <w:bCs w:val="0"/>
        </w:rPr>
        <w:t xml:space="preserve">ools for </w:t>
      </w:r>
      <w:r w:rsidR="00DF3FFC">
        <w:rPr>
          <w:rStyle w:val="Strong"/>
          <w:b/>
          <w:bCs w:val="0"/>
        </w:rPr>
        <w:t>e</w:t>
      </w:r>
      <w:r w:rsidRPr="00BF59BF">
        <w:rPr>
          <w:rStyle w:val="Strong"/>
          <w:b/>
          <w:bCs w:val="0"/>
        </w:rPr>
        <w:t>thical AI</w:t>
      </w:r>
    </w:p>
    <w:p w14:paraId="01D4493B" w14:textId="200DFFE1" w:rsidR="00BF59BF" w:rsidRDefault="0004510C" w:rsidP="004C4F0B">
      <w:pPr>
        <w:pStyle w:val="NormalBPBHEB"/>
        <w:divId w:val="1928223323"/>
      </w:pPr>
      <w:r>
        <w:t xml:space="preserve">To ensure </w:t>
      </w:r>
      <w:r w:rsidR="004C4F0B">
        <w:t>that AI systems adhere to</w:t>
      </w:r>
      <w:r>
        <w:t xml:space="preserve"> ethical principles, developers can utilize practical tools to assess their models for fairness, transparency, and accountability. These tools </w:t>
      </w:r>
      <w:r w:rsidR="004C4F0B">
        <w:t xml:space="preserve">provide actionable insights into whether an AI system meets established guidelines and </w:t>
      </w:r>
      <w:r>
        <w:t xml:space="preserve">identify areas for improvement. </w:t>
      </w:r>
      <w:r w:rsidR="00DF3FFC">
        <w:t xml:space="preserve">The following </w:t>
      </w:r>
      <w:r>
        <w:t>is a</w:t>
      </w:r>
      <w:r w:rsidR="00DF3FFC">
        <w:t xml:space="preserve"> code</w:t>
      </w:r>
      <w:r>
        <w:t xml:space="preserve"> example of a Python function designed to evaluate a model's fairness by detecting bias in its predictions</w:t>
      </w:r>
      <w:r w:rsidR="00DF3FFC">
        <w:t xml:space="preserve">: </w:t>
      </w:r>
    </w:p>
    <w:p w14:paraId="7062DF76" w14:textId="4B61966D" w:rsidR="00BF59BF" w:rsidRPr="004C4F0B" w:rsidRDefault="00EC597D" w:rsidP="006C3FEB">
      <w:pPr>
        <w:pStyle w:val="SC-Source"/>
        <w:divId w:val="288823617"/>
        <w:rPr>
          <w:rFonts w:ascii="Consolas" w:hAnsi="Consolas"/>
          <w:sz w:val="20"/>
          <w:szCs w:val="20"/>
        </w:rPr>
      </w:pPr>
      <w:r>
        <w:rPr>
          <w:rFonts w:ascii="Consolas" w:hAnsi="Consolas"/>
          <w:sz w:val="20"/>
          <w:szCs w:val="20"/>
        </w:rPr>
        <w:t>```python</w:t>
      </w:r>
    </w:p>
    <w:p w14:paraId="3D63FEB7" w14:textId="77777777" w:rsidR="00D001BA" w:rsidRPr="004C4F0B" w:rsidRDefault="00D001BA" w:rsidP="006C3FEB">
      <w:pPr>
        <w:pStyle w:val="SC-Source"/>
        <w:divId w:val="288823617"/>
        <w:rPr>
          <w:rStyle w:val="hljs-keyword"/>
          <w:rFonts w:ascii="Consolas" w:hAnsi="Consolas"/>
          <w:sz w:val="20"/>
          <w:szCs w:val="20"/>
        </w:rPr>
      </w:pPr>
    </w:p>
    <w:p w14:paraId="40E00200" w14:textId="19EE91FA" w:rsidR="009F4D86" w:rsidRPr="00DF3FFC" w:rsidRDefault="009F4D86" w:rsidP="006C3FEB">
      <w:pPr>
        <w:pStyle w:val="SC-Source"/>
        <w:divId w:val="288823617"/>
        <w:rPr>
          <w:rStyle w:val="HTMLCode"/>
        </w:rPr>
      </w:pPr>
      <w:r w:rsidRPr="004C4F0B">
        <w:rPr>
          <w:rStyle w:val="hljs-keyword"/>
          <w:rFonts w:ascii="Consolas" w:hAnsi="Consolas"/>
          <w:sz w:val="20"/>
          <w:szCs w:val="20"/>
        </w:rPr>
        <w:t>def</w:t>
      </w:r>
      <w:r w:rsidRPr="00DF3FFC">
        <w:rPr>
          <w:rStyle w:val="HTMLCode"/>
        </w:rPr>
        <w:t xml:space="preserve"> </w:t>
      </w:r>
      <w:r w:rsidRPr="004C4F0B">
        <w:rPr>
          <w:rStyle w:val="hljs-title"/>
          <w:rFonts w:ascii="Consolas" w:hAnsi="Consolas"/>
          <w:sz w:val="20"/>
          <w:szCs w:val="20"/>
        </w:rPr>
        <w:t>evaluate_ai_ethics</w:t>
      </w:r>
      <w:r w:rsidRPr="00DF3FFC">
        <w:rPr>
          <w:rStyle w:val="HTMLCode"/>
        </w:rPr>
        <w:t>(</w:t>
      </w:r>
      <w:r w:rsidRPr="004C4F0B">
        <w:rPr>
          <w:rStyle w:val="hljs-params"/>
          <w:rFonts w:ascii="Consolas" w:hAnsi="Consolas"/>
          <w:sz w:val="20"/>
          <w:szCs w:val="20"/>
        </w:rPr>
        <w:t>model, dataset</w:t>
      </w:r>
      <w:r w:rsidRPr="00DF3FFC">
        <w:rPr>
          <w:rStyle w:val="HTMLCode"/>
        </w:rPr>
        <w:t>):</w:t>
      </w:r>
    </w:p>
    <w:p w14:paraId="6CB99A6E" w14:textId="77777777" w:rsidR="009F4D86" w:rsidRPr="00DF3FFC" w:rsidRDefault="009F4D86" w:rsidP="006C3FEB">
      <w:pPr>
        <w:pStyle w:val="SC-Source"/>
        <w:divId w:val="288823617"/>
        <w:rPr>
          <w:rStyle w:val="HTMLCode"/>
        </w:rPr>
      </w:pPr>
      <w:r w:rsidRPr="00DF3FFC">
        <w:rPr>
          <w:rStyle w:val="HTMLCode"/>
        </w:rPr>
        <w:t xml:space="preserve">    </w:t>
      </w:r>
      <w:r w:rsidRPr="004C4F0B">
        <w:rPr>
          <w:rStyle w:val="hljs-comment"/>
          <w:rFonts w:ascii="Consolas" w:hAnsi="Consolas"/>
          <w:sz w:val="20"/>
          <w:szCs w:val="20"/>
        </w:rPr>
        <w:t># Check for fairness</w:t>
      </w:r>
    </w:p>
    <w:p w14:paraId="27666566" w14:textId="77777777" w:rsidR="009F4D86" w:rsidRPr="00DF3FFC" w:rsidRDefault="009F4D86" w:rsidP="006C3FEB">
      <w:pPr>
        <w:pStyle w:val="SC-Source"/>
        <w:divId w:val="288823617"/>
        <w:rPr>
          <w:rStyle w:val="HTMLCode"/>
        </w:rPr>
      </w:pPr>
      <w:r w:rsidRPr="00DF3FFC">
        <w:rPr>
          <w:rStyle w:val="HTMLCode"/>
        </w:rPr>
        <w:t xml:space="preserve">    predictions = model.predict(dataset)</w:t>
      </w:r>
    </w:p>
    <w:p w14:paraId="1E4CC237" w14:textId="77777777" w:rsidR="009F4D86" w:rsidRPr="00DF3FFC" w:rsidRDefault="009F4D86" w:rsidP="006C3FEB">
      <w:pPr>
        <w:pStyle w:val="SC-Source"/>
        <w:divId w:val="288823617"/>
        <w:rPr>
          <w:rStyle w:val="HTMLCode"/>
        </w:rPr>
      </w:pPr>
      <w:r w:rsidRPr="00DF3FFC">
        <w:rPr>
          <w:rStyle w:val="HTMLCode"/>
        </w:rPr>
        <w:t xml:space="preserve">    bias_detected = np.std(predictions) &gt; </w:t>
      </w:r>
      <w:r w:rsidRPr="004C4F0B">
        <w:rPr>
          <w:rStyle w:val="hljs-number"/>
          <w:rFonts w:ascii="Consolas" w:hAnsi="Consolas"/>
          <w:sz w:val="20"/>
          <w:szCs w:val="20"/>
        </w:rPr>
        <w:t>0.1</w:t>
      </w:r>
      <w:r w:rsidRPr="00DF3FFC">
        <w:rPr>
          <w:rStyle w:val="HTMLCode"/>
        </w:rPr>
        <w:t xml:space="preserve">  </w:t>
      </w:r>
      <w:r w:rsidRPr="004C4F0B">
        <w:rPr>
          <w:rStyle w:val="hljs-comment"/>
          <w:rFonts w:ascii="Consolas" w:hAnsi="Consolas"/>
          <w:sz w:val="20"/>
          <w:szCs w:val="20"/>
        </w:rPr>
        <w:t># Example threshold</w:t>
      </w:r>
    </w:p>
    <w:p w14:paraId="01C36863" w14:textId="5AF3185D" w:rsidR="009F4D86" w:rsidRPr="00DF3FFC" w:rsidRDefault="009F4D86" w:rsidP="006C3FEB">
      <w:pPr>
        <w:pStyle w:val="SC-Source"/>
        <w:divId w:val="288823617"/>
        <w:rPr>
          <w:rStyle w:val="HTMLCode"/>
        </w:rPr>
      </w:pPr>
      <w:r w:rsidRPr="00DF3FFC">
        <w:rPr>
          <w:rStyle w:val="HTMLCode"/>
        </w:rPr>
        <w:t xml:space="preserve">    </w:t>
      </w:r>
      <w:r w:rsidRPr="004C4F0B">
        <w:rPr>
          <w:rStyle w:val="hljs-builtin"/>
          <w:rFonts w:ascii="Consolas" w:hAnsi="Consolas"/>
          <w:sz w:val="20"/>
          <w:szCs w:val="20"/>
        </w:rPr>
        <w:t>print</w:t>
      </w:r>
      <w:r w:rsidRPr="00DF3FFC">
        <w:rPr>
          <w:rStyle w:val="HTMLCode"/>
        </w:rPr>
        <w:t>(</w:t>
      </w:r>
      <w:r w:rsidRPr="004C4F0B">
        <w:rPr>
          <w:rStyle w:val="hljs-string"/>
          <w:rFonts w:ascii="Consolas" w:hAnsi="Consolas"/>
          <w:sz w:val="20"/>
          <w:szCs w:val="20"/>
        </w:rPr>
        <w:t>"Bias Detected:"</w:t>
      </w:r>
      <w:r w:rsidRPr="00DF3FFC">
        <w:rPr>
          <w:rStyle w:val="HTMLCode"/>
        </w:rPr>
        <w:t>, bias_detected)</w:t>
      </w:r>
    </w:p>
    <w:p w14:paraId="1E11C9B5" w14:textId="6201D81E" w:rsidR="00BF59BF" w:rsidRPr="00DF3FFC" w:rsidRDefault="00BF59BF" w:rsidP="006C3FEB">
      <w:pPr>
        <w:pStyle w:val="SC-Source"/>
        <w:divId w:val="288823617"/>
        <w:rPr>
          <w:rStyle w:val="HTMLCode"/>
        </w:rPr>
      </w:pPr>
      <w:r w:rsidRPr="00DF3FFC">
        <w:rPr>
          <w:rStyle w:val="HTMLCode"/>
        </w:rPr>
        <w:t>`</w:t>
      </w:r>
      <w:r w:rsidR="004C4F0B">
        <w:rPr>
          <w:rStyle w:val="HTMLCode"/>
        </w:rPr>
        <w:t>``</w:t>
      </w:r>
    </w:p>
    <w:p w14:paraId="5A7E840C" w14:textId="3E4C1F17" w:rsidR="004D2BD1" w:rsidRPr="004D2BD1" w:rsidRDefault="0004510C" w:rsidP="004C4F0B">
      <w:pPr>
        <w:pStyle w:val="NormalBPBHEB"/>
        <w:divId w:val="504712818"/>
      </w:pPr>
      <w:r>
        <w:t xml:space="preserve">This code snippet demonstrates a straightforward approach to evaluating the fairness of an AI model. The </w:t>
      </w:r>
      <w:r w:rsidRPr="004C4F0B">
        <w:rPr>
          <w:rStyle w:val="CodeinTextBPBHEBChar"/>
        </w:rPr>
        <w:t xml:space="preserve">evaluate_ai_ethics </w:t>
      </w:r>
      <w:r>
        <w:t xml:space="preserve">function takes two inputs: </w:t>
      </w:r>
      <w:r w:rsidRPr="004C4F0B">
        <w:rPr>
          <w:rStyle w:val="CodeinTextBPBHEBChar"/>
        </w:rPr>
        <w:t>model</w:t>
      </w:r>
      <w:r>
        <w:t xml:space="preserve">, representing the AI system being tested, and </w:t>
      </w:r>
      <w:r w:rsidRPr="004C4F0B">
        <w:rPr>
          <w:rStyle w:val="CodeinTextBPBHEBChar"/>
        </w:rPr>
        <w:t>dataset</w:t>
      </w:r>
      <w:r>
        <w:t>, the data used to evaluate the model's predictions.</w:t>
      </w:r>
    </w:p>
    <w:p w14:paraId="429CB88B" w14:textId="66CAD1E8" w:rsidR="004D2BD1" w:rsidRPr="004C4F0B" w:rsidRDefault="00ED39ED" w:rsidP="004C4F0B">
      <w:pPr>
        <w:pStyle w:val="NormalBPBHEB"/>
        <w:divId w:val="504712818"/>
      </w:pPr>
      <w:r>
        <w:t xml:space="preserve">The function uses </w:t>
      </w:r>
      <w:r w:rsidRPr="004C4F0B">
        <w:rPr>
          <w:rStyle w:val="CodeinTextBPBHEBChar"/>
        </w:rPr>
        <w:t xml:space="preserve">model.predict() </w:t>
      </w:r>
      <w:r>
        <w:t xml:space="preserve">to generate predictions on the dataset. It then measures the variability in these predictions by calculating the standard deviation </w:t>
      </w:r>
      <w:r w:rsidRPr="004C4F0B">
        <w:rPr>
          <w:rStyle w:val="CodeinTextBPBHEBChar"/>
        </w:rPr>
        <w:t>np.std(predictions)</w:t>
      </w:r>
      <w:r w:rsidRPr="004C4F0B">
        <w:t xml:space="preserve">. A high deviation, </w:t>
      </w:r>
      <w:r w:rsidR="00F628DD" w:rsidRPr="004C4F0B">
        <w:t>exceeding a set threshold (such as 0.1), may indicate that the predictions are unevenly distributed, suggesting</w:t>
      </w:r>
      <w:r w:rsidRPr="004C4F0B">
        <w:t xml:space="preserve"> </w:t>
      </w:r>
      <w:proofErr w:type="gramStart"/>
      <w:r w:rsidRPr="004C4F0B">
        <w:t>possible bias</w:t>
      </w:r>
      <w:proofErr w:type="gramEnd"/>
      <w:r w:rsidRPr="004C4F0B">
        <w:t xml:space="preserve"> in the outputs.</w:t>
      </w:r>
    </w:p>
    <w:p w14:paraId="40885E7A" w14:textId="0DE39025" w:rsidR="009F4D86" w:rsidRDefault="00ED39ED" w:rsidP="00DF3FFC">
      <w:pPr>
        <w:pStyle w:val="NormalBPBHEB"/>
        <w:divId w:val="504712818"/>
      </w:pPr>
      <w:r>
        <w:t xml:space="preserve">Finally, the function indicates whether bias has been detected, providing a clear signal of the model's fairness. This tool </w:t>
      </w:r>
      <w:r w:rsidR="00F628DD">
        <w:t>serves as a fundamental step for developers to assess AI ethics, providing a quick and effective way to identify potential issues that could compromise</w:t>
      </w:r>
      <w:r>
        <w:t xml:space="preserve"> the system's fairness or trustworthiness.</w:t>
      </w:r>
    </w:p>
    <w:p w14:paraId="0ABFE929" w14:textId="77777777" w:rsidR="00DF3FFC" w:rsidRDefault="00DF3FFC" w:rsidP="004C4F0B">
      <w:pPr>
        <w:pStyle w:val="NormalBPBHEB"/>
        <w:divId w:val="504712818"/>
      </w:pPr>
    </w:p>
    <w:p w14:paraId="4A9D5739" w14:textId="54AEA60A" w:rsidR="009F4D86" w:rsidRDefault="009F4D86" w:rsidP="004C4F0B">
      <w:pPr>
        <w:pStyle w:val="Heading1BPBHEB"/>
        <w:divId w:val="504712818"/>
        <w:rPr>
          <w:rStyle w:val="Strong"/>
          <w:b/>
          <w:bCs w:val="0"/>
          <w:sz w:val="22"/>
          <w:szCs w:val="22"/>
        </w:rPr>
      </w:pPr>
      <w:r w:rsidRPr="003D0D4D">
        <w:rPr>
          <w:rStyle w:val="Strong"/>
          <w:b/>
          <w:bCs w:val="0"/>
        </w:rPr>
        <w:t xml:space="preserve">Future </w:t>
      </w:r>
      <w:r w:rsidR="00DF3FFC">
        <w:rPr>
          <w:rStyle w:val="Strong"/>
          <w:b/>
          <w:bCs w:val="0"/>
        </w:rPr>
        <w:t>tr</w:t>
      </w:r>
      <w:r w:rsidRPr="003D0D4D">
        <w:rPr>
          <w:rStyle w:val="Strong"/>
          <w:b/>
          <w:bCs w:val="0"/>
        </w:rPr>
        <w:t xml:space="preserve">ends and </w:t>
      </w:r>
      <w:r w:rsidR="00DF3FFC">
        <w:rPr>
          <w:rStyle w:val="Strong"/>
          <w:b/>
          <w:bCs w:val="0"/>
        </w:rPr>
        <w:t>r</w:t>
      </w:r>
      <w:r w:rsidRPr="003D0D4D">
        <w:rPr>
          <w:rStyle w:val="Strong"/>
          <w:b/>
          <w:bCs w:val="0"/>
        </w:rPr>
        <w:t xml:space="preserve">esearch </w:t>
      </w:r>
      <w:r w:rsidR="00DF3FFC">
        <w:rPr>
          <w:rStyle w:val="Strong"/>
          <w:b/>
          <w:bCs w:val="0"/>
        </w:rPr>
        <w:t>d</w:t>
      </w:r>
      <w:r w:rsidRPr="003D0D4D">
        <w:rPr>
          <w:rStyle w:val="Strong"/>
          <w:b/>
          <w:bCs w:val="0"/>
        </w:rPr>
        <w:t>irections</w:t>
      </w:r>
    </w:p>
    <w:p w14:paraId="010B75E7" w14:textId="65AF19D4" w:rsidR="003D0D4D" w:rsidRDefault="00ED39ED" w:rsidP="00DC4AA6">
      <w:pPr>
        <w:pStyle w:val="NormalBPBHEB"/>
        <w:divId w:val="504712818"/>
      </w:pPr>
      <w:r>
        <w:t xml:space="preserve">As reinforcement learning continues to advance, new trends and research areas are expanding </w:t>
      </w:r>
      <w:r w:rsidR="001125D6">
        <w:t>their</w:t>
      </w:r>
      <w:r>
        <w:t xml:space="preserve"> scope. From improving AI safety to developing energy-efficient methods, these innovations not only </w:t>
      </w:r>
      <w:r w:rsidR="00DC4AA6">
        <w:t>enhance technical skills but also address pressing</w:t>
      </w:r>
      <w:r>
        <w:t xml:space="preserve"> societal and environmental issues.</w:t>
      </w:r>
    </w:p>
    <w:p w14:paraId="65D27B2C" w14:textId="576E8C55" w:rsidR="00280B87" w:rsidRDefault="000F59AD" w:rsidP="00DC4AA6">
      <w:pPr>
        <w:pStyle w:val="NormalBPBHEB"/>
        <w:divId w:val="504712818"/>
      </w:pPr>
      <w:r>
        <w:t>A</w:t>
      </w:r>
      <w:r w:rsidR="00DF3FFC">
        <w:t>dditionally, as</w:t>
      </w:r>
      <w:r>
        <w:t xml:space="preserve"> </w:t>
      </w:r>
      <w:r w:rsidR="00DF3FFC">
        <w:t>it</w:t>
      </w:r>
      <w:r>
        <w:t xml:space="preserve"> progresses into high-stakes settings, safe exploration becomes crucial. The </w:t>
      </w:r>
      <w:r w:rsidR="00DF3FFC">
        <w:t xml:space="preserve">following figure </w:t>
      </w:r>
      <w:r>
        <w:t>illustrates how agents can distinguish between safe and unsafe results, modifying their actions accordingly</w:t>
      </w:r>
      <w:r w:rsidR="00DF3FFC">
        <w:t xml:space="preserve">: </w:t>
      </w:r>
    </w:p>
    <w:p w14:paraId="629C78BA" w14:textId="77777777" w:rsidR="00AA5F0B" w:rsidRDefault="00280B87" w:rsidP="00DC4AA6">
      <w:pPr>
        <w:pStyle w:val="FigureBPBHEB"/>
        <w:divId w:val="504712818"/>
      </w:pPr>
      <w:r>
        <w:rPr>
          <w:noProof/>
        </w:rPr>
        <w:drawing>
          <wp:inline distT="0" distB="0" distL="0" distR="0" wp14:anchorId="110FE9DB" wp14:editId="33F7A315">
            <wp:extent cx="5029200" cy="5029200"/>
            <wp:effectExtent l="0" t="0" r="0" b="0"/>
            <wp:docPr id="2054154602" name="Picture 8" descr="A diagram of a st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154602" name="Picture 8" descr="A diagram of a state&#10;&#10;AI-generated content may be incorrect."/>
                    <pic:cNvPicPr/>
                  </pic:nvPicPr>
                  <pic:blipFill>
                    <a:blip r:embed="rId13"/>
                    <a:stretch>
                      <a:fillRect/>
                    </a:stretch>
                  </pic:blipFill>
                  <pic:spPr>
                    <a:xfrm>
                      <a:off x="0" y="0"/>
                      <a:ext cx="5029200" cy="5029200"/>
                    </a:xfrm>
                    <a:prstGeom prst="rect">
                      <a:avLst/>
                    </a:prstGeom>
                  </pic:spPr>
                </pic:pic>
              </a:graphicData>
            </a:graphic>
          </wp:inline>
        </w:drawing>
      </w:r>
    </w:p>
    <w:p w14:paraId="7F3A2A26" w14:textId="77777777" w:rsidR="006A2026" w:rsidRDefault="006A2026" w:rsidP="00DF3FFC">
      <w:pPr>
        <w:pStyle w:val="FigureCaptionBPBHEB"/>
        <w:divId w:val="504712818"/>
        <w:rPr>
          <w:b/>
          <w:bCs w:val="0"/>
        </w:rPr>
      </w:pPr>
    </w:p>
    <w:p w14:paraId="05C5D555" w14:textId="3AB2FA54" w:rsidR="00280B87" w:rsidRDefault="00AA5F0B" w:rsidP="00DF3FFC">
      <w:pPr>
        <w:pStyle w:val="FigureCaptionBPBHEB"/>
        <w:divId w:val="504712818"/>
      </w:pPr>
      <w:r w:rsidRPr="00DC4AA6">
        <w:rPr>
          <w:b/>
          <w:bCs w:val="0"/>
        </w:rPr>
        <w:t>Figure 12.</w:t>
      </w:r>
      <w:r w:rsidR="00DF3FFC" w:rsidRPr="00DC4AA6">
        <w:rPr>
          <w:b/>
          <w:bCs w:val="0"/>
        </w:rPr>
        <w:t>5</w:t>
      </w:r>
      <w:r w:rsidR="00DF3FFC">
        <w:t xml:space="preserve">: </w:t>
      </w:r>
      <w:r w:rsidRPr="00A56AA1">
        <w:t xml:space="preserve">Safe </w:t>
      </w:r>
      <w:r w:rsidR="00DF3FFC" w:rsidRPr="00A56AA1">
        <w:t>exploration and penalty feedback in reinforcement learning</w:t>
      </w:r>
    </w:p>
    <w:p w14:paraId="479C59BE" w14:textId="77777777" w:rsidR="00DF3FFC" w:rsidRPr="00280B87" w:rsidRDefault="00DF3FFC" w:rsidP="00DC4AA6">
      <w:pPr>
        <w:pStyle w:val="NormalBPBHEB"/>
        <w:divId w:val="504712818"/>
      </w:pPr>
    </w:p>
    <w:p w14:paraId="4DF66704" w14:textId="4B493D5C" w:rsidR="00280B87" w:rsidRDefault="007F73F5" w:rsidP="00DF3FFC">
      <w:pPr>
        <w:pStyle w:val="NormalBPBHEB"/>
        <w:divId w:val="504712818"/>
      </w:pPr>
      <w:r w:rsidRPr="002E47B1">
        <w:rPr>
          <w:i/>
          <w:iCs/>
        </w:rPr>
        <w:t>Figure 12.5</w:t>
      </w:r>
      <w:r>
        <w:t xml:space="preserve"> illustrates the safe exploration loop in </w:t>
      </w:r>
      <w:r w:rsidR="00DF3FFC" w:rsidRPr="00DF3FFC">
        <w:t>reinforcement learning</w:t>
      </w:r>
      <w:r>
        <w:t xml:space="preserve">. The agent performs an action, which may lead to a safe or unsafe state. If the result is unsafe, a penalty is applied, and the agent adjusts its behavior to avoid similar risks. </w:t>
      </w:r>
      <w:r w:rsidR="001B104E">
        <w:t>This framework facilitates risk-aware learning, a vital aspect when implementing AI in real-world systems.</w:t>
      </w:r>
    </w:p>
    <w:p w14:paraId="46A442B7" w14:textId="77777777" w:rsidR="00DF3FFC" w:rsidRPr="003D0D4D" w:rsidRDefault="00DF3FFC" w:rsidP="00DC4AA6">
      <w:pPr>
        <w:pStyle w:val="NormalBPBHEB"/>
        <w:divId w:val="504712818"/>
      </w:pPr>
    </w:p>
    <w:p w14:paraId="1127FB94" w14:textId="59111640" w:rsidR="009F4D86" w:rsidRDefault="009F4D86" w:rsidP="00DC4AA6">
      <w:pPr>
        <w:pStyle w:val="Heading2BPBHEB"/>
        <w:divId w:val="504712818"/>
        <w:rPr>
          <w:rStyle w:val="Strong"/>
          <w:b/>
          <w:bCs w:val="0"/>
          <w:i/>
          <w:iCs/>
          <w:sz w:val="18"/>
          <w:szCs w:val="18"/>
        </w:rPr>
      </w:pPr>
      <w:r w:rsidRPr="003D0D4D">
        <w:rPr>
          <w:rStyle w:val="Strong"/>
          <w:b/>
          <w:bCs w:val="0"/>
        </w:rPr>
        <w:t xml:space="preserve">Exciting </w:t>
      </w:r>
      <w:r w:rsidR="00DF3FFC">
        <w:rPr>
          <w:rStyle w:val="Strong"/>
          <w:b/>
          <w:bCs w:val="0"/>
        </w:rPr>
        <w:t>f</w:t>
      </w:r>
      <w:r w:rsidRPr="003D0D4D">
        <w:rPr>
          <w:rStyle w:val="Strong"/>
          <w:b/>
          <w:bCs w:val="0"/>
        </w:rPr>
        <w:t>rontiers</w:t>
      </w:r>
    </w:p>
    <w:p w14:paraId="3C8491F2" w14:textId="7736ED2E" w:rsidR="003D0D4D" w:rsidRDefault="007F73F5" w:rsidP="00F85A88">
      <w:pPr>
        <w:pStyle w:val="NormalBPBHEB"/>
        <w:divId w:val="504712818"/>
      </w:pPr>
      <w:r>
        <w:t xml:space="preserve">The horizons of reinforcement learning are broadening into exciting new areas, driven by innovations in safety, sustainability, and generalization. These advances are </w:t>
      </w:r>
      <w:r w:rsidR="003C6A0B">
        <w:t xml:space="preserve">poised to make AI systems more </w:t>
      </w:r>
      <w:r w:rsidR="00691A06">
        <w:t>dependable</w:t>
      </w:r>
      <w:r w:rsidR="003C6A0B">
        <w:t>, flexible, and impactful across a range of key</w:t>
      </w:r>
      <w:r>
        <w:t xml:space="preserve"> applications</w:t>
      </w:r>
      <w:r w:rsidR="00ED7ED8">
        <w:t>, such as:</w:t>
      </w:r>
    </w:p>
    <w:p w14:paraId="0B1FC930" w14:textId="29A14AEF" w:rsidR="003663F6" w:rsidRPr="003663F6" w:rsidRDefault="003663F6" w:rsidP="00F85A88">
      <w:pPr>
        <w:pStyle w:val="NormalBPBHEB"/>
        <w:numPr>
          <w:ilvl w:val="0"/>
          <w:numId w:val="17"/>
        </w:numPr>
        <w:divId w:val="504712818"/>
      </w:pPr>
      <w:r w:rsidRPr="003663F6">
        <w:rPr>
          <w:b/>
          <w:bCs/>
        </w:rPr>
        <w:t xml:space="preserve">Safe </w:t>
      </w:r>
      <w:r w:rsidR="00ED7ED8">
        <w:rPr>
          <w:b/>
          <w:bCs/>
        </w:rPr>
        <w:t>r</w:t>
      </w:r>
      <w:r w:rsidRPr="003663F6">
        <w:rPr>
          <w:b/>
          <w:bCs/>
        </w:rPr>
        <w:t xml:space="preserve">einforcement </w:t>
      </w:r>
      <w:r w:rsidR="00ED7ED8">
        <w:rPr>
          <w:b/>
          <w:bCs/>
        </w:rPr>
        <w:t>l</w:t>
      </w:r>
      <w:r w:rsidRPr="003663F6">
        <w:rPr>
          <w:b/>
          <w:bCs/>
        </w:rPr>
        <w:t>earning</w:t>
      </w:r>
      <w:r w:rsidR="00ED7ED8" w:rsidRPr="00691A06">
        <w:t xml:space="preserve">: </w:t>
      </w:r>
      <w:r w:rsidRPr="003663F6">
        <w:t xml:space="preserve"> </w:t>
      </w:r>
      <w:r w:rsidR="00ED7ED8">
        <w:t xml:space="preserve">It </w:t>
      </w:r>
      <w:r w:rsidRPr="003663F6">
        <w:t>focuses on designing algorithms that prioritize safe exploration, minimizing risks in sensitive domains like healthcare and autonomous vehicles.</w:t>
      </w:r>
    </w:p>
    <w:p w14:paraId="5D75FB38" w14:textId="1ACAD5B6" w:rsidR="003663F6" w:rsidRPr="003663F6" w:rsidRDefault="003663F6" w:rsidP="00F85A88">
      <w:pPr>
        <w:pStyle w:val="NormalBPBHEB"/>
        <w:numPr>
          <w:ilvl w:val="0"/>
          <w:numId w:val="17"/>
        </w:numPr>
        <w:divId w:val="504712818"/>
      </w:pPr>
      <w:r w:rsidRPr="003663F6">
        <w:rPr>
          <w:b/>
          <w:bCs/>
        </w:rPr>
        <w:t>Energy-</w:t>
      </w:r>
      <w:r w:rsidR="00ED7ED8">
        <w:rPr>
          <w:b/>
          <w:bCs/>
        </w:rPr>
        <w:t>e</w:t>
      </w:r>
      <w:r w:rsidRPr="003663F6">
        <w:rPr>
          <w:b/>
          <w:bCs/>
        </w:rPr>
        <w:t>fficient AI</w:t>
      </w:r>
      <w:r w:rsidR="00ED7ED8">
        <w:t xml:space="preserve">: It </w:t>
      </w:r>
      <w:r w:rsidRPr="003663F6">
        <w:t>addresses the environmental impact of training large-scale models by optimizing resource usage and reducing carbon footprints.</w:t>
      </w:r>
    </w:p>
    <w:p w14:paraId="7BB881E3" w14:textId="5760077B" w:rsidR="003663F6" w:rsidRDefault="003663F6" w:rsidP="00ED7ED8">
      <w:pPr>
        <w:pStyle w:val="NormalBPBHEB"/>
        <w:numPr>
          <w:ilvl w:val="0"/>
          <w:numId w:val="17"/>
        </w:numPr>
        <w:divId w:val="504712818"/>
      </w:pPr>
      <w:r w:rsidRPr="003663F6">
        <w:rPr>
          <w:b/>
          <w:bCs/>
        </w:rPr>
        <w:t>General AI</w:t>
      </w:r>
      <w:r w:rsidR="00ED7ED8">
        <w:t xml:space="preserve">: It </w:t>
      </w:r>
      <w:r w:rsidRPr="003663F6">
        <w:t>represents a bold leap toward systems capable of mastering diverse tasks without domain-specific tailoring, heralding a new era of versatility in AI.</w:t>
      </w:r>
    </w:p>
    <w:p w14:paraId="1E852CD8" w14:textId="77777777" w:rsidR="00ED7ED8" w:rsidRPr="003D0D4D" w:rsidRDefault="00ED7ED8" w:rsidP="00691A06">
      <w:pPr>
        <w:pStyle w:val="NormalBPBHEB"/>
        <w:divId w:val="504712818"/>
      </w:pPr>
    </w:p>
    <w:p w14:paraId="3200AD70" w14:textId="54F1F401" w:rsidR="009F4D86" w:rsidRDefault="009F4D86" w:rsidP="00691A06">
      <w:pPr>
        <w:pStyle w:val="Heading3BPBHEB"/>
        <w:divId w:val="504712818"/>
        <w:rPr>
          <w:rStyle w:val="Strong"/>
          <w:rFonts w:eastAsia="Palatino Linotype" w:cs="Palatino Linotype"/>
          <w:b/>
          <w:bCs w:val="0"/>
          <w:sz w:val="22"/>
          <w:szCs w:val="22"/>
        </w:rPr>
      </w:pPr>
      <w:r w:rsidRPr="003663F6">
        <w:rPr>
          <w:rStyle w:val="Strong"/>
          <w:b/>
          <w:bCs w:val="0"/>
        </w:rPr>
        <w:t xml:space="preserve">Safe </w:t>
      </w:r>
      <w:r w:rsidR="00ED7ED8">
        <w:rPr>
          <w:rStyle w:val="Strong"/>
          <w:b/>
          <w:bCs w:val="0"/>
        </w:rPr>
        <w:t>e</w:t>
      </w:r>
      <w:r w:rsidRPr="003663F6">
        <w:rPr>
          <w:rStyle w:val="Strong"/>
          <w:b/>
          <w:bCs w:val="0"/>
        </w:rPr>
        <w:t xml:space="preserve">xploration in </w:t>
      </w:r>
      <w:r w:rsidR="00ED7ED8" w:rsidRPr="00ED7ED8">
        <w:rPr>
          <w:rStyle w:val="Strong"/>
          <w:b/>
          <w:bCs w:val="0"/>
        </w:rPr>
        <w:t>reinforcement learning</w:t>
      </w:r>
    </w:p>
    <w:p w14:paraId="514D88C3" w14:textId="376712BD" w:rsidR="003663F6" w:rsidRDefault="005A302F" w:rsidP="00691A06">
      <w:pPr>
        <w:pStyle w:val="NormalBPBHEB"/>
        <w:divId w:val="788282707"/>
      </w:pPr>
      <w:r>
        <w:t xml:space="preserve">In safety-critical environments, reinforcement learning must </w:t>
      </w:r>
      <w:r w:rsidR="003C6A0B">
        <w:t>account for the risks associated with</w:t>
      </w:r>
      <w:r>
        <w:t xml:space="preserve"> unsafe actions or states. This example </w:t>
      </w:r>
      <w:r w:rsidR="003C6A0B">
        <w:t xml:space="preserve">demonstrates a practical approach to safe exploration, where the environment penalizes the agent for entering unsafe states, thereby </w:t>
      </w:r>
      <w:r>
        <w:t>encouraging safer learning behavior</w:t>
      </w:r>
      <w:r w:rsidR="00ED7ED8">
        <w:t xml:space="preserve">: </w:t>
      </w:r>
    </w:p>
    <w:p w14:paraId="2A930886" w14:textId="1D388E23" w:rsidR="00D001BA" w:rsidRPr="00691A06" w:rsidRDefault="00EC597D" w:rsidP="000230D4">
      <w:pPr>
        <w:pStyle w:val="SC-Source"/>
        <w:divId w:val="1431507813"/>
        <w:rPr>
          <w:rFonts w:ascii="Consolas" w:hAnsi="Consolas"/>
          <w:sz w:val="20"/>
          <w:szCs w:val="20"/>
        </w:rPr>
      </w:pPr>
      <w:r>
        <w:rPr>
          <w:rFonts w:ascii="Consolas" w:hAnsi="Consolas"/>
          <w:sz w:val="20"/>
          <w:szCs w:val="20"/>
        </w:rPr>
        <w:t>```python</w:t>
      </w:r>
    </w:p>
    <w:p w14:paraId="498E3777" w14:textId="77777777" w:rsidR="00D001BA" w:rsidRPr="00691A06" w:rsidRDefault="00D001BA" w:rsidP="000230D4">
      <w:pPr>
        <w:pStyle w:val="SC-Source"/>
        <w:divId w:val="1431507813"/>
        <w:rPr>
          <w:rFonts w:ascii="Consolas" w:hAnsi="Consolas"/>
          <w:sz w:val="20"/>
          <w:szCs w:val="20"/>
        </w:rPr>
      </w:pPr>
    </w:p>
    <w:p w14:paraId="1E625EC0" w14:textId="65BAC7C2" w:rsidR="009F4D86" w:rsidRPr="00ED7ED8" w:rsidRDefault="009F4D86" w:rsidP="000230D4">
      <w:pPr>
        <w:pStyle w:val="SC-Source"/>
        <w:divId w:val="1431507813"/>
        <w:rPr>
          <w:rStyle w:val="HTMLCode"/>
        </w:rPr>
      </w:pPr>
      <w:r w:rsidRPr="00691A06">
        <w:rPr>
          <w:rStyle w:val="hljs-keyword"/>
          <w:rFonts w:ascii="Consolas" w:hAnsi="Consolas"/>
          <w:sz w:val="20"/>
          <w:szCs w:val="20"/>
        </w:rPr>
        <w:t>class</w:t>
      </w:r>
      <w:r w:rsidRPr="00ED7ED8">
        <w:rPr>
          <w:rStyle w:val="HTMLCode"/>
        </w:rPr>
        <w:t xml:space="preserve"> </w:t>
      </w:r>
      <w:r w:rsidRPr="00691A06">
        <w:rPr>
          <w:rStyle w:val="hljs-title"/>
          <w:rFonts w:ascii="Consolas" w:hAnsi="Consolas"/>
          <w:sz w:val="20"/>
          <w:szCs w:val="20"/>
        </w:rPr>
        <w:t>SafeEnvWrapper</w:t>
      </w:r>
      <w:r w:rsidRPr="00ED7ED8">
        <w:rPr>
          <w:rStyle w:val="HTMLCode"/>
        </w:rPr>
        <w:t>:</w:t>
      </w:r>
    </w:p>
    <w:p w14:paraId="3ED9A898" w14:textId="77777777" w:rsidR="009F4D86" w:rsidRPr="00ED7ED8" w:rsidRDefault="009F4D86" w:rsidP="000230D4">
      <w:pPr>
        <w:pStyle w:val="SC-Source"/>
        <w:divId w:val="1431507813"/>
        <w:rPr>
          <w:rStyle w:val="HTMLCode"/>
        </w:rPr>
      </w:pPr>
      <w:r w:rsidRPr="00ED7ED8">
        <w:rPr>
          <w:rStyle w:val="HTMLCode"/>
        </w:rPr>
        <w:t xml:space="preserve">    </w:t>
      </w:r>
      <w:r w:rsidRPr="00691A06">
        <w:rPr>
          <w:rStyle w:val="hljs-keyword"/>
          <w:rFonts w:ascii="Consolas" w:hAnsi="Consolas"/>
          <w:sz w:val="20"/>
          <w:szCs w:val="20"/>
        </w:rPr>
        <w:t>def</w:t>
      </w:r>
      <w:r w:rsidRPr="00ED7ED8">
        <w:rPr>
          <w:rStyle w:val="HTMLCode"/>
        </w:rPr>
        <w:t xml:space="preserve"> </w:t>
      </w:r>
      <w:r w:rsidRPr="00691A06">
        <w:rPr>
          <w:rStyle w:val="hljs-title"/>
          <w:rFonts w:ascii="Consolas" w:hAnsi="Consolas"/>
          <w:sz w:val="20"/>
          <w:szCs w:val="20"/>
        </w:rPr>
        <w:t>__init__</w:t>
      </w:r>
      <w:r w:rsidRPr="00ED7ED8">
        <w:rPr>
          <w:rStyle w:val="HTMLCode"/>
        </w:rPr>
        <w:t>(</w:t>
      </w:r>
      <w:r w:rsidRPr="00691A06">
        <w:rPr>
          <w:rStyle w:val="hljs-params"/>
          <w:rFonts w:ascii="Consolas" w:hAnsi="Consolas"/>
          <w:sz w:val="20"/>
          <w:szCs w:val="20"/>
        </w:rPr>
        <w:t>self, env</w:t>
      </w:r>
      <w:r w:rsidRPr="00ED7ED8">
        <w:rPr>
          <w:rStyle w:val="HTMLCode"/>
        </w:rPr>
        <w:t>):</w:t>
      </w:r>
    </w:p>
    <w:p w14:paraId="3F259594" w14:textId="77777777" w:rsidR="009F4D86" w:rsidRPr="00ED7ED8" w:rsidRDefault="009F4D86" w:rsidP="000230D4">
      <w:pPr>
        <w:pStyle w:val="SC-Source"/>
        <w:divId w:val="1431507813"/>
        <w:rPr>
          <w:rStyle w:val="HTMLCode"/>
        </w:rPr>
      </w:pPr>
      <w:r w:rsidRPr="00ED7ED8">
        <w:rPr>
          <w:rStyle w:val="HTMLCode"/>
        </w:rPr>
        <w:t xml:space="preserve">        self.env = env</w:t>
      </w:r>
    </w:p>
    <w:p w14:paraId="1FE817C0" w14:textId="77777777" w:rsidR="009F4D86" w:rsidRPr="00ED7ED8" w:rsidRDefault="009F4D86" w:rsidP="000230D4">
      <w:pPr>
        <w:pStyle w:val="SC-Source"/>
        <w:divId w:val="1431507813"/>
        <w:rPr>
          <w:rStyle w:val="HTMLCode"/>
        </w:rPr>
      </w:pPr>
    </w:p>
    <w:p w14:paraId="25E3D115" w14:textId="77777777" w:rsidR="009F4D86" w:rsidRPr="00ED7ED8" w:rsidRDefault="009F4D86" w:rsidP="000230D4">
      <w:pPr>
        <w:pStyle w:val="SC-Source"/>
        <w:divId w:val="1431507813"/>
        <w:rPr>
          <w:rStyle w:val="HTMLCode"/>
        </w:rPr>
      </w:pPr>
      <w:r w:rsidRPr="00ED7ED8">
        <w:rPr>
          <w:rStyle w:val="HTMLCode"/>
        </w:rPr>
        <w:t xml:space="preserve">    </w:t>
      </w:r>
      <w:r w:rsidRPr="00691A06">
        <w:rPr>
          <w:rStyle w:val="hljs-keyword"/>
          <w:rFonts w:ascii="Consolas" w:hAnsi="Consolas"/>
          <w:sz w:val="20"/>
          <w:szCs w:val="20"/>
        </w:rPr>
        <w:t>def</w:t>
      </w:r>
      <w:r w:rsidRPr="00ED7ED8">
        <w:rPr>
          <w:rStyle w:val="HTMLCode"/>
        </w:rPr>
        <w:t xml:space="preserve"> </w:t>
      </w:r>
      <w:r w:rsidRPr="00691A06">
        <w:rPr>
          <w:rStyle w:val="hljs-title"/>
          <w:rFonts w:ascii="Consolas" w:hAnsi="Consolas"/>
          <w:sz w:val="20"/>
          <w:szCs w:val="20"/>
        </w:rPr>
        <w:t>step</w:t>
      </w:r>
      <w:r w:rsidRPr="00ED7ED8">
        <w:rPr>
          <w:rStyle w:val="HTMLCode"/>
        </w:rPr>
        <w:t>(</w:t>
      </w:r>
      <w:r w:rsidRPr="00691A06">
        <w:rPr>
          <w:rStyle w:val="hljs-params"/>
          <w:rFonts w:ascii="Consolas" w:hAnsi="Consolas"/>
          <w:sz w:val="20"/>
          <w:szCs w:val="20"/>
        </w:rPr>
        <w:t>self, action</w:t>
      </w:r>
      <w:r w:rsidRPr="00ED7ED8">
        <w:rPr>
          <w:rStyle w:val="HTMLCode"/>
        </w:rPr>
        <w:t>):</w:t>
      </w:r>
    </w:p>
    <w:p w14:paraId="2FD8CC2D" w14:textId="77777777" w:rsidR="009F4D86" w:rsidRPr="00ED7ED8" w:rsidRDefault="009F4D86" w:rsidP="000230D4">
      <w:pPr>
        <w:pStyle w:val="SC-Source"/>
        <w:divId w:val="1431507813"/>
        <w:rPr>
          <w:rStyle w:val="HTMLCode"/>
        </w:rPr>
      </w:pPr>
      <w:r w:rsidRPr="00ED7ED8">
        <w:rPr>
          <w:rStyle w:val="HTMLCode"/>
        </w:rPr>
        <w:t xml:space="preserve">        state, reward, done, info = self.env.step(action)</w:t>
      </w:r>
    </w:p>
    <w:p w14:paraId="2B1DA102" w14:textId="77777777" w:rsidR="009F4D86" w:rsidRPr="00ED7ED8" w:rsidRDefault="009F4D86" w:rsidP="000230D4">
      <w:pPr>
        <w:pStyle w:val="SC-Source"/>
        <w:divId w:val="1431507813"/>
        <w:rPr>
          <w:rStyle w:val="HTMLCode"/>
        </w:rPr>
      </w:pPr>
      <w:r w:rsidRPr="00ED7ED8">
        <w:rPr>
          <w:rStyle w:val="HTMLCode"/>
        </w:rPr>
        <w:t xml:space="preserve">        </w:t>
      </w:r>
      <w:r w:rsidRPr="00691A06">
        <w:rPr>
          <w:rStyle w:val="hljs-comment"/>
          <w:rFonts w:ascii="Consolas" w:hAnsi="Consolas"/>
          <w:sz w:val="20"/>
          <w:szCs w:val="20"/>
        </w:rPr>
        <w:t># Penalize unsafe states</w:t>
      </w:r>
    </w:p>
    <w:p w14:paraId="2AB68838" w14:textId="77777777" w:rsidR="009F4D86" w:rsidRPr="00ED7ED8" w:rsidRDefault="009F4D86" w:rsidP="000230D4">
      <w:pPr>
        <w:pStyle w:val="SC-Source"/>
        <w:divId w:val="1431507813"/>
        <w:rPr>
          <w:rStyle w:val="HTMLCode"/>
        </w:rPr>
      </w:pPr>
      <w:r w:rsidRPr="00ED7ED8">
        <w:rPr>
          <w:rStyle w:val="HTMLCode"/>
        </w:rPr>
        <w:t xml:space="preserve">        reward -= </w:t>
      </w:r>
      <w:r w:rsidRPr="00691A06">
        <w:rPr>
          <w:rStyle w:val="hljs-number"/>
          <w:rFonts w:ascii="Consolas" w:hAnsi="Consolas"/>
          <w:sz w:val="20"/>
          <w:szCs w:val="20"/>
        </w:rPr>
        <w:t>10</w:t>
      </w:r>
      <w:r w:rsidRPr="00ED7ED8">
        <w:rPr>
          <w:rStyle w:val="HTMLCode"/>
        </w:rPr>
        <w:t xml:space="preserve"> </w:t>
      </w:r>
      <w:r w:rsidRPr="00691A06">
        <w:rPr>
          <w:rStyle w:val="hljs-keyword"/>
          <w:rFonts w:ascii="Consolas" w:hAnsi="Consolas"/>
          <w:sz w:val="20"/>
          <w:szCs w:val="20"/>
        </w:rPr>
        <w:t>if</w:t>
      </w:r>
      <w:r w:rsidRPr="00ED7ED8">
        <w:rPr>
          <w:rStyle w:val="HTMLCode"/>
        </w:rPr>
        <w:t xml:space="preserve"> self.is_unsafe(state) </w:t>
      </w:r>
      <w:r w:rsidRPr="00691A06">
        <w:rPr>
          <w:rStyle w:val="hljs-keyword"/>
          <w:rFonts w:ascii="Consolas" w:hAnsi="Consolas"/>
          <w:sz w:val="20"/>
          <w:szCs w:val="20"/>
        </w:rPr>
        <w:t>else</w:t>
      </w:r>
      <w:r w:rsidRPr="00ED7ED8">
        <w:rPr>
          <w:rStyle w:val="HTMLCode"/>
        </w:rPr>
        <w:t xml:space="preserve"> </w:t>
      </w:r>
      <w:r w:rsidRPr="00691A06">
        <w:rPr>
          <w:rStyle w:val="hljs-number"/>
          <w:rFonts w:ascii="Consolas" w:hAnsi="Consolas"/>
          <w:sz w:val="20"/>
          <w:szCs w:val="20"/>
        </w:rPr>
        <w:t>0</w:t>
      </w:r>
    </w:p>
    <w:p w14:paraId="3794928D" w14:textId="77777777" w:rsidR="009F4D86" w:rsidRPr="00ED7ED8" w:rsidRDefault="009F4D86" w:rsidP="000230D4">
      <w:pPr>
        <w:pStyle w:val="SC-Source"/>
        <w:divId w:val="1431507813"/>
        <w:rPr>
          <w:rStyle w:val="HTMLCode"/>
        </w:rPr>
      </w:pPr>
      <w:r w:rsidRPr="00ED7ED8">
        <w:rPr>
          <w:rStyle w:val="HTMLCode"/>
        </w:rPr>
        <w:t xml:space="preserve">        </w:t>
      </w:r>
      <w:r w:rsidRPr="00691A06">
        <w:rPr>
          <w:rStyle w:val="hljs-keyword"/>
          <w:rFonts w:ascii="Consolas" w:hAnsi="Consolas"/>
          <w:sz w:val="20"/>
          <w:szCs w:val="20"/>
        </w:rPr>
        <w:t>return</w:t>
      </w:r>
      <w:r w:rsidRPr="00ED7ED8">
        <w:rPr>
          <w:rStyle w:val="HTMLCode"/>
        </w:rPr>
        <w:t xml:space="preserve"> state, reward, done, info</w:t>
      </w:r>
    </w:p>
    <w:p w14:paraId="59C70CA1" w14:textId="77777777" w:rsidR="009F4D86" w:rsidRPr="00ED7ED8" w:rsidRDefault="009F4D86" w:rsidP="000230D4">
      <w:pPr>
        <w:pStyle w:val="SC-Source"/>
        <w:divId w:val="1431507813"/>
        <w:rPr>
          <w:rStyle w:val="HTMLCode"/>
        </w:rPr>
      </w:pPr>
    </w:p>
    <w:p w14:paraId="443C5B6C" w14:textId="77777777" w:rsidR="009F4D86" w:rsidRPr="00ED7ED8" w:rsidRDefault="009F4D86" w:rsidP="000230D4">
      <w:pPr>
        <w:pStyle w:val="SC-Source"/>
        <w:divId w:val="1431507813"/>
        <w:rPr>
          <w:rStyle w:val="HTMLCode"/>
        </w:rPr>
      </w:pPr>
      <w:r w:rsidRPr="00ED7ED8">
        <w:rPr>
          <w:rStyle w:val="HTMLCode"/>
        </w:rPr>
        <w:t xml:space="preserve">    </w:t>
      </w:r>
      <w:r w:rsidRPr="00691A06">
        <w:rPr>
          <w:rStyle w:val="hljs-keyword"/>
          <w:rFonts w:ascii="Consolas" w:hAnsi="Consolas"/>
          <w:sz w:val="20"/>
          <w:szCs w:val="20"/>
        </w:rPr>
        <w:t>def</w:t>
      </w:r>
      <w:r w:rsidRPr="00ED7ED8">
        <w:rPr>
          <w:rStyle w:val="HTMLCode"/>
        </w:rPr>
        <w:t xml:space="preserve"> </w:t>
      </w:r>
      <w:r w:rsidRPr="00691A06">
        <w:rPr>
          <w:rStyle w:val="hljs-title"/>
          <w:rFonts w:ascii="Consolas" w:hAnsi="Consolas"/>
          <w:sz w:val="20"/>
          <w:szCs w:val="20"/>
        </w:rPr>
        <w:t>is_unsafe</w:t>
      </w:r>
      <w:r w:rsidRPr="00ED7ED8">
        <w:rPr>
          <w:rStyle w:val="HTMLCode"/>
        </w:rPr>
        <w:t>(</w:t>
      </w:r>
      <w:r w:rsidRPr="00691A06">
        <w:rPr>
          <w:rStyle w:val="hljs-params"/>
          <w:rFonts w:ascii="Consolas" w:hAnsi="Consolas"/>
          <w:sz w:val="20"/>
          <w:szCs w:val="20"/>
        </w:rPr>
        <w:t>self, state</w:t>
      </w:r>
      <w:r w:rsidRPr="00ED7ED8">
        <w:rPr>
          <w:rStyle w:val="HTMLCode"/>
        </w:rPr>
        <w:t>):</w:t>
      </w:r>
    </w:p>
    <w:p w14:paraId="5A8C1D64" w14:textId="77777777" w:rsidR="009F4D86" w:rsidRPr="00ED7ED8" w:rsidRDefault="009F4D86" w:rsidP="000230D4">
      <w:pPr>
        <w:pStyle w:val="SC-Source"/>
        <w:divId w:val="1431507813"/>
        <w:rPr>
          <w:rStyle w:val="HTMLCode"/>
        </w:rPr>
      </w:pPr>
      <w:r w:rsidRPr="00ED7ED8">
        <w:rPr>
          <w:rStyle w:val="HTMLCode"/>
        </w:rPr>
        <w:t xml:space="preserve">        </w:t>
      </w:r>
      <w:r w:rsidRPr="00691A06">
        <w:rPr>
          <w:rStyle w:val="hljs-comment"/>
          <w:rFonts w:ascii="Consolas" w:hAnsi="Consolas"/>
          <w:sz w:val="20"/>
          <w:szCs w:val="20"/>
        </w:rPr>
        <w:t># Define unsafe conditions</w:t>
      </w:r>
    </w:p>
    <w:p w14:paraId="4C507964" w14:textId="77777777" w:rsidR="009F4D86" w:rsidRPr="00691A06" w:rsidRDefault="009F4D86" w:rsidP="000230D4">
      <w:pPr>
        <w:pStyle w:val="SC-Source"/>
        <w:divId w:val="1431507813"/>
        <w:rPr>
          <w:rStyle w:val="hljs-number"/>
          <w:rFonts w:ascii="Consolas" w:hAnsi="Consolas"/>
          <w:sz w:val="20"/>
          <w:szCs w:val="20"/>
        </w:rPr>
      </w:pPr>
      <w:r w:rsidRPr="00ED7ED8">
        <w:rPr>
          <w:rStyle w:val="HTMLCode"/>
        </w:rPr>
        <w:t xml:space="preserve">        </w:t>
      </w:r>
      <w:r w:rsidRPr="00691A06">
        <w:rPr>
          <w:rStyle w:val="hljs-keyword"/>
          <w:rFonts w:ascii="Consolas" w:hAnsi="Consolas"/>
          <w:sz w:val="20"/>
          <w:szCs w:val="20"/>
        </w:rPr>
        <w:t>return</w:t>
      </w:r>
      <w:r w:rsidRPr="00ED7ED8">
        <w:rPr>
          <w:rStyle w:val="HTMLCode"/>
        </w:rPr>
        <w:t xml:space="preserve"> state[</w:t>
      </w:r>
      <w:r w:rsidRPr="00691A06">
        <w:rPr>
          <w:rStyle w:val="hljs-number"/>
          <w:rFonts w:ascii="Consolas" w:hAnsi="Consolas"/>
          <w:sz w:val="20"/>
          <w:szCs w:val="20"/>
        </w:rPr>
        <w:t>0</w:t>
      </w:r>
      <w:r w:rsidRPr="00ED7ED8">
        <w:rPr>
          <w:rStyle w:val="HTMLCode"/>
        </w:rPr>
        <w:t>] &lt; -</w:t>
      </w:r>
      <w:r w:rsidRPr="00691A06">
        <w:rPr>
          <w:rStyle w:val="hljs-number"/>
          <w:rFonts w:ascii="Consolas" w:hAnsi="Consolas"/>
          <w:sz w:val="20"/>
          <w:szCs w:val="20"/>
        </w:rPr>
        <w:t>1.0</w:t>
      </w:r>
      <w:r w:rsidRPr="00ED7ED8">
        <w:rPr>
          <w:rStyle w:val="HTMLCode"/>
        </w:rPr>
        <w:t xml:space="preserve"> </w:t>
      </w:r>
      <w:r w:rsidRPr="00691A06">
        <w:rPr>
          <w:rStyle w:val="hljs-keyword"/>
          <w:rFonts w:ascii="Consolas" w:hAnsi="Consolas"/>
          <w:sz w:val="20"/>
          <w:szCs w:val="20"/>
        </w:rPr>
        <w:t>or</w:t>
      </w:r>
      <w:r w:rsidRPr="00ED7ED8">
        <w:rPr>
          <w:rStyle w:val="HTMLCode"/>
        </w:rPr>
        <w:t xml:space="preserve"> state[</w:t>
      </w:r>
      <w:r w:rsidRPr="00691A06">
        <w:rPr>
          <w:rStyle w:val="hljs-number"/>
          <w:rFonts w:ascii="Consolas" w:hAnsi="Consolas"/>
          <w:sz w:val="20"/>
          <w:szCs w:val="20"/>
        </w:rPr>
        <w:t>0</w:t>
      </w:r>
      <w:r w:rsidRPr="00ED7ED8">
        <w:rPr>
          <w:rStyle w:val="HTMLCode"/>
        </w:rPr>
        <w:t xml:space="preserve">] &gt; </w:t>
      </w:r>
      <w:r w:rsidRPr="00691A06">
        <w:rPr>
          <w:rStyle w:val="hljs-number"/>
          <w:rFonts w:ascii="Consolas" w:hAnsi="Consolas"/>
          <w:sz w:val="20"/>
          <w:szCs w:val="20"/>
        </w:rPr>
        <w:t>1.0</w:t>
      </w:r>
    </w:p>
    <w:p w14:paraId="39F663DD" w14:textId="4513BEA0" w:rsidR="003663F6" w:rsidRPr="00ED7ED8" w:rsidRDefault="003663F6" w:rsidP="000230D4">
      <w:pPr>
        <w:pStyle w:val="SC-Source"/>
        <w:divId w:val="1431507813"/>
        <w:rPr>
          <w:rStyle w:val="HTMLCode"/>
        </w:rPr>
      </w:pPr>
      <w:r w:rsidRPr="00691A06">
        <w:rPr>
          <w:rStyle w:val="hljs-number"/>
          <w:rFonts w:ascii="Consolas" w:hAnsi="Consolas"/>
          <w:sz w:val="20"/>
          <w:szCs w:val="20"/>
        </w:rPr>
        <w:t>`</w:t>
      </w:r>
      <w:r w:rsidR="00B8562C">
        <w:rPr>
          <w:rStyle w:val="hljs-number"/>
          <w:rFonts w:ascii="Consolas" w:hAnsi="Consolas"/>
          <w:sz w:val="20"/>
          <w:szCs w:val="20"/>
        </w:rPr>
        <w:t>``</w:t>
      </w:r>
    </w:p>
    <w:p w14:paraId="63AB9E74" w14:textId="7F11376F" w:rsidR="00430A39" w:rsidRPr="00430A39" w:rsidRDefault="005A302F" w:rsidP="00691A06">
      <w:pPr>
        <w:pStyle w:val="NormalBPBHEB"/>
        <w:divId w:val="504712818"/>
      </w:pPr>
      <w:r>
        <w:t xml:space="preserve">The </w:t>
      </w:r>
      <w:r w:rsidRPr="00B8562C">
        <w:rPr>
          <w:rStyle w:val="CodeinTextBPBHEBChar"/>
        </w:rPr>
        <w:t>SafeEnvWrapper</w:t>
      </w:r>
      <w:r>
        <w:t xml:space="preserve"> class wraps a standard reinforcement learning environment (env) while adding safety constraints. This wrapper discourages agents from exploring unsafe states by penalizing their rewards</w:t>
      </w:r>
      <w:r w:rsidR="00ED7ED8">
        <w:t>. The details are as follows:</w:t>
      </w:r>
    </w:p>
    <w:p w14:paraId="49EAA115" w14:textId="77777777" w:rsidR="00430A39" w:rsidRPr="00430A39" w:rsidRDefault="00430A39" w:rsidP="00B8562C">
      <w:pPr>
        <w:pStyle w:val="NormalBPBHEB"/>
        <w:numPr>
          <w:ilvl w:val="0"/>
          <w:numId w:val="18"/>
        </w:numPr>
        <w:divId w:val="504712818"/>
      </w:pPr>
      <w:r w:rsidRPr="00430A39">
        <w:rPr>
          <w:b/>
          <w:bCs/>
        </w:rPr>
        <w:t>Initialization:</w:t>
      </w:r>
      <w:r w:rsidRPr="00430A39">
        <w:t xml:space="preserve"> The </w:t>
      </w:r>
      <w:r w:rsidRPr="00B8562C">
        <w:rPr>
          <w:rStyle w:val="CodeinTextBPBHEBChar"/>
        </w:rPr>
        <w:t>SafeEnvWrapper</w:t>
      </w:r>
      <w:r w:rsidRPr="00430A39">
        <w:t xml:space="preserve"> class takes an existing environment as input during initialization, making it compatible with any reinforcement learning environment.</w:t>
      </w:r>
    </w:p>
    <w:p w14:paraId="49326D68" w14:textId="714D382A" w:rsidR="00430A39" w:rsidRPr="00430A39" w:rsidRDefault="00430A39" w:rsidP="00B8562C">
      <w:pPr>
        <w:pStyle w:val="NormalBPBHEB"/>
        <w:numPr>
          <w:ilvl w:val="0"/>
          <w:numId w:val="18"/>
        </w:numPr>
        <w:divId w:val="504712818"/>
      </w:pPr>
      <w:r w:rsidRPr="00430A39">
        <w:rPr>
          <w:b/>
          <w:bCs/>
        </w:rPr>
        <w:t xml:space="preserve">Step </w:t>
      </w:r>
      <w:r w:rsidR="00ED7ED8">
        <w:rPr>
          <w:b/>
          <w:bCs/>
        </w:rPr>
        <w:t>f</w:t>
      </w:r>
      <w:r w:rsidRPr="00430A39">
        <w:rPr>
          <w:b/>
          <w:bCs/>
        </w:rPr>
        <w:t>unction:</w:t>
      </w:r>
      <w:r w:rsidRPr="00430A39">
        <w:t xml:space="preserve"> The </w:t>
      </w:r>
      <w:r w:rsidRPr="00B8562C">
        <w:rPr>
          <w:rStyle w:val="CodeinTextBPBHEBChar"/>
        </w:rPr>
        <w:t>step</w:t>
      </w:r>
      <w:r w:rsidRPr="00430A39">
        <w:t xml:space="preserve"> method intercepts actions performed by the agent. After executing the action in the environment, the method checks if the resulting state violates predefined safety conditions. If the state is deemed unsafe, a penalty of 10 is subtracted from the agent’s reward, signaling that such behavior is undesirable.</w:t>
      </w:r>
    </w:p>
    <w:p w14:paraId="2E9C1343" w14:textId="77777777" w:rsidR="00430A39" w:rsidRPr="00430A39" w:rsidRDefault="00430A39" w:rsidP="00B8562C">
      <w:pPr>
        <w:pStyle w:val="NormalBPBHEB"/>
        <w:numPr>
          <w:ilvl w:val="0"/>
          <w:numId w:val="18"/>
        </w:numPr>
        <w:divId w:val="504712818"/>
      </w:pPr>
      <w:r w:rsidRPr="00430A39">
        <w:rPr>
          <w:b/>
          <w:bCs/>
        </w:rPr>
        <w:t>Safety Conditions:</w:t>
      </w:r>
      <w:r w:rsidRPr="00430A39">
        <w:t xml:space="preserve"> The </w:t>
      </w:r>
      <w:r w:rsidRPr="00B8562C">
        <w:rPr>
          <w:rStyle w:val="CodeinTextBPBHEBChar"/>
        </w:rPr>
        <w:t>is_unsafe</w:t>
      </w:r>
      <w:r w:rsidRPr="00430A39">
        <w:t xml:space="preserve"> method defines the criteria for unsafe states. In this example, any state where the first dimension exceeds the range [-1.0, 1.0] is flagged as unsafe. These conditions can be tailored to specific applications, enabling flexibility across different domains.</w:t>
      </w:r>
    </w:p>
    <w:p w14:paraId="349BBB12" w14:textId="043910A8" w:rsidR="00430A39" w:rsidRDefault="002B1FF2" w:rsidP="00ED7ED8">
      <w:pPr>
        <w:pStyle w:val="NormalBPBHEB"/>
        <w:divId w:val="504712818"/>
      </w:pPr>
      <w:r>
        <w:t xml:space="preserve">This approach is especially useful in applications where safety is critical. By </w:t>
      </w:r>
      <w:r w:rsidR="00B8562C">
        <w:t>incorporating such mechanisms into reinforcement learning environments, developers can train agents to adhere to safety constraints, ensuring robust</w:t>
      </w:r>
      <w:r>
        <w:t xml:space="preserve"> and dependable performance in real-world situations. This example </w:t>
      </w:r>
      <w:r w:rsidR="000D6103">
        <w:t>underscores the increasing importance of striking a balance between</w:t>
      </w:r>
      <w:r>
        <w:t xml:space="preserve"> ethics and practicality in the design of AI systems.</w:t>
      </w:r>
    </w:p>
    <w:p w14:paraId="30CFB4C9" w14:textId="77777777" w:rsidR="002E57A2" w:rsidRDefault="002E57A2" w:rsidP="00ED7ED8">
      <w:pPr>
        <w:pStyle w:val="NormalBPBHEB"/>
        <w:divId w:val="504712818"/>
      </w:pPr>
    </w:p>
    <w:p w14:paraId="64B027A1" w14:textId="7F7FFC4C" w:rsidR="002E57A2" w:rsidRDefault="002E57A2" w:rsidP="00B8562C">
      <w:pPr>
        <w:pStyle w:val="Heading1BPBHEB"/>
        <w:divId w:val="504712818"/>
        <w:rPr>
          <w:rStyle w:val="Strong"/>
          <w:b/>
          <w:bCs w:val="0"/>
          <w:sz w:val="22"/>
          <w:szCs w:val="22"/>
        </w:rPr>
      </w:pPr>
      <w:r w:rsidRPr="00DF174C">
        <w:rPr>
          <w:rStyle w:val="Strong"/>
          <w:b/>
          <w:bCs w:val="0"/>
        </w:rPr>
        <w:t xml:space="preserve">Key </w:t>
      </w:r>
      <w:r>
        <w:rPr>
          <w:rStyle w:val="Strong"/>
          <w:b/>
          <w:bCs w:val="0"/>
        </w:rPr>
        <w:t>t</w:t>
      </w:r>
      <w:r w:rsidRPr="00DF174C">
        <w:rPr>
          <w:rStyle w:val="Strong"/>
          <w:b/>
          <w:bCs w:val="0"/>
        </w:rPr>
        <w:t>akeaways</w:t>
      </w:r>
    </w:p>
    <w:p w14:paraId="54ED47B8" w14:textId="411E30C8" w:rsidR="002E57A2" w:rsidRPr="001F21A5" w:rsidRDefault="002E57A2" w:rsidP="00B8562C">
      <w:pPr>
        <w:pStyle w:val="NormalBPBHEB"/>
        <w:divId w:val="504712818"/>
      </w:pPr>
      <w:r>
        <w:t>In summarizing the core lessons of this book, the main takeaways act as a guide to understanding the fundamental concepts, practical implications, and ethical responsibilities that form the basis of reinforcement learning. The</w:t>
      </w:r>
      <w:r w:rsidR="00CD591B">
        <w:t xml:space="preserve"> following</w:t>
      </w:r>
      <w:r>
        <w:t xml:space="preserve"> insights capture the essence of what has been discussed, offering a clear understanding of AI’s role in shaping the future</w:t>
      </w:r>
      <w:r w:rsidR="00CD591B">
        <w:t xml:space="preserve">: </w:t>
      </w:r>
    </w:p>
    <w:p w14:paraId="2DE53DD4" w14:textId="75870640" w:rsidR="002E57A2" w:rsidRDefault="002E57A2" w:rsidP="00B8562C">
      <w:pPr>
        <w:pStyle w:val="NormalBPBHEB"/>
        <w:numPr>
          <w:ilvl w:val="0"/>
          <w:numId w:val="19"/>
        </w:numPr>
        <w:divId w:val="504712818"/>
      </w:pPr>
      <w:r>
        <w:rPr>
          <w:rStyle w:val="Strong"/>
          <w:rFonts w:eastAsia="Times New Roman"/>
        </w:rPr>
        <w:t xml:space="preserve">Core </w:t>
      </w:r>
      <w:r w:rsidR="00CD591B">
        <w:rPr>
          <w:rStyle w:val="Strong"/>
          <w:rFonts w:eastAsia="Times New Roman"/>
        </w:rPr>
        <w:t>c</w:t>
      </w:r>
      <w:r>
        <w:rPr>
          <w:rStyle w:val="Strong"/>
          <w:rFonts w:eastAsia="Times New Roman"/>
        </w:rPr>
        <w:t>oncepts</w:t>
      </w:r>
      <w:r>
        <w:t>: Understanding reinforcement learning principles is crucial for designing robust AI systems.</w:t>
      </w:r>
    </w:p>
    <w:p w14:paraId="4E81BBA4" w14:textId="5D02EFBC" w:rsidR="002E57A2" w:rsidRDefault="002E57A2" w:rsidP="00B8562C">
      <w:pPr>
        <w:pStyle w:val="NormalBPBHEB"/>
        <w:numPr>
          <w:ilvl w:val="0"/>
          <w:numId w:val="19"/>
        </w:numPr>
        <w:divId w:val="504712818"/>
      </w:pPr>
      <w:r>
        <w:rPr>
          <w:rStyle w:val="Strong"/>
          <w:rFonts w:eastAsia="Times New Roman"/>
        </w:rPr>
        <w:t xml:space="preserve">Practical </w:t>
      </w:r>
      <w:r w:rsidR="00CD591B">
        <w:rPr>
          <w:rStyle w:val="Strong"/>
          <w:rFonts w:eastAsia="Times New Roman"/>
        </w:rPr>
        <w:t>a</w:t>
      </w:r>
      <w:r>
        <w:rPr>
          <w:rStyle w:val="Strong"/>
          <w:rFonts w:eastAsia="Times New Roman"/>
        </w:rPr>
        <w:t>pplications</w:t>
      </w:r>
      <w:r>
        <w:t>: From mastering games to optimizing logistics, reinforcement learning has proven its versatility.</w:t>
      </w:r>
    </w:p>
    <w:p w14:paraId="6208634F" w14:textId="77777777" w:rsidR="002E57A2" w:rsidRDefault="002E57A2" w:rsidP="00B8562C">
      <w:pPr>
        <w:pStyle w:val="NormalBPBHEB"/>
        <w:numPr>
          <w:ilvl w:val="0"/>
          <w:numId w:val="19"/>
        </w:numPr>
        <w:divId w:val="504712818"/>
      </w:pPr>
      <w:r>
        <w:rPr>
          <w:rStyle w:val="Strong"/>
          <w:rFonts w:eastAsia="Times New Roman"/>
        </w:rPr>
        <w:t>Ethical AI</w:t>
      </w:r>
      <w:r>
        <w:t>: As AI continues to integrate into daily life, ethical considerations must guide its development.</w:t>
      </w:r>
    </w:p>
    <w:p w14:paraId="574E71ED" w14:textId="77777777" w:rsidR="006D3A49" w:rsidRPr="006D3A49" w:rsidRDefault="006D3A49" w:rsidP="006D3A49">
      <w:pPr>
        <w:pBdr>
          <w:top w:val="nil"/>
          <w:left w:val="nil"/>
          <w:bottom w:val="nil"/>
          <w:right w:val="nil"/>
          <w:between w:val="nil"/>
        </w:pBdr>
        <w:shd w:val="clear" w:color="auto" w:fill="FFFFFF"/>
        <w:spacing w:after="100"/>
        <w:jc w:val="both"/>
        <w:divId w:val="504712818"/>
        <w:rPr>
          <w:rFonts w:ascii="Palatino Linotype" w:eastAsia="Times New Roman" w:hAnsi="Palatino Linotype" w:cs="Palatino Linotype"/>
        </w:rPr>
      </w:pPr>
      <w:r w:rsidRPr="006D3A49">
        <w:rPr>
          <w:rFonts w:ascii="Palatino Linotype" w:eastAsia="Times New Roman" w:hAnsi="Palatino Linotype" w:cs="Palatino Linotype"/>
        </w:rPr>
        <w:t xml:space="preserve">To conclude this exploration, in </w:t>
      </w:r>
      <w:r w:rsidRPr="006D3A49">
        <w:rPr>
          <w:rFonts w:ascii="Palatino Linotype" w:eastAsia="Times New Roman" w:hAnsi="Palatino Linotype" w:cs="Palatino Linotype"/>
          <w:i/>
          <w:iCs/>
          <w:highlight w:val="yellow"/>
        </w:rPr>
        <w:t>Figure 12.6</w:t>
      </w:r>
      <w:r w:rsidRPr="006D3A49">
        <w:rPr>
          <w:rFonts w:ascii="Palatino Linotype" w:eastAsia="Times New Roman" w:hAnsi="Palatino Linotype" w:cs="Palatino Linotype"/>
        </w:rPr>
        <w:t xml:space="preserve"> we present a forward-looking roadmap that outlines the evolving trajectory of reinforcement learning, from foundational techniques to more complex and ethically aligned systems.</w:t>
      </w:r>
    </w:p>
    <w:p w14:paraId="77757ABE" w14:textId="77777777" w:rsidR="006D3A49" w:rsidRPr="006D3A49" w:rsidRDefault="006D3A49" w:rsidP="006D3A49">
      <w:pPr>
        <w:spacing w:after="200"/>
        <w:jc w:val="center"/>
        <w:divId w:val="504712818"/>
        <w:rPr>
          <w:rFonts w:ascii="Palatino Linotype" w:eastAsiaTheme="minorHAnsi" w:hAnsi="Palatino Linotype" w:cstheme="minorBidi"/>
          <w:sz w:val="18"/>
        </w:rPr>
      </w:pPr>
      <w:commentRangeStart w:id="0"/>
      <w:commentRangeStart w:id="1"/>
      <w:r w:rsidRPr="006D3A49">
        <w:rPr>
          <w:rFonts w:ascii="Palatino Linotype" w:eastAsiaTheme="minorHAnsi" w:hAnsi="Palatino Linotype" w:cstheme="minorBidi"/>
          <w:noProof/>
          <w:sz w:val="18"/>
        </w:rPr>
        <w:drawing>
          <wp:inline distT="0" distB="0" distL="0" distR="0" wp14:anchorId="2011F942" wp14:editId="3C00D749">
            <wp:extent cx="5029200" cy="5029200"/>
            <wp:effectExtent l="0" t="0" r="0" b="0"/>
            <wp:docPr id="1354303048" name="Picture 9" descr="A road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03048" name="Picture 9" descr="A road with text on it&#10;&#10;AI-generated content may be incorrect."/>
                    <pic:cNvPicPr/>
                  </pic:nvPicPr>
                  <pic:blipFill>
                    <a:blip r:embed="rId15"/>
                    <a:stretch>
                      <a:fillRect/>
                    </a:stretch>
                  </pic:blipFill>
                  <pic:spPr>
                    <a:xfrm>
                      <a:off x="0" y="0"/>
                      <a:ext cx="5029200" cy="5029200"/>
                    </a:xfrm>
                    <a:prstGeom prst="rect">
                      <a:avLst/>
                    </a:prstGeom>
                  </pic:spPr>
                </pic:pic>
              </a:graphicData>
            </a:graphic>
          </wp:inline>
        </w:drawing>
      </w:r>
      <w:commentRangeEnd w:id="0"/>
      <w:r w:rsidRPr="006D3A49">
        <w:rPr>
          <w:sz w:val="16"/>
          <w:szCs w:val="16"/>
        </w:rPr>
        <w:commentReference w:id="0"/>
      </w:r>
      <w:commentRangeEnd w:id="1"/>
      <w:r>
        <w:rPr>
          <w:rStyle w:val="CommentReference"/>
        </w:rPr>
        <w:commentReference w:id="1"/>
      </w:r>
    </w:p>
    <w:p w14:paraId="111A0D94" w14:textId="77777777" w:rsidR="004E74CC" w:rsidRDefault="004E74CC" w:rsidP="006D3A49">
      <w:pPr>
        <w:jc w:val="center"/>
        <w:divId w:val="504712818"/>
        <w:rPr>
          <w:rFonts w:ascii="Palatino Linotype" w:eastAsia="Palatino Linotype" w:hAnsi="Palatino Linotype" w:cs="Palatino Linotype"/>
          <w:b/>
          <w:i/>
          <w:iCs/>
          <w:sz w:val="18"/>
          <w:szCs w:val="18"/>
        </w:rPr>
      </w:pPr>
    </w:p>
    <w:p w14:paraId="70F2CF92" w14:textId="0CE3900D" w:rsidR="006D3A49" w:rsidRPr="006D3A49" w:rsidRDefault="006D3A49" w:rsidP="006D3A49">
      <w:pPr>
        <w:jc w:val="center"/>
        <w:divId w:val="504712818"/>
        <w:rPr>
          <w:rFonts w:ascii="Palatino Linotype" w:eastAsia="Palatino Linotype" w:hAnsi="Palatino Linotype" w:cs="Palatino Linotype"/>
          <w:bCs/>
          <w:i/>
          <w:iCs/>
          <w:sz w:val="18"/>
          <w:szCs w:val="18"/>
        </w:rPr>
      </w:pPr>
      <w:r w:rsidRPr="006D3A49">
        <w:rPr>
          <w:rFonts w:ascii="Palatino Linotype" w:eastAsia="Palatino Linotype" w:hAnsi="Palatino Linotype" w:cs="Palatino Linotype"/>
          <w:b/>
          <w:i/>
          <w:iCs/>
          <w:sz w:val="18"/>
          <w:szCs w:val="18"/>
        </w:rPr>
        <w:t>Figure 12.6</w:t>
      </w:r>
      <w:r w:rsidRPr="006D3A49">
        <w:rPr>
          <w:rFonts w:ascii="Palatino Linotype" w:eastAsia="Palatino Linotype" w:hAnsi="Palatino Linotype" w:cs="Palatino Linotype"/>
          <w:bCs/>
          <w:i/>
          <w:iCs/>
          <w:sz w:val="18"/>
          <w:szCs w:val="18"/>
        </w:rPr>
        <w:t>: The road ahead for reinforcement learning</w:t>
      </w:r>
    </w:p>
    <w:p w14:paraId="2E11FA51" w14:textId="77777777" w:rsidR="006D3A49" w:rsidRPr="006D3A49" w:rsidRDefault="006D3A49" w:rsidP="006D3A49">
      <w:pPr>
        <w:pBdr>
          <w:top w:val="nil"/>
          <w:left w:val="nil"/>
          <w:bottom w:val="nil"/>
          <w:right w:val="nil"/>
          <w:between w:val="nil"/>
        </w:pBdr>
        <w:shd w:val="clear" w:color="auto" w:fill="FFFFFF"/>
        <w:spacing w:after="100"/>
        <w:jc w:val="both"/>
        <w:divId w:val="504712818"/>
        <w:rPr>
          <w:rFonts w:ascii="Palatino Linotype" w:eastAsia="Palatino Linotype" w:hAnsi="Palatino Linotype" w:cs="Palatino Linotype"/>
        </w:rPr>
      </w:pPr>
    </w:p>
    <w:p w14:paraId="0CD4B5C8" w14:textId="7575124B" w:rsidR="006D3A49" w:rsidRPr="005C5673" w:rsidRDefault="006D3A49" w:rsidP="006D3A49">
      <w:pPr>
        <w:pStyle w:val="NormalBPBHEB"/>
        <w:divId w:val="504712818"/>
      </w:pPr>
      <w:r w:rsidRPr="00605FDB">
        <w:rPr>
          <w:rFonts w:eastAsia="Arial" w:cs="Arial"/>
        </w:rPr>
        <w:t xml:space="preserve">The preceding figure shows the future development of reinforcement learning. It begins with basic RL ideas, moves through practical areas such as gaming and trading, and aims for ethical and sustainable AI, </w:t>
      </w:r>
      <w:r w:rsidR="005C5673" w:rsidRPr="005C5673">
        <w:rPr>
          <w:rFonts w:eastAsia="Arial" w:cs="Arial"/>
        </w:rPr>
        <w:t>culminating</w:t>
      </w:r>
      <w:r w:rsidRPr="00605FDB">
        <w:rPr>
          <w:rFonts w:eastAsia="Arial" w:cs="Arial"/>
        </w:rPr>
        <w:t xml:space="preserve"> in the goal of achieving general intelligence. The</w:t>
      </w:r>
      <w:r w:rsidR="00F06070">
        <w:rPr>
          <w:rFonts w:eastAsia="Arial" w:cs="Arial"/>
        </w:rPr>
        <w:t>“You are here”</w:t>
      </w:r>
      <w:r w:rsidRPr="00605FDB">
        <w:rPr>
          <w:rFonts w:eastAsia="Arial" w:cs="Arial"/>
          <w:i/>
          <w:iCs/>
        </w:rPr>
        <w:t xml:space="preserve"> marker indicates the current stage of the field and encourages readers to envision</w:t>
      </w:r>
      <w:r w:rsidRPr="00605FDB">
        <w:rPr>
          <w:rFonts w:eastAsia="Arial" w:cs="Arial"/>
        </w:rPr>
        <w:t xml:space="preserve"> their next steps.</w:t>
      </w:r>
    </w:p>
    <w:p w14:paraId="338BCA5E" w14:textId="0A732B44" w:rsidR="009F4D86" w:rsidRPr="00430A39" w:rsidRDefault="009F4D86" w:rsidP="00B8562C">
      <w:pPr>
        <w:pStyle w:val="Heading1BPBHEB"/>
        <w:divId w:val="504712818"/>
      </w:pPr>
      <w:r w:rsidRPr="00430A39">
        <w:rPr>
          <w:rStyle w:val="Strong"/>
          <w:b/>
          <w:bCs w:val="0"/>
        </w:rPr>
        <w:t>Conclusion</w:t>
      </w:r>
    </w:p>
    <w:p w14:paraId="291DD771" w14:textId="5698F387" w:rsidR="00165CBF" w:rsidRPr="00165CBF" w:rsidRDefault="00165CBF" w:rsidP="00165CBF">
      <w:pPr>
        <w:pStyle w:val="NormalBPBHEB"/>
        <w:divId w:val="504712818"/>
      </w:pPr>
      <w:r w:rsidRPr="00165CBF">
        <w:t xml:space="preserve">As we reach the end of this journey, reinforcement learning stands out as a driving force in the evolution of artificial intelligence. By revisiting its core principles, exploring advanced tools, and examining the ethical implications of AI, this work </w:t>
      </w:r>
      <w:r>
        <w:t>underscores the importance of striking a balance between technological innovation and</w:t>
      </w:r>
      <w:r w:rsidRPr="00165CBF">
        <w:t xml:space="preserve"> social responsibility. Reinforcement learning’s ability to combine adaptive intelligence with practical </w:t>
      </w:r>
      <w:r>
        <w:t>applications continues to redefine how machines learn, make decisions</w:t>
      </w:r>
      <w:r w:rsidRPr="00165CBF">
        <w:t>, and collaborate with humans.</w:t>
      </w:r>
    </w:p>
    <w:p w14:paraId="78DEDC9E" w14:textId="77777777" w:rsidR="00165CBF" w:rsidRPr="00165CBF" w:rsidRDefault="00165CBF" w:rsidP="00165CBF">
      <w:pPr>
        <w:pStyle w:val="NormalBPBHEB"/>
        <w:divId w:val="504712818"/>
      </w:pPr>
      <w:r w:rsidRPr="00165CBF">
        <w:t>This book has provided a foundation for understanding and navigating the rapidly expanding world of AI. As the field advances, our challenge is not only to master its capabilities but also to guide its development with fairness, transparency, and accountability. Through curiosity, experimentation, and ethical awareness, we can ensure that innovation serves both progress and the public good.</w:t>
      </w:r>
    </w:p>
    <w:p w14:paraId="5B23E466" w14:textId="6677D950" w:rsidR="008A6191" w:rsidRDefault="00165CBF" w:rsidP="007E527D">
      <w:pPr>
        <w:pStyle w:val="NormalBPBHEB"/>
        <w:divId w:val="504712818"/>
      </w:pPr>
      <w:r w:rsidRPr="00165CBF">
        <w:t xml:space="preserve">The road ahead is rich with opportunities and challenges, offering boundless potential for discovery and transformation. With the knowledge and insights gained from these chapters, readers are equipped to </w:t>
      </w:r>
      <w:r>
        <w:t>make meaningful contributions</w:t>
      </w:r>
      <w:r w:rsidRPr="00165CBF">
        <w:t xml:space="preserve"> to AI’s future</w:t>
      </w:r>
      <w:r w:rsidR="00C13212">
        <w:t xml:space="preserve">, </w:t>
      </w:r>
      <w:r w:rsidRPr="00165CBF">
        <w:t>whether by advancing research, creating impactful applications, or promoting responsible practices. By aligning human creativity with machine intelligence, we can build a future where technology empowers rather than replaces, illuminating new paths toward a more sustainable and inclusive world.</w:t>
      </w:r>
    </w:p>
    <w:p w14:paraId="1FB11D12" w14:textId="1EED4A99" w:rsidR="009F4D86" w:rsidRDefault="002E57A2" w:rsidP="007E527D">
      <w:pPr>
        <w:pStyle w:val="Heading1BPBHEB"/>
        <w:divId w:val="504712818"/>
        <w:rPr>
          <w:rStyle w:val="Strong"/>
          <w:b/>
          <w:bCs w:val="0"/>
          <w:sz w:val="22"/>
          <w:szCs w:val="22"/>
        </w:rPr>
      </w:pPr>
      <w:commentRangeStart w:id="2"/>
      <w:commentRangeStart w:id="3"/>
      <w:commentRangeEnd w:id="2"/>
      <w:r>
        <w:rPr>
          <w:rStyle w:val="CommentReference"/>
          <w:rFonts w:ascii="Arial" w:eastAsia="Arial" w:hAnsi="Arial" w:cs="Arial"/>
          <w:b w:val="0"/>
        </w:rPr>
        <w:commentReference w:id="2"/>
      </w:r>
      <w:commentRangeEnd w:id="3"/>
      <w:r w:rsidR="00165CBF">
        <w:rPr>
          <w:rStyle w:val="CommentReference"/>
          <w:rFonts w:ascii="Arial" w:eastAsia="Arial" w:hAnsi="Arial" w:cs="Arial"/>
          <w:b w:val="0"/>
        </w:rPr>
        <w:commentReference w:id="3"/>
      </w:r>
    </w:p>
    <w:p w14:paraId="719B5791" w14:textId="77777777" w:rsidR="00CD591B" w:rsidRDefault="00CD591B" w:rsidP="009F3F1A">
      <w:pPr>
        <w:pStyle w:val="NormalBPBHEB"/>
        <w:divId w:val="504712818"/>
      </w:pPr>
    </w:p>
    <w:p w14:paraId="3EAF524A" w14:textId="3BF6C3DE" w:rsidR="00CD591B" w:rsidRDefault="00CD591B" w:rsidP="009F3F1A">
      <w:pPr>
        <w:pStyle w:val="Heading1BPBHEB"/>
      </w:pPr>
      <w:r>
        <w:t>References</w:t>
      </w:r>
    </w:p>
    <w:p w14:paraId="66F4B5B3" w14:textId="5A5CCFAB" w:rsidR="00CD591B" w:rsidRDefault="00CD591B" w:rsidP="009F3F1A">
      <w:pPr>
        <w:pStyle w:val="NormalBPBHEB"/>
        <w:numPr>
          <w:ilvl w:val="0"/>
          <w:numId w:val="20"/>
        </w:numPr>
      </w:pPr>
      <w:r>
        <w:t>F. Doshi-Velez and B. Kim, "Towards a rigorous science of interpretable machine learning," 2017.</w:t>
      </w:r>
    </w:p>
    <w:p w14:paraId="54EB858B" w14:textId="4DFDF53F" w:rsidR="00CD591B" w:rsidRDefault="00CD591B" w:rsidP="009F3F1A">
      <w:pPr>
        <w:pStyle w:val="NormalBPBHEB"/>
        <w:numPr>
          <w:ilvl w:val="0"/>
          <w:numId w:val="20"/>
        </w:numPr>
      </w:pPr>
      <w:r>
        <w:t xml:space="preserve">L. Floridi, "AI4People - An ethical framework for a good AI society: Opportunities, risks, principles, and recommendations," Minds and Machines, vol. 28, pp. 689, 707, 2018. </w:t>
      </w:r>
    </w:p>
    <w:p w14:paraId="6A6F0673" w14:textId="71E7A546" w:rsidR="00CD591B" w:rsidRDefault="00CD591B" w:rsidP="009F3F1A">
      <w:pPr>
        <w:pStyle w:val="NormalBPBHEB"/>
        <w:numPr>
          <w:ilvl w:val="0"/>
          <w:numId w:val="20"/>
        </w:numPr>
      </w:pPr>
      <w:r>
        <w:t xml:space="preserve">C. O'Neil, Weapons of math destruction: How big data increases inequality and threatens democracy, Crown Publishing Group, 2016. </w:t>
      </w:r>
    </w:p>
    <w:p w14:paraId="40576BA1" w14:textId="0A814105" w:rsidR="00CD591B" w:rsidRDefault="00CD591B" w:rsidP="009F3F1A">
      <w:pPr>
        <w:pStyle w:val="NormalBPBHEB"/>
        <w:numPr>
          <w:ilvl w:val="0"/>
          <w:numId w:val="20"/>
        </w:numPr>
      </w:pPr>
      <w:r>
        <w:t xml:space="preserve">E. Brynjolfsson and A. McAfee, The second machine age: Work, progress, and prosperity in a time of brilliant technologies, W.W. Norton and Company, 2014. </w:t>
      </w:r>
    </w:p>
    <w:p w14:paraId="74C8D102" w14:textId="643AC32B" w:rsidR="00CD591B" w:rsidRDefault="00CD591B" w:rsidP="009F3F1A">
      <w:pPr>
        <w:pStyle w:val="NormalBPBHEB"/>
        <w:numPr>
          <w:ilvl w:val="0"/>
          <w:numId w:val="20"/>
        </w:numPr>
      </w:pPr>
      <w:r>
        <w:t xml:space="preserve">S. Russell and P. Norvig, Artificial Intelligence: A modern approach, Fourth edition ed., Pearson, 2020. </w:t>
      </w:r>
    </w:p>
    <w:p w14:paraId="57072B8B" w14:textId="2F9333A0" w:rsidR="00CD591B" w:rsidRDefault="00CD591B" w:rsidP="009F3F1A">
      <w:pPr>
        <w:pStyle w:val="NormalBPBHEB"/>
        <w:numPr>
          <w:ilvl w:val="0"/>
          <w:numId w:val="20"/>
        </w:numPr>
      </w:pPr>
      <w:r>
        <w:t xml:space="preserve">C. B. Frey and M. A. Osborne, "The future of employment: How susceptible are jobs to computerisation?," Technological Forecasting and Social Change, vol. 114, pp. 254, 280, 2017. </w:t>
      </w:r>
    </w:p>
    <w:p w14:paraId="2A0B339B" w14:textId="38E4DFC0" w:rsidR="00CD591B" w:rsidRDefault="00CD591B" w:rsidP="009F3F1A">
      <w:pPr>
        <w:pStyle w:val="NormalBPBHEB"/>
        <w:numPr>
          <w:ilvl w:val="0"/>
          <w:numId w:val="20"/>
        </w:numPr>
      </w:pPr>
      <w:r>
        <w:t xml:space="preserve">S. Zuboff, The age of surveillance capitalism: The fight for a human future at the new frontier of power, PublicAffairs, 2019. </w:t>
      </w:r>
    </w:p>
    <w:p w14:paraId="347040CD" w14:textId="77777777" w:rsidR="009833D7" w:rsidRDefault="009833D7" w:rsidP="009F3F1A">
      <w:pPr>
        <w:pStyle w:val="NormalBPBHEB"/>
      </w:pPr>
    </w:p>
    <w:sectPr w:rsidR="009833D7" w:rsidSect="000708F9">
      <w:footerReference w:type="first" r:id="rId20"/>
      <w:pgSz w:w="11906" w:h="16838" w:code="9"/>
      <w:pgMar w:top="1440" w:right="1440" w:bottom="1440" w:left="1440" w:header="1973" w:footer="2347"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Srishti" w:date="2025-11-06T11:23:00Z" w:initials="SS">
    <w:p w14:paraId="07E518DA" w14:textId="77777777" w:rsidR="006D3A49" w:rsidRDefault="006D3A49" w:rsidP="006D3A49">
      <w:pPr>
        <w:pStyle w:val="CommentText"/>
      </w:pPr>
      <w:r>
        <w:rPr>
          <w:rStyle w:val="CommentReference"/>
        </w:rPr>
        <w:annotationRef/>
      </w:r>
      <w:r>
        <w:t>Kindly note that a conclusion cannot have a figure in it, so kindly shift it above conclusion.</w:t>
      </w:r>
    </w:p>
  </w:comment>
  <w:comment w:id="1" w:author="Paulo Leocadio" w:date="2025-11-11T20:26:00Z" w:initials="PHL">
    <w:p w14:paraId="75B896AA" w14:textId="77777777" w:rsidR="006D3A49" w:rsidRDefault="006D3A49" w:rsidP="006D3A49">
      <w:pPr>
        <w:pStyle w:val="CommentText"/>
      </w:pPr>
      <w:r>
        <w:rPr>
          <w:rStyle w:val="CommentReference"/>
        </w:rPr>
        <w:annotationRef/>
      </w:r>
      <w:r>
        <w:t>ok</w:t>
      </w:r>
    </w:p>
  </w:comment>
  <w:comment w:id="2" w:author="Srishti" w:date="2025-11-06T11:25:00Z" w:initials="SS">
    <w:p w14:paraId="09B33D1E" w14:textId="77777777" w:rsidR="002E57A2" w:rsidRDefault="002E57A2" w:rsidP="002E57A2">
      <w:pPr>
        <w:pStyle w:val="CommentText"/>
      </w:pPr>
      <w:r>
        <w:rPr>
          <w:rStyle w:val="CommentReference"/>
        </w:rPr>
        <w:annotationRef/>
      </w:r>
      <w:r>
        <w:t>Kindly note that a chapter can only have a single conclusion that contains 200-250 words, so kindly consolidate and combine chapter conclusion, book conclusion, vision for the future and closing remarks.</w:t>
      </w:r>
    </w:p>
  </w:comment>
  <w:comment w:id="3" w:author="Paulo Leocadio" w:date="2025-11-11T20:30:00Z" w:initials="PHL">
    <w:p w14:paraId="0CEEB8F9" w14:textId="77777777" w:rsidR="00165CBF" w:rsidRDefault="00165CBF" w:rsidP="00165CBF">
      <w:pPr>
        <w:pStyle w:val="CommentText"/>
      </w:pPr>
      <w:r>
        <w:rPr>
          <w:rStyle w:val="CommentReference"/>
        </w:rPr>
        <w:annotationRef/>
      </w:r>
      <w:r>
        <w:t>ok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7E518DA" w15:done="1"/>
  <w15:commentEx w15:paraId="75B896AA" w15:paraIdParent="07E518DA" w15:done="1"/>
  <w15:commentEx w15:paraId="09B33D1E" w15:done="1"/>
  <w15:commentEx w15:paraId="0CEEB8F9" w15:paraIdParent="09B33D1E"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1E927F4" w16cex:dateUtc="2025-11-06T05:53:00Z"/>
  <w16cex:commentExtensible w16cex:durableId="3501D0D7" w16cex:dateUtc="2025-11-12T01:26:00Z"/>
  <w16cex:commentExtensible w16cex:durableId="44F87AD9" w16cex:dateUtc="2025-11-06T05:55:00Z"/>
  <w16cex:commentExtensible w16cex:durableId="2C9E4A5E" w16cex:dateUtc="2025-11-12T01: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7E518DA" w16cid:durableId="11E927F4"/>
  <w16cid:commentId w16cid:paraId="75B896AA" w16cid:durableId="3501D0D7"/>
  <w16cid:commentId w16cid:paraId="09B33D1E" w16cid:durableId="44F87AD9"/>
  <w16cid:commentId w16cid:paraId="0CEEB8F9" w16cid:durableId="2C9E4A5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C62779" w14:textId="77777777" w:rsidR="000A6EB7" w:rsidRDefault="000A6EB7" w:rsidP="000B6A38">
      <w:pPr>
        <w:spacing w:line="240" w:lineRule="auto"/>
      </w:pPr>
      <w:r>
        <w:separator/>
      </w:r>
    </w:p>
  </w:endnote>
  <w:endnote w:type="continuationSeparator" w:id="0">
    <w:p w14:paraId="3BAB711E" w14:textId="77777777" w:rsidR="000A6EB7" w:rsidRDefault="000A6EB7" w:rsidP="000B6A3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urier">
    <w:altName w:val="Courier New"/>
    <w:panose1 w:val="02070409020205020404"/>
    <w:charset w:val="00"/>
    <w:family w:val="auto"/>
    <w:pitch w:val="variable"/>
    <w:sig w:usb0="00000003"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C4400E" w14:textId="1FB29A61" w:rsidR="000B6A38" w:rsidRDefault="000B6A38">
    <w:pPr>
      <w:pStyle w:val="Footer"/>
    </w:pPr>
    <w:r>
      <w:rPr>
        <w:noProof/>
      </w:rPr>
      <mc:AlternateContent>
        <mc:Choice Requires="wpg">
          <w:drawing>
            <wp:anchor distT="0" distB="0" distL="114300" distR="114300" simplePos="0" relativeHeight="251659264" behindDoc="0" locked="0" layoutInCell="1" allowOverlap="1" wp14:anchorId="21D938E8" wp14:editId="1FDCB35B">
              <wp:simplePos x="0" y="0"/>
              <wp:positionH relativeFrom="page">
                <wp:align>left</wp:align>
              </wp:positionH>
              <wp:positionV relativeFrom="bottomMargin">
                <wp:align>center</wp:align>
              </wp:positionV>
              <wp:extent cx="6510528" cy="407670"/>
              <wp:effectExtent l="0" t="0" r="0" b="0"/>
              <wp:wrapNone/>
              <wp:docPr id="155" name="Group 166"/>
              <wp:cNvGraphicFramePr/>
              <a:graphic xmlns:a="http://schemas.openxmlformats.org/drawingml/2006/main">
                <a:graphicData uri="http://schemas.microsoft.com/office/word/2010/wordprocessingGroup">
                  <wpg:wgp>
                    <wpg:cNvGrpSpPr/>
                    <wpg:grpSpPr>
                      <a:xfrm>
                        <a:off x="0" y="0"/>
                        <a:ext cx="6510528" cy="407670"/>
                        <a:chOff x="0" y="0"/>
                        <a:chExt cx="5943600" cy="40767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4076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902EE7" w14:textId="587B8C23" w:rsidR="000B6A38" w:rsidRPr="00485578" w:rsidRDefault="00000000">
                            <w:pPr>
                              <w:pStyle w:val="Footer"/>
                              <w:rPr>
                                <w:caps/>
                                <w:color w:val="808080" w:themeColor="background1" w:themeShade="80"/>
                                <w:sz w:val="20"/>
                                <w:szCs w:val="20"/>
                                <w:lang w:val="pt-BR"/>
                              </w:rPr>
                            </w:pPr>
                            <w:sdt>
                              <w:sdtPr>
                                <w:rPr>
                                  <w:color w:val="808080" w:themeColor="background1" w:themeShade="80"/>
                                  <w:sz w:val="20"/>
                                  <w:szCs w:val="20"/>
                                  <w:lang w:val="pt-BR"/>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0B6A38" w:rsidRPr="00485578">
                                  <w:rPr>
                                    <w:color w:val="808080" w:themeColor="background1" w:themeShade="80"/>
                                    <w:sz w:val="20"/>
                                    <w:szCs w:val="20"/>
                                    <w:lang w:val="pt-BR"/>
                                  </w:rPr>
                                  <w:t>Paulo H Leocadio | https://orcid.org/0000-0002-4992-4541</w:t>
                                </w:r>
                              </w:sdtContent>
                            </w:sdt>
                            <w:r w:rsidR="000B6A38" w:rsidRPr="00485578">
                              <w:rPr>
                                <w:caps/>
                                <w:color w:val="808080" w:themeColor="background1" w:themeShade="80"/>
                                <w:sz w:val="20"/>
                                <w:szCs w:val="20"/>
                                <w:lang w:val="pt-BR"/>
                              </w:rPr>
                              <w:t> | </w:t>
                            </w:r>
                            <w:sdt>
                              <w:sdtPr>
                                <w:rPr>
                                  <w:caps/>
                                  <w:color w:val="808080" w:themeColor="background1" w:themeShade="80"/>
                                  <w:sz w:val="20"/>
                                  <w:szCs w:val="20"/>
                                  <w:lang w:val="pt-BR"/>
                                </w:rPr>
                                <w:alias w:val="School"/>
                                <w:tag w:val="School"/>
                                <w:id w:val="1660265181"/>
                                <w:dataBinding w:prefixMappings="xmlns:ns0='http://schemas.openxmlformats.org/officeDocument/2006/extended-properties' " w:xpath="/ns0:Properties[1]/ns0:Company[1]" w:storeItemID="{6668398D-A668-4E3E-A5EB-62B293D839F1}"/>
                                <w:text/>
                              </w:sdtPr>
                              <w:sdtContent>
                                <w:r w:rsidR="000B6A38" w:rsidRPr="00485578">
                                  <w:rPr>
                                    <w:caps/>
                                    <w:color w:val="808080" w:themeColor="background1" w:themeShade="80"/>
                                    <w:sz w:val="20"/>
                                    <w:szCs w:val="20"/>
                                    <w:lang w:val="pt-BR"/>
                                  </w:rPr>
                                  <w:t>DOI: 10.22541/au.173627636.64771402/v1</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1D938E8" id="Group 166" o:spid="_x0000_s1026" style="position:absolute;margin-left:0;margin-top:0;width:512.65pt;height:32.1pt;z-index:251659264;mso-position-horizontal:left;mso-position-horizontal-relative:page;mso-position-vertical:center;mso-position-vertical-relative:bottom-margin-area;mso-width-relative:margin" coordsize="59436,4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">
              <v:rect id="Rectangle 156" o:spid="_x0000_s1027" style="position:absolute;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57" o:spid="_x0000_s1028" type="#_x0000_t202" style="position:absolute;left:2286;width:53530;height:4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" filled="f" stroked="f" strokeweight=".5pt">
                <v:textbox inset="0,,0">
                  <w:txbxContent>
                    <w:p w14:paraId="36902EE7" w14:textId="587B8C23" w:rsidR="000B6A38" w:rsidRPr="00485578" w:rsidRDefault="00000000">
                      <w:pPr>
                        <w:pStyle w:val="Footer"/>
                        <w:rPr>
                          <w:caps/>
                          <w:color w:val="808080" w:themeColor="background1" w:themeShade="80"/>
                          <w:sz w:val="20"/>
                          <w:szCs w:val="20"/>
                          <w:lang w:val="pt-BR"/>
                        </w:rPr>
                      </w:pPr>
                      <w:sdt>
                        <w:sdtPr>
                          <w:rPr>
                            <w:color w:val="808080" w:themeColor="background1" w:themeShade="80"/>
                            <w:sz w:val="20"/>
                            <w:szCs w:val="20"/>
                            <w:lang w:val="pt-BR"/>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0B6A38" w:rsidRPr="00485578">
                            <w:rPr>
                              <w:color w:val="808080" w:themeColor="background1" w:themeShade="80"/>
                              <w:sz w:val="20"/>
                              <w:szCs w:val="20"/>
                              <w:lang w:val="pt-BR"/>
                            </w:rPr>
                            <w:t>Paulo H Leocadio | https://orcid.org/0000-0002-4992-4541</w:t>
                          </w:r>
                        </w:sdtContent>
                      </w:sdt>
                      <w:r w:rsidR="000B6A38" w:rsidRPr="00485578">
                        <w:rPr>
                          <w:caps/>
                          <w:color w:val="808080" w:themeColor="background1" w:themeShade="80"/>
                          <w:sz w:val="20"/>
                          <w:szCs w:val="20"/>
                          <w:lang w:val="pt-BR"/>
                        </w:rPr>
                        <w:t> | </w:t>
                      </w:r>
                      <w:sdt>
                        <w:sdtPr>
                          <w:rPr>
                            <w:caps/>
                            <w:color w:val="808080" w:themeColor="background1" w:themeShade="80"/>
                            <w:sz w:val="20"/>
                            <w:szCs w:val="20"/>
                            <w:lang w:val="pt-BR"/>
                          </w:rPr>
                          <w:alias w:val="School"/>
                          <w:tag w:val="School"/>
                          <w:id w:val="1660265181"/>
                          <w:dataBinding w:prefixMappings="xmlns:ns0='http://schemas.openxmlformats.org/officeDocument/2006/extended-properties' " w:xpath="/ns0:Properties[1]/ns0:Company[1]" w:storeItemID="{6668398D-A668-4E3E-A5EB-62B293D839F1}"/>
                          <w:text/>
                        </w:sdtPr>
                        <w:sdtContent>
                          <w:r w:rsidR="000B6A38" w:rsidRPr="00485578">
                            <w:rPr>
                              <w:caps/>
                              <w:color w:val="808080" w:themeColor="background1" w:themeShade="80"/>
                              <w:sz w:val="20"/>
                              <w:szCs w:val="20"/>
                              <w:lang w:val="pt-BR"/>
                            </w:rPr>
                            <w:t>DOI: 10.22541/au.173627636.64771402/v1</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8D10B5" w14:textId="77777777" w:rsidR="000A6EB7" w:rsidRDefault="000A6EB7" w:rsidP="000B6A38">
      <w:pPr>
        <w:spacing w:line="240" w:lineRule="auto"/>
      </w:pPr>
      <w:r>
        <w:separator/>
      </w:r>
    </w:p>
  </w:footnote>
  <w:footnote w:type="continuationSeparator" w:id="0">
    <w:p w14:paraId="0730F4EA" w14:textId="77777777" w:rsidR="000A6EB7" w:rsidRDefault="000A6EB7" w:rsidP="000B6A3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EAE27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F11D04"/>
    <w:multiLevelType w:val="hybridMultilevel"/>
    <w:tmpl w:val="C02CD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294D09"/>
    <w:multiLevelType w:val="hybridMultilevel"/>
    <w:tmpl w:val="24066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8904D1"/>
    <w:multiLevelType w:val="hybridMultilevel"/>
    <w:tmpl w:val="F5346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344DAA"/>
    <w:multiLevelType w:val="hybridMultilevel"/>
    <w:tmpl w:val="6CB85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9A635E"/>
    <w:multiLevelType w:val="hybridMultilevel"/>
    <w:tmpl w:val="C98EC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7D0C16"/>
    <w:multiLevelType w:val="hybridMultilevel"/>
    <w:tmpl w:val="B4849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B5324C6"/>
    <w:multiLevelType w:val="hybridMultilevel"/>
    <w:tmpl w:val="15888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A13C70"/>
    <w:multiLevelType w:val="hybridMultilevel"/>
    <w:tmpl w:val="DCB0E642"/>
    <w:lvl w:ilvl="0" w:tplc="9FFC0A5C">
      <w:start w:val="1"/>
      <w:numFmt w:val="bullet"/>
      <w:pStyle w:val="L-Bullets"/>
      <w:lvlText w:val=""/>
      <w:lvlJc w:val="left"/>
      <w:pPr>
        <w:ind w:left="1080" w:hanging="360"/>
      </w:pPr>
      <w:rPr>
        <w:rFonts w:ascii="Symbol" w:hAnsi="Symbol" w:hint="default"/>
      </w:rPr>
    </w:lvl>
    <w:lvl w:ilvl="1" w:tplc="04090003">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9" w15:restartNumberingAfterBreak="0">
    <w:nsid w:val="3E6A1E1F"/>
    <w:multiLevelType w:val="hybridMultilevel"/>
    <w:tmpl w:val="61E4E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3453CA"/>
    <w:multiLevelType w:val="hybridMultilevel"/>
    <w:tmpl w:val="62246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7A7FC6"/>
    <w:multiLevelType w:val="hybridMultilevel"/>
    <w:tmpl w:val="D7348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E64B58"/>
    <w:multiLevelType w:val="hybridMultilevel"/>
    <w:tmpl w:val="607CF0C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55282736"/>
    <w:multiLevelType w:val="hybridMultilevel"/>
    <w:tmpl w:val="17603B44"/>
    <w:lvl w:ilvl="0" w:tplc="0409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3" w:hanging="360"/>
      </w:pPr>
      <w:rPr>
        <w:rFonts w:ascii="Courier New" w:hAnsi="Courier New" w:cs="Courier New" w:hint="default"/>
      </w:rPr>
    </w:lvl>
    <w:lvl w:ilvl="2" w:tplc="FFFFFFFF" w:tentative="1">
      <w:start w:val="1"/>
      <w:numFmt w:val="bullet"/>
      <w:lvlText w:val=""/>
      <w:lvlJc w:val="left"/>
      <w:pPr>
        <w:ind w:left="2523" w:hanging="360"/>
      </w:pPr>
      <w:rPr>
        <w:rFonts w:ascii="Wingdings" w:hAnsi="Wingdings" w:hint="default"/>
      </w:rPr>
    </w:lvl>
    <w:lvl w:ilvl="3" w:tplc="FFFFFFFF" w:tentative="1">
      <w:start w:val="1"/>
      <w:numFmt w:val="bullet"/>
      <w:lvlText w:val=""/>
      <w:lvlJc w:val="left"/>
      <w:pPr>
        <w:ind w:left="3243" w:hanging="360"/>
      </w:pPr>
      <w:rPr>
        <w:rFonts w:ascii="Symbol" w:hAnsi="Symbol" w:hint="default"/>
      </w:rPr>
    </w:lvl>
    <w:lvl w:ilvl="4" w:tplc="FFFFFFFF" w:tentative="1">
      <w:start w:val="1"/>
      <w:numFmt w:val="bullet"/>
      <w:lvlText w:val="o"/>
      <w:lvlJc w:val="left"/>
      <w:pPr>
        <w:ind w:left="3963" w:hanging="360"/>
      </w:pPr>
      <w:rPr>
        <w:rFonts w:ascii="Courier New" w:hAnsi="Courier New" w:cs="Courier New" w:hint="default"/>
      </w:rPr>
    </w:lvl>
    <w:lvl w:ilvl="5" w:tplc="FFFFFFFF" w:tentative="1">
      <w:start w:val="1"/>
      <w:numFmt w:val="bullet"/>
      <w:lvlText w:val=""/>
      <w:lvlJc w:val="left"/>
      <w:pPr>
        <w:ind w:left="4683" w:hanging="360"/>
      </w:pPr>
      <w:rPr>
        <w:rFonts w:ascii="Wingdings" w:hAnsi="Wingdings" w:hint="default"/>
      </w:rPr>
    </w:lvl>
    <w:lvl w:ilvl="6" w:tplc="FFFFFFFF" w:tentative="1">
      <w:start w:val="1"/>
      <w:numFmt w:val="bullet"/>
      <w:lvlText w:val=""/>
      <w:lvlJc w:val="left"/>
      <w:pPr>
        <w:ind w:left="5403" w:hanging="360"/>
      </w:pPr>
      <w:rPr>
        <w:rFonts w:ascii="Symbol" w:hAnsi="Symbol" w:hint="default"/>
      </w:rPr>
    </w:lvl>
    <w:lvl w:ilvl="7" w:tplc="FFFFFFFF" w:tentative="1">
      <w:start w:val="1"/>
      <w:numFmt w:val="bullet"/>
      <w:lvlText w:val="o"/>
      <w:lvlJc w:val="left"/>
      <w:pPr>
        <w:ind w:left="6123" w:hanging="360"/>
      </w:pPr>
      <w:rPr>
        <w:rFonts w:ascii="Courier New" w:hAnsi="Courier New" w:cs="Courier New" w:hint="default"/>
      </w:rPr>
    </w:lvl>
    <w:lvl w:ilvl="8" w:tplc="FFFFFFFF" w:tentative="1">
      <w:start w:val="1"/>
      <w:numFmt w:val="bullet"/>
      <w:lvlText w:val=""/>
      <w:lvlJc w:val="left"/>
      <w:pPr>
        <w:ind w:left="6843" w:hanging="360"/>
      </w:pPr>
      <w:rPr>
        <w:rFonts w:ascii="Wingdings" w:hAnsi="Wingdings" w:hint="default"/>
      </w:rPr>
    </w:lvl>
  </w:abstractNum>
  <w:abstractNum w:abstractNumId="14" w15:restartNumberingAfterBreak="0">
    <w:nsid w:val="590F57DF"/>
    <w:multiLevelType w:val="hybridMultilevel"/>
    <w:tmpl w:val="1B0637C4"/>
    <w:lvl w:ilvl="0" w:tplc="B0F41758">
      <w:start w:val="1"/>
      <w:numFmt w:val="decimal"/>
      <w:pStyle w:val="L-Numbers"/>
      <w:lvlText w:val="%1."/>
      <w:lvlJc w:val="left"/>
      <w:pPr>
        <w:ind w:left="717" w:hanging="360"/>
      </w:pPr>
      <w:rPr>
        <w:rFonts w:ascii="Arial" w:hAnsi="Arial" w:hint="default"/>
        <w:b w:val="0"/>
        <w:i w:val="0"/>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C7A76D7"/>
    <w:multiLevelType w:val="hybridMultilevel"/>
    <w:tmpl w:val="D1B49B1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DE27F94"/>
    <w:multiLevelType w:val="multilevel"/>
    <w:tmpl w:val="27764D2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401577E"/>
    <w:multiLevelType w:val="hybridMultilevel"/>
    <w:tmpl w:val="A51EF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6687C36"/>
    <w:multiLevelType w:val="hybridMultilevel"/>
    <w:tmpl w:val="F3FA4A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6EA6939"/>
    <w:multiLevelType w:val="hybridMultilevel"/>
    <w:tmpl w:val="D9AAE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93694759">
    <w:abstractNumId w:val="8"/>
  </w:num>
  <w:num w:numId="2" w16cid:durableId="88842178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303929493">
    <w:abstractNumId w:val="6"/>
  </w:num>
  <w:num w:numId="4" w16cid:durableId="2040468534">
    <w:abstractNumId w:val="4"/>
  </w:num>
  <w:num w:numId="5" w16cid:durableId="1870222848">
    <w:abstractNumId w:val="16"/>
  </w:num>
  <w:num w:numId="6" w16cid:durableId="670987392">
    <w:abstractNumId w:val="0"/>
  </w:num>
  <w:num w:numId="7" w16cid:durableId="1670937871">
    <w:abstractNumId w:val="0"/>
  </w:num>
  <w:num w:numId="8" w16cid:durableId="58140999">
    <w:abstractNumId w:val="14"/>
  </w:num>
  <w:num w:numId="9" w16cid:durableId="2116635496">
    <w:abstractNumId w:val="2"/>
  </w:num>
  <w:num w:numId="10" w16cid:durableId="1349478596">
    <w:abstractNumId w:val="1"/>
  </w:num>
  <w:num w:numId="11" w16cid:durableId="2097096507">
    <w:abstractNumId w:val="9"/>
  </w:num>
  <w:num w:numId="12" w16cid:durableId="1331787392">
    <w:abstractNumId w:val="15"/>
  </w:num>
  <w:num w:numId="13" w16cid:durableId="911893318">
    <w:abstractNumId w:val="10"/>
  </w:num>
  <w:num w:numId="14" w16cid:durableId="905335393">
    <w:abstractNumId w:val="3"/>
  </w:num>
  <w:num w:numId="15" w16cid:durableId="144901615">
    <w:abstractNumId w:val="11"/>
  </w:num>
  <w:num w:numId="16" w16cid:durableId="979647666">
    <w:abstractNumId w:val="12"/>
  </w:num>
  <w:num w:numId="17" w16cid:durableId="76051260">
    <w:abstractNumId w:val="5"/>
  </w:num>
  <w:num w:numId="18" w16cid:durableId="1745566963">
    <w:abstractNumId w:val="17"/>
  </w:num>
  <w:num w:numId="19" w16cid:durableId="1232740858">
    <w:abstractNumId w:val="7"/>
  </w:num>
  <w:num w:numId="20" w16cid:durableId="1637639984">
    <w:abstractNumId w:val="18"/>
  </w:num>
  <w:num w:numId="21" w16cid:durableId="1671634451">
    <w:abstractNumId w:val="19"/>
  </w:num>
  <w:num w:numId="22" w16cid:durableId="178202519">
    <w:abstractNumId w:val="13"/>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rishti">
    <w15:presenceInfo w15:providerId="None" w15:userId="Srishti"/>
  </w15:person>
  <w15:person w15:author="Paulo Leocadio">
    <w15:presenceInfo w15:providerId="Windows Live" w15:userId="47c04dc6d9b2117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writeProtection w:recommended="1"/>
  <w:zoom w:percent="120"/>
  <w:proofState w:grammar="clean"/>
  <w:attachedTemplate r:id="rId1"/>
  <w:linkStyle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7WwsDQ1NrA0NDEyMDdR0lEKTi0uzszPAykwrQUAgRV2dSwAAAA="/>
  </w:docVars>
  <w:rsids>
    <w:rsidRoot w:val="00625848"/>
    <w:rsid w:val="000014F0"/>
    <w:rsid w:val="000065BA"/>
    <w:rsid w:val="0001037A"/>
    <w:rsid w:val="00017428"/>
    <w:rsid w:val="00017F77"/>
    <w:rsid w:val="00022932"/>
    <w:rsid w:val="000230D4"/>
    <w:rsid w:val="00035535"/>
    <w:rsid w:val="000428E3"/>
    <w:rsid w:val="00042F71"/>
    <w:rsid w:val="00042FFA"/>
    <w:rsid w:val="0004373F"/>
    <w:rsid w:val="0004510C"/>
    <w:rsid w:val="0006743D"/>
    <w:rsid w:val="000708F9"/>
    <w:rsid w:val="00076947"/>
    <w:rsid w:val="00086DB5"/>
    <w:rsid w:val="000A3419"/>
    <w:rsid w:val="000A44FD"/>
    <w:rsid w:val="000A6EB7"/>
    <w:rsid w:val="000B6564"/>
    <w:rsid w:val="000B6A38"/>
    <w:rsid w:val="000D6103"/>
    <w:rsid w:val="000E393D"/>
    <w:rsid w:val="000F59AD"/>
    <w:rsid w:val="000F673A"/>
    <w:rsid w:val="001031DE"/>
    <w:rsid w:val="0010483B"/>
    <w:rsid w:val="00107183"/>
    <w:rsid w:val="001075DF"/>
    <w:rsid w:val="00111292"/>
    <w:rsid w:val="001125D6"/>
    <w:rsid w:val="00123A1A"/>
    <w:rsid w:val="00124162"/>
    <w:rsid w:val="00126E17"/>
    <w:rsid w:val="00165CBF"/>
    <w:rsid w:val="00174EDD"/>
    <w:rsid w:val="0018524D"/>
    <w:rsid w:val="001B104E"/>
    <w:rsid w:val="001B1A8B"/>
    <w:rsid w:val="001C27B5"/>
    <w:rsid w:val="001F21A5"/>
    <w:rsid w:val="0020073A"/>
    <w:rsid w:val="00204BA3"/>
    <w:rsid w:val="00206708"/>
    <w:rsid w:val="00212253"/>
    <w:rsid w:val="00217116"/>
    <w:rsid w:val="00217A7E"/>
    <w:rsid w:val="0023000E"/>
    <w:rsid w:val="00235DDE"/>
    <w:rsid w:val="00241D7E"/>
    <w:rsid w:val="002420EA"/>
    <w:rsid w:val="0025053C"/>
    <w:rsid w:val="00251F34"/>
    <w:rsid w:val="00262361"/>
    <w:rsid w:val="00264112"/>
    <w:rsid w:val="00280B87"/>
    <w:rsid w:val="00283AA0"/>
    <w:rsid w:val="00286508"/>
    <w:rsid w:val="00294CFA"/>
    <w:rsid w:val="002A17B7"/>
    <w:rsid w:val="002A7053"/>
    <w:rsid w:val="002B1D53"/>
    <w:rsid w:val="002B1FF2"/>
    <w:rsid w:val="002B3E85"/>
    <w:rsid w:val="002B5705"/>
    <w:rsid w:val="002B575F"/>
    <w:rsid w:val="002C58C1"/>
    <w:rsid w:val="002D4B4F"/>
    <w:rsid w:val="002D7BB1"/>
    <w:rsid w:val="002E3EF5"/>
    <w:rsid w:val="002E47B1"/>
    <w:rsid w:val="002E57A2"/>
    <w:rsid w:val="002E5FA7"/>
    <w:rsid w:val="002F0EEE"/>
    <w:rsid w:val="002F27B2"/>
    <w:rsid w:val="002F3EA2"/>
    <w:rsid w:val="0030302C"/>
    <w:rsid w:val="0030558B"/>
    <w:rsid w:val="00306DFC"/>
    <w:rsid w:val="00313D1D"/>
    <w:rsid w:val="003165FF"/>
    <w:rsid w:val="00333DB0"/>
    <w:rsid w:val="00347F9F"/>
    <w:rsid w:val="003613E2"/>
    <w:rsid w:val="003663F6"/>
    <w:rsid w:val="003714A4"/>
    <w:rsid w:val="00372019"/>
    <w:rsid w:val="003737C0"/>
    <w:rsid w:val="00386256"/>
    <w:rsid w:val="003921FB"/>
    <w:rsid w:val="003B6E22"/>
    <w:rsid w:val="003C3243"/>
    <w:rsid w:val="003C3788"/>
    <w:rsid w:val="003C45C6"/>
    <w:rsid w:val="003C6A0B"/>
    <w:rsid w:val="003C7701"/>
    <w:rsid w:val="003D0D4D"/>
    <w:rsid w:val="003D3EAC"/>
    <w:rsid w:val="003D6326"/>
    <w:rsid w:val="003D77B4"/>
    <w:rsid w:val="003D77F6"/>
    <w:rsid w:val="003F0518"/>
    <w:rsid w:val="003F7E9D"/>
    <w:rsid w:val="004072D5"/>
    <w:rsid w:val="00411FDA"/>
    <w:rsid w:val="0042432F"/>
    <w:rsid w:val="00426AD3"/>
    <w:rsid w:val="0043035F"/>
    <w:rsid w:val="00430A39"/>
    <w:rsid w:val="004357A9"/>
    <w:rsid w:val="00437532"/>
    <w:rsid w:val="004409E9"/>
    <w:rsid w:val="00446756"/>
    <w:rsid w:val="004516FE"/>
    <w:rsid w:val="004561F9"/>
    <w:rsid w:val="0045644D"/>
    <w:rsid w:val="00462E48"/>
    <w:rsid w:val="00467BCF"/>
    <w:rsid w:val="0047308D"/>
    <w:rsid w:val="00475500"/>
    <w:rsid w:val="00477E90"/>
    <w:rsid w:val="00485578"/>
    <w:rsid w:val="00492F7C"/>
    <w:rsid w:val="00494897"/>
    <w:rsid w:val="00496A4E"/>
    <w:rsid w:val="004A4DFC"/>
    <w:rsid w:val="004B2490"/>
    <w:rsid w:val="004C0374"/>
    <w:rsid w:val="004C0F29"/>
    <w:rsid w:val="004C32CD"/>
    <w:rsid w:val="004C4F0B"/>
    <w:rsid w:val="004C57F1"/>
    <w:rsid w:val="004D2BD1"/>
    <w:rsid w:val="004E05A3"/>
    <w:rsid w:val="004E11BB"/>
    <w:rsid w:val="004E74CC"/>
    <w:rsid w:val="0050265D"/>
    <w:rsid w:val="005100A5"/>
    <w:rsid w:val="005102C2"/>
    <w:rsid w:val="00511551"/>
    <w:rsid w:val="00514C16"/>
    <w:rsid w:val="00526D7C"/>
    <w:rsid w:val="00532603"/>
    <w:rsid w:val="005518F4"/>
    <w:rsid w:val="005605EA"/>
    <w:rsid w:val="00570370"/>
    <w:rsid w:val="005805D6"/>
    <w:rsid w:val="005A302F"/>
    <w:rsid w:val="005A664E"/>
    <w:rsid w:val="005B3A65"/>
    <w:rsid w:val="005C5673"/>
    <w:rsid w:val="005D5EFE"/>
    <w:rsid w:val="00601873"/>
    <w:rsid w:val="00605FDB"/>
    <w:rsid w:val="0060629A"/>
    <w:rsid w:val="00607141"/>
    <w:rsid w:val="0061276A"/>
    <w:rsid w:val="006225F0"/>
    <w:rsid w:val="00624A0A"/>
    <w:rsid w:val="00625700"/>
    <w:rsid w:val="00625848"/>
    <w:rsid w:val="006335B4"/>
    <w:rsid w:val="006408DD"/>
    <w:rsid w:val="00641D62"/>
    <w:rsid w:val="00653550"/>
    <w:rsid w:val="00661B1B"/>
    <w:rsid w:val="006739BB"/>
    <w:rsid w:val="00676124"/>
    <w:rsid w:val="006817A3"/>
    <w:rsid w:val="00683D19"/>
    <w:rsid w:val="00687F8E"/>
    <w:rsid w:val="00691A06"/>
    <w:rsid w:val="0069678A"/>
    <w:rsid w:val="006A2026"/>
    <w:rsid w:val="006A2CEC"/>
    <w:rsid w:val="006B206C"/>
    <w:rsid w:val="006C3FEB"/>
    <w:rsid w:val="006D3A49"/>
    <w:rsid w:val="006E4A3B"/>
    <w:rsid w:val="006E7BB4"/>
    <w:rsid w:val="006F04D9"/>
    <w:rsid w:val="006F7553"/>
    <w:rsid w:val="0070307C"/>
    <w:rsid w:val="00707921"/>
    <w:rsid w:val="00711133"/>
    <w:rsid w:val="00714E28"/>
    <w:rsid w:val="007212C2"/>
    <w:rsid w:val="00733C26"/>
    <w:rsid w:val="00733CC1"/>
    <w:rsid w:val="00745BDB"/>
    <w:rsid w:val="00746105"/>
    <w:rsid w:val="00757BA6"/>
    <w:rsid w:val="00757D00"/>
    <w:rsid w:val="00760A21"/>
    <w:rsid w:val="00780C03"/>
    <w:rsid w:val="00781E0F"/>
    <w:rsid w:val="00783B87"/>
    <w:rsid w:val="00783FFB"/>
    <w:rsid w:val="00794157"/>
    <w:rsid w:val="007A10D1"/>
    <w:rsid w:val="007A28D4"/>
    <w:rsid w:val="007B0735"/>
    <w:rsid w:val="007B7B48"/>
    <w:rsid w:val="007C14C3"/>
    <w:rsid w:val="007C7E9A"/>
    <w:rsid w:val="007D4A28"/>
    <w:rsid w:val="007E527D"/>
    <w:rsid w:val="007F73F5"/>
    <w:rsid w:val="0080093D"/>
    <w:rsid w:val="00805409"/>
    <w:rsid w:val="00807B57"/>
    <w:rsid w:val="0081454A"/>
    <w:rsid w:val="008251C7"/>
    <w:rsid w:val="00830B0D"/>
    <w:rsid w:val="00837C4C"/>
    <w:rsid w:val="00837CC2"/>
    <w:rsid w:val="00840489"/>
    <w:rsid w:val="008479DC"/>
    <w:rsid w:val="0086232A"/>
    <w:rsid w:val="00864A0D"/>
    <w:rsid w:val="00874DE6"/>
    <w:rsid w:val="0087607E"/>
    <w:rsid w:val="00882975"/>
    <w:rsid w:val="00887581"/>
    <w:rsid w:val="0089201C"/>
    <w:rsid w:val="008972CF"/>
    <w:rsid w:val="008A45C3"/>
    <w:rsid w:val="008A52D7"/>
    <w:rsid w:val="008A5BD9"/>
    <w:rsid w:val="008A6191"/>
    <w:rsid w:val="008D0B73"/>
    <w:rsid w:val="008D4AD5"/>
    <w:rsid w:val="008E5B6C"/>
    <w:rsid w:val="008F3462"/>
    <w:rsid w:val="008F4815"/>
    <w:rsid w:val="008F7FC4"/>
    <w:rsid w:val="0090482A"/>
    <w:rsid w:val="00907540"/>
    <w:rsid w:val="009258DE"/>
    <w:rsid w:val="00940E1A"/>
    <w:rsid w:val="00945A8B"/>
    <w:rsid w:val="00956561"/>
    <w:rsid w:val="00967DCC"/>
    <w:rsid w:val="009833D7"/>
    <w:rsid w:val="0098443C"/>
    <w:rsid w:val="0098684A"/>
    <w:rsid w:val="0099251C"/>
    <w:rsid w:val="009A1AEA"/>
    <w:rsid w:val="009A66E8"/>
    <w:rsid w:val="009A69CE"/>
    <w:rsid w:val="009C3139"/>
    <w:rsid w:val="009C6151"/>
    <w:rsid w:val="009D5259"/>
    <w:rsid w:val="009D64F1"/>
    <w:rsid w:val="009E31C8"/>
    <w:rsid w:val="009F3F1A"/>
    <w:rsid w:val="009F4D86"/>
    <w:rsid w:val="009F7971"/>
    <w:rsid w:val="00A067FE"/>
    <w:rsid w:val="00A11952"/>
    <w:rsid w:val="00A14F90"/>
    <w:rsid w:val="00A26B99"/>
    <w:rsid w:val="00A33C98"/>
    <w:rsid w:val="00A42540"/>
    <w:rsid w:val="00A468D0"/>
    <w:rsid w:val="00A501B4"/>
    <w:rsid w:val="00A55F8D"/>
    <w:rsid w:val="00A617F7"/>
    <w:rsid w:val="00A62EAE"/>
    <w:rsid w:val="00A6433C"/>
    <w:rsid w:val="00A833A5"/>
    <w:rsid w:val="00A848D2"/>
    <w:rsid w:val="00A9768F"/>
    <w:rsid w:val="00AA1BDD"/>
    <w:rsid w:val="00AA5F0B"/>
    <w:rsid w:val="00AF45DF"/>
    <w:rsid w:val="00AF47A1"/>
    <w:rsid w:val="00AF54F2"/>
    <w:rsid w:val="00B052ED"/>
    <w:rsid w:val="00B34934"/>
    <w:rsid w:val="00B376E8"/>
    <w:rsid w:val="00B37877"/>
    <w:rsid w:val="00B41D64"/>
    <w:rsid w:val="00B455F1"/>
    <w:rsid w:val="00B46023"/>
    <w:rsid w:val="00B476B0"/>
    <w:rsid w:val="00B62217"/>
    <w:rsid w:val="00B64F24"/>
    <w:rsid w:val="00B72559"/>
    <w:rsid w:val="00B73A3C"/>
    <w:rsid w:val="00B818DC"/>
    <w:rsid w:val="00B81A58"/>
    <w:rsid w:val="00B8562C"/>
    <w:rsid w:val="00B8620B"/>
    <w:rsid w:val="00B959BF"/>
    <w:rsid w:val="00BA1153"/>
    <w:rsid w:val="00BA7F42"/>
    <w:rsid w:val="00BB12A8"/>
    <w:rsid w:val="00BB155C"/>
    <w:rsid w:val="00BC688C"/>
    <w:rsid w:val="00BD0C70"/>
    <w:rsid w:val="00BD26F4"/>
    <w:rsid w:val="00BD5F67"/>
    <w:rsid w:val="00BE211E"/>
    <w:rsid w:val="00BF59BF"/>
    <w:rsid w:val="00BF7CB9"/>
    <w:rsid w:val="00C026F1"/>
    <w:rsid w:val="00C032B5"/>
    <w:rsid w:val="00C07CF4"/>
    <w:rsid w:val="00C13212"/>
    <w:rsid w:val="00C1332B"/>
    <w:rsid w:val="00C16130"/>
    <w:rsid w:val="00C165F5"/>
    <w:rsid w:val="00C2195F"/>
    <w:rsid w:val="00C22430"/>
    <w:rsid w:val="00C249E3"/>
    <w:rsid w:val="00C2757A"/>
    <w:rsid w:val="00C3628C"/>
    <w:rsid w:val="00C5256E"/>
    <w:rsid w:val="00C550CC"/>
    <w:rsid w:val="00C6343E"/>
    <w:rsid w:val="00C90489"/>
    <w:rsid w:val="00CA1874"/>
    <w:rsid w:val="00CA6204"/>
    <w:rsid w:val="00CA6394"/>
    <w:rsid w:val="00CB0608"/>
    <w:rsid w:val="00CB5AD1"/>
    <w:rsid w:val="00CB5FEB"/>
    <w:rsid w:val="00CB75DA"/>
    <w:rsid w:val="00CC16C3"/>
    <w:rsid w:val="00CC53DA"/>
    <w:rsid w:val="00CD591B"/>
    <w:rsid w:val="00CD7433"/>
    <w:rsid w:val="00CD79F3"/>
    <w:rsid w:val="00CE024D"/>
    <w:rsid w:val="00CF057A"/>
    <w:rsid w:val="00D001BA"/>
    <w:rsid w:val="00D05F14"/>
    <w:rsid w:val="00D37F9A"/>
    <w:rsid w:val="00D423AF"/>
    <w:rsid w:val="00D45299"/>
    <w:rsid w:val="00D469DC"/>
    <w:rsid w:val="00D54598"/>
    <w:rsid w:val="00D5505B"/>
    <w:rsid w:val="00D61752"/>
    <w:rsid w:val="00D62D2A"/>
    <w:rsid w:val="00D651AC"/>
    <w:rsid w:val="00D65BF4"/>
    <w:rsid w:val="00D96C7C"/>
    <w:rsid w:val="00DA34D5"/>
    <w:rsid w:val="00DA4D74"/>
    <w:rsid w:val="00DB0C69"/>
    <w:rsid w:val="00DB66E3"/>
    <w:rsid w:val="00DC3CB9"/>
    <w:rsid w:val="00DC4AA6"/>
    <w:rsid w:val="00DD51A0"/>
    <w:rsid w:val="00DE6830"/>
    <w:rsid w:val="00DE6ECF"/>
    <w:rsid w:val="00DF174C"/>
    <w:rsid w:val="00DF3FFC"/>
    <w:rsid w:val="00DF5B5E"/>
    <w:rsid w:val="00E02EC2"/>
    <w:rsid w:val="00E057D1"/>
    <w:rsid w:val="00E13667"/>
    <w:rsid w:val="00E15976"/>
    <w:rsid w:val="00E20017"/>
    <w:rsid w:val="00E230ED"/>
    <w:rsid w:val="00E24FDA"/>
    <w:rsid w:val="00E32E2E"/>
    <w:rsid w:val="00E34FDB"/>
    <w:rsid w:val="00E42AD4"/>
    <w:rsid w:val="00E52D9B"/>
    <w:rsid w:val="00E538DE"/>
    <w:rsid w:val="00E654D0"/>
    <w:rsid w:val="00E67E1D"/>
    <w:rsid w:val="00E710F2"/>
    <w:rsid w:val="00E72CFD"/>
    <w:rsid w:val="00E75742"/>
    <w:rsid w:val="00E8652F"/>
    <w:rsid w:val="00E90E41"/>
    <w:rsid w:val="00EA7909"/>
    <w:rsid w:val="00EB0283"/>
    <w:rsid w:val="00EB33A2"/>
    <w:rsid w:val="00EC597D"/>
    <w:rsid w:val="00ED39ED"/>
    <w:rsid w:val="00ED632D"/>
    <w:rsid w:val="00ED7ED8"/>
    <w:rsid w:val="00F06070"/>
    <w:rsid w:val="00F176AA"/>
    <w:rsid w:val="00F214A2"/>
    <w:rsid w:val="00F26228"/>
    <w:rsid w:val="00F330BE"/>
    <w:rsid w:val="00F41E2A"/>
    <w:rsid w:val="00F44222"/>
    <w:rsid w:val="00F45666"/>
    <w:rsid w:val="00F520C9"/>
    <w:rsid w:val="00F543EA"/>
    <w:rsid w:val="00F60DB9"/>
    <w:rsid w:val="00F628DD"/>
    <w:rsid w:val="00F66887"/>
    <w:rsid w:val="00F814E1"/>
    <w:rsid w:val="00F8327D"/>
    <w:rsid w:val="00F85A88"/>
    <w:rsid w:val="00F961D2"/>
    <w:rsid w:val="00FA0702"/>
    <w:rsid w:val="00FA63E6"/>
    <w:rsid w:val="00FB76C8"/>
    <w:rsid w:val="00FC5A3B"/>
    <w:rsid w:val="00FC7301"/>
    <w:rsid w:val="00FD3BD8"/>
    <w:rsid w:val="00FD7FE1"/>
    <w:rsid w:val="00FF1DF3"/>
    <w:rsid w:val="00FF1EBC"/>
    <w:rsid w:val="220381DB"/>
    <w:rsid w:val="6BC754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D75C4EA"/>
  <w15:chartTrackingRefBased/>
  <w15:docId w15:val="{9ED1ED27-1517-40A6-83CD-318E1FEF21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lsdException w:name="heading 8" w:semiHidden="1" w:uiPriority="9" w:unhideWhenUsed="1" w:qFormat="1"/>
    <w:lsdException w:name="heading 9" w:semiHidden="1" w:uiPriority="9" w:unhideWhenUsed="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unhideWhenUsed="1"/>
    <w:lsdException w:name="header" w:semiHidden="1"/>
    <w:lsdException w:name="footer" w:semiHidden="1"/>
    <w:lsdException w:name="index heading" w:semiHidden="1"/>
    <w:lsdException w:name="caption" w:semiHidden="1" w:uiPriority="35" w:unhideWhenUsed="1" w:qFormat="1"/>
    <w:lsdException w:name="table of figures" w:semiHidden="1"/>
    <w:lsdException w:name="envelope address" w:semiHidden="1"/>
    <w:lsdException w:name="envelope return" w:semiHidden="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0"/>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unhideWhenUsed="1"/>
    <w:lsdException w:name="Subtitle" w:uiPriority="0"/>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nhideWhenUsed="1"/>
    <w:lsdException w:name="FollowedHyperlink" w:semiHidden="1"/>
    <w:lsdException w:name="Strong" w:uiPriority="22" w:qFormat="1"/>
    <w:lsdException w:name="Emphasis" w:semiHidden="1" w:uiPriority="20"/>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latentStyles>
  <w:style w:type="paragraph" w:default="1" w:styleId="Normal">
    <w:name w:val="Normal"/>
    <w:rsid w:val="00485578"/>
    <w:pPr>
      <w:spacing w:after="0" w:line="276" w:lineRule="auto"/>
    </w:pPr>
    <w:rPr>
      <w:rFonts w:ascii="Arial" w:eastAsia="Arial" w:hAnsi="Arial" w:cs="Arial"/>
      <w:lang w:val="en-US"/>
    </w:rPr>
  </w:style>
  <w:style w:type="paragraph" w:styleId="Heading1">
    <w:name w:val="heading 1"/>
    <w:basedOn w:val="Normal"/>
    <w:next w:val="Normal"/>
    <w:link w:val="Heading1Char"/>
    <w:rsid w:val="00485578"/>
    <w:pPr>
      <w:keepNext/>
      <w:keepLines/>
      <w:spacing w:before="400" w:after="120"/>
      <w:outlineLvl w:val="0"/>
    </w:pPr>
    <w:rPr>
      <w:sz w:val="40"/>
      <w:szCs w:val="40"/>
    </w:rPr>
  </w:style>
  <w:style w:type="paragraph" w:styleId="Heading2">
    <w:name w:val="heading 2"/>
    <w:basedOn w:val="Normal"/>
    <w:next w:val="Normal"/>
    <w:link w:val="Heading2Char"/>
    <w:rsid w:val="00485578"/>
    <w:pPr>
      <w:keepNext/>
      <w:keepLines/>
      <w:spacing w:before="360" w:after="120"/>
      <w:outlineLvl w:val="1"/>
    </w:pPr>
    <w:rPr>
      <w:sz w:val="32"/>
      <w:szCs w:val="32"/>
    </w:rPr>
  </w:style>
  <w:style w:type="paragraph" w:styleId="Heading3">
    <w:name w:val="heading 3"/>
    <w:basedOn w:val="Normal"/>
    <w:next w:val="Normal"/>
    <w:link w:val="Heading3Char"/>
    <w:rsid w:val="00485578"/>
    <w:pPr>
      <w:keepNext/>
      <w:keepLines/>
      <w:spacing w:before="320" w:after="80"/>
      <w:outlineLvl w:val="2"/>
    </w:pPr>
    <w:rPr>
      <w:color w:val="434343"/>
      <w:sz w:val="28"/>
      <w:szCs w:val="28"/>
    </w:rPr>
  </w:style>
  <w:style w:type="paragraph" w:styleId="Heading4">
    <w:name w:val="heading 4"/>
    <w:basedOn w:val="Normal"/>
    <w:next w:val="Normal"/>
    <w:link w:val="Heading4Char"/>
    <w:rsid w:val="00485578"/>
    <w:pPr>
      <w:keepNext/>
      <w:keepLines/>
      <w:spacing w:before="280" w:after="80"/>
      <w:outlineLvl w:val="3"/>
    </w:pPr>
    <w:rPr>
      <w:color w:val="666666"/>
      <w:sz w:val="24"/>
      <w:szCs w:val="24"/>
    </w:rPr>
  </w:style>
  <w:style w:type="paragraph" w:styleId="Heading5">
    <w:name w:val="heading 5"/>
    <w:basedOn w:val="Normal"/>
    <w:next w:val="Normal"/>
    <w:link w:val="Heading5Char"/>
    <w:rsid w:val="00485578"/>
    <w:pPr>
      <w:keepNext/>
      <w:keepLines/>
      <w:spacing w:before="240" w:after="80"/>
      <w:outlineLvl w:val="4"/>
    </w:pPr>
    <w:rPr>
      <w:color w:val="666666"/>
    </w:rPr>
  </w:style>
  <w:style w:type="paragraph" w:styleId="Heading6">
    <w:name w:val="heading 6"/>
    <w:basedOn w:val="Normal"/>
    <w:next w:val="Normal"/>
    <w:link w:val="Heading6Char"/>
    <w:rsid w:val="00485578"/>
    <w:pPr>
      <w:keepNext/>
      <w:keepLines/>
      <w:spacing w:before="240" w:after="80"/>
      <w:outlineLvl w:val="5"/>
    </w:pPr>
    <w:rPr>
      <w:i/>
      <w:color w:val="666666"/>
    </w:rPr>
  </w:style>
  <w:style w:type="paragraph" w:styleId="Heading7">
    <w:name w:val="heading 7"/>
    <w:basedOn w:val="Normal"/>
    <w:next w:val="Normal"/>
    <w:link w:val="Heading7Char"/>
    <w:uiPriority w:val="9"/>
    <w:unhideWhenUsed/>
    <w:rsid w:val="008972CF"/>
    <w:pPr>
      <w:keepNext/>
      <w:keepLines/>
      <w:spacing w:before="240" w:after="240" w:line="259" w:lineRule="auto"/>
      <w:outlineLvl w:val="6"/>
    </w:pPr>
    <w:rPr>
      <w:rFonts w:eastAsiaTheme="majorEastAsia" w:cstheme="majorBidi"/>
      <w:iCs/>
    </w:rPr>
  </w:style>
  <w:style w:type="paragraph" w:styleId="Heading8">
    <w:name w:val="heading 8"/>
    <w:basedOn w:val="Normal"/>
    <w:next w:val="Normal"/>
    <w:link w:val="Heading8Char"/>
    <w:uiPriority w:val="9"/>
    <w:unhideWhenUsed/>
    <w:rsid w:val="008972CF"/>
    <w:pPr>
      <w:keepNext/>
      <w:keepLines/>
      <w:spacing w:before="160" w:after="240" w:line="259" w:lineRule="auto"/>
      <w:contextualSpacing/>
      <w:outlineLvl w:val="7"/>
    </w:pPr>
    <w:rPr>
      <w:rFonts w:eastAsiaTheme="majorEastAsia" w:cstheme="majorBidi"/>
      <w:szCs w:val="21"/>
    </w:rPr>
  </w:style>
  <w:style w:type="paragraph" w:styleId="Heading9">
    <w:name w:val="heading 9"/>
    <w:basedOn w:val="Normal"/>
    <w:next w:val="Normal"/>
    <w:link w:val="Heading9Char"/>
    <w:uiPriority w:val="9"/>
    <w:semiHidden/>
    <w:unhideWhenUsed/>
    <w:rsid w:val="008972CF"/>
    <w:pPr>
      <w:keepNext/>
      <w:keepLines/>
      <w:spacing w:before="40" w:line="259" w:lineRule="auto"/>
      <w:outlineLvl w:val="8"/>
    </w:pPr>
    <w:rPr>
      <w:rFonts w:asciiTheme="majorHAnsi" w:eastAsiaTheme="majorEastAsia" w:hAnsiTheme="majorHAnsi" w:cstheme="majorBidi"/>
      <w:i/>
      <w:iCs/>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85578"/>
    <w:rPr>
      <w:rFonts w:ascii="Arial" w:eastAsia="Arial" w:hAnsi="Arial" w:cs="Arial"/>
      <w:sz w:val="40"/>
      <w:szCs w:val="40"/>
      <w:lang w:val="en-US"/>
    </w:rPr>
  </w:style>
  <w:style w:type="character" w:customStyle="1" w:styleId="Heading2Char">
    <w:name w:val="Heading 2 Char"/>
    <w:basedOn w:val="DefaultParagraphFont"/>
    <w:link w:val="Heading2"/>
    <w:rsid w:val="008972CF"/>
    <w:rPr>
      <w:rFonts w:ascii="Arial" w:eastAsia="Arial" w:hAnsi="Arial" w:cs="Arial"/>
      <w:sz w:val="32"/>
      <w:szCs w:val="32"/>
      <w:lang w:val="en-US"/>
    </w:rPr>
  </w:style>
  <w:style w:type="character" w:customStyle="1" w:styleId="Heading3Char">
    <w:name w:val="Heading 3 Char"/>
    <w:basedOn w:val="DefaultParagraphFont"/>
    <w:link w:val="Heading3"/>
    <w:rsid w:val="008972CF"/>
    <w:rPr>
      <w:rFonts w:ascii="Arial" w:eastAsia="Arial" w:hAnsi="Arial" w:cs="Arial"/>
      <w:color w:val="434343"/>
      <w:sz w:val="28"/>
      <w:szCs w:val="28"/>
      <w:lang w:val="en-US"/>
    </w:rPr>
  </w:style>
  <w:style w:type="character" w:customStyle="1" w:styleId="Heading4Char">
    <w:name w:val="Heading 4 Char"/>
    <w:basedOn w:val="DefaultParagraphFont"/>
    <w:link w:val="Heading4"/>
    <w:rsid w:val="008972CF"/>
    <w:rPr>
      <w:rFonts w:ascii="Arial" w:eastAsia="Arial" w:hAnsi="Arial" w:cs="Arial"/>
      <w:color w:val="666666"/>
      <w:sz w:val="24"/>
      <w:szCs w:val="24"/>
      <w:lang w:val="en-US"/>
    </w:rPr>
  </w:style>
  <w:style w:type="character" w:customStyle="1" w:styleId="Heading5Char">
    <w:name w:val="Heading 5 Char"/>
    <w:basedOn w:val="DefaultParagraphFont"/>
    <w:link w:val="Heading5"/>
    <w:rsid w:val="008972CF"/>
    <w:rPr>
      <w:rFonts w:ascii="Arial" w:eastAsia="Arial" w:hAnsi="Arial" w:cs="Arial"/>
      <w:color w:val="666666"/>
      <w:lang w:val="en-US"/>
    </w:rPr>
  </w:style>
  <w:style w:type="character" w:customStyle="1" w:styleId="Heading6Char">
    <w:name w:val="Heading 6 Char"/>
    <w:basedOn w:val="DefaultParagraphFont"/>
    <w:link w:val="Heading6"/>
    <w:rsid w:val="008972CF"/>
    <w:rPr>
      <w:rFonts w:ascii="Arial" w:eastAsia="Arial" w:hAnsi="Arial" w:cs="Arial"/>
      <w:i/>
      <w:color w:val="666666"/>
      <w:lang w:val="en-US"/>
    </w:rPr>
  </w:style>
  <w:style w:type="character" w:customStyle="1" w:styleId="Heading7Char">
    <w:name w:val="Heading 7 Char"/>
    <w:basedOn w:val="DefaultParagraphFont"/>
    <w:link w:val="Heading7"/>
    <w:uiPriority w:val="9"/>
    <w:rsid w:val="008972CF"/>
    <w:rPr>
      <w:rFonts w:eastAsiaTheme="majorEastAsia" w:cstheme="majorBidi"/>
      <w:iCs/>
      <w:sz w:val="24"/>
      <w:lang w:val="en-US"/>
    </w:rPr>
  </w:style>
  <w:style w:type="character" w:customStyle="1" w:styleId="Heading8Char">
    <w:name w:val="Heading 8 Char"/>
    <w:basedOn w:val="DefaultParagraphFont"/>
    <w:link w:val="Heading8"/>
    <w:uiPriority w:val="9"/>
    <w:rsid w:val="008972CF"/>
    <w:rPr>
      <w:rFonts w:eastAsiaTheme="majorEastAsia" w:cstheme="majorBidi"/>
      <w:szCs w:val="21"/>
      <w:lang w:val="en-US"/>
    </w:rPr>
  </w:style>
  <w:style w:type="character" w:customStyle="1" w:styleId="Heading9Char">
    <w:name w:val="Heading 9 Char"/>
    <w:basedOn w:val="DefaultParagraphFont"/>
    <w:link w:val="Heading9"/>
    <w:uiPriority w:val="9"/>
    <w:semiHidden/>
    <w:rsid w:val="008972CF"/>
    <w:rPr>
      <w:rFonts w:asciiTheme="majorHAnsi" w:eastAsiaTheme="majorEastAsia" w:hAnsiTheme="majorHAnsi" w:cstheme="majorBidi"/>
      <w:i/>
      <w:iCs/>
      <w:sz w:val="21"/>
      <w:szCs w:val="21"/>
      <w:lang w:val="en-US"/>
    </w:rPr>
  </w:style>
  <w:style w:type="character" w:customStyle="1" w:styleId="P-Bold">
    <w:name w:val="P - Bold"/>
    <w:uiPriority w:val="1"/>
    <w:qFormat/>
    <w:rsid w:val="008972CF"/>
    <w:rPr>
      <w:rFonts w:ascii="Arial" w:hAnsi="Arial"/>
      <w:b/>
      <w:sz w:val="22"/>
      <w:bdr w:val="none" w:sz="0" w:space="0" w:color="auto"/>
      <w:shd w:val="clear" w:color="auto" w:fill="73FDD6"/>
    </w:rPr>
  </w:style>
  <w:style w:type="paragraph" w:customStyle="1" w:styleId="P-Callout">
    <w:name w:val="P - Callout"/>
    <w:basedOn w:val="Normal"/>
    <w:next w:val="Normal"/>
    <w:qFormat/>
    <w:rsid w:val="008972CF"/>
    <w:pPr>
      <w:shd w:val="clear" w:color="auto" w:fill="D9F2D0" w:themeFill="accent6" w:themeFillTint="33"/>
      <w:spacing w:before="120" w:after="360" w:line="259" w:lineRule="auto"/>
      <w:mirrorIndents/>
    </w:pPr>
    <w:rPr>
      <w:lang w:val="en"/>
    </w:rPr>
  </w:style>
  <w:style w:type="character" w:customStyle="1" w:styleId="P-Keyword">
    <w:name w:val="P - Keyword"/>
    <w:uiPriority w:val="1"/>
    <w:qFormat/>
    <w:rsid w:val="008972CF"/>
    <w:rPr>
      <w:rFonts w:ascii="Arial" w:hAnsi="Arial"/>
      <w:b/>
      <w:color w:val="auto"/>
      <w:sz w:val="22"/>
      <w:u w:val="single"/>
      <w:bdr w:val="none" w:sz="0" w:space="0" w:color="auto"/>
      <w:shd w:val="clear" w:color="auto" w:fill="FF8AD8"/>
    </w:rPr>
  </w:style>
  <w:style w:type="paragraph" w:customStyle="1" w:styleId="L-Numbers">
    <w:name w:val="L - Numbers"/>
    <w:basedOn w:val="Normal"/>
    <w:qFormat/>
    <w:rsid w:val="008972CF"/>
    <w:pPr>
      <w:numPr>
        <w:numId w:val="2"/>
      </w:numPr>
      <w:spacing w:before="160" w:line="300" w:lineRule="auto"/>
    </w:pPr>
    <w:rPr>
      <w:lang w:val="en"/>
    </w:rPr>
  </w:style>
  <w:style w:type="paragraph" w:customStyle="1" w:styleId="L-Bullets">
    <w:name w:val="L - Bullets"/>
    <w:basedOn w:val="Normal"/>
    <w:qFormat/>
    <w:rsid w:val="008972CF"/>
    <w:pPr>
      <w:numPr>
        <w:numId w:val="1"/>
      </w:numPr>
      <w:spacing w:before="120" w:after="120" w:line="300" w:lineRule="auto"/>
    </w:pPr>
    <w:rPr>
      <w:lang w:val="en"/>
    </w:rPr>
  </w:style>
  <w:style w:type="character" w:customStyle="1" w:styleId="P-URL">
    <w:name w:val="P - URL"/>
    <w:basedOn w:val="DefaultParagraphFont"/>
    <w:uiPriority w:val="1"/>
    <w:qFormat/>
    <w:rsid w:val="008972CF"/>
    <w:rPr>
      <w:rFonts w:ascii="Arial" w:hAnsi="Arial"/>
      <w:color w:val="0000FF"/>
      <w:sz w:val="22"/>
      <w:u w:val="single"/>
      <w:bdr w:val="none" w:sz="0" w:space="0" w:color="auto"/>
      <w:shd w:val="clear" w:color="auto" w:fill="00FA00"/>
    </w:rPr>
  </w:style>
  <w:style w:type="character" w:customStyle="1" w:styleId="P-Italics">
    <w:name w:val="P - Italics"/>
    <w:uiPriority w:val="1"/>
    <w:qFormat/>
    <w:rsid w:val="008972CF"/>
    <w:rPr>
      <w:rFonts w:ascii="Arial" w:hAnsi="Arial"/>
      <w:i/>
      <w:color w:val="auto"/>
      <w:sz w:val="22"/>
      <w:bdr w:val="none" w:sz="0" w:space="0" w:color="auto"/>
      <w:shd w:val="clear" w:color="auto" w:fill="FFFC00"/>
    </w:rPr>
  </w:style>
  <w:style w:type="character" w:customStyle="1" w:styleId="P-Code">
    <w:name w:val="P - Code"/>
    <w:uiPriority w:val="1"/>
    <w:qFormat/>
    <w:rsid w:val="008972CF"/>
    <w:rPr>
      <w:rFonts w:ascii="Courier" w:hAnsi="Courier"/>
      <w:sz w:val="22"/>
      <w:bdr w:val="none" w:sz="0" w:space="0" w:color="auto"/>
      <w:shd w:val="clear" w:color="auto" w:fill="D5FC79"/>
    </w:rPr>
  </w:style>
  <w:style w:type="paragraph" w:customStyle="1" w:styleId="H1-Section">
    <w:name w:val="H1 - Section"/>
    <w:basedOn w:val="Heading1"/>
    <w:next w:val="Normal"/>
    <w:qFormat/>
    <w:rsid w:val="008972CF"/>
    <w:pPr>
      <w:spacing w:after="160"/>
    </w:pPr>
    <w:rPr>
      <w:rFonts w:asciiTheme="minorHAnsi" w:eastAsiaTheme="minorHAnsi" w:hAnsiTheme="minorHAnsi" w:cstheme="minorBidi"/>
      <w:b/>
      <w:sz w:val="36"/>
    </w:rPr>
  </w:style>
  <w:style w:type="paragraph" w:customStyle="1" w:styleId="H2-Heading">
    <w:name w:val="H2 - Heading"/>
    <w:basedOn w:val="Heading2"/>
    <w:next w:val="Normal"/>
    <w:qFormat/>
    <w:rsid w:val="008972CF"/>
    <w:pPr>
      <w:spacing w:before="280" w:after="160"/>
    </w:pPr>
    <w:rPr>
      <w:rFonts w:asciiTheme="minorHAnsi" w:eastAsiaTheme="minorHAnsi" w:hAnsiTheme="minorHAnsi" w:cstheme="minorBidi"/>
      <w:b/>
      <w:sz w:val="28"/>
    </w:rPr>
  </w:style>
  <w:style w:type="paragraph" w:customStyle="1" w:styleId="P-CalloutHeading">
    <w:name w:val="P - Callout Heading"/>
    <w:next w:val="Normal"/>
    <w:qFormat/>
    <w:rsid w:val="008972CF"/>
    <w:pPr>
      <w:shd w:val="clear" w:color="auto" w:fill="B3E5A1" w:themeFill="accent6" w:themeFillTint="66"/>
      <w:spacing w:before="360"/>
      <w:mirrorIndents/>
    </w:pPr>
    <w:rPr>
      <w:rFonts w:eastAsia="Arial"/>
      <w:b/>
      <w:color w:val="434343"/>
      <w:sz w:val="24"/>
      <w:szCs w:val="28"/>
      <w:lang w:val="en"/>
    </w:rPr>
  </w:style>
  <w:style w:type="paragraph" w:customStyle="1" w:styleId="P-Regular">
    <w:name w:val="P - Regular"/>
    <w:basedOn w:val="Normal"/>
    <w:qFormat/>
    <w:rsid w:val="008972CF"/>
    <w:pPr>
      <w:spacing w:before="120" w:after="120" w:line="259" w:lineRule="auto"/>
    </w:pPr>
    <w:rPr>
      <w:lang w:val="en"/>
    </w:rPr>
  </w:style>
  <w:style w:type="paragraph" w:customStyle="1" w:styleId="H3-Subheading">
    <w:name w:val="H3 - Subheading"/>
    <w:basedOn w:val="Heading3"/>
    <w:next w:val="Normal"/>
    <w:qFormat/>
    <w:rsid w:val="008972CF"/>
    <w:pPr>
      <w:keepNext w:val="0"/>
      <w:keepLines w:val="0"/>
      <w:mirrorIndents/>
    </w:pPr>
    <w:rPr>
      <w:rFonts w:asciiTheme="minorHAnsi" w:eastAsiaTheme="minorHAnsi" w:hAnsiTheme="minorHAnsi" w:cstheme="minorBidi"/>
      <w:b/>
      <w:color w:val="auto"/>
    </w:rPr>
  </w:style>
  <w:style w:type="paragraph" w:customStyle="1" w:styleId="IMG-Caption">
    <w:name w:val="IMG - Caption"/>
    <w:next w:val="Normal"/>
    <w:qFormat/>
    <w:rsid w:val="008972CF"/>
    <w:pPr>
      <w:spacing w:before="120" w:after="240"/>
      <w:jc w:val="center"/>
    </w:pPr>
    <w:rPr>
      <w:rFonts w:eastAsia="Arial"/>
      <w:b/>
      <w:color w:val="FF0000"/>
      <w:sz w:val="20"/>
      <w:lang w:val="en"/>
    </w:rPr>
  </w:style>
  <w:style w:type="paragraph" w:customStyle="1" w:styleId="SC-Heading">
    <w:name w:val="SC - Heading"/>
    <w:next w:val="H1-Section"/>
    <w:qFormat/>
    <w:rsid w:val="008972CF"/>
    <w:pPr>
      <w:spacing w:before="240" w:after="240"/>
    </w:pPr>
    <w:rPr>
      <w:rFonts w:eastAsiaTheme="majorEastAsia" w:cstheme="majorBidi"/>
      <w:b/>
      <w:iCs/>
      <w:color w:val="FF0000"/>
      <w:sz w:val="24"/>
      <w:lang w:val="en"/>
    </w:rPr>
  </w:style>
  <w:style w:type="paragraph" w:customStyle="1" w:styleId="SC-Link">
    <w:name w:val="SC - Link"/>
    <w:qFormat/>
    <w:rsid w:val="008972CF"/>
    <w:pPr>
      <w:spacing w:before="200" w:after="240"/>
    </w:pPr>
    <w:rPr>
      <w:rFonts w:eastAsiaTheme="majorEastAsia" w:cstheme="majorBidi"/>
      <w:b/>
      <w:color w:val="00B050"/>
      <w:szCs w:val="21"/>
      <w:lang w:val="en"/>
    </w:rPr>
  </w:style>
  <w:style w:type="paragraph" w:customStyle="1" w:styleId="P-Source">
    <w:name w:val="P - Source"/>
    <w:qFormat/>
    <w:rsid w:val="008972CF"/>
    <w:pPr>
      <w:shd w:val="solid" w:color="auto" w:fill="auto"/>
    </w:pPr>
    <w:rPr>
      <w:rFonts w:ascii="Courier" w:eastAsia="Arial" w:hAnsi="Courier" w:cs="Consolas"/>
      <w:szCs w:val="21"/>
      <w:lang w:val="en"/>
    </w:rPr>
  </w:style>
  <w:style w:type="paragraph" w:customStyle="1" w:styleId="L-Regular">
    <w:name w:val="L - Regular"/>
    <w:basedOn w:val="L-Numbers"/>
    <w:qFormat/>
    <w:rsid w:val="008972CF"/>
    <w:pPr>
      <w:numPr>
        <w:numId w:val="0"/>
      </w:numPr>
      <w:ind w:left="720"/>
    </w:pPr>
  </w:style>
  <w:style w:type="paragraph" w:customStyle="1" w:styleId="L-Source">
    <w:name w:val="L - Source"/>
    <w:basedOn w:val="P-Source"/>
    <w:rsid w:val="008972CF"/>
    <w:pPr>
      <w:shd w:val="pct50" w:color="C1E4F5" w:themeColor="accent1" w:themeTint="33" w:fill="auto"/>
      <w:ind w:left="720"/>
    </w:pPr>
  </w:style>
  <w:style w:type="table" w:styleId="TableGrid">
    <w:name w:val="Table Grid"/>
    <w:basedOn w:val="TableNormal"/>
    <w:uiPriority w:val="59"/>
    <w:rsid w:val="00485578"/>
    <w:pPr>
      <w:spacing w:after="0" w:line="240" w:lineRule="auto"/>
    </w:pPr>
    <w:rPr>
      <w:rFonts w:ascii="Arial" w:eastAsia="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Highlight">
    <w:name w:val="SC - Highlight"/>
    <w:uiPriority w:val="1"/>
    <w:qFormat/>
    <w:rsid w:val="008972CF"/>
    <w:rPr>
      <w:rFonts w:ascii="Courier" w:hAnsi="Courier"/>
      <w:b/>
      <w:bdr w:val="none" w:sz="0" w:space="0" w:color="auto"/>
      <w:shd w:val="clear" w:color="auto" w:fill="F4D3D2"/>
    </w:rPr>
  </w:style>
  <w:style w:type="paragraph" w:customStyle="1" w:styleId="SC-Source">
    <w:name w:val="SC - Source"/>
    <w:basedOn w:val="P-Source"/>
    <w:qFormat/>
    <w:rsid w:val="008972CF"/>
    <w:pPr>
      <w:shd w:val="pct50" w:color="C1E4F5" w:themeColor="accent1" w:themeTint="33" w:fill="auto"/>
    </w:pPr>
  </w:style>
  <w:style w:type="paragraph" w:customStyle="1" w:styleId="SP-Editorial">
    <w:name w:val="SP - Editorial"/>
    <w:next w:val="P-Regular"/>
    <w:qFormat/>
    <w:rsid w:val="008972CF"/>
    <w:pPr>
      <w:pBdr>
        <w:top w:val="thickThinSmallGap" w:sz="24" w:space="1" w:color="FF0000"/>
        <w:left w:val="thickThinSmallGap" w:sz="24" w:space="4" w:color="FF0000"/>
        <w:bottom w:val="thinThickSmallGap" w:sz="24" w:space="1" w:color="FF0000"/>
        <w:right w:val="thinThickSmallGap" w:sz="24" w:space="4" w:color="FF0000"/>
      </w:pBdr>
      <w:shd w:val="clear" w:color="auto" w:fill="FFFF00"/>
    </w:pPr>
    <w:rPr>
      <w:rFonts w:eastAsia="Arial"/>
      <w:b/>
      <w:lang w:val="en"/>
    </w:rPr>
  </w:style>
  <w:style w:type="paragraph" w:customStyle="1" w:styleId="H4-Subheading">
    <w:name w:val="H4 - Subheading"/>
    <w:basedOn w:val="Heading4"/>
    <w:next w:val="Normal"/>
    <w:qFormat/>
    <w:rsid w:val="008972CF"/>
    <w:pPr>
      <w:spacing w:after="280"/>
    </w:pPr>
    <w:rPr>
      <w:rFonts w:asciiTheme="minorHAnsi" w:eastAsiaTheme="minorHAnsi" w:hAnsiTheme="minorHAnsi" w:cstheme="minorBidi"/>
      <w:b/>
      <w:i/>
      <w:iCs/>
      <w:color w:val="auto"/>
    </w:rPr>
  </w:style>
  <w:style w:type="paragraph" w:customStyle="1" w:styleId="P-Quote">
    <w:name w:val="P - Quote"/>
    <w:rsid w:val="008972CF"/>
    <w:pPr>
      <w:spacing w:after="0" w:line="276" w:lineRule="auto"/>
    </w:pPr>
    <w:rPr>
      <w:rFonts w:ascii="Arial" w:eastAsia="Arial" w:hAnsi="Arial" w:cs="Arial"/>
      <w:i/>
      <w:iCs/>
      <w:lang w:val="en"/>
    </w:rPr>
  </w:style>
  <w:style w:type="paragraph" w:customStyle="1" w:styleId="H1-Chapter">
    <w:name w:val="H1 - Chapter"/>
    <w:basedOn w:val="Normal"/>
    <w:next w:val="P-Regular"/>
    <w:qFormat/>
    <w:rsid w:val="008972CF"/>
    <w:pPr>
      <w:spacing w:line="240" w:lineRule="auto"/>
      <w:contextualSpacing/>
      <w:jc w:val="right"/>
    </w:pPr>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485578"/>
    <w:rPr>
      <w:color w:val="467886" w:themeColor="hyperlink"/>
      <w:u w:val="single"/>
    </w:rPr>
  </w:style>
  <w:style w:type="character" w:styleId="Strong">
    <w:name w:val="Strong"/>
    <w:basedOn w:val="DefaultParagraphFont"/>
    <w:uiPriority w:val="22"/>
    <w:qFormat/>
    <w:rsid w:val="009F4D86"/>
    <w:rPr>
      <w:b/>
      <w:bCs/>
    </w:rPr>
  </w:style>
  <w:style w:type="paragraph" w:styleId="NormalWeb">
    <w:name w:val="Normal (Web)"/>
    <w:basedOn w:val="Normal"/>
    <w:uiPriority w:val="99"/>
    <w:semiHidden/>
    <w:unhideWhenUsed/>
    <w:rsid w:val="009F4D86"/>
    <w:pPr>
      <w:spacing w:before="100" w:beforeAutospacing="1" w:after="100" w:afterAutospacing="1" w:line="240" w:lineRule="auto"/>
    </w:pPr>
    <w:rPr>
      <w:rFonts w:ascii="Times New Roman" w:hAnsi="Times New Roman" w:cs="Times New Roman"/>
    </w:rPr>
  </w:style>
  <w:style w:type="paragraph" w:styleId="HTMLPreformatted">
    <w:name w:val="HTML Preformatted"/>
    <w:basedOn w:val="Normal"/>
    <w:link w:val="HTMLPreformattedChar"/>
    <w:uiPriority w:val="99"/>
    <w:unhideWhenUsed/>
    <w:rsid w:val="00485578"/>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485578"/>
    <w:rPr>
      <w:rFonts w:ascii="Consolas" w:eastAsia="Arial" w:hAnsi="Consolas" w:cs="Arial"/>
      <w:sz w:val="20"/>
      <w:szCs w:val="20"/>
      <w:lang w:val="en-US"/>
    </w:rPr>
  </w:style>
  <w:style w:type="character" w:styleId="HTMLCode">
    <w:name w:val="HTML Code"/>
    <w:basedOn w:val="DefaultParagraphFont"/>
    <w:uiPriority w:val="99"/>
    <w:unhideWhenUsed/>
    <w:rsid w:val="00485578"/>
    <w:rPr>
      <w:rFonts w:ascii="Consolas" w:hAnsi="Consolas"/>
      <w:sz w:val="20"/>
      <w:szCs w:val="20"/>
    </w:rPr>
  </w:style>
  <w:style w:type="character" w:customStyle="1" w:styleId="hljs-keyword">
    <w:name w:val="hljs-keyword"/>
    <w:basedOn w:val="DefaultParagraphFont"/>
    <w:rsid w:val="00485578"/>
  </w:style>
  <w:style w:type="character" w:customStyle="1" w:styleId="hljs-comment">
    <w:name w:val="hljs-comment"/>
    <w:basedOn w:val="DefaultParagraphFont"/>
    <w:rsid w:val="009F4D86"/>
  </w:style>
  <w:style w:type="character" w:customStyle="1" w:styleId="hljs-number">
    <w:name w:val="hljs-number"/>
    <w:basedOn w:val="DefaultParagraphFont"/>
    <w:rsid w:val="00485578"/>
  </w:style>
  <w:style w:type="character" w:customStyle="1" w:styleId="hljs-string">
    <w:name w:val="hljs-string"/>
    <w:basedOn w:val="DefaultParagraphFont"/>
    <w:rsid w:val="00485578"/>
  </w:style>
  <w:style w:type="character" w:customStyle="1" w:styleId="hljs-builtin">
    <w:name w:val="hljs-built_in"/>
    <w:basedOn w:val="DefaultParagraphFont"/>
    <w:rsid w:val="00485578"/>
  </w:style>
  <w:style w:type="character" w:customStyle="1" w:styleId="hljs-literal">
    <w:name w:val="hljs-literal"/>
    <w:basedOn w:val="DefaultParagraphFont"/>
    <w:rsid w:val="009F4D86"/>
  </w:style>
  <w:style w:type="character" w:customStyle="1" w:styleId="hljs-title">
    <w:name w:val="hljs-title"/>
    <w:basedOn w:val="DefaultParagraphFont"/>
    <w:rsid w:val="009F4D86"/>
  </w:style>
  <w:style w:type="character" w:customStyle="1" w:styleId="hljs-params">
    <w:name w:val="hljs-params"/>
    <w:basedOn w:val="DefaultParagraphFont"/>
    <w:rsid w:val="009F4D86"/>
  </w:style>
  <w:style w:type="paragraph" w:styleId="ListParagraph">
    <w:name w:val="List Paragraph"/>
    <w:basedOn w:val="Normal"/>
    <w:uiPriority w:val="34"/>
    <w:qFormat/>
    <w:rsid w:val="00485578"/>
    <w:pPr>
      <w:ind w:left="720"/>
      <w:contextualSpacing/>
    </w:pPr>
  </w:style>
  <w:style w:type="paragraph" w:styleId="Bibliography">
    <w:name w:val="Bibliography"/>
    <w:basedOn w:val="Normal"/>
    <w:next w:val="Normal"/>
    <w:uiPriority w:val="37"/>
    <w:semiHidden/>
    <w:rsid w:val="009833D7"/>
  </w:style>
  <w:style w:type="paragraph" w:styleId="Header">
    <w:name w:val="header"/>
    <w:basedOn w:val="Normal"/>
    <w:link w:val="HeaderChar"/>
    <w:uiPriority w:val="99"/>
    <w:unhideWhenUsed/>
    <w:rsid w:val="00485578"/>
    <w:pPr>
      <w:tabs>
        <w:tab w:val="center" w:pos="4513"/>
        <w:tab w:val="right" w:pos="9026"/>
      </w:tabs>
      <w:spacing w:line="240" w:lineRule="auto"/>
    </w:pPr>
  </w:style>
  <w:style w:type="character" w:customStyle="1" w:styleId="HeaderChar">
    <w:name w:val="Header Char"/>
    <w:basedOn w:val="DefaultParagraphFont"/>
    <w:link w:val="Header"/>
    <w:uiPriority w:val="99"/>
    <w:rsid w:val="00485578"/>
    <w:rPr>
      <w:rFonts w:ascii="Arial" w:eastAsia="Arial" w:hAnsi="Arial" w:cs="Arial"/>
      <w:lang w:val="en-US"/>
    </w:rPr>
  </w:style>
  <w:style w:type="paragraph" w:styleId="Footer">
    <w:name w:val="footer"/>
    <w:basedOn w:val="Normal"/>
    <w:link w:val="FooterChar"/>
    <w:uiPriority w:val="99"/>
    <w:unhideWhenUsed/>
    <w:rsid w:val="00485578"/>
    <w:pPr>
      <w:tabs>
        <w:tab w:val="center" w:pos="4513"/>
        <w:tab w:val="right" w:pos="9026"/>
      </w:tabs>
      <w:spacing w:line="240" w:lineRule="auto"/>
    </w:pPr>
  </w:style>
  <w:style w:type="character" w:customStyle="1" w:styleId="FooterChar">
    <w:name w:val="Footer Char"/>
    <w:basedOn w:val="DefaultParagraphFont"/>
    <w:link w:val="Footer"/>
    <w:uiPriority w:val="99"/>
    <w:rsid w:val="00485578"/>
    <w:rPr>
      <w:rFonts w:ascii="Arial" w:eastAsia="Arial" w:hAnsi="Arial" w:cs="Arial"/>
      <w:lang w:val="en-US"/>
    </w:rPr>
  </w:style>
  <w:style w:type="paragraph" w:styleId="Revision">
    <w:name w:val="Revision"/>
    <w:hidden/>
    <w:uiPriority w:val="99"/>
    <w:semiHidden/>
    <w:rsid w:val="00D54598"/>
    <w:pPr>
      <w:spacing w:after="0" w:line="240" w:lineRule="auto"/>
    </w:pPr>
    <w:rPr>
      <w:rFonts w:eastAsiaTheme="minorEastAsia"/>
      <w:kern w:val="2"/>
      <w:sz w:val="24"/>
      <w:szCs w:val="24"/>
      <w:lang w:val="en-US"/>
      <w14:ligatures w14:val="standardContextual"/>
    </w:rPr>
  </w:style>
  <w:style w:type="paragraph" w:styleId="Caption">
    <w:name w:val="caption"/>
    <w:basedOn w:val="Normal"/>
    <w:next w:val="Normal"/>
    <w:uiPriority w:val="35"/>
    <w:unhideWhenUsed/>
    <w:qFormat/>
    <w:rsid w:val="003737C0"/>
    <w:pPr>
      <w:spacing w:after="200" w:line="240" w:lineRule="auto"/>
    </w:pPr>
    <w:rPr>
      <w:i/>
      <w:iCs/>
      <w:color w:val="0E2841" w:themeColor="text2"/>
      <w:sz w:val="18"/>
      <w:szCs w:val="18"/>
    </w:rPr>
  </w:style>
  <w:style w:type="paragraph" w:customStyle="1" w:styleId="alt">
    <w:name w:val="alt"/>
    <w:basedOn w:val="Normal"/>
    <w:rsid w:val="00485578"/>
    <w:pPr>
      <w:spacing w:before="100" w:beforeAutospacing="1" w:after="100" w:afterAutospacing="1" w:line="259" w:lineRule="auto"/>
    </w:pPr>
    <w:rPr>
      <w:rFonts w:asciiTheme="minorHAnsi" w:eastAsiaTheme="minorHAnsi" w:hAnsiTheme="minorHAnsi" w:cstheme="minorBidi"/>
    </w:rPr>
  </w:style>
  <w:style w:type="paragraph" w:styleId="BalloonText">
    <w:name w:val="Balloon Text"/>
    <w:basedOn w:val="Normal"/>
    <w:link w:val="BalloonTextChar"/>
    <w:uiPriority w:val="99"/>
    <w:semiHidden/>
    <w:unhideWhenUsed/>
    <w:rsid w:val="0048557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85578"/>
    <w:rPr>
      <w:rFonts w:ascii="Tahoma" w:eastAsia="Arial" w:hAnsi="Tahoma" w:cs="Tahoma"/>
      <w:sz w:val="16"/>
      <w:szCs w:val="16"/>
      <w:lang w:val="en-US"/>
    </w:rPr>
  </w:style>
  <w:style w:type="paragraph" w:styleId="PlainText">
    <w:name w:val="Plain Text"/>
    <w:basedOn w:val="Normal"/>
    <w:link w:val="PlainTextChar"/>
    <w:uiPriority w:val="99"/>
    <w:semiHidden/>
    <w:unhideWhenUsed/>
    <w:rsid w:val="00485578"/>
    <w:pPr>
      <w:spacing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485578"/>
    <w:rPr>
      <w:rFonts w:ascii="Consolas" w:eastAsia="Arial" w:hAnsi="Consolas" w:cs="Arial"/>
      <w:sz w:val="21"/>
      <w:szCs w:val="21"/>
      <w:lang w:val="en-US"/>
    </w:rPr>
  </w:style>
  <w:style w:type="paragraph" w:customStyle="1" w:styleId="bpbbodyEng">
    <w:name w:val="bpb_body_Eng"/>
    <w:basedOn w:val="PlainText"/>
    <w:link w:val="bpbbodyEngChar"/>
    <w:qFormat/>
    <w:rsid w:val="00485578"/>
    <w:pPr>
      <w:spacing w:after="60"/>
      <w:jc w:val="both"/>
    </w:pPr>
    <w:rPr>
      <w:rFonts w:ascii="Arial" w:hAnsi="Arial"/>
      <w:sz w:val="22"/>
      <w:szCs w:val="22"/>
    </w:rPr>
  </w:style>
  <w:style w:type="character" w:customStyle="1" w:styleId="bpbbodyEngChar">
    <w:name w:val="bpb_body_Eng Char"/>
    <w:basedOn w:val="DefaultParagraphFont"/>
    <w:link w:val="bpbbodyEng"/>
    <w:locked/>
    <w:rsid w:val="00485578"/>
    <w:rPr>
      <w:rFonts w:ascii="Arial" w:eastAsia="Arial" w:hAnsi="Arial" w:cs="Arial"/>
      <w:lang w:val="en-US"/>
    </w:rPr>
  </w:style>
  <w:style w:type="paragraph" w:customStyle="1" w:styleId="ChapterTitleBPBHEB">
    <w:name w:val="Chapter Title [BPB HEB]"/>
    <w:basedOn w:val="Heading1"/>
    <w:link w:val="ChapterTitleBPBHEBChar"/>
    <w:qFormat/>
    <w:rsid w:val="00485578"/>
    <w:pPr>
      <w:spacing w:before="0" w:after="0"/>
      <w:jc w:val="right"/>
    </w:pPr>
    <w:rPr>
      <w:rFonts w:ascii="Palatino Linotype" w:eastAsia="Palatino Linotype" w:hAnsi="Palatino Linotype" w:cs="Palatino Linotype"/>
      <w:b/>
      <w:color w:val="0F4761" w:themeColor="accent1" w:themeShade="BF"/>
      <w:sz w:val="80"/>
      <w:szCs w:val="80"/>
    </w:rPr>
  </w:style>
  <w:style w:type="character" w:customStyle="1" w:styleId="ChapterTitleBPBHEBChar">
    <w:name w:val="Chapter Title [BPB HEB] Char"/>
    <w:basedOn w:val="Heading1Char"/>
    <w:link w:val="ChapterTitleBPBHEB"/>
    <w:rsid w:val="00485578"/>
    <w:rPr>
      <w:rFonts w:ascii="Palatino Linotype" w:eastAsia="Palatino Linotype" w:hAnsi="Palatino Linotype" w:cs="Palatino Linotype"/>
      <w:b/>
      <w:color w:val="0F4761" w:themeColor="accent1" w:themeShade="BF"/>
      <w:sz w:val="80"/>
      <w:szCs w:val="80"/>
      <w:lang w:val="en-US"/>
    </w:rPr>
  </w:style>
  <w:style w:type="paragraph" w:customStyle="1" w:styleId="ChapterTitleNumberBPBHEB">
    <w:name w:val="Chapter Title Number [BPB HEB]"/>
    <w:basedOn w:val="Heading1"/>
    <w:link w:val="ChapterTitleNumberBPBHEBChar"/>
    <w:qFormat/>
    <w:rsid w:val="00485578"/>
    <w:pPr>
      <w:spacing w:before="0" w:after="0"/>
      <w:jc w:val="right"/>
    </w:pPr>
    <w:rPr>
      <w:rFonts w:ascii="Palatino Linotype" w:eastAsia="Palatino Linotype" w:hAnsi="Palatino Linotype" w:cs="Palatino Linotype"/>
      <w:bCs/>
      <w:smallCaps/>
      <w:color w:val="0F4761" w:themeColor="accent1" w:themeShade="BF"/>
      <w:sz w:val="70"/>
      <w:szCs w:val="70"/>
    </w:rPr>
  </w:style>
  <w:style w:type="character" w:customStyle="1" w:styleId="ChapterTitleNumberBPBHEBChar">
    <w:name w:val="Chapter Title Number [BPB HEB] Char"/>
    <w:basedOn w:val="Heading1Char"/>
    <w:link w:val="ChapterTitleNumberBPBHEB"/>
    <w:rsid w:val="00485578"/>
    <w:rPr>
      <w:rFonts w:ascii="Palatino Linotype" w:eastAsia="Palatino Linotype" w:hAnsi="Palatino Linotype" w:cs="Palatino Linotype"/>
      <w:bCs/>
      <w:smallCaps/>
      <w:color w:val="0F4761" w:themeColor="accent1" w:themeShade="BF"/>
      <w:sz w:val="70"/>
      <w:szCs w:val="70"/>
      <w:lang w:val="en-US"/>
    </w:rPr>
  </w:style>
  <w:style w:type="paragraph" w:customStyle="1" w:styleId="CodeBlockBPBHEB">
    <w:name w:val="Code Block [BPB HEB]"/>
    <w:basedOn w:val="Normal"/>
    <w:link w:val="CodeBlockBPBHEBChar"/>
    <w:qFormat/>
    <w:rsid w:val="00485578"/>
    <w:pPr>
      <w:widowControl w:val="0"/>
      <w:pBdr>
        <w:top w:val="nil"/>
        <w:left w:val="nil"/>
        <w:bottom w:val="nil"/>
        <w:right w:val="nil"/>
        <w:between w:val="nil"/>
      </w:pBdr>
      <w:spacing w:after="100" w:line="240" w:lineRule="auto"/>
    </w:pPr>
    <w:rPr>
      <w:rFonts w:ascii="Consolas" w:hAnsi="Consolas"/>
      <w:sz w:val="20"/>
      <w:szCs w:val="20"/>
    </w:rPr>
  </w:style>
  <w:style w:type="character" w:customStyle="1" w:styleId="CodeBlockBPBHEBChar">
    <w:name w:val="Code Block [BPB HEB] Char"/>
    <w:basedOn w:val="DefaultParagraphFont"/>
    <w:link w:val="CodeBlockBPBHEB"/>
    <w:rsid w:val="00485578"/>
    <w:rPr>
      <w:rFonts w:ascii="Consolas" w:eastAsia="Arial" w:hAnsi="Consolas" w:cs="Arial"/>
      <w:sz w:val="20"/>
      <w:szCs w:val="20"/>
      <w:lang w:val="en-US"/>
    </w:rPr>
  </w:style>
  <w:style w:type="paragraph" w:customStyle="1" w:styleId="CodeinTextBPBHEB">
    <w:name w:val="Code in Text [BPB HEB]"/>
    <w:basedOn w:val="Normal"/>
    <w:link w:val="CodeinTextBPBHEBChar"/>
    <w:qFormat/>
    <w:rsid w:val="00485578"/>
    <w:pPr>
      <w:jc w:val="both"/>
    </w:pPr>
    <w:rPr>
      <w:rFonts w:ascii="Consolas" w:eastAsia="Palatino Linotype" w:hAnsi="Consolas" w:cs="Palatino Linotype"/>
      <w:b/>
      <w:sz w:val="20"/>
      <w:szCs w:val="20"/>
    </w:rPr>
  </w:style>
  <w:style w:type="character" w:customStyle="1" w:styleId="CodeinTextBPBHEBChar">
    <w:name w:val="Code in Text [BPB HEB] Char"/>
    <w:basedOn w:val="DefaultParagraphFont"/>
    <w:link w:val="CodeinTextBPBHEB"/>
    <w:rsid w:val="00485578"/>
    <w:rPr>
      <w:rFonts w:ascii="Consolas" w:eastAsia="Palatino Linotype" w:hAnsi="Consolas" w:cs="Palatino Linotype"/>
      <w:b/>
      <w:sz w:val="20"/>
      <w:szCs w:val="20"/>
      <w:lang w:val="en-US"/>
    </w:rPr>
  </w:style>
  <w:style w:type="character" w:styleId="CommentReference">
    <w:name w:val="annotation reference"/>
    <w:basedOn w:val="DefaultParagraphFont"/>
    <w:uiPriority w:val="99"/>
    <w:semiHidden/>
    <w:unhideWhenUsed/>
    <w:rsid w:val="00485578"/>
    <w:rPr>
      <w:sz w:val="16"/>
      <w:szCs w:val="16"/>
    </w:rPr>
  </w:style>
  <w:style w:type="paragraph" w:styleId="CommentText">
    <w:name w:val="annotation text"/>
    <w:basedOn w:val="Normal"/>
    <w:link w:val="CommentTextChar"/>
    <w:uiPriority w:val="99"/>
    <w:unhideWhenUsed/>
    <w:rsid w:val="00485578"/>
    <w:pPr>
      <w:spacing w:line="240" w:lineRule="auto"/>
    </w:pPr>
    <w:rPr>
      <w:sz w:val="20"/>
      <w:szCs w:val="20"/>
    </w:rPr>
  </w:style>
  <w:style w:type="character" w:customStyle="1" w:styleId="CommentTextChar">
    <w:name w:val="Comment Text Char"/>
    <w:basedOn w:val="DefaultParagraphFont"/>
    <w:link w:val="CommentText"/>
    <w:uiPriority w:val="99"/>
    <w:rsid w:val="00485578"/>
    <w:rPr>
      <w:rFonts w:ascii="Arial" w:eastAsia="Arial" w:hAnsi="Arial" w:cs="Arial"/>
      <w:sz w:val="20"/>
      <w:szCs w:val="20"/>
      <w:lang w:val="en-US"/>
    </w:rPr>
  </w:style>
  <w:style w:type="paragraph" w:styleId="CommentSubject">
    <w:name w:val="annotation subject"/>
    <w:basedOn w:val="CommentText"/>
    <w:next w:val="CommentText"/>
    <w:link w:val="CommentSubjectChar"/>
    <w:uiPriority w:val="99"/>
    <w:semiHidden/>
    <w:unhideWhenUsed/>
    <w:rsid w:val="00485578"/>
    <w:rPr>
      <w:b/>
      <w:bCs/>
    </w:rPr>
  </w:style>
  <w:style w:type="character" w:customStyle="1" w:styleId="CommentSubjectChar">
    <w:name w:val="Comment Subject Char"/>
    <w:basedOn w:val="CommentTextChar"/>
    <w:link w:val="CommentSubject"/>
    <w:uiPriority w:val="99"/>
    <w:semiHidden/>
    <w:rsid w:val="00485578"/>
    <w:rPr>
      <w:rFonts w:ascii="Arial" w:eastAsia="Arial" w:hAnsi="Arial" w:cs="Arial"/>
      <w:b/>
      <w:bCs/>
      <w:sz w:val="20"/>
      <w:szCs w:val="20"/>
      <w:lang w:val="en-US"/>
    </w:rPr>
  </w:style>
  <w:style w:type="paragraph" w:customStyle="1" w:styleId="FigureBPB">
    <w:name w:val="Figure [BPB]"/>
    <w:basedOn w:val="Normal"/>
    <w:qFormat/>
    <w:rsid w:val="00485578"/>
    <w:pPr>
      <w:spacing w:after="200"/>
      <w:jc w:val="center"/>
    </w:pPr>
    <w:rPr>
      <w:rFonts w:ascii="Palatino Linotype" w:eastAsiaTheme="minorHAnsi" w:hAnsi="Palatino Linotype" w:cstheme="minorBidi"/>
      <w:sz w:val="18"/>
    </w:rPr>
  </w:style>
  <w:style w:type="paragraph" w:customStyle="1" w:styleId="FigureCaptionBPBHEB">
    <w:name w:val="Figure Caption [BPB HEB]"/>
    <w:basedOn w:val="Normal"/>
    <w:link w:val="FigureCaptionBPBHEBChar"/>
    <w:qFormat/>
    <w:rsid w:val="00485578"/>
    <w:pPr>
      <w:jc w:val="center"/>
    </w:pPr>
    <w:rPr>
      <w:rFonts w:ascii="Palatino Linotype" w:eastAsia="Palatino Linotype" w:hAnsi="Palatino Linotype" w:cs="Palatino Linotype"/>
      <w:bCs/>
      <w:i/>
      <w:iCs/>
      <w:sz w:val="18"/>
      <w:szCs w:val="18"/>
    </w:rPr>
  </w:style>
  <w:style w:type="character" w:customStyle="1" w:styleId="FigureCaptionBPBHEBChar">
    <w:name w:val="Figure Caption [BPB HEB] Char"/>
    <w:basedOn w:val="DefaultParagraphFont"/>
    <w:link w:val="FigureCaptionBPBHEB"/>
    <w:rsid w:val="00485578"/>
    <w:rPr>
      <w:rFonts w:ascii="Palatino Linotype" w:eastAsia="Palatino Linotype" w:hAnsi="Palatino Linotype" w:cs="Palatino Linotype"/>
      <w:bCs/>
      <w:i/>
      <w:iCs/>
      <w:sz w:val="18"/>
      <w:szCs w:val="18"/>
      <w:lang w:val="en-US"/>
    </w:rPr>
  </w:style>
  <w:style w:type="character" w:styleId="FollowedHyperlink">
    <w:name w:val="FollowedHyperlink"/>
    <w:basedOn w:val="DefaultParagraphFont"/>
    <w:uiPriority w:val="99"/>
    <w:semiHidden/>
    <w:unhideWhenUsed/>
    <w:rsid w:val="00485578"/>
    <w:rPr>
      <w:color w:val="96607D" w:themeColor="followedHyperlink"/>
      <w:u w:val="single"/>
    </w:rPr>
  </w:style>
  <w:style w:type="paragraph" w:customStyle="1" w:styleId="Heading1BPBHEB">
    <w:name w:val="Heading 1 [BPB HEB]"/>
    <w:basedOn w:val="Heading1"/>
    <w:rsid w:val="00485578"/>
    <w:pPr>
      <w:spacing w:after="0"/>
    </w:pPr>
    <w:rPr>
      <w:rFonts w:ascii="Palatino Linotype" w:eastAsia="Palatino Linotype" w:hAnsi="Palatino Linotype" w:cs="Palatino Linotype"/>
      <w:b/>
    </w:rPr>
  </w:style>
  <w:style w:type="paragraph" w:customStyle="1" w:styleId="Heading2BPBHEB">
    <w:name w:val="Heading 2 [BPB HEB]"/>
    <w:basedOn w:val="Normal"/>
    <w:link w:val="Heading2BPBHEBChar"/>
    <w:qFormat/>
    <w:rsid w:val="00485578"/>
    <w:pPr>
      <w:spacing w:before="200"/>
      <w:jc w:val="both"/>
    </w:pPr>
    <w:rPr>
      <w:rFonts w:ascii="Palatino Linotype" w:eastAsia="Palatino Linotype" w:hAnsi="Palatino Linotype" w:cs="Palatino Linotype"/>
      <w:b/>
      <w:sz w:val="36"/>
      <w:szCs w:val="36"/>
    </w:rPr>
  </w:style>
  <w:style w:type="character" w:customStyle="1" w:styleId="Heading2BPBHEBChar">
    <w:name w:val="Heading 2 [BPB HEB] Char"/>
    <w:basedOn w:val="DefaultParagraphFont"/>
    <w:link w:val="Heading2BPBHEB"/>
    <w:rsid w:val="00485578"/>
    <w:rPr>
      <w:rFonts w:ascii="Palatino Linotype" w:eastAsia="Palatino Linotype" w:hAnsi="Palatino Linotype" w:cs="Palatino Linotype"/>
      <w:b/>
      <w:sz w:val="36"/>
      <w:szCs w:val="36"/>
      <w:lang w:val="en-US"/>
    </w:rPr>
  </w:style>
  <w:style w:type="paragraph" w:customStyle="1" w:styleId="Heading3BPBHEB">
    <w:name w:val="Heading 3 [BPB HEB]"/>
    <w:basedOn w:val="Heading3"/>
    <w:qFormat/>
    <w:rsid w:val="00485578"/>
    <w:pPr>
      <w:spacing w:before="40" w:after="0" w:line="259" w:lineRule="auto"/>
    </w:pPr>
    <w:rPr>
      <w:rFonts w:ascii="Palatino Linotype" w:eastAsiaTheme="majorEastAsia" w:hAnsi="Palatino Linotype" w:cstheme="majorBidi"/>
      <w:b/>
      <w:color w:val="000000" w:themeColor="text1"/>
      <w:sz w:val="32"/>
      <w:szCs w:val="24"/>
      <w:lang w:val="en-IN"/>
    </w:rPr>
  </w:style>
  <w:style w:type="character" w:customStyle="1" w:styleId="hljs-attr">
    <w:name w:val="hljs-attr"/>
    <w:basedOn w:val="DefaultParagraphFont"/>
    <w:rsid w:val="00485578"/>
  </w:style>
  <w:style w:type="character" w:customStyle="1" w:styleId="hljs-attribute">
    <w:name w:val="hljs-attribute"/>
    <w:basedOn w:val="DefaultParagraphFont"/>
    <w:rsid w:val="00485578"/>
  </w:style>
  <w:style w:type="character" w:customStyle="1" w:styleId="hljs-meta">
    <w:name w:val="hljs-meta"/>
    <w:basedOn w:val="DefaultParagraphFont"/>
    <w:rsid w:val="00485578"/>
  </w:style>
  <w:style w:type="character" w:customStyle="1" w:styleId="hljs-meta-keyword">
    <w:name w:val="hljs-meta-keyword"/>
    <w:basedOn w:val="DefaultParagraphFont"/>
    <w:rsid w:val="00485578"/>
  </w:style>
  <w:style w:type="character" w:customStyle="1" w:styleId="hljs-name">
    <w:name w:val="hljs-name"/>
    <w:basedOn w:val="DefaultParagraphFont"/>
    <w:rsid w:val="00485578"/>
  </w:style>
  <w:style w:type="character" w:customStyle="1" w:styleId="hljs-selector-class">
    <w:name w:val="hljs-selector-class"/>
    <w:basedOn w:val="DefaultParagraphFont"/>
    <w:rsid w:val="00485578"/>
  </w:style>
  <w:style w:type="character" w:customStyle="1" w:styleId="hljs-selector-tag">
    <w:name w:val="hljs-selector-tag"/>
    <w:basedOn w:val="DefaultParagraphFont"/>
    <w:rsid w:val="00485578"/>
  </w:style>
  <w:style w:type="character" w:customStyle="1" w:styleId="hljs-symbol">
    <w:name w:val="hljs-symbol"/>
    <w:basedOn w:val="DefaultParagraphFont"/>
    <w:rsid w:val="00485578"/>
  </w:style>
  <w:style w:type="character" w:customStyle="1" w:styleId="hljs-tag">
    <w:name w:val="hljs-tag"/>
    <w:basedOn w:val="DefaultParagraphFont"/>
    <w:rsid w:val="00485578"/>
  </w:style>
  <w:style w:type="character" w:styleId="HTMLAcronym">
    <w:name w:val="HTML Acronym"/>
    <w:basedOn w:val="DefaultParagraphFont"/>
    <w:uiPriority w:val="99"/>
    <w:unhideWhenUsed/>
    <w:rsid w:val="00485578"/>
  </w:style>
  <w:style w:type="character" w:styleId="HTMLKeyboard">
    <w:name w:val="HTML Keyboard"/>
    <w:basedOn w:val="DefaultParagraphFont"/>
    <w:uiPriority w:val="99"/>
    <w:unhideWhenUsed/>
    <w:rsid w:val="00485578"/>
    <w:rPr>
      <w:rFonts w:ascii="Consolas" w:hAnsi="Consolas"/>
      <w:sz w:val="20"/>
      <w:szCs w:val="20"/>
    </w:rPr>
  </w:style>
  <w:style w:type="character" w:styleId="HTMLSample">
    <w:name w:val="HTML Sample"/>
    <w:basedOn w:val="DefaultParagraphFont"/>
    <w:uiPriority w:val="99"/>
    <w:unhideWhenUsed/>
    <w:rsid w:val="00485578"/>
    <w:rPr>
      <w:rFonts w:ascii="Consolas" w:hAnsi="Consolas"/>
      <w:sz w:val="24"/>
      <w:szCs w:val="24"/>
    </w:rPr>
  </w:style>
  <w:style w:type="character" w:styleId="HTMLTypewriter">
    <w:name w:val="HTML Typewriter"/>
    <w:basedOn w:val="DefaultParagraphFont"/>
    <w:uiPriority w:val="99"/>
    <w:unhideWhenUsed/>
    <w:rsid w:val="00485578"/>
    <w:rPr>
      <w:rFonts w:ascii="Consolas" w:hAnsi="Consolas"/>
      <w:sz w:val="20"/>
      <w:szCs w:val="20"/>
    </w:rPr>
  </w:style>
  <w:style w:type="character" w:styleId="HTMLVariable">
    <w:name w:val="HTML Variable"/>
    <w:basedOn w:val="DefaultParagraphFont"/>
    <w:uiPriority w:val="99"/>
    <w:unhideWhenUsed/>
    <w:rsid w:val="00485578"/>
    <w:rPr>
      <w:i/>
      <w:iCs/>
    </w:rPr>
  </w:style>
  <w:style w:type="paragraph" w:customStyle="1" w:styleId="LinkBPBHEB">
    <w:name w:val="Link [BPB HEB]"/>
    <w:basedOn w:val="Normal"/>
    <w:link w:val="LinkBPBHEBChar"/>
    <w:qFormat/>
    <w:rsid w:val="00485578"/>
    <w:pPr>
      <w:pBdr>
        <w:top w:val="nil"/>
        <w:left w:val="nil"/>
        <w:bottom w:val="nil"/>
        <w:right w:val="nil"/>
        <w:between w:val="nil"/>
      </w:pBdr>
      <w:shd w:val="clear" w:color="auto" w:fill="FFFFFF"/>
      <w:spacing w:after="100"/>
      <w:jc w:val="both"/>
    </w:pPr>
    <w:rPr>
      <w:rFonts w:ascii="Palatino Linotype" w:hAnsi="Palatino Linotype"/>
      <w:b/>
    </w:rPr>
  </w:style>
  <w:style w:type="character" w:customStyle="1" w:styleId="LinkBPBHEBChar">
    <w:name w:val="Link [BPB HEB] Char"/>
    <w:basedOn w:val="DefaultParagraphFont"/>
    <w:link w:val="LinkBPBHEB"/>
    <w:rsid w:val="00485578"/>
    <w:rPr>
      <w:rFonts w:ascii="Palatino Linotype" w:eastAsia="Arial" w:hAnsi="Palatino Linotype" w:cs="Arial"/>
      <w:b/>
      <w:shd w:val="clear" w:color="auto" w:fill="FFFFFF"/>
      <w:lang w:val="en-US"/>
    </w:rPr>
  </w:style>
  <w:style w:type="paragraph" w:styleId="ListBullet">
    <w:name w:val="List Bullet"/>
    <w:basedOn w:val="Normal"/>
    <w:uiPriority w:val="99"/>
    <w:unhideWhenUsed/>
    <w:rsid w:val="00485578"/>
    <w:pPr>
      <w:numPr>
        <w:numId w:val="7"/>
      </w:numPr>
      <w:contextualSpacing/>
    </w:pPr>
  </w:style>
  <w:style w:type="paragraph" w:customStyle="1" w:styleId="NormalBPBHEB">
    <w:name w:val="Normal [BPB HEB]"/>
    <w:basedOn w:val="Normal"/>
    <w:link w:val="NormalBPBHEBChar"/>
    <w:qFormat/>
    <w:rsid w:val="00485578"/>
    <w:pPr>
      <w:pBdr>
        <w:top w:val="nil"/>
        <w:left w:val="nil"/>
        <w:bottom w:val="nil"/>
        <w:right w:val="nil"/>
        <w:between w:val="nil"/>
      </w:pBdr>
      <w:shd w:val="clear" w:color="auto" w:fill="FFFFFF"/>
      <w:spacing w:after="100"/>
      <w:jc w:val="both"/>
    </w:pPr>
    <w:rPr>
      <w:rFonts w:ascii="Palatino Linotype" w:eastAsia="Palatino Linotype" w:hAnsi="Palatino Linotype" w:cs="Palatino Linotype"/>
    </w:rPr>
  </w:style>
  <w:style w:type="character" w:customStyle="1" w:styleId="NormalBPBHEBChar">
    <w:name w:val="Normal [BPB HEB] Char"/>
    <w:basedOn w:val="DefaultParagraphFont"/>
    <w:link w:val="NormalBPBHEB"/>
    <w:rsid w:val="00485578"/>
    <w:rPr>
      <w:rFonts w:ascii="Palatino Linotype" w:eastAsia="Palatino Linotype" w:hAnsi="Palatino Linotype" w:cs="Palatino Linotype"/>
      <w:shd w:val="clear" w:color="auto" w:fill="FFFFFF"/>
      <w:lang w:val="en-US"/>
    </w:rPr>
  </w:style>
  <w:style w:type="character" w:customStyle="1" w:styleId="ReferencesBPBHEB">
    <w:name w:val="References [BPB HEB]"/>
    <w:basedOn w:val="DefaultParagraphFont"/>
    <w:uiPriority w:val="1"/>
    <w:qFormat/>
    <w:rsid w:val="00485578"/>
    <w:rPr>
      <w:rFonts w:ascii="Palatino Linotype" w:hAnsi="Palatino Linotype"/>
      <w:i/>
      <w:sz w:val="24"/>
    </w:rPr>
  </w:style>
  <w:style w:type="character" w:customStyle="1" w:styleId="ScreenTextBPBHEB">
    <w:name w:val="ScreenText[BPB HEB]"/>
    <w:basedOn w:val="NormalBPBHEBChar"/>
    <w:uiPriority w:val="1"/>
    <w:qFormat/>
    <w:rsid w:val="00485578"/>
    <w:rPr>
      <w:rFonts w:ascii="Palatino Linotype" w:eastAsia="Palatino Linotype" w:hAnsi="Palatino Linotype" w:cs="Palatino Linotype"/>
      <w:b/>
      <w:color w:val="auto"/>
      <w:sz w:val="22"/>
      <w:u w:val="none"/>
      <w:shd w:val="clear" w:color="auto" w:fill="FFFFFF"/>
      <w:lang w:val="en-US"/>
    </w:rPr>
  </w:style>
  <w:style w:type="paragraph" w:styleId="Subtitle">
    <w:name w:val="Subtitle"/>
    <w:basedOn w:val="Normal"/>
    <w:next w:val="Normal"/>
    <w:link w:val="SubtitleChar"/>
    <w:rsid w:val="00485578"/>
    <w:pPr>
      <w:keepNext/>
      <w:keepLines/>
      <w:spacing w:after="320"/>
    </w:pPr>
    <w:rPr>
      <w:color w:val="666666"/>
      <w:sz w:val="30"/>
      <w:szCs w:val="30"/>
    </w:rPr>
  </w:style>
  <w:style w:type="character" w:customStyle="1" w:styleId="SubtitleChar">
    <w:name w:val="Subtitle Char"/>
    <w:basedOn w:val="DefaultParagraphFont"/>
    <w:link w:val="Subtitle"/>
    <w:rsid w:val="00485578"/>
    <w:rPr>
      <w:rFonts w:ascii="Arial" w:eastAsia="Arial" w:hAnsi="Arial" w:cs="Arial"/>
      <w:color w:val="666666"/>
      <w:sz w:val="30"/>
      <w:szCs w:val="30"/>
      <w:lang w:val="en-US"/>
    </w:rPr>
  </w:style>
  <w:style w:type="paragraph" w:customStyle="1" w:styleId="TableCaptionBPBHEB">
    <w:name w:val="Table Caption [BPB HEB]"/>
    <w:basedOn w:val="Normal"/>
    <w:link w:val="TableCaptionBPBHEBChar"/>
    <w:qFormat/>
    <w:rsid w:val="00485578"/>
    <w:pPr>
      <w:jc w:val="center"/>
    </w:pPr>
    <w:rPr>
      <w:rFonts w:ascii="Palatino Linotype" w:eastAsia="Palatino Linotype" w:hAnsi="Palatino Linotype" w:cs="Palatino Linotype"/>
      <w:bCs/>
      <w:i/>
      <w:iCs/>
      <w:sz w:val="18"/>
      <w:szCs w:val="18"/>
    </w:rPr>
  </w:style>
  <w:style w:type="character" w:customStyle="1" w:styleId="TableCaptionBPBHEBChar">
    <w:name w:val="Table Caption [BPB HEB] Char"/>
    <w:basedOn w:val="DefaultParagraphFont"/>
    <w:link w:val="TableCaptionBPBHEB"/>
    <w:rsid w:val="00485578"/>
    <w:rPr>
      <w:rFonts w:ascii="Palatino Linotype" w:eastAsia="Palatino Linotype" w:hAnsi="Palatino Linotype" w:cs="Palatino Linotype"/>
      <w:bCs/>
      <w:i/>
      <w:iCs/>
      <w:sz w:val="18"/>
      <w:szCs w:val="18"/>
      <w:lang w:val="en-US"/>
    </w:rPr>
  </w:style>
  <w:style w:type="character" w:customStyle="1" w:styleId="TIPINFOBPBHEB">
    <w:name w:val="TIP/INFO [BPB HEB]"/>
    <w:basedOn w:val="DefaultParagraphFont"/>
    <w:uiPriority w:val="1"/>
    <w:qFormat/>
    <w:rsid w:val="00485578"/>
    <w:rPr>
      <w:rFonts w:ascii="Palatino Linotype" w:hAnsi="Palatino Linotype"/>
      <w:b/>
      <w:caps w:val="0"/>
      <w:smallCaps w:val="0"/>
      <w:color w:val="auto"/>
      <w:kern w:val="0"/>
      <w:sz w:val="24"/>
      <w:u w:val="none"/>
      <w:bdr w:val="none" w:sz="0" w:space="0" w:color="auto"/>
      <w:shd w:val="clear" w:color="auto" w:fill="D9D9D9" w:themeFill="background1" w:themeFillShade="D9"/>
      <w14:shadow w14:blurRad="0" w14:dist="0" w14:dir="0" w14:sx="0" w14:sy="0" w14:kx="0" w14:ky="0" w14:algn="none">
        <w14:srgbClr w14:val="000000"/>
      </w14:shadow>
      <w14:cntxtAlts w14:val="0"/>
    </w:rPr>
  </w:style>
  <w:style w:type="paragraph" w:styleId="Title">
    <w:name w:val="Title"/>
    <w:basedOn w:val="Normal"/>
    <w:next w:val="Normal"/>
    <w:link w:val="TitleChar"/>
    <w:rsid w:val="00485578"/>
    <w:pPr>
      <w:keepNext/>
      <w:keepLines/>
      <w:spacing w:after="60"/>
    </w:pPr>
    <w:rPr>
      <w:sz w:val="52"/>
      <w:szCs w:val="52"/>
    </w:rPr>
  </w:style>
  <w:style w:type="character" w:customStyle="1" w:styleId="TitleChar">
    <w:name w:val="Title Char"/>
    <w:basedOn w:val="DefaultParagraphFont"/>
    <w:link w:val="Title"/>
    <w:rsid w:val="00485578"/>
    <w:rPr>
      <w:rFonts w:ascii="Arial" w:eastAsia="Arial" w:hAnsi="Arial" w:cs="Arial"/>
      <w:sz w:val="52"/>
      <w:szCs w:val="52"/>
      <w:lang w:val="en-US"/>
    </w:rPr>
  </w:style>
  <w:style w:type="character" w:styleId="UnresolvedMention">
    <w:name w:val="Unresolved Mention"/>
    <w:basedOn w:val="DefaultParagraphFont"/>
    <w:uiPriority w:val="99"/>
    <w:semiHidden/>
    <w:unhideWhenUsed/>
    <w:rsid w:val="00485578"/>
    <w:rPr>
      <w:color w:val="605E5C"/>
      <w:shd w:val="clear" w:color="auto" w:fill="E1DFDD"/>
    </w:rPr>
  </w:style>
  <w:style w:type="character" w:customStyle="1" w:styleId="UnresolvedMention1">
    <w:name w:val="Unresolved Mention1"/>
    <w:basedOn w:val="DefaultParagraphFont"/>
    <w:uiPriority w:val="99"/>
    <w:semiHidden/>
    <w:unhideWhenUsed/>
    <w:rsid w:val="00485578"/>
    <w:rPr>
      <w:color w:val="605E5C"/>
      <w:shd w:val="clear" w:color="auto" w:fill="E1DFDD"/>
    </w:rPr>
  </w:style>
  <w:style w:type="paragraph" w:customStyle="1" w:styleId="FigureBPBHEB">
    <w:name w:val="Figure [BPB HEB]"/>
    <w:basedOn w:val="Normal"/>
    <w:qFormat/>
    <w:rsid w:val="00485578"/>
    <w:pPr>
      <w:spacing w:after="200"/>
      <w:jc w:val="center"/>
    </w:pPr>
    <w:rPr>
      <w:rFonts w:ascii="Palatino Linotype" w:eastAsiaTheme="minorHAnsi" w:hAnsi="Palatino Linotype" w:cstheme="minorBid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951995">
      <w:bodyDiv w:val="1"/>
      <w:marLeft w:val="0"/>
      <w:marRight w:val="0"/>
      <w:marTop w:val="0"/>
      <w:marBottom w:val="0"/>
      <w:divBdr>
        <w:top w:val="none" w:sz="0" w:space="0" w:color="auto"/>
        <w:left w:val="none" w:sz="0" w:space="0" w:color="auto"/>
        <w:bottom w:val="none" w:sz="0" w:space="0" w:color="auto"/>
        <w:right w:val="none" w:sz="0" w:space="0" w:color="auto"/>
      </w:divBdr>
    </w:div>
    <w:div w:id="194082933">
      <w:bodyDiv w:val="1"/>
      <w:marLeft w:val="0"/>
      <w:marRight w:val="0"/>
      <w:marTop w:val="0"/>
      <w:marBottom w:val="0"/>
      <w:divBdr>
        <w:top w:val="none" w:sz="0" w:space="0" w:color="auto"/>
        <w:left w:val="none" w:sz="0" w:space="0" w:color="auto"/>
        <w:bottom w:val="none" w:sz="0" w:space="0" w:color="auto"/>
        <w:right w:val="none" w:sz="0" w:space="0" w:color="auto"/>
      </w:divBdr>
    </w:div>
    <w:div w:id="502285528">
      <w:bodyDiv w:val="1"/>
      <w:marLeft w:val="0"/>
      <w:marRight w:val="0"/>
      <w:marTop w:val="0"/>
      <w:marBottom w:val="0"/>
      <w:divBdr>
        <w:top w:val="none" w:sz="0" w:space="0" w:color="auto"/>
        <w:left w:val="none" w:sz="0" w:space="0" w:color="auto"/>
        <w:bottom w:val="none" w:sz="0" w:space="0" w:color="auto"/>
        <w:right w:val="none" w:sz="0" w:space="0" w:color="auto"/>
      </w:divBdr>
    </w:div>
    <w:div w:id="504712818">
      <w:bodyDiv w:val="1"/>
      <w:marLeft w:val="0"/>
      <w:marRight w:val="0"/>
      <w:marTop w:val="0"/>
      <w:marBottom w:val="0"/>
      <w:divBdr>
        <w:top w:val="none" w:sz="0" w:space="0" w:color="auto"/>
        <w:left w:val="none" w:sz="0" w:space="0" w:color="auto"/>
        <w:bottom w:val="none" w:sz="0" w:space="0" w:color="auto"/>
        <w:right w:val="none" w:sz="0" w:space="0" w:color="auto"/>
      </w:divBdr>
      <w:divsChild>
        <w:div w:id="1452356641">
          <w:marLeft w:val="0"/>
          <w:marRight w:val="0"/>
          <w:marTop w:val="0"/>
          <w:marBottom w:val="0"/>
          <w:divBdr>
            <w:top w:val="none" w:sz="0" w:space="0" w:color="auto"/>
            <w:left w:val="none" w:sz="0" w:space="0" w:color="auto"/>
            <w:bottom w:val="none" w:sz="0" w:space="0" w:color="auto"/>
            <w:right w:val="none" w:sz="0" w:space="0" w:color="auto"/>
          </w:divBdr>
          <w:divsChild>
            <w:div w:id="218983512">
              <w:marLeft w:val="0"/>
              <w:marRight w:val="0"/>
              <w:marTop w:val="0"/>
              <w:marBottom w:val="0"/>
              <w:divBdr>
                <w:top w:val="none" w:sz="0" w:space="0" w:color="auto"/>
                <w:left w:val="none" w:sz="0" w:space="0" w:color="auto"/>
                <w:bottom w:val="none" w:sz="0" w:space="0" w:color="auto"/>
                <w:right w:val="none" w:sz="0" w:space="0" w:color="auto"/>
              </w:divBdr>
            </w:div>
            <w:div w:id="1694651266">
              <w:marLeft w:val="0"/>
              <w:marRight w:val="0"/>
              <w:marTop w:val="0"/>
              <w:marBottom w:val="0"/>
              <w:divBdr>
                <w:top w:val="none" w:sz="0" w:space="0" w:color="auto"/>
                <w:left w:val="none" w:sz="0" w:space="0" w:color="auto"/>
                <w:bottom w:val="none" w:sz="0" w:space="0" w:color="auto"/>
                <w:right w:val="none" w:sz="0" w:space="0" w:color="auto"/>
              </w:divBdr>
              <w:divsChild>
                <w:div w:id="248395669">
                  <w:marLeft w:val="0"/>
                  <w:marRight w:val="0"/>
                  <w:marTop w:val="0"/>
                  <w:marBottom w:val="0"/>
                  <w:divBdr>
                    <w:top w:val="none" w:sz="0" w:space="0" w:color="auto"/>
                    <w:left w:val="none" w:sz="0" w:space="0" w:color="auto"/>
                    <w:bottom w:val="none" w:sz="0" w:space="0" w:color="auto"/>
                    <w:right w:val="none" w:sz="0" w:space="0" w:color="auto"/>
                  </w:divBdr>
                  <w:divsChild>
                    <w:div w:id="31622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770329">
              <w:marLeft w:val="0"/>
              <w:marRight w:val="0"/>
              <w:marTop w:val="0"/>
              <w:marBottom w:val="0"/>
              <w:divBdr>
                <w:top w:val="none" w:sz="0" w:space="0" w:color="auto"/>
                <w:left w:val="none" w:sz="0" w:space="0" w:color="auto"/>
                <w:bottom w:val="none" w:sz="0" w:space="0" w:color="auto"/>
                <w:right w:val="none" w:sz="0" w:space="0" w:color="auto"/>
              </w:divBdr>
            </w:div>
          </w:divsChild>
        </w:div>
        <w:div w:id="1920096166">
          <w:marLeft w:val="0"/>
          <w:marRight w:val="0"/>
          <w:marTop w:val="0"/>
          <w:marBottom w:val="0"/>
          <w:divBdr>
            <w:top w:val="none" w:sz="0" w:space="0" w:color="auto"/>
            <w:left w:val="none" w:sz="0" w:space="0" w:color="auto"/>
            <w:bottom w:val="none" w:sz="0" w:space="0" w:color="auto"/>
            <w:right w:val="none" w:sz="0" w:space="0" w:color="auto"/>
          </w:divBdr>
          <w:divsChild>
            <w:div w:id="103112549">
              <w:marLeft w:val="0"/>
              <w:marRight w:val="0"/>
              <w:marTop w:val="0"/>
              <w:marBottom w:val="0"/>
              <w:divBdr>
                <w:top w:val="none" w:sz="0" w:space="0" w:color="auto"/>
                <w:left w:val="none" w:sz="0" w:space="0" w:color="auto"/>
                <w:bottom w:val="none" w:sz="0" w:space="0" w:color="auto"/>
                <w:right w:val="none" w:sz="0" w:space="0" w:color="auto"/>
              </w:divBdr>
            </w:div>
            <w:div w:id="1904174688">
              <w:marLeft w:val="0"/>
              <w:marRight w:val="0"/>
              <w:marTop w:val="0"/>
              <w:marBottom w:val="0"/>
              <w:divBdr>
                <w:top w:val="none" w:sz="0" w:space="0" w:color="auto"/>
                <w:left w:val="none" w:sz="0" w:space="0" w:color="auto"/>
                <w:bottom w:val="none" w:sz="0" w:space="0" w:color="auto"/>
                <w:right w:val="none" w:sz="0" w:space="0" w:color="auto"/>
              </w:divBdr>
              <w:divsChild>
                <w:div w:id="963656391">
                  <w:marLeft w:val="0"/>
                  <w:marRight w:val="0"/>
                  <w:marTop w:val="0"/>
                  <w:marBottom w:val="0"/>
                  <w:divBdr>
                    <w:top w:val="none" w:sz="0" w:space="0" w:color="auto"/>
                    <w:left w:val="none" w:sz="0" w:space="0" w:color="auto"/>
                    <w:bottom w:val="none" w:sz="0" w:space="0" w:color="auto"/>
                    <w:right w:val="none" w:sz="0" w:space="0" w:color="auto"/>
                  </w:divBdr>
                  <w:divsChild>
                    <w:div w:id="148832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31446">
              <w:marLeft w:val="0"/>
              <w:marRight w:val="0"/>
              <w:marTop w:val="0"/>
              <w:marBottom w:val="0"/>
              <w:divBdr>
                <w:top w:val="none" w:sz="0" w:space="0" w:color="auto"/>
                <w:left w:val="none" w:sz="0" w:space="0" w:color="auto"/>
                <w:bottom w:val="none" w:sz="0" w:space="0" w:color="auto"/>
                <w:right w:val="none" w:sz="0" w:space="0" w:color="auto"/>
              </w:divBdr>
            </w:div>
          </w:divsChild>
        </w:div>
        <w:div w:id="1358384318">
          <w:marLeft w:val="0"/>
          <w:marRight w:val="0"/>
          <w:marTop w:val="0"/>
          <w:marBottom w:val="0"/>
          <w:divBdr>
            <w:top w:val="none" w:sz="0" w:space="0" w:color="auto"/>
            <w:left w:val="none" w:sz="0" w:space="0" w:color="auto"/>
            <w:bottom w:val="none" w:sz="0" w:space="0" w:color="auto"/>
            <w:right w:val="none" w:sz="0" w:space="0" w:color="auto"/>
          </w:divBdr>
          <w:divsChild>
            <w:div w:id="1928223323">
              <w:marLeft w:val="0"/>
              <w:marRight w:val="0"/>
              <w:marTop w:val="0"/>
              <w:marBottom w:val="0"/>
              <w:divBdr>
                <w:top w:val="none" w:sz="0" w:space="0" w:color="auto"/>
                <w:left w:val="none" w:sz="0" w:space="0" w:color="auto"/>
                <w:bottom w:val="none" w:sz="0" w:space="0" w:color="auto"/>
                <w:right w:val="none" w:sz="0" w:space="0" w:color="auto"/>
              </w:divBdr>
            </w:div>
            <w:div w:id="1650280520">
              <w:marLeft w:val="0"/>
              <w:marRight w:val="0"/>
              <w:marTop w:val="0"/>
              <w:marBottom w:val="0"/>
              <w:divBdr>
                <w:top w:val="none" w:sz="0" w:space="0" w:color="auto"/>
                <w:left w:val="none" w:sz="0" w:space="0" w:color="auto"/>
                <w:bottom w:val="none" w:sz="0" w:space="0" w:color="auto"/>
                <w:right w:val="none" w:sz="0" w:space="0" w:color="auto"/>
              </w:divBdr>
              <w:divsChild>
                <w:div w:id="878935972">
                  <w:marLeft w:val="0"/>
                  <w:marRight w:val="0"/>
                  <w:marTop w:val="0"/>
                  <w:marBottom w:val="0"/>
                  <w:divBdr>
                    <w:top w:val="none" w:sz="0" w:space="0" w:color="auto"/>
                    <w:left w:val="none" w:sz="0" w:space="0" w:color="auto"/>
                    <w:bottom w:val="none" w:sz="0" w:space="0" w:color="auto"/>
                    <w:right w:val="none" w:sz="0" w:space="0" w:color="auto"/>
                  </w:divBdr>
                  <w:divsChild>
                    <w:div w:id="203418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823617">
              <w:marLeft w:val="0"/>
              <w:marRight w:val="0"/>
              <w:marTop w:val="0"/>
              <w:marBottom w:val="0"/>
              <w:divBdr>
                <w:top w:val="none" w:sz="0" w:space="0" w:color="auto"/>
                <w:left w:val="none" w:sz="0" w:space="0" w:color="auto"/>
                <w:bottom w:val="none" w:sz="0" w:space="0" w:color="auto"/>
                <w:right w:val="none" w:sz="0" w:space="0" w:color="auto"/>
              </w:divBdr>
            </w:div>
          </w:divsChild>
        </w:div>
        <w:div w:id="343483604">
          <w:marLeft w:val="0"/>
          <w:marRight w:val="0"/>
          <w:marTop w:val="0"/>
          <w:marBottom w:val="0"/>
          <w:divBdr>
            <w:top w:val="none" w:sz="0" w:space="0" w:color="auto"/>
            <w:left w:val="none" w:sz="0" w:space="0" w:color="auto"/>
            <w:bottom w:val="none" w:sz="0" w:space="0" w:color="auto"/>
            <w:right w:val="none" w:sz="0" w:space="0" w:color="auto"/>
          </w:divBdr>
          <w:divsChild>
            <w:div w:id="788282707">
              <w:marLeft w:val="0"/>
              <w:marRight w:val="0"/>
              <w:marTop w:val="0"/>
              <w:marBottom w:val="0"/>
              <w:divBdr>
                <w:top w:val="none" w:sz="0" w:space="0" w:color="auto"/>
                <w:left w:val="none" w:sz="0" w:space="0" w:color="auto"/>
                <w:bottom w:val="none" w:sz="0" w:space="0" w:color="auto"/>
                <w:right w:val="none" w:sz="0" w:space="0" w:color="auto"/>
              </w:divBdr>
            </w:div>
            <w:div w:id="1358040360">
              <w:marLeft w:val="0"/>
              <w:marRight w:val="0"/>
              <w:marTop w:val="0"/>
              <w:marBottom w:val="0"/>
              <w:divBdr>
                <w:top w:val="none" w:sz="0" w:space="0" w:color="auto"/>
                <w:left w:val="none" w:sz="0" w:space="0" w:color="auto"/>
                <w:bottom w:val="none" w:sz="0" w:space="0" w:color="auto"/>
                <w:right w:val="none" w:sz="0" w:space="0" w:color="auto"/>
              </w:divBdr>
              <w:divsChild>
                <w:div w:id="922178945">
                  <w:marLeft w:val="0"/>
                  <w:marRight w:val="0"/>
                  <w:marTop w:val="0"/>
                  <w:marBottom w:val="0"/>
                  <w:divBdr>
                    <w:top w:val="none" w:sz="0" w:space="0" w:color="auto"/>
                    <w:left w:val="none" w:sz="0" w:space="0" w:color="auto"/>
                    <w:bottom w:val="none" w:sz="0" w:space="0" w:color="auto"/>
                    <w:right w:val="none" w:sz="0" w:space="0" w:color="auto"/>
                  </w:divBdr>
                  <w:divsChild>
                    <w:div w:id="107081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07813">
              <w:marLeft w:val="0"/>
              <w:marRight w:val="0"/>
              <w:marTop w:val="0"/>
              <w:marBottom w:val="0"/>
              <w:divBdr>
                <w:top w:val="none" w:sz="0" w:space="0" w:color="auto"/>
                <w:left w:val="none" w:sz="0" w:space="0" w:color="auto"/>
                <w:bottom w:val="none" w:sz="0" w:space="0" w:color="auto"/>
                <w:right w:val="none" w:sz="0" w:space="0" w:color="auto"/>
              </w:divBdr>
            </w:div>
          </w:divsChild>
        </w:div>
        <w:div w:id="1894270184">
          <w:marLeft w:val="0"/>
          <w:marRight w:val="0"/>
          <w:marTop w:val="0"/>
          <w:marBottom w:val="0"/>
          <w:divBdr>
            <w:top w:val="none" w:sz="0" w:space="0" w:color="auto"/>
            <w:left w:val="none" w:sz="0" w:space="0" w:color="auto"/>
            <w:bottom w:val="none" w:sz="0" w:space="0" w:color="auto"/>
            <w:right w:val="none" w:sz="0" w:space="0" w:color="auto"/>
          </w:divBdr>
          <w:divsChild>
            <w:div w:id="1662542441">
              <w:marLeft w:val="0"/>
              <w:marRight w:val="0"/>
              <w:marTop w:val="0"/>
              <w:marBottom w:val="0"/>
              <w:divBdr>
                <w:top w:val="none" w:sz="0" w:space="0" w:color="auto"/>
                <w:left w:val="none" w:sz="0" w:space="0" w:color="auto"/>
                <w:bottom w:val="none" w:sz="0" w:space="0" w:color="auto"/>
                <w:right w:val="none" w:sz="0" w:space="0" w:color="auto"/>
              </w:divBdr>
            </w:div>
          </w:divsChild>
        </w:div>
        <w:div w:id="598686251">
          <w:marLeft w:val="0"/>
          <w:marRight w:val="0"/>
          <w:marTop w:val="0"/>
          <w:marBottom w:val="0"/>
          <w:divBdr>
            <w:top w:val="none" w:sz="0" w:space="0" w:color="auto"/>
            <w:left w:val="none" w:sz="0" w:space="0" w:color="auto"/>
            <w:bottom w:val="none" w:sz="0" w:space="0" w:color="auto"/>
            <w:right w:val="none" w:sz="0" w:space="0" w:color="auto"/>
          </w:divBdr>
          <w:divsChild>
            <w:div w:id="2136174575">
              <w:marLeft w:val="0"/>
              <w:marRight w:val="0"/>
              <w:marTop w:val="0"/>
              <w:marBottom w:val="0"/>
              <w:divBdr>
                <w:top w:val="none" w:sz="0" w:space="0" w:color="auto"/>
                <w:left w:val="none" w:sz="0" w:space="0" w:color="auto"/>
                <w:bottom w:val="none" w:sz="0" w:space="0" w:color="auto"/>
                <w:right w:val="none" w:sz="0" w:space="0" w:color="auto"/>
              </w:divBdr>
            </w:div>
          </w:divsChild>
        </w:div>
        <w:div w:id="315912170">
          <w:marLeft w:val="0"/>
          <w:marRight w:val="0"/>
          <w:marTop w:val="0"/>
          <w:marBottom w:val="0"/>
          <w:divBdr>
            <w:top w:val="none" w:sz="0" w:space="0" w:color="auto"/>
            <w:left w:val="none" w:sz="0" w:space="0" w:color="auto"/>
            <w:bottom w:val="none" w:sz="0" w:space="0" w:color="auto"/>
            <w:right w:val="none" w:sz="0" w:space="0" w:color="auto"/>
          </w:divBdr>
        </w:div>
        <w:div w:id="443156012">
          <w:marLeft w:val="0"/>
          <w:marRight w:val="0"/>
          <w:marTop w:val="0"/>
          <w:marBottom w:val="0"/>
          <w:divBdr>
            <w:top w:val="none" w:sz="0" w:space="0" w:color="auto"/>
            <w:left w:val="none" w:sz="0" w:space="0" w:color="auto"/>
            <w:bottom w:val="none" w:sz="0" w:space="0" w:color="auto"/>
            <w:right w:val="none" w:sz="0" w:space="0" w:color="auto"/>
          </w:divBdr>
        </w:div>
        <w:div w:id="661589402">
          <w:marLeft w:val="0"/>
          <w:marRight w:val="0"/>
          <w:marTop w:val="0"/>
          <w:marBottom w:val="0"/>
          <w:divBdr>
            <w:top w:val="none" w:sz="0" w:space="0" w:color="auto"/>
            <w:left w:val="none" w:sz="0" w:space="0" w:color="auto"/>
            <w:bottom w:val="none" w:sz="0" w:space="0" w:color="auto"/>
            <w:right w:val="none" w:sz="0" w:space="0" w:color="auto"/>
          </w:divBdr>
        </w:div>
        <w:div w:id="1992054116">
          <w:marLeft w:val="0"/>
          <w:marRight w:val="0"/>
          <w:marTop w:val="0"/>
          <w:marBottom w:val="0"/>
          <w:divBdr>
            <w:top w:val="none" w:sz="0" w:space="0" w:color="auto"/>
            <w:left w:val="none" w:sz="0" w:space="0" w:color="auto"/>
            <w:bottom w:val="none" w:sz="0" w:space="0" w:color="auto"/>
            <w:right w:val="none" w:sz="0" w:space="0" w:color="auto"/>
          </w:divBdr>
        </w:div>
        <w:div w:id="278537365">
          <w:marLeft w:val="0"/>
          <w:marRight w:val="0"/>
          <w:marTop w:val="0"/>
          <w:marBottom w:val="0"/>
          <w:divBdr>
            <w:top w:val="none" w:sz="0" w:space="0" w:color="auto"/>
            <w:left w:val="none" w:sz="0" w:space="0" w:color="auto"/>
            <w:bottom w:val="none" w:sz="0" w:space="0" w:color="auto"/>
            <w:right w:val="none" w:sz="0" w:space="0" w:color="auto"/>
          </w:divBdr>
        </w:div>
        <w:div w:id="95560242">
          <w:marLeft w:val="0"/>
          <w:marRight w:val="0"/>
          <w:marTop w:val="0"/>
          <w:marBottom w:val="0"/>
          <w:divBdr>
            <w:top w:val="none" w:sz="0" w:space="0" w:color="auto"/>
            <w:left w:val="none" w:sz="0" w:space="0" w:color="auto"/>
            <w:bottom w:val="none" w:sz="0" w:space="0" w:color="auto"/>
            <w:right w:val="none" w:sz="0" w:space="0" w:color="auto"/>
          </w:divBdr>
        </w:div>
        <w:div w:id="307903749">
          <w:marLeft w:val="0"/>
          <w:marRight w:val="0"/>
          <w:marTop w:val="0"/>
          <w:marBottom w:val="0"/>
          <w:divBdr>
            <w:top w:val="none" w:sz="0" w:space="0" w:color="auto"/>
            <w:left w:val="none" w:sz="0" w:space="0" w:color="auto"/>
            <w:bottom w:val="none" w:sz="0" w:space="0" w:color="auto"/>
            <w:right w:val="none" w:sz="0" w:space="0" w:color="auto"/>
          </w:divBdr>
        </w:div>
        <w:div w:id="557739334">
          <w:marLeft w:val="0"/>
          <w:marRight w:val="0"/>
          <w:marTop w:val="0"/>
          <w:marBottom w:val="0"/>
          <w:divBdr>
            <w:top w:val="none" w:sz="0" w:space="0" w:color="auto"/>
            <w:left w:val="none" w:sz="0" w:space="0" w:color="auto"/>
            <w:bottom w:val="none" w:sz="0" w:space="0" w:color="auto"/>
            <w:right w:val="none" w:sz="0" w:space="0" w:color="auto"/>
          </w:divBdr>
        </w:div>
        <w:div w:id="1534683539">
          <w:marLeft w:val="0"/>
          <w:marRight w:val="0"/>
          <w:marTop w:val="0"/>
          <w:marBottom w:val="0"/>
          <w:divBdr>
            <w:top w:val="none" w:sz="0" w:space="0" w:color="auto"/>
            <w:left w:val="none" w:sz="0" w:space="0" w:color="auto"/>
            <w:bottom w:val="none" w:sz="0" w:space="0" w:color="auto"/>
            <w:right w:val="none" w:sz="0" w:space="0" w:color="auto"/>
          </w:divBdr>
        </w:div>
      </w:divsChild>
    </w:div>
    <w:div w:id="553155971">
      <w:bodyDiv w:val="1"/>
      <w:marLeft w:val="0"/>
      <w:marRight w:val="0"/>
      <w:marTop w:val="0"/>
      <w:marBottom w:val="0"/>
      <w:divBdr>
        <w:top w:val="none" w:sz="0" w:space="0" w:color="auto"/>
        <w:left w:val="none" w:sz="0" w:space="0" w:color="auto"/>
        <w:bottom w:val="none" w:sz="0" w:space="0" w:color="auto"/>
        <w:right w:val="none" w:sz="0" w:space="0" w:color="auto"/>
      </w:divBdr>
    </w:div>
    <w:div w:id="554005537">
      <w:bodyDiv w:val="1"/>
      <w:marLeft w:val="0"/>
      <w:marRight w:val="0"/>
      <w:marTop w:val="0"/>
      <w:marBottom w:val="0"/>
      <w:divBdr>
        <w:top w:val="none" w:sz="0" w:space="0" w:color="auto"/>
        <w:left w:val="none" w:sz="0" w:space="0" w:color="auto"/>
        <w:bottom w:val="none" w:sz="0" w:space="0" w:color="auto"/>
        <w:right w:val="none" w:sz="0" w:space="0" w:color="auto"/>
      </w:divBdr>
    </w:div>
    <w:div w:id="599994284">
      <w:bodyDiv w:val="1"/>
      <w:marLeft w:val="0"/>
      <w:marRight w:val="0"/>
      <w:marTop w:val="0"/>
      <w:marBottom w:val="0"/>
      <w:divBdr>
        <w:top w:val="none" w:sz="0" w:space="0" w:color="auto"/>
        <w:left w:val="none" w:sz="0" w:space="0" w:color="auto"/>
        <w:bottom w:val="none" w:sz="0" w:space="0" w:color="auto"/>
        <w:right w:val="none" w:sz="0" w:space="0" w:color="auto"/>
      </w:divBdr>
    </w:div>
    <w:div w:id="656962622">
      <w:bodyDiv w:val="1"/>
      <w:marLeft w:val="0"/>
      <w:marRight w:val="0"/>
      <w:marTop w:val="0"/>
      <w:marBottom w:val="0"/>
      <w:divBdr>
        <w:top w:val="none" w:sz="0" w:space="0" w:color="auto"/>
        <w:left w:val="none" w:sz="0" w:space="0" w:color="auto"/>
        <w:bottom w:val="none" w:sz="0" w:space="0" w:color="auto"/>
        <w:right w:val="none" w:sz="0" w:space="0" w:color="auto"/>
      </w:divBdr>
    </w:div>
    <w:div w:id="696126075">
      <w:bodyDiv w:val="1"/>
      <w:marLeft w:val="0"/>
      <w:marRight w:val="0"/>
      <w:marTop w:val="0"/>
      <w:marBottom w:val="0"/>
      <w:divBdr>
        <w:top w:val="none" w:sz="0" w:space="0" w:color="auto"/>
        <w:left w:val="none" w:sz="0" w:space="0" w:color="auto"/>
        <w:bottom w:val="none" w:sz="0" w:space="0" w:color="auto"/>
        <w:right w:val="none" w:sz="0" w:space="0" w:color="auto"/>
      </w:divBdr>
    </w:div>
    <w:div w:id="802502062">
      <w:bodyDiv w:val="1"/>
      <w:marLeft w:val="0"/>
      <w:marRight w:val="0"/>
      <w:marTop w:val="0"/>
      <w:marBottom w:val="0"/>
      <w:divBdr>
        <w:top w:val="none" w:sz="0" w:space="0" w:color="auto"/>
        <w:left w:val="none" w:sz="0" w:space="0" w:color="auto"/>
        <w:bottom w:val="none" w:sz="0" w:space="0" w:color="auto"/>
        <w:right w:val="none" w:sz="0" w:space="0" w:color="auto"/>
      </w:divBdr>
    </w:div>
    <w:div w:id="827018706">
      <w:bodyDiv w:val="1"/>
      <w:marLeft w:val="0"/>
      <w:marRight w:val="0"/>
      <w:marTop w:val="0"/>
      <w:marBottom w:val="0"/>
      <w:divBdr>
        <w:top w:val="none" w:sz="0" w:space="0" w:color="auto"/>
        <w:left w:val="none" w:sz="0" w:space="0" w:color="auto"/>
        <w:bottom w:val="none" w:sz="0" w:space="0" w:color="auto"/>
        <w:right w:val="none" w:sz="0" w:space="0" w:color="auto"/>
      </w:divBdr>
    </w:div>
    <w:div w:id="968245715">
      <w:bodyDiv w:val="1"/>
      <w:marLeft w:val="0"/>
      <w:marRight w:val="0"/>
      <w:marTop w:val="0"/>
      <w:marBottom w:val="0"/>
      <w:divBdr>
        <w:top w:val="none" w:sz="0" w:space="0" w:color="auto"/>
        <w:left w:val="none" w:sz="0" w:space="0" w:color="auto"/>
        <w:bottom w:val="none" w:sz="0" w:space="0" w:color="auto"/>
        <w:right w:val="none" w:sz="0" w:space="0" w:color="auto"/>
      </w:divBdr>
    </w:div>
    <w:div w:id="1091512413">
      <w:bodyDiv w:val="1"/>
      <w:marLeft w:val="0"/>
      <w:marRight w:val="0"/>
      <w:marTop w:val="0"/>
      <w:marBottom w:val="0"/>
      <w:divBdr>
        <w:top w:val="none" w:sz="0" w:space="0" w:color="auto"/>
        <w:left w:val="none" w:sz="0" w:space="0" w:color="auto"/>
        <w:bottom w:val="none" w:sz="0" w:space="0" w:color="auto"/>
        <w:right w:val="none" w:sz="0" w:space="0" w:color="auto"/>
      </w:divBdr>
    </w:div>
    <w:div w:id="1146049028">
      <w:bodyDiv w:val="1"/>
      <w:marLeft w:val="0"/>
      <w:marRight w:val="0"/>
      <w:marTop w:val="0"/>
      <w:marBottom w:val="0"/>
      <w:divBdr>
        <w:top w:val="none" w:sz="0" w:space="0" w:color="auto"/>
        <w:left w:val="none" w:sz="0" w:space="0" w:color="auto"/>
        <w:bottom w:val="none" w:sz="0" w:space="0" w:color="auto"/>
        <w:right w:val="none" w:sz="0" w:space="0" w:color="auto"/>
      </w:divBdr>
    </w:div>
    <w:div w:id="1171915934">
      <w:bodyDiv w:val="1"/>
      <w:marLeft w:val="0"/>
      <w:marRight w:val="0"/>
      <w:marTop w:val="0"/>
      <w:marBottom w:val="0"/>
      <w:divBdr>
        <w:top w:val="none" w:sz="0" w:space="0" w:color="auto"/>
        <w:left w:val="none" w:sz="0" w:space="0" w:color="auto"/>
        <w:bottom w:val="none" w:sz="0" w:space="0" w:color="auto"/>
        <w:right w:val="none" w:sz="0" w:space="0" w:color="auto"/>
      </w:divBdr>
    </w:div>
    <w:div w:id="1338655802">
      <w:bodyDiv w:val="1"/>
      <w:marLeft w:val="0"/>
      <w:marRight w:val="0"/>
      <w:marTop w:val="0"/>
      <w:marBottom w:val="0"/>
      <w:divBdr>
        <w:top w:val="none" w:sz="0" w:space="0" w:color="auto"/>
        <w:left w:val="none" w:sz="0" w:space="0" w:color="auto"/>
        <w:bottom w:val="none" w:sz="0" w:space="0" w:color="auto"/>
        <w:right w:val="none" w:sz="0" w:space="0" w:color="auto"/>
      </w:divBdr>
    </w:div>
    <w:div w:id="1370109691">
      <w:bodyDiv w:val="1"/>
      <w:marLeft w:val="0"/>
      <w:marRight w:val="0"/>
      <w:marTop w:val="0"/>
      <w:marBottom w:val="0"/>
      <w:divBdr>
        <w:top w:val="none" w:sz="0" w:space="0" w:color="auto"/>
        <w:left w:val="none" w:sz="0" w:space="0" w:color="auto"/>
        <w:bottom w:val="none" w:sz="0" w:space="0" w:color="auto"/>
        <w:right w:val="none" w:sz="0" w:space="0" w:color="auto"/>
      </w:divBdr>
    </w:div>
    <w:div w:id="1458985191">
      <w:bodyDiv w:val="1"/>
      <w:marLeft w:val="0"/>
      <w:marRight w:val="0"/>
      <w:marTop w:val="0"/>
      <w:marBottom w:val="0"/>
      <w:divBdr>
        <w:top w:val="none" w:sz="0" w:space="0" w:color="auto"/>
        <w:left w:val="none" w:sz="0" w:space="0" w:color="auto"/>
        <w:bottom w:val="none" w:sz="0" w:space="0" w:color="auto"/>
        <w:right w:val="none" w:sz="0" w:space="0" w:color="auto"/>
      </w:divBdr>
    </w:div>
    <w:div w:id="1471171158">
      <w:bodyDiv w:val="1"/>
      <w:marLeft w:val="0"/>
      <w:marRight w:val="0"/>
      <w:marTop w:val="0"/>
      <w:marBottom w:val="0"/>
      <w:divBdr>
        <w:top w:val="none" w:sz="0" w:space="0" w:color="auto"/>
        <w:left w:val="none" w:sz="0" w:space="0" w:color="auto"/>
        <w:bottom w:val="none" w:sz="0" w:space="0" w:color="auto"/>
        <w:right w:val="none" w:sz="0" w:space="0" w:color="auto"/>
      </w:divBdr>
    </w:div>
    <w:div w:id="1497109770">
      <w:bodyDiv w:val="1"/>
      <w:marLeft w:val="0"/>
      <w:marRight w:val="0"/>
      <w:marTop w:val="0"/>
      <w:marBottom w:val="0"/>
      <w:divBdr>
        <w:top w:val="none" w:sz="0" w:space="0" w:color="auto"/>
        <w:left w:val="none" w:sz="0" w:space="0" w:color="auto"/>
        <w:bottom w:val="none" w:sz="0" w:space="0" w:color="auto"/>
        <w:right w:val="none" w:sz="0" w:space="0" w:color="auto"/>
      </w:divBdr>
      <w:divsChild>
        <w:div w:id="39595469">
          <w:marLeft w:val="0"/>
          <w:marRight w:val="0"/>
          <w:marTop w:val="259"/>
          <w:marBottom w:val="259"/>
          <w:divBdr>
            <w:top w:val="none" w:sz="0" w:space="0" w:color="auto"/>
            <w:left w:val="none" w:sz="0" w:space="0" w:color="auto"/>
            <w:bottom w:val="none" w:sz="0" w:space="0" w:color="auto"/>
            <w:right w:val="none" w:sz="0" w:space="0" w:color="auto"/>
          </w:divBdr>
        </w:div>
        <w:div w:id="138227821">
          <w:marLeft w:val="0"/>
          <w:marRight w:val="0"/>
          <w:marTop w:val="259"/>
          <w:marBottom w:val="259"/>
          <w:divBdr>
            <w:top w:val="none" w:sz="0" w:space="0" w:color="auto"/>
            <w:left w:val="none" w:sz="0" w:space="0" w:color="auto"/>
            <w:bottom w:val="none" w:sz="0" w:space="0" w:color="auto"/>
            <w:right w:val="none" w:sz="0" w:space="0" w:color="auto"/>
          </w:divBdr>
        </w:div>
        <w:div w:id="157116090">
          <w:marLeft w:val="0"/>
          <w:marRight w:val="0"/>
          <w:marTop w:val="259"/>
          <w:marBottom w:val="259"/>
          <w:divBdr>
            <w:top w:val="none" w:sz="0" w:space="0" w:color="auto"/>
            <w:left w:val="none" w:sz="0" w:space="0" w:color="auto"/>
            <w:bottom w:val="none" w:sz="0" w:space="0" w:color="auto"/>
            <w:right w:val="none" w:sz="0" w:space="0" w:color="auto"/>
          </w:divBdr>
        </w:div>
        <w:div w:id="173151376">
          <w:marLeft w:val="0"/>
          <w:marRight w:val="0"/>
          <w:marTop w:val="259"/>
          <w:marBottom w:val="259"/>
          <w:divBdr>
            <w:top w:val="none" w:sz="0" w:space="0" w:color="auto"/>
            <w:left w:val="none" w:sz="0" w:space="0" w:color="auto"/>
            <w:bottom w:val="none" w:sz="0" w:space="0" w:color="auto"/>
            <w:right w:val="none" w:sz="0" w:space="0" w:color="auto"/>
          </w:divBdr>
        </w:div>
        <w:div w:id="458883575">
          <w:marLeft w:val="0"/>
          <w:marRight w:val="0"/>
          <w:marTop w:val="259"/>
          <w:marBottom w:val="259"/>
          <w:divBdr>
            <w:top w:val="none" w:sz="0" w:space="0" w:color="auto"/>
            <w:left w:val="none" w:sz="0" w:space="0" w:color="auto"/>
            <w:bottom w:val="none" w:sz="0" w:space="0" w:color="auto"/>
            <w:right w:val="none" w:sz="0" w:space="0" w:color="auto"/>
          </w:divBdr>
        </w:div>
        <w:div w:id="470951655">
          <w:marLeft w:val="0"/>
          <w:marRight w:val="0"/>
          <w:marTop w:val="259"/>
          <w:marBottom w:val="259"/>
          <w:divBdr>
            <w:top w:val="none" w:sz="0" w:space="0" w:color="auto"/>
            <w:left w:val="none" w:sz="0" w:space="0" w:color="auto"/>
            <w:bottom w:val="none" w:sz="0" w:space="0" w:color="auto"/>
            <w:right w:val="none" w:sz="0" w:space="0" w:color="auto"/>
          </w:divBdr>
        </w:div>
        <w:div w:id="495457032">
          <w:marLeft w:val="0"/>
          <w:marRight w:val="0"/>
          <w:marTop w:val="259"/>
          <w:marBottom w:val="259"/>
          <w:divBdr>
            <w:top w:val="none" w:sz="0" w:space="0" w:color="auto"/>
            <w:left w:val="none" w:sz="0" w:space="0" w:color="auto"/>
            <w:bottom w:val="none" w:sz="0" w:space="0" w:color="auto"/>
            <w:right w:val="none" w:sz="0" w:space="0" w:color="auto"/>
          </w:divBdr>
        </w:div>
        <w:div w:id="501244590">
          <w:marLeft w:val="0"/>
          <w:marRight w:val="0"/>
          <w:marTop w:val="259"/>
          <w:marBottom w:val="259"/>
          <w:divBdr>
            <w:top w:val="none" w:sz="0" w:space="0" w:color="auto"/>
            <w:left w:val="none" w:sz="0" w:space="0" w:color="auto"/>
            <w:bottom w:val="none" w:sz="0" w:space="0" w:color="auto"/>
            <w:right w:val="none" w:sz="0" w:space="0" w:color="auto"/>
          </w:divBdr>
        </w:div>
        <w:div w:id="545459200">
          <w:marLeft w:val="0"/>
          <w:marRight w:val="0"/>
          <w:marTop w:val="259"/>
          <w:marBottom w:val="259"/>
          <w:divBdr>
            <w:top w:val="none" w:sz="0" w:space="0" w:color="auto"/>
            <w:left w:val="none" w:sz="0" w:space="0" w:color="auto"/>
            <w:bottom w:val="none" w:sz="0" w:space="0" w:color="auto"/>
            <w:right w:val="none" w:sz="0" w:space="0" w:color="auto"/>
          </w:divBdr>
        </w:div>
        <w:div w:id="652756663">
          <w:marLeft w:val="0"/>
          <w:marRight w:val="0"/>
          <w:marTop w:val="259"/>
          <w:marBottom w:val="259"/>
          <w:divBdr>
            <w:top w:val="none" w:sz="0" w:space="0" w:color="auto"/>
            <w:left w:val="none" w:sz="0" w:space="0" w:color="auto"/>
            <w:bottom w:val="none" w:sz="0" w:space="0" w:color="auto"/>
            <w:right w:val="none" w:sz="0" w:space="0" w:color="auto"/>
          </w:divBdr>
        </w:div>
        <w:div w:id="850486159">
          <w:marLeft w:val="0"/>
          <w:marRight w:val="0"/>
          <w:marTop w:val="259"/>
          <w:marBottom w:val="259"/>
          <w:divBdr>
            <w:top w:val="none" w:sz="0" w:space="0" w:color="auto"/>
            <w:left w:val="none" w:sz="0" w:space="0" w:color="auto"/>
            <w:bottom w:val="none" w:sz="0" w:space="0" w:color="auto"/>
            <w:right w:val="none" w:sz="0" w:space="0" w:color="auto"/>
          </w:divBdr>
        </w:div>
        <w:div w:id="871460707">
          <w:marLeft w:val="0"/>
          <w:marRight w:val="0"/>
          <w:marTop w:val="0"/>
          <w:marBottom w:val="0"/>
          <w:divBdr>
            <w:top w:val="none" w:sz="0" w:space="0" w:color="auto"/>
            <w:left w:val="none" w:sz="0" w:space="0" w:color="auto"/>
            <w:bottom w:val="none" w:sz="0" w:space="0" w:color="auto"/>
            <w:right w:val="none" w:sz="0" w:space="0" w:color="auto"/>
          </w:divBdr>
        </w:div>
        <w:div w:id="1026173572">
          <w:marLeft w:val="0"/>
          <w:marRight w:val="0"/>
          <w:marTop w:val="0"/>
          <w:marBottom w:val="0"/>
          <w:divBdr>
            <w:top w:val="none" w:sz="0" w:space="0" w:color="auto"/>
            <w:left w:val="none" w:sz="0" w:space="0" w:color="auto"/>
            <w:bottom w:val="none" w:sz="0" w:space="0" w:color="auto"/>
            <w:right w:val="none" w:sz="0" w:space="0" w:color="auto"/>
          </w:divBdr>
        </w:div>
        <w:div w:id="1037006207">
          <w:marLeft w:val="0"/>
          <w:marRight w:val="0"/>
          <w:marTop w:val="259"/>
          <w:marBottom w:val="259"/>
          <w:divBdr>
            <w:top w:val="none" w:sz="0" w:space="0" w:color="auto"/>
            <w:left w:val="none" w:sz="0" w:space="0" w:color="auto"/>
            <w:bottom w:val="none" w:sz="0" w:space="0" w:color="auto"/>
            <w:right w:val="none" w:sz="0" w:space="0" w:color="auto"/>
          </w:divBdr>
        </w:div>
        <w:div w:id="1077246080">
          <w:marLeft w:val="0"/>
          <w:marRight w:val="0"/>
          <w:marTop w:val="259"/>
          <w:marBottom w:val="259"/>
          <w:divBdr>
            <w:top w:val="none" w:sz="0" w:space="0" w:color="auto"/>
            <w:left w:val="none" w:sz="0" w:space="0" w:color="auto"/>
            <w:bottom w:val="none" w:sz="0" w:space="0" w:color="auto"/>
            <w:right w:val="none" w:sz="0" w:space="0" w:color="auto"/>
          </w:divBdr>
        </w:div>
        <w:div w:id="1331910560">
          <w:marLeft w:val="0"/>
          <w:marRight w:val="0"/>
          <w:marTop w:val="0"/>
          <w:marBottom w:val="0"/>
          <w:divBdr>
            <w:top w:val="none" w:sz="0" w:space="0" w:color="auto"/>
            <w:left w:val="none" w:sz="0" w:space="0" w:color="auto"/>
            <w:bottom w:val="none" w:sz="0" w:space="0" w:color="auto"/>
            <w:right w:val="none" w:sz="0" w:space="0" w:color="auto"/>
          </w:divBdr>
        </w:div>
        <w:div w:id="1345941209">
          <w:marLeft w:val="0"/>
          <w:marRight w:val="0"/>
          <w:marTop w:val="259"/>
          <w:marBottom w:val="259"/>
          <w:divBdr>
            <w:top w:val="none" w:sz="0" w:space="0" w:color="auto"/>
            <w:left w:val="none" w:sz="0" w:space="0" w:color="auto"/>
            <w:bottom w:val="none" w:sz="0" w:space="0" w:color="auto"/>
            <w:right w:val="none" w:sz="0" w:space="0" w:color="auto"/>
          </w:divBdr>
        </w:div>
        <w:div w:id="1379469428">
          <w:marLeft w:val="0"/>
          <w:marRight w:val="0"/>
          <w:marTop w:val="259"/>
          <w:marBottom w:val="259"/>
          <w:divBdr>
            <w:top w:val="none" w:sz="0" w:space="0" w:color="auto"/>
            <w:left w:val="none" w:sz="0" w:space="0" w:color="auto"/>
            <w:bottom w:val="none" w:sz="0" w:space="0" w:color="auto"/>
            <w:right w:val="none" w:sz="0" w:space="0" w:color="auto"/>
          </w:divBdr>
        </w:div>
        <w:div w:id="1451361412">
          <w:marLeft w:val="0"/>
          <w:marRight w:val="0"/>
          <w:marTop w:val="259"/>
          <w:marBottom w:val="259"/>
          <w:divBdr>
            <w:top w:val="none" w:sz="0" w:space="0" w:color="auto"/>
            <w:left w:val="none" w:sz="0" w:space="0" w:color="auto"/>
            <w:bottom w:val="none" w:sz="0" w:space="0" w:color="auto"/>
            <w:right w:val="none" w:sz="0" w:space="0" w:color="auto"/>
          </w:divBdr>
        </w:div>
        <w:div w:id="1516577724">
          <w:marLeft w:val="0"/>
          <w:marRight w:val="0"/>
          <w:marTop w:val="259"/>
          <w:marBottom w:val="259"/>
          <w:divBdr>
            <w:top w:val="none" w:sz="0" w:space="0" w:color="auto"/>
            <w:left w:val="none" w:sz="0" w:space="0" w:color="auto"/>
            <w:bottom w:val="none" w:sz="0" w:space="0" w:color="auto"/>
            <w:right w:val="none" w:sz="0" w:space="0" w:color="auto"/>
          </w:divBdr>
        </w:div>
        <w:div w:id="1561473981">
          <w:marLeft w:val="0"/>
          <w:marRight w:val="0"/>
          <w:marTop w:val="259"/>
          <w:marBottom w:val="259"/>
          <w:divBdr>
            <w:top w:val="none" w:sz="0" w:space="0" w:color="auto"/>
            <w:left w:val="none" w:sz="0" w:space="0" w:color="auto"/>
            <w:bottom w:val="none" w:sz="0" w:space="0" w:color="auto"/>
            <w:right w:val="none" w:sz="0" w:space="0" w:color="auto"/>
          </w:divBdr>
        </w:div>
        <w:div w:id="1592468151">
          <w:marLeft w:val="0"/>
          <w:marRight w:val="0"/>
          <w:marTop w:val="259"/>
          <w:marBottom w:val="259"/>
          <w:divBdr>
            <w:top w:val="none" w:sz="0" w:space="0" w:color="auto"/>
            <w:left w:val="none" w:sz="0" w:space="0" w:color="auto"/>
            <w:bottom w:val="none" w:sz="0" w:space="0" w:color="auto"/>
            <w:right w:val="none" w:sz="0" w:space="0" w:color="auto"/>
          </w:divBdr>
        </w:div>
        <w:div w:id="1626739134">
          <w:marLeft w:val="0"/>
          <w:marRight w:val="0"/>
          <w:marTop w:val="0"/>
          <w:marBottom w:val="0"/>
          <w:divBdr>
            <w:top w:val="none" w:sz="0" w:space="0" w:color="auto"/>
            <w:left w:val="none" w:sz="0" w:space="0" w:color="auto"/>
            <w:bottom w:val="none" w:sz="0" w:space="0" w:color="auto"/>
            <w:right w:val="none" w:sz="0" w:space="0" w:color="auto"/>
          </w:divBdr>
        </w:div>
        <w:div w:id="1652907920">
          <w:marLeft w:val="0"/>
          <w:marRight w:val="0"/>
          <w:marTop w:val="480"/>
          <w:marBottom w:val="480"/>
          <w:divBdr>
            <w:top w:val="none" w:sz="0" w:space="0" w:color="auto"/>
            <w:left w:val="single" w:sz="48" w:space="31" w:color="CCCCCC"/>
            <w:bottom w:val="none" w:sz="0" w:space="0" w:color="auto"/>
            <w:right w:val="none" w:sz="0" w:space="0" w:color="auto"/>
          </w:divBdr>
        </w:div>
        <w:div w:id="1764106530">
          <w:marLeft w:val="0"/>
          <w:marRight w:val="0"/>
          <w:marTop w:val="259"/>
          <w:marBottom w:val="259"/>
          <w:divBdr>
            <w:top w:val="none" w:sz="0" w:space="0" w:color="auto"/>
            <w:left w:val="none" w:sz="0" w:space="0" w:color="auto"/>
            <w:bottom w:val="none" w:sz="0" w:space="0" w:color="auto"/>
            <w:right w:val="none" w:sz="0" w:space="0" w:color="auto"/>
          </w:divBdr>
        </w:div>
        <w:div w:id="1907372410">
          <w:marLeft w:val="0"/>
          <w:marRight w:val="0"/>
          <w:marTop w:val="259"/>
          <w:marBottom w:val="259"/>
          <w:divBdr>
            <w:top w:val="none" w:sz="0" w:space="0" w:color="auto"/>
            <w:left w:val="none" w:sz="0" w:space="0" w:color="auto"/>
            <w:bottom w:val="none" w:sz="0" w:space="0" w:color="auto"/>
            <w:right w:val="none" w:sz="0" w:space="0" w:color="auto"/>
          </w:divBdr>
        </w:div>
        <w:div w:id="2132044253">
          <w:marLeft w:val="0"/>
          <w:marRight w:val="0"/>
          <w:marTop w:val="259"/>
          <w:marBottom w:val="259"/>
          <w:divBdr>
            <w:top w:val="none" w:sz="0" w:space="0" w:color="auto"/>
            <w:left w:val="none" w:sz="0" w:space="0" w:color="auto"/>
            <w:bottom w:val="none" w:sz="0" w:space="0" w:color="auto"/>
            <w:right w:val="none" w:sz="0" w:space="0" w:color="auto"/>
          </w:divBdr>
        </w:div>
      </w:divsChild>
    </w:div>
    <w:div w:id="1598947395">
      <w:bodyDiv w:val="1"/>
      <w:marLeft w:val="0"/>
      <w:marRight w:val="0"/>
      <w:marTop w:val="0"/>
      <w:marBottom w:val="0"/>
      <w:divBdr>
        <w:top w:val="none" w:sz="0" w:space="0" w:color="auto"/>
        <w:left w:val="none" w:sz="0" w:space="0" w:color="auto"/>
        <w:bottom w:val="none" w:sz="0" w:space="0" w:color="auto"/>
        <w:right w:val="none" w:sz="0" w:space="0" w:color="auto"/>
      </w:divBdr>
    </w:div>
    <w:div w:id="1629705711">
      <w:bodyDiv w:val="1"/>
      <w:marLeft w:val="0"/>
      <w:marRight w:val="0"/>
      <w:marTop w:val="0"/>
      <w:marBottom w:val="0"/>
      <w:divBdr>
        <w:top w:val="none" w:sz="0" w:space="0" w:color="auto"/>
        <w:left w:val="none" w:sz="0" w:space="0" w:color="auto"/>
        <w:bottom w:val="none" w:sz="0" w:space="0" w:color="auto"/>
        <w:right w:val="none" w:sz="0" w:space="0" w:color="auto"/>
      </w:divBdr>
    </w:div>
    <w:div w:id="1682320447">
      <w:bodyDiv w:val="1"/>
      <w:marLeft w:val="0"/>
      <w:marRight w:val="0"/>
      <w:marTop w:val="0"/>
      <w:marBottom w:val="0"/>
      <w:divBdr>
        <w:top w:val="none" w:sz="0" w:space="0" w:color="auto"/>
        <w:left w:val="none" w:sz="0" w:space="0" w:color="auto"/>
        <w:bottom w:val="none" w:sz="0" w:space="0" w:color="auto"/>
        <w:right w:val="none" w:sz="0" w:space="0" w:color="auto"/>
      </w:divBdr>
    </w:div>
    <w:div w:id="1683161158">
      <w:bodyDiv w:val="1"/>
      <w:marLeft w:val="0"/>
      <w:marRight w:val="0"/>
      <w:marTop w:val="0"/>
      <w:marBottom w:val="0"/>
      <w:divBdr>
        <w:top w:val="none" w:sz="0" w:space="0" w:color="auto"/>
        <w:left w:val="none" w:sz="0" w:space="0" w:color="auto"/>
        <w:bottom w:val="none" w:sz="0" w:space="0" w:color="auto"/>
        <w:right w:val="none" w:sz="0" w:space="0" w:color="auto"/>
      </w:divBdr>
    </w:div>
    <w:div w:id="1777478647">
      <w:bodyDiv w:val="1"/>
      <w:marLeft w:val="0"/>
      <w:marRight w:val="0"/>
      <w:marTop w:val="0"/>
      <w:marBottom w:val="0"/>
      <w:divBdr>
        <w:top w:val="none" w:sz="0" w:space="0" w:color="auto"/>
        <w:left w:val="none" w:sz="0" w:space="0" w:color="auto"/>
        <w:bottom w:val="none" w:sz="0" w:space="0" w:color="auto"/>
        <w:right w:val="none" w:sz="0" w:space="0" w:color="auto"/>
      </w:divBdr>
    </w:div>
    <w:div w:id="1830318509">
      <w:bodyDiv w:val="1"/>
      <w:marLeft w:val="0"/>
      <w:marRight w:val="0"/>
      <w:marTop w:val="0"/>
      <w:marBottom w:val="0"/>
      <w:divBdr>
        <w:top w:val="none" w:sz="0" w:space="0" w:color="auto"/>
        <w:left w:val="none" w:sz="0" w:space="0" w:color="auto"/>
        <w:bottom w:val="none" w:sz="0" w:space="0" w:color="auto"/>
        <w:right w:val="none" w:sz="0" w:space="0" w:color="auto"/>
      </w:divBdr>
    </w:div>
    <w:div w:id="1916939052">
      <w:bodyDiv w:val="1"/>
      <w:marLeft w:val="0"/>
      <w:marRight w:val="0"/>
      <w:marTop w:val="0"/>
      <w:marBottom w:val="0"/>
      <w:divBdr>
        <w:top w:val="none" w:sz="0" w:space="0" w:color="auto"/>
        <w:left w:val="none" w:sz="0" w:space="0" w:color="auto"/>
        <w:bottom w:val="none" w:sz="0" w:space="0" w:color="auto"/>
        <w:right w:val="none" w:sz="0" w:space="0" w:color="auto"/>
      </w:divBdr>
    </w:div>
    <w:div w:id="1951082915">
      <w:bodyDiv w:val="1"/>
      <w:marLeft w:val="0"/>
      <w:marRight w:val="0"/>
      <w:marTop w:val="0"/>
      <w:marBottom w:val="0"/>
      <w:divBdr>
        <w:top w:val="none" w:sz="0" w:space="0" w:color="auto"/>
        <w:left w:val="none" w:sz="0" w:space="0" w:color="auto"/>
        <w:bottom w:val="none" w:sz="0" w:space="0" w:color="auto"/>
        <w:right w:val="none" w:sz="0" w:space="0" w:color="auto"/>
      </w:divBdr>
    </w:div>
    <w:div w:id="1964578933">
      <w:bodyDiv w:val="1"/>
      <w:marLeft w:val="0"/>
      <w:marRight w:val="0"/>
      <w:marTop w:val="0"/>
      <w:marBottom w:val="0"/>
      <w:divBdr>
        <w:top w:val="none" w:sz="0" w:space="0" w:color="auto"/>
        <w:left w:val="none" w:sz="0" w:space="0" w:color="auto"/>
        <w:bottom w:val="none" w:sz="0" w:space="0" w:color="auto"/>
        <w:right w:val="none" w:sz="0" w:space="0" w:color="auto"/>
      </w:divBdr>
    </w:div>
    <w:div w:id="2028288951">
      <w:bodyDiv w:val="1"/>
      <w:marLeft w:val="0"/>
      <w:marRight w:val="0"/>
      <w:marTop w:val="0"/>
      <w:marBottom w:val="0"/>
      <w:divBdr>
        <w:top w:val="none" w:sz="0" w:space="0" w:color="auto"/>
        <w:left w:val="none" w:sz="0" w:space="0" w:color="auto"/>
        <w:bottom w:val="none" w:sz="0" w:space="0" w:color="auto"/>
        <w:right w:val="none" w:sz="0" w:space="0" w:color="auto"/>
      </w:divBdr>
    </w:div>
    <w:div w:id="2047637814">
      <w:bodyDiv w:val="1"/>
      <w:marLeft w:val="0"/>
      <w:marRight w:val="0"/>
      <w:marTop w:val="0"/>
      <w:marBottom w:val="0"/>
      <w:divBdr>
        <w:top w:val="none" w:sz="0" w:space="0" w:color="auto"/>
        <w:left w:val="none" w:sz="0" w:space="0" w:color="auto"/>
        <w:bottom w:val="none" w:sz="0" w:space="0" w:color="auto"/>
        <w:right w:val="none" w:sz="0" w:space="0" w:color="auto"/>
      </w:divBdr>
    </w:div>
    <w:div w:id="2106998207">
      <w:bodyDiv w:val="1"/>
      <w:marLeft w:val="0"/>
      <w:marRight w:val="0"/>
      <w:marTop w:val="0"/>
      <w:marBottom w:val="0"/>
      <w:divBdr>
        <w:top w:val="none" w:sz="0" w:space="0" w:color="auto"/>
        <w:left w:val="none" w:sz="0" w:space="0" w:color="auto"/>
        <w:bottom w:val="none" w:sz="0" w:space="0" w:color="auto"/>
        <w:right w:val="none" w:sz="0" w:space="0" w:color="auto"/>
      </w:divBdr>
    </w:div>
    <w:div w:id="2140418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microsoft.com/office/2016/09/relationships/commentsIds" Target="commentsIds.xml"/><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microsoft.com/office/2011/relationships/commentsExtended" Target="commentsExtended.xml"/><Relationship Id="rId2" Type="http://schemas.openxmlformats.org/officeDocument/2006/relationships/customXml" Target="../customXml/item2.xml"/><Relationship Id="rId16" Type="http://schemas.openxmlformats.org/officeDocument/2006/relationships/comments" Target="comments.xm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endnotes" Target="endnotes.xml"/><Relationship Id="rId19" Type="http://schemas.microsoft.com/office/2018/08/relationships/commentsExtensible" Target="commentsExtensi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microsoft.com/office/2011/relationships/people" Target="peop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V305\AppData\Roaming\Microsoft\Templates\Chap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IEEE2006OfficeOnline.xsl" StyleName="IEEE" Version="2006">
  <b:Source>
    <b:Year>2019</b:Year>
    <b:BIBTEX_Entry>book</b:BIBTEX_Entry>
    <b:SourceType>Book</b:SourceType>
    <b:Title>The age of surveillance capitalism: The fight for a human future at the new frontier of power</b:Title>
    <b:Publisher>PublicAffairs</b:Publisher>
    <b:Tag>Zuboff2019</b:Tag>
    <b:Author>
      <b:Author>
        <b:NameList>
          <b:Person>
            <b:Last>Zuboff</b:Last>
            <b:First>S.</b:First>
          </b:Person>
        </b:NameList>
      </b:Author>
    </b:Author>
    <b:RefOrder>7</b:RefOrder>
  </b:Source>
  <b:Source>
    <b:Year>2020</b:Year>
    <b:BIBTEX_Entry>book</b:BIBTEX_Entry>
    <b:SourceType>Book</b:SourceType>
    <b:Title>Artificial Intelligence: A modern approach</b:Title>
    <b:Publisher>Pearson</b:Publisher>
    <b:Tag>Russell2020</b:Tag>
    <b:Edition>Fourth edition</b:Edition>
    <b:Author>
      <b:Author>
        <b:NameList>
          <b:Person>
            <b:Last>Russell</b:Last>
            <b:First>S.</b:First>
          </b:Person>
          <b:Person>
            <b:Last>Norvig</b:Last>
            <b:First>P.</b:First>
          </b:Person>
        </b:NameList>
      </b:Author>
    </b:Author>
    <b:RefOrder>5</b:RefOrder>
  </b:Source>
  <b:Source>
    <b:Year>2016</b:Year>
    <b:BIBTEX_Entry>book</b:BIBTEX_Entry>
    <b:SourceType>Book</b:SourceType>
    <b:Title>Weapons of math destruction: How big data increases inequality and threatens democracy</b:Title>
    <b:Publisher>Crown Publishing Group</b:Publisher>
    <b:Tag>ONeil2016</b:Tag>
    <b:Author>
      <b:Author>
        <b:NameList>
          <b:Person>
            <b:Last>O'Neil</b:Last>
            <b:First>C.</b:First>
          </b:Person>
        </b:NameList>
      </b:Author>
    </b:Author>
    <b:RefOrder>3</b:RefOrder>
  </b:Source>
  <b:Source>
    <b:Year>2017</b:Year>
    <b:Volume>114</b:Volume>
    <b:BIBTEX_Entry>article</b:BIBTEX_Entry>
    <b:SourceType>JournalArticle</b:SourceType>
    <b:Title>The future of employment: How susceptible are jobs to computerisation?</b:Title>
    <b:Tag>Frey2017</b:Tag>
    <b:Author>
      <b:Author>
        <b:NameList>
          <b:Person>
            <b:Last>Frey</b:Last>
            <b:Middle>B.</b:Middle>
            <b:First>C.</b:First>
          </b:Person>
          <b:Person>
            <b:Last>Osborne</b:Last>
            <b:Middle>A.</b:Middle>
            <b:First>M.</b:First>
          </b:Person>
        </b:NameList>
      </b:Author>
    </b:Author>
    <b:Pages>254, 280</b:Pages>
    <b:JournalName>Technological Forecasting and Social Change</b:JournalName>
    <b:RefOrder>6</b:RefOrder>
  </b:Source>
  <b:Source>
    <b:Volume>28</b:Volume>
    <b:BIBTEX_Entry>article</b:BIBTEX_Entry>
    <b:SourceType>JournalArticle</b:SourceType>
    <b:Title>AI4People - An ethical framework for a good AI society: Opportunities, risks, principles, and recommendations</b:Title>
    <b:Tag>Floridi2018</b:Tag>
    <b:Author>
      <b:Author>
        <b:NameList>
          <b:Person>
            <b:Last>Floridi</b:Last>
            <b:First>L.</b:First>
          </b:Person>
        </b:NameList>
      </b:Author>
    </b:Author>
    <b:Pages>689, 707</b:Pages>
    <b:Year>2018</b:Year>
    <b:JournalName>Minds and Machines</b:JournalName>
    <b:Number>4</b:Number>
    <b:RefOrder>2</b:RefOrder>
  </b:Source>
  <b:Source>
    <b:Year>2017</b:Year>
    <b:BIBTEX_Entry>unpublished</b:BIBTEX_Entry>
    <b:SourceType>Report</b:SourceType>
    <b:Title>Towards a rigorous science of interpretable machine learning</b:Title>
    <b:Tag>DoshiVelez2017</b:Tag>
    <b:DOI>10.48550/arxiv.1702.08608</b:DOI>
    <b:Author>
      <b:Author>
        <b:NameList>
          <b:Person>
            <b:Last>Doshi-Velez</b:Last>
            <b:First>F.</b:First>
          </b:Person>
          <b:Person>
            <b:Last>Kim</b:Last>
            <b:First>B.</b:First>
          </b:Person>
        </b:NameList>
      </b:Author>
    </b:Author>
    <b:ThesisType>preprint</b:ThesisType>
    <b:RefOrder>1</b:RefOrder>
  </b:Source>
  <b:Source>
    <b:Year>2014</b:Year>
    <b:BIBTEX_Entry>book</b:BIBTEX_Entry>
    <b:SourceType>Book</b:SourceType>
    <b:Title>The second machine age: Work, progress, and prosperity in a time of brilliant technologies</b:Title>
    <b:Publisher>W.W. Norton and Company</b:Publisher>
    <b:Tag>Brynjolfsson2014</b:Tag>
    <b:Author>
      <b:Author>
        <b:NameList>
          <b:Person>
            <b:Last>Brynjolfsson</b:Last>
            <b:First>E.</b:First>
          </b:Person>
          <b:Person>
            <b:Last>McAfee</b:Last>
            <b:First>A.</b:First>
          </b:Person>
        </b:NameList>
      </b:Author>
    </b:Author>
    <b:RefOrder>4</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TaxCatchAll xmlns="8428d14a-6ee5-4069-bed7-faac44f3981b" xsi:nil="true"/>
    <lcf76f155ced4ddcb4097134ff3c332f xmlns="5cac1967-dd4a-4e16-9d32-af0b3f9f0fa5">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54F1E418B02FC74BAFB00F06785E7191" ma:contentTypeVersion="11" ma:contentTypeDescription="Create a new document." ma:contentTypeScope="" ma:versionID="98373fc3801652c2607b146b33774d44">
  <xsd:schema xmlns:xsd="http://www.w3.org/2001/XMLSchema" xmlns:xs="http://www.w3.org/2001/XMLSchema" xmlns:p="http://schemas.microsoft.com/office/2006/metadata/properties" xmlns:ns2="5cac1967-dd4a-4e16-9d32-af0b3f9f0fa5" xmlns:ns3="8428d14a-6ee5-4069-bed7-faac44f3981b" targetNamespace="http://schemas.microsoft.com/office/2006/metadata/properties" ma:root="true" ma:fieldsID="ab7c8a8c3ffc30017bfeda336b6a36b2" ns2:_="" ns3:_="">
    <xsd:import namespace="5cac1967-dd4a-4e16-9d32-af0b3f9f0fa5"/>
    <xsd:import namespace="8428d14a-6ee5-4069-bed7-faac44f3981b"/>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ac1967-dd4a-4e16-9d32-af0b3f9f0fa5"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69b76470-d72d-46cf-b055-48283b544c5e"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428d14a-6ee5-4069-bed7-faac44f3981b"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29af9ed7-be5f-4e74-9a12-86f30f8d27c5}" ma:internalName="TaxCatchAll" ma:showField="CatchAllData" ma:web="8428d14a-6ee5-4069-bed7-faac44f3981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457AAC7-9E87-4555-93D5-AE50678CCF82}">
  <ds:schemaRefs>
    <ds:schemaRef ds:uri="http://schemas.microsoft.com/sharepoint/v3/contenttype/forms"/>
  </ds:schemaRefs>
</ds:datastoreItem>
</file>

<file path=customXml/itemProps2.xml><?xml version="1.0" encoding="utf-8"?>
<ds:datastoreItem xmlns:ds="http://schemas.openxmlformats.org/officeDocument/2006/customXml" ds:itemID="{11F1E3DC-01AE-4A8C-9FB9-F2AC4A511FD1}">
  <ds:schemaRefs>
    <ds:schemaRef ds:uri="http://schemas.openxmlformats.org/officeDocument/2006/bibliography"/>
  </ds:schemaRefs>
</ds:datastoreItem>
</file>

<file path=customXml/itemProps3.xml><?xml version="1.0" encoding="utf-8"?>
<ds:datastoreItem xmlns:ds="http://schemas.openxmlformats.org/officeDocument/2006/customXml" ds:itemID="{E870011E-0B13-4DB0-A1F0-6B8F864CF772}">
  <ds:schemaRefs>
    <ds:schemaRef ds:uri="http://schemas.microsoft.com/office/2006/metadata/properties"/>
    <ds:schemaRef ds:uri="http://schemas.microsoft.com/office/infopath/2007/PartnerControls"/>
    <ds:schemaRef ds:uri="8428d14a-6ee5-4069-bed7-faac44f3981b"/>
    <ds:schemaRef ds:uri="5cac1967-dd4a-4e16-9d32-af0b3f9f0fa5"/>
  </ds:schemaRefs>
</ds:datastoreItem>
</file>

<file path=customXml/itemProps4.xml><?xml version="1.0" encoding="utf-8"?>
<ds:datastoreItem xmlns:ds="http://schemas.openxmlformats.org/officeDocument/2006/customXml" ds:itemID="{F25CE6F0-586D-4644-9F99-DDD9976CD4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ac1967-dd4a-4e16-9d32-af0b3f9f0fa5"/>
    <ds:schemaRef ds:uri="8428d14a-6ee5-4069-bed7-faac44f3981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Chapter Template.dotx</Template>
  <TotalTime>56</TotalTime>
  <Pages>19</Pages>
  <Words>3952</Words>
  <Characters>24899</Characters>
  <Application>Microsoft Office Word</Application>
  <DocSecurity>2</DocSecurity>
  <Lines>497</Lines>
  <Paragraphs>228</Paragraphs>
  <ScaleCrop>false</ScaleCrop>
  <HeadingPairs>
    <vt:vector size="2" baseType="variant">
      <vt:variant>
        <vt:lpstr>Title</vt:lpstr>
      </vt:variant>
      <vt:variant>
        <vt:i4>1</vt:i4>
      </vt:variant>
    </vt:vector>
  </HeadingPairs>
  <TitlesOfParts>
    <vt:vector size="1" baseType="lpstr">
      <vt:lpstr>Hugging Face Diffusers - Chapter 12</vt:lpstr>
    </vt:vector>
  </TitlesOfParts>
  <Company>DOI: 10.22541/au.173627636.64771402/v1</Company>
  <LinksUpToDate>false</LinksUpToDate>
  <CharactersWithSpaces>28623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Hugging Face Diffusers - Chapter 12</dc:title>
  <dc:subject/>
  <dc:creator>Paulo H Leocadio | https://orcid.org/0000-0002-4992-4541</dc:creator>
  <cp:keywords/>
  <dc:description/>
  <cp:lastModifiedBy>Paulo H. Leocadio</cp:lastModifiedBy>
  <cp:revision>61</cp:revision>
  <dcterms:created xsi:type="dcterms:W3CDTF">2025-11-06T06:00:00Z</dcterms:created>
  <dcterms:modified xsi:type="dcterms:W3CDTF">2025-11-12T01:54:00Z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0x01010054F1E418B02FC74BAFB00F06785E7191</vt:lpwstr>
  </property>
  <property fmtid="{D5CDD505-2E9C-101B-9397-08002B2CF9AE}" pid="3" name="MediaServiceImageTags">
    <vt:lpwstr/>
  </property>
  <property fmtid="{D5CDD505-2E9C-101B-9397-08002B2CF9AE}" pid="4" name="Early Access">
    <vt:bool>false</vt:bool>
  </property>
  <property fmtid="{D5CDD505-2E9C-101B-9397-08002B2CF9AE}" pid="5" name="NameoftheTR">
    <vt:lpwstr/>
  </property>
  <property fmtid="{D5CDD505-2E9C-101B-9397-08002B2CF9AE}" pid="6" name="DaysAllocated">
    <vt:r8>1</vt:r8>
  </property>
  <property fmtid="{D5CDD505-2E9C-101B-9397-08002B2CF9AE}" pid="7" name="Order">
    <vt:r8>1893200</vt:r8>
  </property>
  <property fmtid="{D5CDD505-2E9C-101B-9397-08002B2CF9AE}" pid="8" name="ComplianceAssetId">
    <vt:lpwstr/>
  </property>
  <property fmtid="{D5CDD505-2E9C-101B-9397-08002B2CF9AE}" pid="9" name="_ExtendedDescription">
    <vt:lpwstr/>
  </property>
  <property fmtid="{D5CDD505-2E9C-101B-9397-08002B2CF9AE}" pid="10" name="TriggerFlowInfo">
    <vt:lpwstr/>
  </property>
  <property fmtid="{D5CDD505-2E9C-101B-9397-08002B2CF9AE}" pid="11" name="GrammarlyDocumentId">
    <vt:lpwstr>10a1ac12-6e5d-4be3-af10-4a177b50f5dd</vt:lpwstr>
  </property>
</Properties>
</file>