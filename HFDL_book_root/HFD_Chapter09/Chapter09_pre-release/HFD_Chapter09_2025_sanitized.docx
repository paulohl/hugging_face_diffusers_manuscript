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6CCC6FA" w14:textId="45913583" w:rsidR="00A55F8D" w:rsidRDefault="00086CE7" w:rsidP="00EA7909">
      <w:pPr>
        <w:pStyle w:val="H1-Chapter"/>
      </w:pPr>
      <w:r>
        <w:rPr>
          <w:noProof/>
        </w:rPr>
        <mc:AlternateContent>
          <mc:Choice Requires="wps">
            <w:drawing>
              <wp:anchor distT="0" distB="0" distL="114300" distR="114300" simplePos="0" relativeHeight="251659264" behindDoc="0" locked="0" layoutInCell="1" allowOverlap="1" wp14:anchorId="6EBEC21F" wp14:editId="42D12543">
                <wp:simplePos x="0" y="0"/>
                <wp:positionH relativeFrom="column">
                  <wp:posOffset>-938254</wp:posOffset>
                </wp:positionH>
                <wp:positionV relativeFrom="paragraph">
                  <wp:posOffset>-1105231</wp:posOffset>
                </wp:positionV>
                <wp:extent cx="1828800" cy="1828800"/>
                <wp:effectExtent l="0" t="0" r="0" b="0"/>
                <wp:wrapNone/>
                <wp:docPr id="143531895" name="Text Box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23D83CE" w14:textId="4FE0AD1C" w:rsidR="00086CE7" w:rsidRPr="006E3C80" w:rsidRDefault="00086CE7" w:rsidP="00086CE7">
                            <w:pPr>
                              <w:pStyle w:val="H1-Chapter"/>
                              <w:jc w:val="center"/>
                              <w:rPr>
                                <w:b/>
                                <w:color w:val="E7E6E6" w:themeColor="background2"/>
                                <w:spacing w:val="10"/>
                                <w:sz w:val="72"/>
                                <w:szCs w:val="72"/>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Target: 15 pages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w14:anchorId="6EBEC21F" id="_x0000_t202" coordsize="21600,21600" o:spt="202" path="m,l,21600r21600,l21600,xe">
                <v:stroke joinstyle="miter"/>
                <v:path gradientshapeok="t" o:connecttype="rect"/>
              </v:shapetype>
              <v:shape id="Text Box 1" o:spid="_x0000_s1026" type="#_x0000_t202" style="position:absolute;left:0;text-align:left;margin-left:-73.9pt;margin-top:-87.05pt;width:2in;height:2in;z-index:25165926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" filled="f" stroked="f">
                <v:textbox style="mso-fit-shape-to-text:t">
                  <w:txbxContent>
                    <w:p w14:paraId="623D83CE" w14:textId="4FE0AD1C" w:rsidR="00086CE7" w:rsidRPr="006E3C80" w:rsidRDefault="00086CE7" w:rsidP="00086CE7">
                      <w:pPr>
                        <w:pStyle w:val="H1-Chapter"/>
                        <w:jc w:val="center"/>
                        <w:rPr>
                          <w:b/>
                          <w:color w:val="E7E6E6" w:themeColor="background2"/>
                          <w:spacing w:val="10"/>
                          <w:sz w:val="72"/>
                          <w:szCs w:val="72"/>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Target: 15 pages</w:t>
                      </w:r>
                    </w:p>
                  </w:txbxContent>
                </v:textbox>
              </v:shape>
            </w:pict>
          </mc:Fallback>
        </mc:AlternateContent>
      </w:r>
      <w:r w:rsidR="220381DB">
        <w:t xml:space="preserve">Chapter </w:t>
      </w:r>
      <w:r w:rsidR="00E332B1">
        <w:t xml:space="preserve">9 </w:t>
      </w:r>
      <w:r w:rsidR="220381DB">
        <w:t xml:space="preserve">– </w:t>
      </w:r>
      <w:r w:rsidR="00E332B1" w:rsidRPr="00E332B1">
        <w:t>Build Your Own AlphaZero AI</w:t>
      </w:r>
    </w:p>
    <w:p w14:paraId="6105C9FD" w14:textId="0B6DA11B" w:rsidR="00A55F8D" w:rsidRDefault="00A55F8D" w:rsidP="220381DB">
      <w:pPr>
        <w:pStyle w:val="P-Regular"/>
      </w:pPr>
    </w:p>
    <w:p w14:paraId="230C0C3D" w14:textId="77777777" w:rsidR="0083420F" w:rsidRDefault="0083420F" w:rsidP="00AF0688">
      <w:pPr>
        <w:pStyle w:val="P-Regular"/>
        <w:rPr>
          <w:lang w:val="en-US"/>
        </w:rPr>
      </w:pPr>
    </w:p>
    <w:p w14:paraId="420B966D" w14:textId="6383F6E0" w:rsidR="00F21D14" w:rsidRDefault="008F58E5" w:rsidP="00773D1B">
      <w:pPr>
        <w:pStyle w:val="P-Regular"/>
        <w:jc w:val="both"/>
        <w:rPr>
          <w:lang w:val="en-US"/>
        </w:rPr>
      </w:pPr>
      <w:r>
        <w:rPr>
          <w:lang w:val="en-US"/>
        </w:rPr>
        <w:t xml:space="preserve">AlphaZero represents one of the most important advances in artificial intelligence, demonstrating how reinforcement learning techniques can effectively solve complex problems with superhuman </w:t>
      </w:r>
      <w:r w:rsidR="00773D1B">
        <w:rPr>
          <w:lang w:val="en-US"/>
        </w:rPr>
        <w:t>skills</w:t>
      </w:r>
      <w:r>
        <w:rPr>
          <w:lang w:val="en-US"/>
        </w:rPr>
        <w:t>. By combining Monte Carlo Tree Search (MCTS) with deep neural networks, AlphaZero surpasses traditional AI limits, mastering games like chess, Go, and shogi. This chapter explores AlphaZero's theoretical basis, real-world applications, and wider implications, opening the door for more advanced exploration of reinforcement learning models.</w:t>
      </w:r>
    </w:p>
    <w:p w14:paraId="41060A24" w14:textId="119DEC40" w:rsidR="00D15FA7" w:rsidRPr="00D15FA7" w:rsidRDefault="003338A2" w:rsidP="00D15FA7">
      <w:pPr>
        <w:pStyle w:val="H2-Heading"/>
      </w:pPr>
      <w:r>
        <w:t>The relevan</w:t>
      </w:r>
      <w:r w:rsidR="00050357">
        <w:t>ce of AlphaZero</w:t>
      </w:r>
    </w:p>
    <w:p w14:paraId="4682F2EE" w14:textId="4E0433C2" w:rsidR="00D15FA7" w:rsidRDefault="00D15FA7" w:rsidP="00773D1B">
      <w:pPr>
        <w:pStyle w:val="P-Regular"/>
        <w:jc w:val="both"/>
        <w:rPr>
          <w:lang w:val="en-US"/>
        </w:rPr>
      </w:pPr>
      <w:r w:rsidRPr="00D15FA7">
        <w:t>AlphaZero, a landmark AI developed by DeepMind, redefined strategic decision-making in games. Through self-play and without any reliance on human data or pre-existing knowledge, it achieved mastery in chess, Go, and shogi. This chapter explores AlphaZero's architecture, practical implementation, and its applications extending beyond gaming. By the end, readers will grasp the methodologies that underlie AlphaZero’s success and gain practical knowledge for implementing similar systems.</w:t>
      </w:r>
    </w:p>
    <w:p w14:paraId="04A680F0" w14:textId="77777777" w:rsidR="00AF0688" w:rsidRPr="00AF0688" w:rsidRDefault="00AF0688" w:rsidP="00773D1B">
      <w:pPr>
        <w:pStyle w:val="H2-Heading"/>
        <w:jc w:val="both"/>
      </w:pPr>
      <w:r w:rsidRPr="00AF0688">
        <w:t>In this chapter, we will cover the following main topics:</w:t>
      </w:r>
    </w:p>
    <w:p w14:paraId="02AD1D8E" w14:textId="77777777" w:rsidR="00AF0688" w:rsidRPr="00AF0688" w:rsidRDefault="00AF0688" w:rsidP="00773D1B">
      <w:pPr>
        <w:pStyle w:val="P-Regular"/>
        <w:numPr>
          <w:ilvl w:val="0"/>
          <w:numId w:val="3"/>
        </w:numPr>
        <w:jc w:val="both"/>
        <w:rPr>
          <w:lang w:val="en-US"/>
        </w:rPr>
      </w:pPr>
      <w:r w:rsidRPr="00AF0688">
        <w:rPr>
          <w:lang w:val="en-US"/>
        </w:rPr>
        <w:t>The History and Significance of AlphaZero</w:t>
      </w:r>
    </w:p>
    <w:p w14:paraId="46538410" w14:textId="77777777" w:rsidR="00AF0688" w:rsidRPr="00AF0688" w:rsidRDefault="00AF0688" w:rsidP="00773D1B">
      <w:pPr>
        <w:pStyle w:val="P-Regular"/>
        <w:numPr>
          <w:ilvl w:val="0"/>
          <w:numId w:val="3"/>
        </w:numPr>
        <w:jc w:val="both"/>
        <w:rPr>
          <w:lang w:val="en-US"/>
        </w:rPr>
      </w:pPr>
      <w:r w:rsidRPr="00AF0688">
        <w:rPr>
          <w:lang w:val="en-US"/>
        </w:rPr>
        <w:t>Monte Carlo Tree Search and Its Applications</w:t>
      </w:r>
    </w:p>
    <w:p w14:paraId="0CFE2B7D" w14:textId="77777777" w:rsidR="00AF0688" w:rsidRPr="00AF0688" w:rsidRDefault="00AF0688" w:rsidP="00773D1B">
      <w:pPr>
        <w:pStyle w:val="P-Regular"/>
        <w:numPr>
          <w:ilvl w:val="0"/>
          <w:numId w:val="3"/>
        </w:numPr>
        <w:jc w:val="both"/>
        <w:rPr>
          <w:lang w:val="en-US"/>
        </w:rPr>
      </w:pPr>
      <w:r w:rsidRPr="00AF0688">
        <w:rPr>
          <w:lang w:val="en-US"/>
        </w:rPr>
        <w:t>Step-by-Step Guide to Implementing AlphaZero for Connect4</w:t>
      </w:r>
    </w:p>
    <w:p w14:paraId="0DD72471" w14:textId="77777777" w:rsidR="00AF0688" w:rsidRPr="00AF0688" w:rsidRDefault="00AF0688" w:rsidP="00773D1B">
      <w:pPr>
        <w:pStyle w:val="P-Regular"/>
        <w:numPr>
          <w:ilvl w:val="0"/>
          <w:numId w:val="3"/>
        </w:numPr>
        <w:jc w:val="both"/>
        <w:rPr>
          <w:lang w:val="en-US"/>
        </w:rPr>
      </w:pPr>
      <w:r w:rsidRPr="00AF0688">
        <w:rPr>
          <w:lang w:val="en-US"/>
        </w:rPr>
        <w:t>Advanced Applications of AlphaZero</w:t>
      </w:r>
    </w:p>
    <w:p w14:paraId="119DC836" w14:textId="77777777" w:rsidR="00AF0688" w:rsidRDefault="00AF0688" w:rsidP="00773D1B">
      <w:pPr>
        <w:pStyle w:val="P-Regular"/>
        <w:numPr>
          <w:ilvl w:val="0"/>
          <w:numId w:val="3"/>
        </w:numPr>
        <w:jc w:val="both"/>
        <w:rPr>
          <w:lang w:val="en-US"/>
        </w:rPr>
      </w:pPr>
      <w:r w:rsidRPr="00AF0688">
        <w:rPr>
          <w:lang w:val="en-US"/>
        </w:rPr>
        <w:t>Strategies for Training and Evaluating AlphaZero in Complex Environments</w:t>
      </w:r>
    </w:p>
    <w:p w14:paraId="539E1698" w14:textId="2295F985" w:rsidR="00A55B2D" w:rsidRPr="00A55B2D" w:rsidRDefault="00A55B2D" w:rsidP="00A33A44">
      <w:pPr>
        <w:pStyle w:val="H2-Heading"/>
      </w:pPr>
      <w:r w:rsidRPr="00A55B2D">
        <w:t>Learning Objectives</w:t>
      </w:r>
    </w:p>
    <w:p w14:paraId="0A23DE87" w14:textId="5263101E" w:rsidR="00A55B2D" w:rsidRDefault="00A55B2D" w:rsidP="00A55B2D">
      <w:pPr>
        <w:pStyle w:val="P-Regular"/>
      </w:pPr>
      <w:r w:rsidRPr="00A55B2D">
        <w:t>By the end of this chapter, readers will be able to</w:t>
      </w:r>
      <w:r w:rsidR="00043803">
        <w:t xml:space="preserve"> </w:t>
      </w:r>
      <w:sdt>
        <w:sdtPr>
          <w:id w:val="1439407992"/>
          <w:citation/>
        </w:sdtPr>
        <w:sdtContent>
          <w:r w:rsidR="00043803">
            <w:fldChar w:fldCharType="begin"/>
          </w:r>
          <w:r w:rsidR="00043803">
            <w:rPr>
              <w:lang w:val="en-US"/>
            </w:rPr>
            <w:instrText xml:space="preserve"> CITATION McGrath \l 1033 </w:instrText>
          </w:r>
          <w:r w:rsidR="00043803">
            <w:fldChar w:fldCharType="separate"/>
          </w:r>
          <w:r w:rsidR="007B46B6" w:rsidRPr="007B46B6">
            <w:rPr>
              <w:noProof/>
              <w:lang w:val="en-US"/>
            </w:rPr>
            <w:t>[1]</w:t>
          </w:r>
          <w:r w:rsidR="00043803">
            <w:fldChar w:fldCharType="end"/>
          </w:r>
        </w:sdtContent>
      </w:sdt>
      <w:r w:rsidRPr="00A55B2D">
        <w:t>:</w:t>
      </w:r>
    </w:p>
    <w:p w14:paraId="01274694" w14:textId="2B87FD16" w:rsidR="00997503" w:rsidRPr="00A55B2D" w:rsidRDefault="00997503" w:rsidP="00773D1B">
      <w:pPr>
        <w:pStyle w:val="P-Regular"/>
        <w:jc w:val="both"/>
      </w:pPr>
      <w:r w:rsidRPr="00997503">
        <w:rPr>
          <w:lang w:val="en-US"/>
        </w:rPr>
        <w:lastRenderedPageBreak/>
        <w:t>By the end of this chapter, readers will have a comprehensive understanding of the AlphaZero framework, including its foundational principles and the unique integration of deep neural networks with reinforcement learning techniques. They will be able to apply Monte Carlo Tree Search (MCTS) as a central component in strategic decision-making algorithms, using it to explore and evaluate potential actions in complex environments. This chapter also guides readers through the development of AlphaZero-like systems for specific games, particularly a step-by-step implementation for Connect4, while offering practical insights for adapting this methodology to other game settings</w:t>
      </w:r>
      <w:r w:rsidR="00021B3F">
        <w:rPr>
          <w:rFonts w:ascii="MS Gothic" w:eastAsia="MS Gothic" w:hAnsi="MS Gothic" w:cs="MS Gothic"/>
          <w:lang w:val="en-US"/>
        </w:rPr>
        <w:t xml:space="preserve"> </w:t>
      </w:r>
      <w:sdt>
        <w:sdtPr>
          <w:id w:val="-168942332"/>
          <w:citation/>
        </w:sdtPr>
        <w:sdtContent>
          <w:r w:rsidR="00021B3F">
            <w:fldChar w:fldCharType="begin"/>
          </w:r>
          <w:r w:rsidR="00021B3F">
            <w:rPr>
              <w:lang w:val="en-US"/>
            </w:rPr>
            <w:instrText xml:space="preserve"> CITATION Bro12 \l 1033 </w:instrText>
          </w:r>
          <w:r w:rsidR="00021B3F">
            <w:fldChar w:fldCharType="separate"/>
          </w:r>
          <w:r w:rsidR="00021B3F" w:rsidRPr="007B46B6">
            <w:rPr>
              <w:noProof/>
              <w:lang w:val="en-US"/>
            </w:rPr>
            <w:t>[2]</w:t>
          </w:r>
          <w:r w:rsidR="00021B3F">
            <w:fldChar w:fldCharType="end"/>
          </w:r>
        </w:sdtContent>
      </w:sdt>
      <w:r w:rsidRPr="00997503">
        <w:rPr>
          <w:lang w:val="en-US"/>
        </w:rPr>
        <w:t>. Beyond gaming, readers will explore advanced applications of AlphaZero in real-world domains, recognizing how its reinforcement learning strategies can generalize to diverse and dynamic tasks. Finally, readers will gain expertise in training and evaluating AlphaZero models across complex environments, employing best practices to ensure scalable, high-performance, and generalizable AI systems.</w:t>
      </w:r>
    </w:p>
    <w:p w14:paraId="6D168C31" w14:textId="68B2C67D" w:rsidR="00AF0688" w:rsidRDefault="00AF0688" w:rsidP="001C41CA">
      <w:pPr>
        <w:pStyle w:val="H1-Section"/>
      </w:pPr>
      <w:r w:rsidRPr="00AF0688">
        <w:t>History and Significance of AlphaZero</w:t>
      </w:r>
    </w:p>
    <w:p w14:paraId="65C8106B" w14:textId="342EAD56" w:rsidR="0083420F" w:rsidRPr="0083420F" w:rsidRDefault="0083420F" w:rsidP="00773D1B">
      <w:pPr>
        <w:pStyle w:val="P-Regular"/>
        <w:jc w:val="both"/>
        <w:rPr>
          <w:lang w:val="en-US"/>
        </w:rPr>
      </w:pPr>
      <w:r w:rsidRPr="0083420F">
        <w:rPr>
          <w:lang w:val="en-US"/>
        </w:rPr>
        <w:t xml:space="preserve">AlphaZero's development marked a transformative moment in artificial intelligence, </w:t>
      </w:r>
      <w:r w:rsidR="005114E5" w:rsidRPr="0083420F">
        <w:rPr>
          <w:lang w:val="en-US"/>
        </w:rPr>
        <w:t>displaying</w:t>
      </w:r>
      <w:r w:rsidRPr="0083420F">
        <w:rPr>
          <w:lang w:val="en-US"/>
        </w:rPr>
        <w:t xml:space="preserve"> how reinforcement learning techniques could achieve superhuman performance without human guidance. By learning solely from self-play, AlphaZero introduced a paradigm of generalizable, scalable AI systems capable of mastering diverse tasks.</w:t>
      </w:r>
    </w:p>
    <w:p w14:paraId="150D2612" w14:textId="77777777" w:rsidR="00AF0688" w:rsidRPr="00AF0688" w:rsidRDefault="00AF0688" w:rsidP="001C41CA">
      <w:pPr>
        <w:pStyle w:val="H2-Heading"/>
      </w:pPr>
      <w:r w:rsidRPr="00AF0688">
        <w:t>The Rise of AlphaZero</w:t>
      </w:r>
    </w:p>
    <w:p w14:paraId="347A342A" w14:textId="4E67A0F2" w:rsidR="00AF0688" w:rsidRPr="00AF0688" w:rsidRDefault="00AF0688" w:rsidP="00773D1B">
      <w:pPr>
        <w:pStyle w:val="P-Regular"/>
        <w:jc w:val="both"/>
        <w:rPr>
          <w:lang w:val="en-US"/>
        </w:rPr>
      </w:pPr>
      <w:r w:rsidRPr="00AF0688">
        <w:rPr>
          <w:lang w:val="en-US"/>
        </w:rPr>
        <w:t xml:space="preserve">AlphaZero </w:t>
      </w:r>
      <w:r w:rsidR="005114E5" w:rsidRPr="00AF0688">
        <w:rPr>
          <w:lang w:val="en-US"/>
        </w:rPr>
        <w:t>appeared</w:t>
      </w:r>
      <w:r w:rsidRPr="00AF0688">
        <w:rPr>
          <w:lang w:val="en-US"/>
        </w:rPr>
        <w:t xml:space="preserve"> as a revolutionary AI system capable of mastering complex board games through self-play reinforcement learning. Unlike traditional AI systems that relied on hand-crafted heuristics or extensive datasets, AlphaZero introduced a generalized approach, enabling:</w:t>
      </w:r>
    </w:p>
    <w:p w14:paraId="4F300EDE" w14:textId="18B4A110" w:rsidR="00AF0688" w:rsidRPr="00AF0688" w:rsidRDefault="00AF0688" w:rsidP="00773D1B">
      <w:pPr>
        <w:pStyle w:val="P-Regular"/>
        <w:numPr>
          <w:ilvl w:val="0"/>
          <w:numId w:val="4"/>
        </w:numPr>
        <w:jc w:val="both"/>
        <w:rPr>
          <w:lang w:val="en-US"/>
        </w:rPr>
      </w:pPr>
      <w:r w:rsidRPr="00AF0688">
        <w:rPr>
          <w:b/>
          <w:bCs/>
          <w:lang w:val="en-US"/>
        </w:rPr>
        <w:t>Neural Networks</w:t>
      </w:r>
      <w:r w:rsidRPr="00AF0688">
        <w:rPr>
          <w:lang w:val="en-US"/>
        </w:rPr>
        <w:t xml:space="preserve"> to predict both move probabilities (policy) and game outcomes (value)</w:t>
      </w:r>
      <w:r w:rsidR="00B47162">
        <w:rPr>
          <w:lang w:val="en-US"/>
        </w:rPr>
        <w:t xml:space="preserve"> </w:t>
      </w:r>
      <w:sdt>
        <w:sdtPr>
          <w:rPr>
            <w:lang w:val="en-US"/>
          </w:rPr>
          <w:id w:val="-427422542"/>
          <w:citation/>
        </w:sdtPr>
        <w:sdtContent>
          <w:r w:rsidR="00B47162">
            <w:rPr>
              <w:lang w:val="en-US"/>
            </w:rPr>
            <w:fldChar w:fldCharType="begin"/>
          </w:r>
          <w:r w:rsidR="00B47162">
            <w:rPr>
              <w:lang w:val="en-US"/>
            </w:rPr>
            <w:instrText xml:space="preserve"> CITATION Silver \l 1033 </w:instrText>
          </w:r>
          <w:r w:rsidR="00B47162">
            <w:rPr>
              <w:lang w:val="en-US"/>
            </w:rPr>
            <w:fldChar w:fldCharType="separate"/>
          </w:r>
          <w:r w:rsidR="007B46B6" w:rsidRPr="007B46B6">
            <w:rPr>
              <w:noProof/>
              <w:lang w:val="en-US"/>
            </w:rPr>
            <w:t>[3]</w:t>
          </w:r>
          <w:r w:rsidR="00B47162">
            <w:rPr>
              <w:lang w:val="en-US"/>
            </w:rPr>
            <w:fldChar w:fldCharType="end"/>
          </w:r>
        </w:sdtContent>
      </w:sdt>
      <w:r w:rsidRPr="00AF0688">
        <w:rPr>
          <w:lang w:val="en-US"/>
        </w:rPr>
        <w:t>.</w:t>
      </w:r>
      <w:r w:rsidR="00B47162">
        <w:rPr>
          <w:lang w:val="en-US"/>
        </w:rPr>
        <w:t xml:space="preserve"> </w:t>
      </w:r>
    </w:p>
    <w:p w14:paraId="01B72BCD" w14:textId="522E5867" w:rsidR="00AF0688" w:rsidRDefault="00AF0688" w:rsidP="00773D1B">
      <w:pPr>
        <w:pStyle w:val="P-Regular"/>
        <w:numPr>
          <w:ilvl w:val="0"/>
          <w:numId w:val="4"/>
        </w:numPr>
        <w:jc w:val="both"/>
        <w:rPr>
          <w:lang w:val="en-US"/>
        </w:rPr>
      </w:pPr>
      <w:r w:rsidRPr="00AF0688">
        <w:rPr>
          <w:b/>
          <w:bCs/>
          <w:lang w:val="en-US"/>
        </w:rPr>
        <w:t>Monte Carlo Tree Search (MCTS)</w:t>
      </w:r>
      <w:r w:rsidRPr="00AF0688">
        <w:rPr>
          <w:lang w:val="en-US"/>
        </w:rPr>
        <w:t xml:space="preserve"> to simulate and evaluate game states efficiently</w:t>
      </w:r>
      <w:r w:rsidR="00B47162">
        <w:rPr>
          <w:lang w:val="en-US"/>
        </w:rPr>
        <w:t xml:space="preserve"> </w:t>
      </w:r>
      <w:sdt>
        <w:sdtPr>
          <w:rPr>
            <w:lang w:val="en-US"/>
          </w:rPr>
          <w:id w:val="852455133"/>
          <w:citation/>
        </w:sdtPr>
        <w:sdtContent>
          <w:r w:rsidR="00703ED5">
            <w:rPr>
              <w:lang w:val="en-US"/>
            </w:rPr>
            <w:fldChar w:fldCharType="begin"/>
          </w:r>
          <w:r w:rsidR="00703ED5">
            <w:rPr>
              <w:lang w:val="en-US"/>
            </w:rPr>
            <w:instrText xml:space="preserve"> CITATION Sut181 \l 1033 </w:instrText>
          </w:r>
          <w:r w:rsidR="00703ED5">
            <w:rPr>
              <w:lang w:val="en-US"/>
            </w:rPr>
            <w:fldChar w:fldCharType="separate"/>
          </w:r>
          <w:r w:rsidR="007B46B6" w:rsidRPr="007B46B6">
            <w:rPr>
              <w:noProof/>
              <w:lang w:val="en-US"/>
            </w:rPr>
            <w:t>[4]</w:t>
          </w:r>
          <w:r w:rsidR="00703ED5">
            <w:rPr>
              <w:lang w:val="en-US"/>
            </w:rPr>
            <w:fldChar w:fldCharType="end"/>
          </w:r>
        </w:sdtContent>
      </w:sdt>
      <w:r w:rsidRPr="00AF0688">
        <w:rPr>
          <w:lang w:val="en-US"/>
        </w:rPr>
        <w:t>.</w:t>
      </w:r>
    </w:p>
    <w:p w14:paraId="51AA3962" w14:textId="52D9AF88" w:rsidR="00043803" w:rsidRDefault="002015EF" w:rsidP="002015EF">
      <w:pPr>
        <w:pStyle w:val="H2-Heading"/>
      </w:pPr>
      <w:r>
        <w:t>AlphaZero Neural Network</w:t>
      </w:r>
    </w:p>
    <w:p w14:paraId="22ACDD25" w14:textId="77777777" w:rsidR="002A1156" w:rsidRPr="002A1156" w:rsidRDefault="002A1156" w:rsidP="00773D1B">
      <w:pPr>
        <w:pStyle w:val="P-Regular"/>
        <w:jc w:val="both"/>
        <w:rPr>
          <w:lang w:val="en-US"/>
        </w:rPr>
      </w:pPr>
      <w:r w:rsidRPr="002A1156">
        <w:rPr>
          <w:lang w:val="en-US"/>
        </w:rPr>
        <w:t xml:space="preserve">AlphaZero consists of two primary components: a deep neural network and a Monte Carlo Tree Search (MCTS) algorithm. The neural network takes a game state — including the current board configuration, history of prior moves, and contextual attributes like castling rights — and processes it into two critical outputs: a </w:t>
      </w:r>
      <w:r w:rsidRPr="002A1156">
        <w:rPr>
          <w:b/>
          <w:bCs/>
          <w:lang w:val="en-US"/>
        </w:rPr>
        <w:t>policy</w:t>
      </w:r>
      <w:r w:rsidRPr="002A1156">
        <w:rPr>
          <w:lang w:val="en-US"/>
        </w:rPr>
        <w:t xml:space="preserve">, which encodes the probability distribution of potential next moves, and a </w:t>
      </w:r>
      <w:r w:rsidRPr="002A1156">
        <w:rPr>
          <w:b/>
          <w:bCs/>
          <w:lang w:val="en-US"/>
        </w:rPr>
        <w:t>value</w:t>
      </w:r>
      <w:r w:rsidRPr="002A1156">
        <w:rPr>
          <w:lang w:val="en-US"/>
        </w:rPr>
        <w:t>, which estimates the expected game outcome from the current position.</w:t>
      </w:r>
    </w:p>
    <w:p w14:paraId="5CAC9C4C" w14:textId="799FC668" w:rsidR="002A1156" w:rsidRPr="002A1156" w:rsidRDefault="002A1156" w:rsidP="00773D1B">
      <w:pPr>
        <w:pStyle w:val="P-Regular"/>
        <w:jc w:val="both"/>
        <w:rPr>
          <w:lang w:val="en-US"/>
        </w:rPr>
      </w:pPr>
      <w:r w:rsidRPr="002A1156">
        <w:rPr>
          <w:lang w:val="en-US"/>
        </w:rPr>
        <w:t xml:space="preserve">These outputs </w:t>
      </w:r>
      <w:r w:rsidR="00D96F66">
        <w:rPr>
          <w:lang w:val="en-US"/>
        </w:rPr>
        <w:t xml:space="preserve">originate from a dual-headed architecture, comprising the policy head and value head, as </w:t>
      </w:r>
      <w:r w:rsidRPr="002A1156">
        <w:rPr>
          <w:lang w:val="en-US"/>
        </w:rPr>
        <w:t xml:space="preserve">illustrated in </w:t>
      </w:r>
      <w:r w:rsidRPr="00773D1B">
        <w:rPr>
          <w:i/>
          <w:iCs/>
          <w:lang w:val="en-US"/>
        </w:rPr>
        <w:t>Figure 9.1</w:t>
      </w:r>
      <w:r w:rsidRPr="002A1156">
        <w:rPr>
          <w:lang w:val="en-US"/>
        </w:rPr>
        <w:t xml:space="preserve">. The input state vector passes through a shared stack of convolutional layers, which extract </w:t>
      </w:r>
      <w:r w:rsidR="00D96F66">
        <w:rPr>
          <w:lang w:val="en-US"/>
        </w:rPr>
        <w:t>spatial and temporal</w:t>
      </w:r>
      <w:r w:rsidRPr="002A1156">
        <w:rPr>
          <w:lang w:val="en-US"/>
        </w:rPr>
        <w:t xml:space="preserve"> features. This representation then branches into two parallel paths: the policy head outputs action probabilities, while the value head provides a scalar prediction of win/loss likelihood.</w:t>
      </w:r>
    </w:p>
    <w:p w14:paraId="64F4F0DD" w14:textId="77777777" w:rsidR="002A1156" w:rsidRPr="002A1156" w:rsidRDefault="002A1156" w:rsidP="00773D1B">
      <w:pPr>
        <w:pStyle w:val="P-Regular"/>
        <w:jc w:val="both"/>
        <w:rPr>
          <w:lang w:val="en-US"/>
        </w:rPr>
      </w:pPr>
      <w:r w:rsidRPr="002A1156">
        <w:rPr>
          <w:lang w:val="en-US"/>
        </w:rPr>
        <w:t>Training begins with a randomly initialized network. Data is generated through self-play — AlphaZero plays against itself using MCTS, which relies on the current neural network to guide simulation and move selection. These self-play games form a high-quality training dataset. Over time, the system populates and updates a replay buffer, replacing older games with stronger ones.</w:t>
      </w:r>
    </w:p>
    <w:p w14:paraId="23C945A6" w14:textId="45DD49E4" w:rsidR="002A1156" w:rsidRPr="002A1156" w:rsidRDefault="002A1156" w:rsidP="00773D1B">
      <w:pPr>
        <w:pStyle w:val="P-Regular"/>
        <w:jc w:val="both"/>
        <w:rPr>
          <w:i/>
          <w:iCs/>
          <w:lang w:val="en-US"/>
        </w:rPr>
      </w:pPr>
      <w:r w:rsidRPr="002A1156">
        <w:rPr>
          <w:lang w:val="en-US"/>
        </w:rPr>
        <w:t xml:space="preserve">The network is refined through gradient descent, minimizing the error between predicted policies/values and actual outcomes from self-play. This feedback loop allows AlphaZero to improve iteratively, learning strategies directly from experience and reinforcing accurate estimations — all anchored on the architecture presented in </w:t>
      </w:r>
      <w:r w:rsidRPr="002A1156">
        <w:rPr>
          <w:i/>
          <w:iCs/>
          <w:lang w:val="en-US"/>
        </w:rPr>
        <w:t xml:space="preserve">Figure </w:t>
      </w:r>
    </w:p>
    <w:p w14:paraId="27A683F5" w14:textId="770FAA97" w:rsidR="00167D0F" w:rsidRDefault="00167D0F" w:rsidP="00773D1B">
      <w:pPr>
        <w:pStyle w:val="P-Regular"/>
        <w:jc w:val="both"/>
      </w:pPr>
      <w:r w:rsidRPr="004846B6">
        <w:rPr>
          <w:i/>
          <w:iCs/>
        </w:rPr>
        <w:t xml:space="preserve"> 9.1</w:t>
      </w:r>
      <w:r>
        <w:t xml:space="preserve"> </w:t>
      </w:r>
      <w:sdt>
        <w:sdtPr>
          <w:id w:val="-1176502471"/>
          <w:citation/>
        </w:sdtPr>
        <w:sdtContent>
          <w:r>
            <w:fldChar w:fldCharType="begin"/>
          </w:r>
          <w:r>
            <w:rPr>
              <w:lang w:val="en-US"/>
            </w:rPr>
            <w:instrText xml:space="preserve"> CITATION McGrath \l 1033 </w:instrText>
          </w:r>
          <w:r>
            <w:fldChar w:fldCharType="separate"/>
          </w:r>
          <w:r w:rsidRPr="007B46B6">
            <w:rPr>
              <w:noProof/>
              <w:lang w:val="en-US"/>
            </w:rPr>
            <w:t>[1]</w:t>
          </w:r>
          <w:r>
            <w:fldChar w:fldCharType="end"/>
          </w:r>
        </w:sdtContent>
      </w:sdt>
      <w:r w:rsidR="004846B6">
        <w:t>.</w:t>
      </w:r>
    </w:p>
    <w:p w14:paraId="22535A0D" w14:textId="77777777" w:rsidR="00167D0F" w:rsidRDefault="00167D0F" w:rsidP="002015EF">
      <w:pPr>
        <w:pStyle w:val="P-Regular"/>
      </w:pPr>
    </w:p>
    <w:p w14:paraId="26221FAB" w14:textId="77777777" w:rsidR="00167D0F" w:rsidRDefault="00167D0F" w:rsidP="002015EF">
      <w:pPr>
        <w:pStyle w:val="P-Regular"/>
      </w:pPr>
    </w:p>
    <w:p w14:paraId="6D0366C0" w14:textId="77777777" w:rsidR="00167D0F" w:rsidRDefault="00167D0F" w:rsidP="002015EF">
      <w:pPr>
        <w:pStyle w:val="P-Regular"/>
      </w:pPr>
    </w:p>
    <w:p w14:paraId="5C8A37F1" w14:textId="77777777" w:rsidR="00167D0F" w:rsidRDefault="00167D0F" w:rsidP="002015EF">
      <w:pPr>
        <w:pStyle w:val="P-Regular"/>
      </w:pPr>
    </w:p>
    <w:p w14:paraId="0186A044" w14:textId="77777777" w:rsidR="00167D0F" w:rsidRDefault="00167D0F" w:rsidP="002015EF">
      <w:pPr>
        <w:pStyle w:val="P-Regular"/>
      </w:pPr>
    </w:p>
    <w:p w14:paraId="2585F5A3" w14:textId="5EDD1453" w:rsidR="002015EF" w:rsidRDefault="00D06C41" w:rsidP="002015EF">
      <w:pPr>
        <w:pStyle w:val="P-Regular"/>
        <w:keepNext/>
        <w:jc w:val="center"/>
      </w:pPr>
      <w:r>
        <w:rPr>
          <w:noProof/>
        </w:rPr>
        <w:drawing>
          <wp:inline distT="0" distB="0" distL="0" distR="0" wp14:anchorId="7ABF435F" wp14:editId="26A8224B">
            <wp:extent cx="2441448" cy="3657600"/>
            <wp:effectExtent l="0" t="0" r="0" b="0"/>
            <wp:docPr id="423324644" name="Picture 4" descr="A diagram of a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324644" name="Picture 4" descr="A diagram of a process&#10;&#10;AI-generated content may be incorrect."/>
                    <pic:cNvPicPr/>
                  </pic:nvPicPr>
                  <pic:blipFill>
                    <a:blip r:embed="rId11"/>
                    <a:stretch>
                      <a:fillRect/>
                    </a:stretch>
                  </pic:blipFill>
                  <pic:spPr>
                    <a:xfrm>
                      <a:off x="0" y="0"/>
                      <a:ext cx="2441448" cy="3657600"/>
                    </a:xfrm>
                    <a:prstGeom prst="rect">
                      <a:avLst/>
                    </a:prstGeom>
                  </pic:spPr>
                </pic:pic>
              </a:graphicData>
            </a:graphic>
          </wp:inline>
        </w:drawing>
      </w:r>
    </w:p>
    <w:p w14:paraId="3AC88462" w14:textId="08358AD0" w:rsidR="002015EF" w:rsidRPr="00AF0688" w:rsidRDefault="002015EF" w:rsidP="002015EF">
      <w:pPr>
        <w:pStyle w:val="Caption"/>
        <w:jc w:val="center"/>
      </w:pPr>
      <w:r>
        <w:t>Figure</w:t>
      </w:r>
      <w:r w:rsidR="00D06C41">
        <w:t xml:space="preserve"> </w:t>
      </w:r>
      <w:r w:rsidR="00D72B1B">
        <w:t>9.</w:t>
      </w:r>
      <w:r>
        <w:fldChar w:fldCharType="begin"/>
      </w:r>
      <w:r>
        <w:instrText xml:space="preserve"> SEQ Figure \* ARABIC </w:instrText>
      </w:r>
      <w:r>
        <w:fldChar w:fldCharType="separate"/>
      </w:r>
      <w:r w:rsidR="00347265">
        <w:rPr>
          <w:noProof/>
        </w:rPr>
        <w:t>1</w:t>
      </w:r>
      <w:r>
        <w:fldChar w:fldCharType="end"/>
      </w:r>
      <w:r>
        <w:rPr>
          <w:noProof/>
        </w:rPr>
        <w:t xml:space="preserve"> </w:t>
      </w:r>
      <w:r w:rsidRPr="00AA47C0">
        <w:rPr>
          <w:noProof/>
        </w:rPr>
        <w:t xml:space="preserve">The </w:t>
      </w:r>
      <w:r w:rsidR="00D72B1B" w:rsidRPr="00D72B1B">
        <w:rPr>
          <w:noProof/>
        </w:rPr>
        <w:t>AlphaZero Architecture (Policy &amp; Value Heads)</w:t>
      </w:r>
      <w:r>
        <w:rPr>
          <w:noProof/>
        </w:rPr>
        <w:t xml:space="preserve">. </w:t>
      </w:r>
      <w:sdt>
        <w:sdtPr>
          <w:rPr>
            <w:noProof/>
          </w:rPr>
          <w:id w:val="-1399134244"/>
          <w:citation/>
        </w:sdtPr>
        <w:sdtContent>
          <w:r>
            <w:rPr>
              <w:noProof/>
            </w:rPr>
            <w:fldChar w:fldCharType="begin"/>
          </w:r>
          <w:r>
            <w:rPr>
              <w:noProof/>
            </w:rPr>
            <w:instrText xml:space="preserve"> CITATION McGrath \l 1033 </w:instrText>
          </w:r>
          <w:r>
            <w:rPr>
              <w:noProof/>
            </w:rPr>
            <w:fldChar w:fldCharType="separate"/>
          </w:r>
          <w:r w:rsidR="007B46B6" w:rsidRPr="007B46B6">
            <w:rPr>
              <w:noProof/>
            </w:rPr>
            <w:t>[1]</w:t>
          </w:r>
          <w:r>
            <w:rPr>
              <w:noProof/>
            </w:rPr>
            <w:fldChar w:fldCharType="end"/>
          </w:r>
        </w:sdtContent>
      </w:sdt>
    </w:p>
    <w:p w14:paraId="419CDE09" w14:textId="7289217B" w:rsidR="003570EC" w:rsidRDefault="003570EC" w:rsidP="00773D1B">
      <w:pPr>
        <w:jc w:val="both"/>
      </w:pPr>
      <w:r w:rsidRPr="003570EC">
        <w:t xml:space="preserve">The input game state is processed through shared convolutional layers, which </w:t>
      </w:r>
      <w:r w:rsidR="00D96F66">
        <w:t xml:space="preserve">are </w:t>
      </w:r>
      <w:r w:rsidRPr="003570EC">
        <w:t>split into two heads: the policy head outputs a move probability distribution, while the value head predicts the expected game outcome.</w:t>
      </w:r>
    </w:p>
    <w:p w14:paraId="6B180015" w14:textId="3913A48F" w:rsidR="00AF0688" w:rsidRDefault="00AF0688" w:rsidP="001C41CA">
      <w:pPr>
        <w:pStyle w:val="H2-Heading"/>
      </w:pPr>
      <w:r w:rsidRPr="00AF0688">
        <w:t>Achievements of AlphaZero</w:t>
      </w:r>
    </w:p>
    <w:p w14:paraId="0B5C035A" w14:textId="77777777" w:rsidR="0083420F" w:rsidRPr="0083420F" w:rsidRDefault="0083420F" w:rsidP="00773D1B">
      <w:pPr>
        <w:pStyle w:val="P-Regular"/>
        <w:jc w:val="both"/>
        <w:rPr>
          <w:lang w:val="en-US"/>
        </w:rPr>
      </w:pPr>
      <w:r w:rsidRPr="0083420F">
        <w:rPr>
          <w:lang w:val="en-US"/>
        </w:rPr>
        <w:t>AlphaZero's success in strategic decision-making games underscores its capabilities. Through groundbreaking training methodologies, it achieved notable victories:</w:t>
      </w:r>
    </w:p>
    <w:p w14:paraId="63F947D8" w14:textId="09D7CCAA" w:rsidR="0083420F" w:rsidRPr="0083420F" w:rsidRDefault="0083420F" w:rsidP="00773D1B">
      <w:pPr>
        <w:pStyle w:val="P-Regular"/>
        <w:jc w:val="both"/>
        <w:rPr>
          <w:lang w:val="en-US"/>
        </w:rPr>
      </w:pPr>
      <w:r w:rsidRPr="0083420F">
        <w:rPr>
          <w:b/>
          <w:bCs/>
          <w:lang w:val="en-US"/>
        </w:rPr>
        <w:t>Chess:</w:t>
      </w:r>
      <w:r w:rsidRPr="0083420F">
        <w:rPr>
          <w:lang w:val="en-US"/>
        </w:rPr>
        <w:t xml:space="preserve"> AlphaZero defeated Stockfish, the leading chess engine, after just four hours of self-training</w:t>
      </w:r>
      <w:r w:rsidR="00703ED5">
        <w:rPr>
          <w:lang w:val="en-US"/>
        </w:rPr>
        <w:t xml:space="preserve"> </w:t>
      </w:r>
      <w:sdt>
        <w:sdtPr>
          <w:rPr>
            <w:lang w:val="en-US"/>
          </w:rPr>
          <w:id w:val="-248500334"/>
          <w:citation/>
        </w:sdtPr>
        <w:sdtContent>
          <w:r w:rsidR="00703ED5">
            <w:rPr>
              <w:lang w:val="en-US"/>
            </w:rPr>
            <w:fldChar w:fldCharType="begin"/>
          </w:r>
          <w:r w:rsidR="00A5689A">
            <w:rPr>
              <w:lang w:val="en-US"/>
            </w:rPr>
            <w:instrText xml:space="preserve">CITATION Silvera \l 1033 </w:instrText>
          </w:r>
          <w:r w:rsidR="00703ED5">
            <w:rPr>
              <w:lang w:val="en-US"/>
            </w:rPr>
            <w:fldChar w:fldCharType="separate"/>
          </w:r>
          <w:r w:rsidR="007B46B6" w:rsidRPr="007B46B6">
            <w:rPr>
              <w:noProof/>
              <w:lang w:val="en-US"/>
            </w:rPr>
            <w:t>[5]</w:t>
          </w:r>
          <w:r w:rsidR="00703ED5">
            <w:rPr>
              <w:lang w:val="en-US"/>
            </w:rPr>
            <w:fldChar w:fldCharType="end"/>
          </w:r>
        </w:sdtContent>
      </w:sdt>
      <w:r w:rsidRPr="0083420F">
        <w:rPr>
          <w:lang w:val="en-US"/>
        </w:rPr>
        <w:t>.</w:t>
      </w:r>
    </w:p>
    <w:p w14:paraId="6D46137D" w14:textId="77777777" w:rsidR="0083420F" w:rsidRPr="0083420F" w:rsidRDefault="0083420F" w:rsidP="00773D1B">
      <w:pPr>
        <w:pStyle w:val="P-Regular"/>
        <w:numPr>
          <w:ilvl w:val="0"/>
          <w:numId w:val="11"/>
        </w:numPr>
        <w:jc w:val="both"/>
        <w:rPr>
          <w:lang w:val="en-US"/>
        </w:rPr>
      </w:pPr>
      <w:r w:rsidRPr="0083420F">
        <w:rPr>
          <w:lang w:val="en-US"/>
        </w:rPr>
        <w:t>In this training, AlphaZero utilized 700,000 games of self-play, employing MCTS to refine its strategic depth with every iteration.</w:t>
      </w:r>
    </w:p>
    <w:p w14:paraId="3466A370" w14:textId="40D1E6DA" w:rsidR="0083420F" w:rsidRPr="0083420F" w:rsidRDefault="0083420F" w:rsidP="00773D1B">
      <w:pPr>
        <w:pStyle w:val="P-Regular"/>
        <w:jc w:val="both"/>
        <w:rPr>
          <w:lang w:val="en-US"/>
        </w:rPr>
      </w:pPr>
      <w:r w:rsidRPr="0083420F">
        <w:rPr>
          <w:b/>
          <w:bCs/>
          <w:lang w:val="en-US"/>
        </w:rPr>
        <w:t>Go:</w:t>
      </w:r>
      <w:r w:rsidRPr="0083420F">
        <w:rPr>
          <w:lang w:val="en-US"/>
        </w:rPr>
        <w:t xml:space="preserve"> It surpassed AlphaGo Zero, itself a groundbreaking AI, </w:t>
      </w:r>
      <w:r w:rsidR="005114E5" w:rsidRPr="0083420F">
        <w:rPr>
          <w:lang w:val="en-US"/>
        </w:rPr>
        <w:t>setting up</w:t>
      </w:r>
      <w:r w:rsidRPr="0083420F">
        <w:rPr>
          <w:lang w:val="en-US"/>
        </w:rPr>
        <w:t xml:space="preserve"> new levels of </w:t>
      </w:r>
      <w:r w:rsidR="00BE1473" w:rsidRPr="0083420F">
        <w:rPr>
          <w:lang w:val="en-US"/>
        </w:rPr>
        <w:t>ability</w:t>
      </w:r>
      <w:r w:rsidRPr="0083420F">
        <w:rPr>
          <w:lang w:val="en-US"/>
        </w:rPr>
        <w:t xml:space="preserve"> in Go</w:t>
      </w:r>
      <w:r w:rsidR="007B46B6">
        <w:rPr>
          <w:lang w:val="en-US"/>
        </w:rPr>
        <w:t xml:space="preserve"> </w:t>
      </w:r>
      <w:sdt>
        <w:sdtPr>
          <w:rPr>
            <w:lang w:val="en-US"/>
          </w:rPr>
          <w:id w:val="1695962104"/>
          <w:citation/>
        </w:sdtPr>
        <w:sdtContent>
          <w:r w:rsidR="007B46B6">
            <w:rPr>
              <w:lang w:val="en-US"/>
            </w:rPr>
            <w:fldChar w:fldCharType="begin"/>
          </w:r>
          <w:r w:rsidR="007B46B6">
            <w:rPr>
              <w:lang w:val="en-US"/>
            </w:rPr>
            <w:instrText xml:space="preserve"> CITATION Silverb \l 1033 </w:instrText>
          </w:r>
          <w:r w:rsidR="007B46B6">
            <w:rPr>
              <w:lang w:val="en-US"/>
            </w:rPr>
            <w:fldChar w:fldCharType="separate"/>
          </w:r>
          <w:r w:rsidR="007B46B6" w:rsidRPr="007B46B6">
            <w:rPr>
              <w:noProof/>
              <w:lang w:val="en-US"/>
            </w:rPr>
            <w:t>[6]</w:t>
          </w:r>
          <w:r w:rsidR="007B46B6">
            <w:rPr>
              <w:lang w:val="en-US"/>
            </w:rPr>
            <w:fldChar w:fldCharType="end"/>
          </w:r>
        </w:sdtContent>
      </w:sdt>
      <w:r w:rsidRPr="0083420F">
        <w:rPr>
          <w:lang w:val="en-US"/>
        </w:rPr>
        <w:t>.</w:t>
      </w:r>
    </w:p>
    <w:p w14:paraId="6098D16F" w14:textId="1BF2F224" w:rsidR="0083420F" w:rsidRPr="0083420F" w:rsidRDefault="0083420F" w:rsidP="00773D1B">
      <w:pPr>
        <w:pStyle w:val="P-Regular"/>
        <w:numPr>
          <w:ilvl w:val="0"/>
          <w:numId w:val="11"/>
        </w:numPr>
        <w:jc w:val="both"/>
        <w:rPr>
          <w:lang w:val="en-US"/>
        </w:rPr>
      </w:pPr>
      <w:r w:rsidRPr="0083420F">
        <w:rPr>
          <w:lang w:val="en-US"/>
        </w:rPr>
        <w:t xml:space="preserve">By </w:t>
      </w:r>
      <w:r w:rsidR="005114E5" w:rsidRPr="0083420F">
        <w:rPr>
          <w:lang w:val="en-US"/>
        </w:rPr>
        <w:t>using</w:t>
      </w:r>
      <w:r w:rsidRPr="0083420F">
        <w:rPr>
          <w:lang w:val="en-US"/>
        </w:rPr>
        <w:t xml:space="preserve"> its neural network, AlphaZero integrated historical match data and dynamically adjusted move probabilities to optimize strategy.</w:t>
      </w:r>
    </w:p>
    <w:p w14:paraId="61A76FAE" w14:textId="77777777" w:rsidR="0083420F" w:rsidRPr="0083420F" w:rsidRDefault="0083420F" w:rsidP="00773D1B">
      <w:pPr>
        <w:pStyle w:val="P-Regular"/>
        <w:jc w:val="both"/>
        <w:rPr>
          <w:lang w:val="en-US"/>
        </w:rPr>
      </w:pPr>
      <w:r w:rsidRPr="0083420F">
        <w:rPr>
          <w:b/>
          <w:bCs/>
          <w:lang w:val="en-US"/>
        </w:rPr>
        <w:t>Shogi:</w:t>
      </w:r>
      <w:r w:rsidRPr="0083420F">
        <w:rPr>
          <w:lang w:val="en-US"/>
        </w:rPr>
        <w:t xml:space="preserve"> Within hours, AlphaZero dominated Elmo, a world-class shogi engine.</w:t>
      </w:r>
    </w:p>
    <w:p w14:paraId="6F7456AD" w14:textId="77777777" w:rsidR="0083420F" w:rsidRPr="0083420F" w:rsidRDefault="0083420F" w:rsidP="00773D1B">
      <w:pPr>
        <w:pStyle w:val="P-Regular"/>
        <w:numPr>
          <w:ilvl w:val="0"/>
          <w:numId w:val="11"/>
        </w:numPr>
        <w:jc w:val="both"/>
        <w:rPr>
          <w:lang w:val="en-US"/>
        </w:rPr>
      </w:pPr>
      <w:r w:rsidRPr="0083420F">
        <w:rPr>
          <w:lang w:val="en-US"/>
        </w:rPr>
        <w:t>Through intensive training and simulation, AlphaZero analyzed millions of states, building an unprecedented understanding of shogi tactics.</w:t>
      </w:r>
    </w:p>
    <w:p w14:paraId="0BB46E11" w14:textId="4C515C0B" w:rsidR="0083420F" w:rsidRPr="00642897" w:rsidRDefault="0083420F" w:rsidP="00773D1B">
      <w:pPr>
        <w:pStyle w:val="P-Regular"/>
        <w:jc w:val="both"/>
      </w:pPr>
      <w:r w:rsidRPr="0083420F">
        <w:rPr>
          <w:lang w:val="en-US"/>
        </w:rPr>
        <w:t xml:space="preserve">These achievements not only highlight AlphaZero’s technical capabilities but also </w:t>
      </w:r>
      <w:r w:rsidR="005114E5" w:rsidRPr="0083420F">
        <w:rPr>
          <w:lang w:val="en-US"/>
        </w:rPr>
        <w:t>show</w:t>
      </w:r>
      <w:r w:rsidRPr="0083420F">
        <w:rPr>
          <w:lang w:val="en-US"/>
        </w:rPr>
        <w:t xml:space="preserve"> its ability to generalize across different gaming environments. Each of these victories underscores a methodical approach combining computational efficiency with unparalleled strategy learning, achieved through iterative self-play and powerful simulations</w:t>
      </w:r>
      <w:r w:rsidR="002015EF">
        <w:rPr>
          <w:lang w:val="en-US"/>
        </w:rPr>
        <w:t xml:space="preserve"> </w:t>
      </w:r>
      <w:sdt>
        <w:sdtPr>
          <w:rPr>
            <w:lang w:val="en-US"/>
          </w:rPr>
          <w:id w:val="294185098"/>
          <w:citation/>
        </w:sdtPr>
        <w:sdtContent>
          <w:r w:rsidR="002015EF">
            <w:rPr>
              <w:lang w:val="en-US"/>
            </w:rPr>
            <w:fldChar w:fldCharType="begin"/>
          </w:r>
          <w:r w:rsidR="002015EF">
            <w:rPr>
              <w:lang w:val="en-US"/>
            </w:rPr>
            <w:instrText xml:space="preserve"> CITATION Tesauro \l 1033 </w:instrText>
          </w:r>
          <w:r w:rsidR="002015EF">
            <w:rPr>
              <w:lang w:val="en-US"/>
            </w:rPr>
            <w:fldChar w:fldCharType="separate"/>
          </w:r>
          <w:r w:rsidR="007B46B6" w:rsidRPr="007B46B6">
            <w:rPr>
              <w:noProof/>
              <w:lang w:val="en-US"/>
            </w:rPr>
            <w:t>[7]</w:t>
          </w:r>
          <w:r w:rsidR="002015EF">
            <w:rPr>
              <w:lang w:val="en-US"/>
            </w:rPr>
            <w:fldChar w:fldCharType="end"/>
          </w:r>
        </w:sdtContent>
      </w:sdt>
      <w:r w:rsidRPr="0083420F">
        <w:rPr>
          <w:lang w:val="en-US"/>
        </w:rPr>
        <w:t>.</w:t>
      </w:r>
    </w:p>
    <w:p w14:paraId="58940403" w14:textId="77777777" w:rsidR="00AF0688" w:rsidRPr="00AF0688" w:rsidRDefault="00AF0688" w:rsidP="001C41CA">
      <w:pPr>
        <w:pStyle w:val="H2-Heading"/>
      </w:pPr>
      <w:r w:rsidRPr="00AF0688">
        <w:t>Relevance to AI Research</w:t>
      </w:r>
    </w:p>
    <w:p w14:paraId="739A4433" w14:textId="6E9F54F4" w:rsidR="00E20F24" w:rsidRPr="00E20F24" w:rsidRDefault="00E20F24" w:rsidP="00773D1B">
      <w:pPr>
        <w:pStyle w:val="P-Regular"/>
        <w:jc w:val="both"/>
      </w:pPr>
      <w:r w:rsidRPr="00E20F24">
        <w:t xml:space="preserve">AlphaZero's methodologies have catalyzed advancements in artificial intelligence, leading to breakthroughs in </w:t>
      </w:r>
      <w:r w:rsidR="00FE3CA0">
        <w:t>different</w:t>
      </w:r>
      <w:r w:rsidRPr="00E20F24">
        <w:t xml:space="preserve"> fields:</w:t>
      </w:r>
    </w:p>
    <w:p w14:paraId="62F56C74" w14:textId="0D4F1EAA" w:rsidR="00FE3CA0" w:rsidRDefault="00FE3CA0" w:rsidP="00773D1B">
      <w:pPr>
        <w:pStyle w:val="P-Regular"/>
        <w:jc w:val="both"/>
        <w:rPr>
          <w:lang w:val="en-US"/>
        </w:rPr>
      </w:pPr>
      <w:r w:rsidRPr="00FE3CA0">
        <w:rPr>
          <w:b/>
          <w:bCs/>
          <w:lang w:val="en-US"/>
        </w:rPr>
        <w:t>Autonomous Decision-Making Systems:</w:t>
      </w:r>
      <w:r w:rsidRPr="00FE3CA0">
        <w:rPr>
          <w:lang w:val="en-US"/>
        </w:rPr>
        <w:t xml:space="preserve"> AlphaZero’s principles enable robotics and autonomous vehicles to develop adaptive strategies. By simulating potential actions and outcomes, autonomous systems can </w:t>
      </w:r>
      <w:r w:rsidR="005114E5" w:rsidRPr="00FE3CA0">
        <w:rPr>
          <w:lang w:val="en-US"/>
        </w:rPr>
        <w:t>improve</w:t>
      </w:r>
      <w:r w:rsidRPr="00FE3CA0">
        <w:rPr>
          <w:lang w:val="en-US"/>
        </w:rPr>
        <w:t xml:space="preserve"> for </w:t>
      </w:r>
      <w:r w:rsidR="00BE1473" w:rsidRPr="00FE3CA0">
        <w:rPr>
          <w:lang w:val="en-US"/>
        </w:rPr>
        <w:t>aims</w:t>
      </w:r>
      <w:r w:rsidRPr="00FE3CA0">
        <w:rPr>
          <w:lang w:val="en-US"/>
        </w:rPr>
        <w:t xml:space="preserve"> like efficient navigation or dynamic obstacle avoidance.</w:t>
      </w:r>
    </w:p>
    <w:p w14:paraId="4EE1E992" w14:textId="401F6CAB" w:rsidR="00FE3CA0" w:rsidRPr="001602BA" w:rsidRDefault="00962392" w:rsidP="00773D1B">
      <w:pPr>
        <w:pStyle w:val="L-Bullets"/>
        <w:numPr>
          <w:ilvl w:val="0"/>
          <w:numId w:val="9"/>
        </w:numPr>
        <w:jc w:val="both"/>
        <w:rPr>
          <w:rFonts w:ascii="Calibri" w:hAnsi="Calibri" w:cs="Calibri"/>
        </w:rPr>
      </w:pPr>
      <w:r w:rsidRPr="001602BA">
        <w:t xml:space="preserve">Example: Autonomous vehicles apply AlphaZero’s principles to predict traffic flow and dynamically adjust routes to minimize </w:t>
      </w:r>
      <w:r w:rsidR="00626452" w:rsidRPr="001602BA">
        <w:t>delays.</w:t>
      </w:r>
    </w:p>
    <w:p w14:paraId="7C4E8FA7" w14:textId="5BA6B959" w:rsidR="00FE3CA0" w:rsidRDefault="00FE3CA0" w:rsidP="00773D1B">
      <w:pPr>
        <w:pStyle w:val="P-Regular"/>
        <w:jc w:val="both"/>
        <w:rPr>
          <w:lang w:val="en-US"/>
        </w:rPr>
      </w:pPr>
      <w:r w:rsidRPr="00FE3CA0">
        <w:rPr>
          <w:b/>
          <w:bCs/>
          <w:lang w:val="en-US"/>
        </w:rPr>
        <w:t>Optimization Tasks:</w:t>
      </w:r>
      <w:r w:rsidRPr="00FE3CA0">
        <w:rPr>
          <w:lang w:val="en-US"/>
        </w:rPr>
        <w:t xml:space="preserve"> AlphaZero's methodologies revolutionize </w:t>
      </w:r>
      <w:r w:rsidR="0073260A" w:rsidRPr="00FE3CA0">
        <w:rPr>
          <w:lang w:val="en-US"/>
        </w:rPr>
        <w:t>planning</w:t>
      </w:r>
      <w:r w:rsidRPr="00FE3CA0">
        <w:rPr>
          <w:lang w:val="en-US"/>
        </w:rPr>
        <w:t xml:space="preserve">, energy distribution, and scheduling systems by simulating multiple scenarios and </w:t>
      </w:r>
      <w:r w:rsidR="0073260A" w:rsidRPr="00FE3CA0">
        <w:rPr>
          <w:lang w:val="en-US"/>
        </w:rPr>
        <w:t>finding</w:t>
      </w:r>
      <w:r w:rsidRPr="00FE3CA0">
        <w:rPr>
          <w:lang w:val="en-US"/>
        </w:rPr>
        <w:t xml:space="preserve"> </w:t>
      </w:r>
      <w:r w:rsidR="00E13D4A" w:rsidRPr="00FE3CA0">
        <w:rPr>
          <w:lang w:val="en-US"/>
        </w:rPr>
        <w:t>the best</w:t>
      </w:r>
      <w:r w:rsidRPr="00FE3CA0">
        <w:rPr>
          <w:lang w:val="en-US"/>
        </w:rPr>
        <w:t xml:space="preserve"> resource allocation strategies </w:t>
      </w:r>
      <w:sdt>
        <w:sdtPr>
          <w:rPr>
            <w:lang w:val="en-US"/>
          </w:rPr>
          <w:id w:val="1835255210"/>
          <w:citation/>
        </w:sdtPr>
        <w:sdtContent>
          <w:r w:rsidR="00025C35">
            <w:rPr>
              <w:lang w:val="en-US"/>
            </w:rPr>
            <w:fldChar w:fldCharType="begin"/>
          </w:r>
          <w:r w:rsidR="00025C35">
            <w:rPr>
              <w:lang w:val="en-US"/>
            </w:rPr>
            <w:instrText xml:space="preserve"> CITATION Vin19 \l 1033 </w:instrText>
          </w:r>
          <w:r w:rsidR="00025C35">
            <w:rPr>
              <w:lang w:val="en-US"/>
            </w:rPr>
            <w:fldChar w:fldCharType="separate"/>
          </w:r>
          <w:r w:rsidR="007B46B6" w:rsidRPr="007B46B6">
            <w:rPr>
              <w:noProof/>
              <w:lang w:val="en-US"/>
            </w:rPr>
            <w:t>[8]</w:t>
          </w:r>
          <w:r w:rsidR="00025C35">
            <w:rPr>
              <w:lang w:val="en-US"/>
            </w:rPr>
            <w:fldChar w:fldCharType="end"/>
          </w:r>
        </w:sdtContent>
      </w:sdt>
      <w:r w:rsidRPr="00FE3CA0">
        <w:rPr>
          <w:lang w:val="en-US"/>
        </w:rPr>
        <w:t xml:space="preserve">. For instance, in </w:t>
      </w:r>
      <w:r w:rsidR="0073260A" w:rsidRPr="00FE3CA0">
        <w:rPr>
          <w:lang w:val="en-US"/>
        </w:rPr>
        <w:t>planning</w:t>
      </w:r>
      <w:r w:rsidRPr="00FE3CA0">
        <w:rPr>
          <w:lang w:val="en-US"/>
        </w:rPr>
        <w:t>, AlphaZero-inspired algorithms can dynamically adapt routes in response to real-time data.</w:t>
      </w:r>
    </w:p>
    <w:p w14:paraId="3C4778B9" w14:textId="1C5E75B8" w:rsidR="00626452" w:rsidRPr="00626452" w:rsidRDefault="00626452" w:rsidP="00773D1B">
      <w:pPr>
        <w:pStyle w:val="P-Regular"/>
        <w:numPr>
          <w:ilvl w:val="0"/>
          <w:numId w:val="20"/>
        </w:numPr>
        <w:jc w:val="both"/>
        <w:rPr>
          <w:lang w:val="en-US"/>
        </w:rPr>
      </w:pPr>
      <w:r w:rsidRPr="00626452">
        <w:rPr>
          <w:lang w:val="en-US"/>
        </w:rPr>
        <w:t>Example: In planning, AlphaZero-inspired frameworks dynamically adjust delivery routes, reducing costs and enhancing efficiency.</w:t>
      </w:r>
    </w:p>
    <w:p w14:paraId="6CEA00FC" w14:textId="6E9959AA" w:rsidR="00FE3CA0" w:rsidRDefault="00FE3CA0" w:rsidP="00773D1B">
      <w:pPr>
        <w:pStyle w:val="P-Regular"/>
        <w:jc w:val="both"/>
        <w:rPr>
          <w:lang w:val="en-US"/>
        </w:rPr>
      </w:pPr>
      <w:r w:rsidRPr="00FE3CA0">
        <w:rPr>
          <w:b/>
          <w:bCs/>
          <w:lang w:val="en-US"/>
        </w:rPr>
        <w:t>Generalized AI Frameworks:</w:t>
      </w:r>
      <w:r w:rsidRPr="00FE3CA0">
        <w:rPr>
          <w:lang w:val="en-US"/>
        </w:rPr>
        <w:t xml:space="preserve"> AlphaZero inspires architectures that apply reinforcement learning across diverse fields, such as healthcare or financial </w:t>
      </w:r>
      <w:r w:rsidR="00933301" w:rsidRPr="00FE3CA0">
        <w:rPr>
          <w:lang w:val="en-US"/>
        </w:rPr>
        <w:t>modeling</w:t>
      </w:r>
      <w:r w:rsidR="00933301">
        <w:rPr>
          <w:lang w:val="en-US"/>
        </w:rPr>
        <w:t xml:space="preserve"> </w:t>
      </w:r>
      <w:r w:rsidR="00933301" w:rsidRPr="00FE3CA0">
        <w:rPr>
          <w:lang w:val="en-US"/>
        </w:rPr>
        <w:t>(</w:t>
      </w:r>
      <w:r w:rsidRPr="00FE3CA0">
        <w:rPr>
          <w:lang w:val="en-US"/>
        </w:rPr>
        <w:t xml:space="preserve">Sutton &amp; Barto, 2018). These frameworks </w:t>
      </w:r>
      <w:r w:rsidR="0073260A" w:rsidRPr="00FE3CA0">
        <w:rPr>
          <w:lang w:val="en-US"/>
        </w:rPr>
        <w:t>use</w:t>
      </w:r>
      <w:r w:rsidRPr="00FE3CA0">
        <w:rPr>
          <w:lang w:val="en-US"/>
        </w:rPr>
        <w:t xml:space="preserve"> self-play techniques to iteratively refine predictions and strategies.</w:t>
      </w:r>
    </w:p>
    <w:p w14:paraId="6217D1E2" w14:textId="1113BFBE" w:rsidR="00D43055" w:rsidRPr="00F463F3" w:rsidRDefault="0038236F" w:rsidP="00773D1B">
      <w:pPr>
        <w:pStyle w:val="P-Regular"/>
        <w:numPr>
          <w:ilvl w:val="0"/>
          <w:numId w:val="9"/>
        </w:numPr>
        <w:jc w:val="both"/>
        <w:rPr>
          <w:lang w:val="en-US"/>
        </w:rPr>
      </w:pPr>
      <w:r>
        <w:t xml:space="preserve">In </w:t>
      </w:r>
      <w:r w:rsidR="004645ED" w:rsidRPr="004645ED">
        <w:t>healthcare</w:t>
      </w:r>
      <w:r>
        <w:t xml:space="preserve"> applications</w:t>
      </w:r>
      <w:r w:rsidR="004645ED" w:rsidRPr="004645ED">
        <w:t xml:space="preserve">, AlphaZero-inspired systems </w:t>
      </w:r>
      <w:r w:rsidR="0073260A" w:rsidRPr="004645ED">
        <w:t>improve</w:t>
      </w:r>
      <w:r w:rsidR="004645ED" w:rsidRPr="004645ED">
        <w:t xml:space="preserve"> treatment plans by simulating patient outcomes under various interventions, </w:t>
      </w:r>
      <w:r w:rsidR="004A05DE">
        <w:t xml:space="preserve">and </w:t>
      </w:r>
      <w:r w:rsidR="004645ED" w:rsidRPr="004645ED">
        <w:t>personalizing care strategies</w:t>
      </w:r>
      <w:r w:rsidR="00641A02">
        <w:t xml:space="preserve"> </w:t>
      </w:r>
      <w:sdt>
        <w:sdtPr>
          <w:id w:val="930079130"/>
          <w:citation/>
        </w:sdtPr>
        <w:sdtContent>
          <w:r w:rsidR="00641A02">
            <w:fldChar w:fldCharType="begin"/>
          </w:r>
          <w:r w:rsidR="00641A02">
            <w:rPr>
              <w:lang w:val="en-US"/>
            </w:rPr>
            <w:instrText xml:space="preserve"> CITATION Sutton \l 1033 </w:instrText>
          </w:r>
          <w:r w:rsidR="00641A02">
            <w:fldChar w:fldCharType="separate"/>
          </w:r>
          <w:r w:rsidR="007B46B6" w:rsidRPr="007B46B6">
            <w:rPr>
              <w:noProof/>
              <w:lang w:val="en-US"/>
            </w:rPr>
            <w:t>[9]</w:t>
          </w:r>
          <w:r w:rsidR="00641A02">
            <w:fldChar w:fldCharType="end"/>
          </w:r>
        </w:sdtContent>
      </w:sdt>
      <w:r w:rsidR="004645ED" w:rsidRPr="004645ED">
        <w:t>.</w:t>
      </w:r>
    </w:p>
    <w:p w14:paraId="3D5A83C9" w14:textId="792649DE" w:rsidR="00AF0688" w:rsidRDefault="00AF0688" w:rsidP="001C41CA">
      <w:pPr>
        <w:pStyle w:val="H1-Section"/>
      </w:pPr>
      <w:r w:rsidRPr="00AF0688">
        <w:t>Monte Carlo Tree Search (MCTS) and Its Applications</w:t>
      </w:r>
    </w:p>
    <w:p w14:paraId="6FBD41D3" w14:textId="77777777" w:rsidR="004645ED" w:rsidRDefault="004645ED" w:rsidP="00773D1B">
      <w:pPr>
        <w:pStyle w:val="P-Regular"/>
        <w:jc w:val="both"/>
        <w:rPr>
          <w:lang w:val="en-US"/>
        </w:rPr>
      </w:pPr>
      <w:r w:rsidRPr="004645ED">
        <w:rPr>
          <w:lang w:val="en-US"/>
        </w:rPr>
        <w:t>Monte Carlo Tree Search (MCTS) lies at the heart of AlphaZero’s decision-making process, serving as a robust mechanism for balancing exploration and exploitation in uncertain environments. By iteratively simulating potential outcomes, MCTS enables precise decision-making, even in high-dimensional and unpredictable tasks. Its implementation underscores the principles of strategic foresight and adaptability that define modern AI systems.</w:t>
      </w:r>
    </w:p>
    <w:p w14:paraId="3C12B4DD" w14:textId="50EBF597" w:rsidR="000A22D6" w:rsidRDefault="000A22D6" w:rsidP="00773D1B">
      <w:pPr>
        <w:pStyle w:val="P-Regular"/>
        <w:jc w:val="both"/>
        <w:rPr>
          <w:lang w:val="en-US"/>
        </w:rPr>
      </w:pPr>
      <w:r w:rsidRPr="000A22D6">
        <w:rPr>
          <w:lang w:val="en-US"/>
        </w:rPr>
        <w:t xml:space="preserve">The four-stage cycle of MCTS — from node selection to statistical backpropagation — forms the core of AlphaZero’s tactical reasoning. This process is illustrated in </w:t>
      </w:r>
      <w:r w:rsidRPr="00C06B4D">
        <w:rPr>
          <w:i/>
          <w:iCs/>
          <w:lang w:val="en-US"/>
        </w:rPr>
        <w:t>Figure 9.2</w:t>
      </w:r>
      <w:r w:rsidRPr="000A22D6">
        <w:rPr>
          <w:lang w:val="en-US"/>
        </w:rPr>
        <w:t>, showing how each phase contributes to strategic decision-making in complex environments.</w:t>
      </w:r>
    </w:p>
    <w:p w14:paraId="5A6F0627" w14:textId="77777777" w:rsidR="006F5D0A" w:rsidRDefault="006F5D0A" w:rsidP="002D4CDF">
      <w:pPr>
        <w:pStyle w:val="H2-Heading"/>
        <w:jc w:val="center"/>
      </w:pPr>
      <w:r>
        <w:rPr>
          <w:noProof/>
        </w:rPr>
        <w:drawing>
          <wp:inline distT="0" distB="0" distL="0" distR="0" wp14:anchorId="2D9213B9" wp14:editId="65D6FD2C">
            <wp:extent cx="3657600" cy="3657600"/>
            <wp:effectExtent l="0" t="0" r="0" b="0"/>
            <wp:docPr id="156600047" name="Picture 11" descr="A diagram of a tree searc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00047" name="Picture 11" descr="A diagram of a tree search&#10;&#10;AI-generated content may be incorrect."/>
                    <pic:cNvPicPr/>
                  </pic:nvPicPr>
                  <pic:blipFill>
                    <a:blip r:embed="rId12"/>
                    <a:stretch>
                      <a:fillRect/>
                    </a:stretch>
                  </pic:blipFill>
                  <pic:spPr>
                    <a:xfrm>
                      <a:off x="0" y="0"/>
                      <a:ext cx="3657600" cy="3657600"/>
                    </a:xfrm>
                    <a:prstGeom prst="rect">
                      <a:avLst/>
                    </a:prstGeom>
                  </pic:spPr>
                </pic:pic>
              </a:graphicData>
            </a:graphic>
          </wp:inline>
        </w:drawing>
      </w:r>
    </w:p>
    <w:p w14:paraId="704BF8BB" w14:textId="6954A90D" w:rsidR="006F5D0A" w:rsidRDefault="006F5D0A" w:rsidP="002D4CDF">
      <w:pPr>
        <w:pStyle w:val="Caption"/>
        <w:jc w:val="center"/>
      </w:pPr>
      <w:r>
        <w:t>Figure 9.</w:t>
      </w:r>
      <w:r>
        <w:fldChar w:fldCharType="begin"/>
      </w:r>
      <w:r>
        <w:instrText xml:space="preserve"> SEQ Figure \* ARABIC </w:instrText>
      </w:r>
      <w:r>
        <w:fldChar w:fldCharType="separate"/>
      </w:r>
      <w:r w:rsidR="00347265">
        <w:rPr>
          <w:noProof/>
        </w:rPr>
        <w:t>2</w:t>
      </w:r>
      <w:r>
        <w:fldChar w:fldCharType="end"/>
      </w:r>
      <w:r>
        <w:t xml:space="preserve"> </w:t>
      </w:r>
      <w:r w:rsidRPr="00D060A3">
        <w:t>Monte Carlo Tree Search (MCTS) Flow</w:t>
      </w:r>
    </w:p>
    <w:p w14:paraId="7547B170" w14:textId="29ECB495" w:rsidR="006F5D0A" w:rsidRPr="004645ED" w:rsidRDefault="003E1FCA" w:rsidP="00773D1B">
      <w:pPr>
        <w:pStyle w:val="P-Regular"/>
        <w:jc w:val="both"/>
        <w:rPr>
          <w:lang w:val="en-US"/>
        </w:rPr>
      </w:pPr>
      <w:r w:rsidRPr="003E1FCA">
        <w:rPr>
          <w:lang w:val="en-US"/>
        </w:rPr>
        <w:t>A flowchart representing the four key stages of MCTS: Selection, Expansion, Simulation, and Backpropagation.</w:t>
      </w:r>
    </w:p>
    <w:p w14:paraId="547E9B8C" w14:textId="77777777" w:rsidR="00AF0688" w:rsidRPr="00AF0688" w:rsidRDefault="00AF0688" w:rsidP="001C41CA">
      <w:pPr>
        <w:pStyle w:val="H2-Heading"/>
      </w:pPr>
      <w:r w:rsidRPr="00AF0688">
        <w:t>Introduction to MCTS</w:t>
      </w:r>
    </w:p>
    <w:p w14:paraId="1822286C" w14:textId="003BDDC5" w:rsidR="00AF0688" w:rsidRPr="00AF0688" w:rsidRDefault="00AF0688" w:rsidP="00773D1B">
      <w:pPr>
        <w:pStyle w:val="P-Regular"/>
        <w:jc w:val="both"/>
        <w:rPr>
          <w:lang w:val="en-US"/>
        </w:rPr>
      </w:pPr>
      <w:r w:rsidRPr="00AF0688">
        <w:rPr>
          <w:lang w:val="en-US"/>
        </w:rPr>
        <w:t xml:space="preserve">Monte Carlo Tree Search (MCTS) is a search algorithm that </w:t>
      </w:r>
      <w:r w:rsidR="004A05DE">
        <w:rPr>
          <w:lang w:val="en-US"/>
        </w:rPr>
        <w:t xml:space="preserve">strikes a balance between exploration and exploitation to make informed </w:t>
      </w:r>
      <w:r w:rsidRPr="00AF0688">
        <w:rPr>
          <w:lang w:val="en-US"/>
        </w:rPr>
        <w:t>decisions in complex, uncertain environments. MCTS builds a search tree incrementally, using four key steps:</w:t>
      </w:r>
    </w:p>
    <w:p w14:paraId="242A6FBD" w14:textId="77777777" w:rsidR="00E20F24" w:rsidRPr="00E20F24" w:rsidRDefault="4854C874" w:rsidP="00773D1B">
      <w:pPr>
        <w:pStyle w:val="P-Regular"/>
        <w:jc w:val="both"/>
      </w:pPr>
      <w:r w:rsidRPr="4854C874">
        <w:rPr>
          <w:b/>
          <w:bCs/>
          <w:lang w:val="en-US"/>
        </w:rPr>
        <w:t>Selection:</w:t>
      </w:r>
      <w:r w:rsidRPr="4854C874">
        <w:rPr>
          <w:lang w:val="en-US"/>
        </w:rPr>
        <w:t xml:space="preserve"> Navigate the tree to the most promising node using the Upper Confidence Bound (UCB1) formula. The UCB1 formula ensures a balance between nodes that are well-explored and those that may hold untapped potential.</w:t>
      </w:r>
    </w:p>
    <w:p w14:paraId="0B0D682A" w14:textId="2A11181C" w:rsidR="00E20F24" w:rsidRPr="005429EF" w:rsidRDefault="00E20F24" w:rsidP="00773D1B">
      <w:pPr>
        <w:pStyle w:val="P-Regular"/>
        <w:numPr>
          <w:ilvl w:val="0"/>
          <w:numId w:val="8"/>
        </w:numPr>
        <w:jc w:val="both"/>
        <w:rPr>
          <w:lang w:val="en-US"/>
        </w:rPr>
      </w:pPr>
      <w:r w:rsidRPr="005429EF">
        <w:rPr>
          <w:lang w:val="en-US"/>
        </w:rPr>
        <w:t xml:space="preserve">The algorithm prioritizes nodes with higher win rates while also considering less </w:t>
      </w:r>
      <w:r w:rsidR="00F82C57" w:rsidRPr="005429EF">
        <w:rPr>
          <w:lang w:val="en-US"/>
        </w:rPr>
        <w:t>often</w:t>
      </w:r>
      <w:r w:rsidRPr="005429EF">
        <w:rPr>
          <w:lang w:val="en-US"/>
        </w:rPr>
        <w:t xml:space="preserve"> visited nodes for exploration.</w:t>
      </w:r>
    </w:p>
    <w:p w14:paraId="256DD2AF" w14:textId="507723BB" w:rsidR="004645ED" w:rsidRPr="005429EF" w:rsidRDefault="004645ED" w:rsidP="00773D1B">
      <w:pPr>
        <w:pStyle w:val="P-Regular"/>
        <w:numPr>
          <w:ilvl w:val="0"/>
          <w:numId w:val="8"/>
        </w:numPr>
        <w:jc w:val="both"/>
        <w:rPr>
          <w:lang w:val="en-US"/>
        </w:rPr>
      </w:pPr>
      <w:r w:rsidRPr="004645ED">
        <w:rPr>
          <w:lang w:val="en-US"/>
        </w:rPr>
        <w:t xml:space="preserve">In AlphaZero, this step prioritizes nodes that maximize cumulative win rates while </w:t>
      </w:r>
      <w:r w:rsidR="00F82C57" w:rsidRPr="004645ED">
        <w:rPr>
          <w:lang w:val="en-US"/>
        </w:rPr>
        <w:t>keeping</w:t>
      </w:r>
      <w:r w:rsidRPr="004645ED">
        <w:rPr>
          <w:lang w:val="en-US"/>
        </w:rPr>
        <w:t xml:space="preserve"> exploration of less </w:t>
      </w:r>
      <w:r w:rsidR="00BE1473" w:rsidRPr="004645ED">
        <w:rPr>
          <w:lang w:val="en-US"/>
        </w:rPr>
        <w:t>often</w:t>
      </w:r>
      <w:r w:rsidRPr="004645ED">
        <w:rPr>
          <w:lang w:val="en-US"/>
        </w:rPr>
        <w:t xml:space="preserve"> visited options. This is crucial for </w:t>
      </w:r>
      <w:r w:rsidR="00F82C57" w:rsidRPr="004645ED">
        <w:rPr>
          <w:lang w:val="en-US"/>
        </w:rPr>
        <w:t>finding</w:t>
      </w:r>
      <w:r w:rsidRPr="004645ED">
        <w:rPr>
          <w:lang w:val="en-US"/>
        </w:rPr>
        <w:t xml:space="preserve"> </w:t>
      </w:r>
      <w:r w:rsidR="00E13D4A" w:rsidRPr="004645ED">
        <w:rPr>
          <w:lang w:val="en-US"/>
        </w:rPr>
        <w:t>the best</w:t>
      </w:r>
      <w:r w:rsidRPr="004645ED">
        <w:rPr>
          <w:lang w:val="en-US"/>
        </w:rPr>
        <w:t xml:space="preserve"> strategies while avoiding local maxima.</w:t>
      </w:r>
    </w:p>
    <w:p w14:paraId="17DF6395" w14:textId="61E939EF" w:rsidR="004645ED" w:rsidRPr="004645ED" w:rsidRDefault="00E20F24" w:rsidP="00773D1B">
      <w:pPr>
        <w:pStyle w:val="P-Regular"/>
        <w:jc w:val="both"/>
        <w:rPr>
          <w:lang w:val="en-US"/>
        </w:rPr>
      </w:pPr>
      <w:r w:rsidRPr="00E20F24">
        <w:rPr>
          <w:b/>
          <w:bCs/>
        </w:rPr>
        <w:t>Expansion:</w:t>
      </w:r>
      <w:r w:rsidRPr="00E20F24">
        <w:t xml:space="preserve"> </w:t>
      </w:r>
      <w:r w:rsidR="004645ED" w:rsidRPr="004645ED">
        <w:rPr>
          <w:lang w:val="en-US"/>
        </w:rPr>
        <w:t>Conduct random rollouts to evaluate the potential outcome of a state. Simulations play out the game from a given node to the end</w:t>
      </w:r>
      <w:r w:rsidR="004A05DE">
        <w:rPr>
          <w:lang w:val="en-US"/>
        </w:rPr>
        <w:t>, using random actions to estimate</w:t>
      </w:r>
      <w:r w:rsidR="004645ED" w:rsidRPr="004645ED">
        <w:rPr>
          <w:lang w:val="en-US"/>
        </w:rPr>
        <w:t xml:space="preserve"> the value of that state.</w:t>
      </w:r>
    </w:p>
    <w:p w14:paraId="2F2FDE60" w14:textId="77777777" w:rsidR="004645ED" w:rsidRPr="004645ED" w:rsidRDefault="004645ED" w:rsidP="00773D1B">
      <w:pPr>
        <w:pStyle w:val="P-Regular"/>
        <w:numPr>
          <w:ilvl w:val="0"/>
          <w:numId w:val="8"/>
        </w:numPr>
        <w:jc w:val="both"/>
        <w:rPr>
          <w:lang w:val="en-US"/>
        </w:rPr>
      </w:pPr>
      <w:r w:rsidRPr="004645ED">
        <w:rPr>
          <w:lang w:val="en-US"/>
        </w:rPr>
        <w:t>AlphaZero leverages neural network predictions at this stage to prioritize expansions based on likely successful outcomes, enhancing computational efficiency.</w:t>
      </w:r>
    </w:p>
    <w:p w14:paraId="6C614F6E" w14:textId="111361A5" w:rsidR="00E20F24" w:rsidRDefault="00E20F24" w:rsidP="00773D1B">
      <w:pPr>
        <w:pStyle w:val="P-Regular"/>
        <w:jc w:val="both"/>
      </w:pPr>
      <w:r w:rsidRPr="00E20F24">
        <w:rPr>
          <w:b/>
          <w:bCs/>
        </w:rPr>
        <w:t>Simulation:</w:t>
      </w:r>
      <w:r w:rsidRPr="00E20F24">
        <w:t xml:space="preserve"> Conduct random rollouts to evaluate the potential outcome of a state. Simulations play out the game from a given node to the end</w:t>
      </w:r>
      <w:r w:rsidR="004A05DE">
        <w:t>, using random actions to estimate</w:t>
      </w:r>
      <w:r w:rsidRPr="00E20F24">
        <w:t xml:space="preserve"> the value of that state.</w:t>
      </w:r>
    </w:p>
    <w:p w14:paraId="7E12B7BA" w14:textId="77777777" w:rsidR="004645ED" w:rsidRPr="004645ED" w:rsidRDefault="004645ED" w:rsidP="00773D1B">
      <w:pPr>
        <w:pStyle w:val="P-Regular"/>
        <w:numPr>
          <w:ilvl w:val="0"/>
          <w:numId w:val="8"/>
        </w:numPr>
        <w:jc w:val="both"/>
        <w:rPr>
          <w:lang w:val="en-US"/>
        </w:rPr>
      </w:pPr>
      <w:r w:rsidRPr="004645ED">
        <w:rPr>
          <w:lang w:val="en-US"/>
        </w:rPr>
        <w:t>In AlphaZero, simulations are enhanced by value predictions from the neural network, replacing random rollouts with informed estimates that increase accuracy.</w:t>
      </w:r>
    </w:p>
    <w:p w14:paraId="6C3121F0" w14:textId="77777777" w:rsidR="00E20F24" w:rsidRPr="00E20F24" w:rsidRDefault="00E20F24" w:rsidP="00773D1B">
      <w:pPr>
        <w:pStyle w:val="P-Regular"/>
        <w:jc w:val="both"/>
      </w:pPr>
      <w:r w:rsidRPr="00E20F24">
        <w:rPr>
          <w:b/>
          <w:bCs/>
        </w:rPr>
        <w:t>Backpropagation:</w:t>
      </w:r>
      <w:r w:rsidRPr="00E20F24">
        <w:t xml:space="preserve"> Update the statistics of nodes based on simulation results (Browne et al., 2012). Results from simulations propagate back through the tree, updating win rates and visit counts to refine future selections.</w:t>
      </w:r>
    </w:p>
    <w:p w14:paraId="6828670A" w14:textId="77777777" w:rsidR="004645ED" w:rsidRPr="004645ED" w:rsidRDefault="004645ED" w:rsidP="00773D1B">
      <w:pPr>
        <w:pStyle w:val="P-Regular"/>
        <w:numPr>
          <w:ilvl w:val="0"/>
          <w:numId w:val="8"/>
        </w:numPr>
        <w:jc w:val="both"/>
        <w:rPr>
          <w:lang w:val="en-US"/>
        </w:rPr>
      </w:pPr>
      <w:r w:rsidRPr="004645ED">
        <w:rPr>
          <w:lang w:val="en-US"/>
        </w:rPr>
        <w:t>Backpropagation ensures that the performance of every explored path contributes to improving decision-making at the root level.</w:t>
      </w:r>
    </w:p>
    <w:p w14:paraId="6CFAA378" w14:textId="2C7C8FAE" w:rsidR="00615BDC" w:rsidRPr="00615BDC" w:rsidRDefault="00615BDC" w:rsidP="00615BDC">
      <w:pPr>
        <w:rPr>
          <w:b/>
        </w:rPr>
      </w:pPr>
      <w:r w:rsidRPr="00615BDC">
        <w:rPr>
          <w:b/>
        </w:rPr>
        <w:t xml:space="preserve">Advanced Applications </w:t>
      </w:r>
    </w:p>
    <w:p w14:paraId="665E2335" w14:textId="7FB9144B" w:rsidR="00615BDC" w:rsidRPr="00615BDC" w:rsidRDefault="00615BDC" w:rsidP="00773D1B">
      <w:pPr>
        <w:jc w:val="both"/>
      </w:pPr>
      <w:r w:rsidRPr="00615BDC">
        <w:t xml:space="preserve">AlphaZero's methodologies in reinforcement learning </w:t>
      </w:r>
      <w:r w:rsidR="00DC614A">
        <w:t>and</w:t>
      </w:r>
      <w:r w:rsidR="00BA5D78" w:rsidRPr="00BA5D78">
        <w:t xml:space="preserve"> </w:t>
      </w:r>
      <w:r w:rsidR="00BA5D78" w:rsidRPr="004645ED">
        <w:t xml:space="preserve">MCTS's versatility </w:t>
      </w:r>
      <w:r w:rsidR="004A05DE">
        <w:t>have</w:t>
      </w:r>
      <w:r w:rsidR="004A05DE" w:rsidRPr="004645ED">
        <w:t xml:space="preserve"> </w:t>
      </w:r>
      <w:r w:rsidR="00BA5D78" w:rsidRPr="004645ED">
        <w:t>led to adoption in various fields</w:t>
      </w:r>
      <w:r w:rsidR="00BA5D78" w:rsidRPr="00615BDC">
        <w:t xml:space="preserve"> </w:t>
      </w:r>
      <w:r w:rsidRPr="00615BDC">
        <w:t>not confined to traditional board games. Its principles are extendable to more complex gaming environments, such as real-time strategy games or even multiplayer online battle arenas (MOBAs). These environments present unique challenges, including larger state and action spaces</w:t>
      </w:r>
      <w:r w:rsidR="004A05DE">
        <w:t>, as well as</w:t>
      </w:r>
      <w:r w:rsidRPr="00615BDC">
        <w:t xml:space="preserve"> the necessity for real-time decision-making.</w:t>
      </w:r>
    </w:p>
    <w:p w14:paraId="4479A8C2" w14:textId="77777777" w:rsidR="00615BDC" w:rsidRPr="00615BDC" w:rsidRDefault="00615BDC" w:rsidP="00615BDC">
      <w:pPr>
        <w:rPr>
          <w:b/>
        </w:rPr>
      </w:pPr>
      <w:r w:rsidRPr="00615BDC">
        <w:rPr>
          <w:b/>
        </w:rPr>
        <w:t>Extensions to Real-World Problems</w:t>
      </w:r>
    </w:p>
    <w:p w14:paraId="0A4BE1A9" w14:textId="77777777" w:rsidR="00615BDC" w:rsidRPr="00615BDC" w:rsidRDefault="00615BDC" w:rsidP="00773D1B">
      <w:pPr>
        <w:jc w:val="both"/>
      </w:pPr>
      <w:r w:rsidRPr="00615BDC">
        <w:t>Beyond gaming, AlphaZero's techniques are increasingly being adapted for use in diverse real-world applications:</w:t>
      </w:r>
    </w:p>
    <w:p w14:paraId="1C1CD94D" w14:textId="7F69EB5B" w:rsidR="00615BDC" w:rsidRPr="00615BDC" w:rsidRDefault="00615BDC" w:rsidP="00773D1B">
      <w:pPr>
        <w:numPr>
          <w:ilvl w:val="0"/>
          <w:numId w:val="16"/>
        </w:numPr>
        <w:jc w:val="both"/>
        <w:rPr>
          <w:lang w:val="en"/>
        </w:rPr>
      </w:pPr>
      <w:r w:rsidRPr="00615BDC">
        <w:rPr>
          <w:b/>
          <w:bCs/>
          <w:lang w:val="en"/>
        </w:rPr>
        <w:t>Supply Chain Optimization</w:t>
      </w:r>
      <w:r w:rsidRPr="00615BDC">
        <w:rPr>
          <w:lang w:val="en"/>
        </w:rPr>
        <w:t>: AlphaZero-like models can improve planning by simulating various supply chain scenarios to minimize costs and improve efficiency</w:t>
      </w:r>
      <w:r w:rsidR="000C42CD">
        <w:rPr>
          <w:lang w:val="en"/>
        </w:rPr>
        <w:t xml:space="preserve"> </w:t>
      </w:r>
      <w:sdt>
        <w:sdtPr>
          <w:rPr>
            <w:lang w:val="en"/>
          </w:rPr>
          <w:id w:val="-1531098347"/>
          <w:citation/>
        </w:sdtPr>
        <w:sdtContent>
          <w:r w:rsidR="0033068A">
            <w:rPr>
              <w:lang w:val="en"/>
            </w:rPr>
            <w:fldChar w:fldCharType="begin"/>
          </w:r>
          <w:r w:rsidR="0033068A">
            <w:instrText xml:space="preserve"> CITATION Koc06 \l 1033 </w:instrText>
          </w:r>
          <w:r w:rsidR="0033068A">
            <w:rPr>
              <w:lang w:val="en"/>
            </w:rPr>
            <w:fldChar w:fldCharType="separate"/>
          </w:r>
          <w:r w:rsidR="007B46B6" w:rsidRPr="007B46B6">
            <w:rPr>
              <w:noProof/>
            </w:rPr>
            <w:t>[10]</w:t>
          </w:r>
          <w:r w:rsidR="0033068A">
            <w:rPr>
              <w:lang w:val="en"/>
            </w:rPr>
            <w:fldChar w:fldCharType="end"/>
          </w:r>
        </w:sdtContent>
      </w:sdt>
      <w:r w:rsidRPr="00615BDC">
        <w:rPr>
          <w:lang w:val="en"/>
        </w:rPr>
        <w:t>.</w:t>
      </w:r>
      <w:r w:rsidR="00CE6D91">
        <w:rPr>
          <w:lang w:val="en"/>
        </w:rPr>
        <w:t xml:space="preserve"> </w:t>
      </w:r>
      <w:r w:rsidR="00CE6D91" w:rsidRPr="00CE6D91">
        <w:t>MCTS improves the allocation of resources by simulating and selecting actions that minimize costs and maximize throughput.</w:t>
      </w:r>
    </w:p>
    <w:p w14:paraId="19C92EB3" w14:textId="77777777" w:rsidR="00615BDC" w:rsidRPr="00615BDC" w:rsidRDefault="00615BDC" w:rsidP="00773D1B">
      <w:pPr>
        <w:numPr>
          <w:ilvl w:val="0"/>
          <w:numId w:val="16"/>
        </w:numPr>
        <w:jc w:val="both"/>
        <w:rPr>
          <w:lang w:val="en"/>
        </w:rPr>
      </w:pPr>
      <w:r w:rsidRPr="00615BDC">
        <w:rPr>
          <w:b/>
          <w:bCs/>
          <w:lang w:val="en"/>
        </w:rPr>
        <w:t>Financial Trading</w:t>
      </w:r>
      <w:r w:rsidRPr="00615BDC">
        <w:rPr>
          <w:lang w:val="en"/>
        </w:rPr>
        <w:t>: In financial markets, similar algorithms can help in developing strategies for trading stocks or cryptocurrencies by simulating various market conditions and decision-making scenarios.</w:t>
      </w:r>
    </w:p>
    <w:p w14:paraId="561146B1" w14:textId="5F657954" w:rsidR="00615BDC" w:rsidRDefault="00615BDC" w:rsidP="00773D1B">
      <w:pPr>
        <w:numPr>
          <w:ilvl w:val="0"/>
          <w:numId w:val="16"/>
        </w:numPr>
        <w:jc w:val="both"/>
      </w:pPr>
      <w:r w:rsidRPr="00615BDC">
        <w:rPr>
          <w:b/>
          <w:bCs/>
          <w:lang w:val="en"/>
        </w:rPr>
        <w:t>Robotics</w:t>
      </w:r>
      <w:r w:rsidRPr="00615BDC">
        <w:rPr>
          <w:lang w:val="en"/>
        </w:rPr>
        <w:t>: In robotics, these methods can be used for pathfinding and strategic planning, especially in environments where robots must adapt to dynamic obstacles and conditions</w:t>
      </w:r>
      <w:r w:rsidRPr="00615BDC">
        <w:t xml:space="preserve"> </w:t>
      </w:r>
      <w:sdt>
        <w:sdtPr>
          <w:id w:val="-1301912716"/>
          <w:citation/>
        </w:sdtPr>
        <w:sdtContent>
          <w:r w:rsidRPr="00615BDC">
            <w:fldChar w:fldCharType="begin"/>
          </w:r>
          <w:r w:rsidRPr="00615BDC">
            <w:instrText xml:space="preserve"> CITATION Silvera \l 1033 </w:instrText>
          </w:r>
          <w:r w:rsidRPr="00615BDC">
            <w:fldChar w:fldCharType="separate"/>
          </w:r>
          <w:r w:rsidR="007B46B6" w:rsidRPr="007B46B6">
            <w:rPr>
              <w:noProof/>
            </w:rPr>
            <w:t>[5]</w:t>
          </w:r>
          <w:r w:rsidRPr="00615BDC">
            <w:fldChar w:fldCharType="end"/>
          </w:r>
        </w:sdtContent>
      </w:sdt>
      <w:r w:rsidRPr="00615BDC">
        <w:t>.</w:t>
      </w:r>
      <w:r w:rsidR="003958BF">
        <w:t xml:space="preserve"> </w:t>
      </w:r>
    </w:p>
    <w:p w14:paraId="61B67ACC" w14:textId="5909714F" w:rsidR="00615BDC" w:rsidRDefault="008A21A9" w:rsidP="00773D1B">
      <w:pPr>
        <w:numPr>
          <w:ilvl w:val="0"/>
          <w:numId w:val="16"/>
        </w:numPr>
        <w:jc w:val="both"/>
      </w:pPr>
      <w:r w:rsidRPr="008A21A9">
        <w:rPr>
          <w:b/>
          <w:bCs/>
        </w:rPr>
        <w:t>Games</w:t>
      </w:r>
      <w:r>
        <w:t>: AlphaZero’s use of MCTS enabled strategic planning in chess, Go, and Connect4. For instance, MCTS allowed AlphaZero to evaluate millions of potential moves in real-time, finding the best strategies even in complex game states.</w:t>
      </w:r>
    </w:p>
    <w:p w14:paraId="0150C328" w14:textId="72DFA435" w:rsidR="004614D1" w:rsidRDefault="00096CBB" w:rsidP="00773D1B">
      <w:pPr>
        <w:jc w:val="both"/>
      </w:pPr>
      <w:r w:rsidRPr="00096CBB">
        <w:t xml:space="preserve">The feedback loop between self-play, model training, and policy refinement is central to AlphaZero’s learning cycle. </w:t>
      </w:r>
      <w:r w:rsidRPr="00096CBB">
        <w:rPr>
          <w:i/>
          <w:iCs/>
        </w:rPr>
        <w:t>Figure 9.3</w:t>
      </w:r>
      <w:r w:rsidRPr="00096CBB">
        <w:t xml:space="preserve"> visualizes this training loop, highlighting how the system evolves by learning from its own games.</w:t>
      </w:r>
    </w:p>
    <w:p w14:paraId="2337F9A3" w14:textId="77777777" w:rsidR="00347265" w:rsidRDefault="006F5D0A" w:rsidP="00757D49">
      <w:pPr>
        <w:keepNext/>
        <w:jc w:val="center"/>
      </w:pPr>
      <w:r>
        <w:rPr>
          <w:noProof/>
        </w:rPr>
        <w:drawing>
          <wp:inline distT="0" distB="0" distL="0" distR="0" wp14:anchorId="234A0DFC" wp14:editId="2C1CFB0C">
            <wp:extent cx="3657600" cy="3657600"/>
            <wp:effectExtent l="0" t="0" r="0" b="0"/>
            <wp:docPr id="201757163" name="Picture 14"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57163" name="Picture 14" descr="A diagram of a company&#10;&#10;AI-generated content may be incorrect."/>
                    <pic:cNvPicPr/>
                  </pic:nvPicPr>
                  <pic:blipFill>
                    <a:blip r:embed="rId13"/>
                    <a:stretch>
                      <a:fillRect/>
                    </a:stretch>
                  </pic:blipFill>
                  <pic:spPr>
                    <a:xfrm>
                      <a:off x="0" y="0"/>
                      <a:ext cx="3657600" cy="3657600"/>
                    </a:xfrm>
                    <a:prstGeom prst="rect">
                      <a:avLst/>
                    </a:prstGeom>
                  </pic:spPr>
                </pic:pic>
              </a:graphicData>
            </a:graphic>
          </wp:inline>
        </w:drawing>
      </w:r>
    </w:p>
    <w:p w14:paraId="17BF3BB0" w14:textId="0FD64E15" w:rsidR="000D22A6" w:rsidRDefault="00347265" w:rsidP="00347265">
      <w:pPr>
        <w:pStyle w:val="Caption"/>
        <w:jc w:val="center"/>
      </w:pPr>
      <w:r>
        <w:t>Figure 9.</w:t>
      </w:r>
      <w:r>
        <w:fldChar w:fldCharType="begin"/>
      </w:r>
      <w:r>
        <w:instrText xml:space="preserve"> SEQ Figure \* ARABIC </w:instrText>
      </w:r>
      <w:r>
        <w:fldChar w:fldCharType="separate"/>
      </w:r>
      <w:r>
        <w:rPr>
          <w:noProof/>
        </w:rPr>
        <w:t>3</w:t>
      </w:r>
      <w:r>
        <w:fldChar w:fldCharType="end"/>
      </w:r>
      <w:r>
        <w:t xml:space="preserve"> </w:t>
      </w:r>
      <w:r w:rsidRPr="0032727E">
        <w:t>Real-World AlphaZero Extensions</w:t>
      </w:r>
    </w:p>
    <w:p w14:paraId="1FD415B4" w14:textId="067ABBA6" w:rsidR="00015BD1" w:rsidRDefault="003700BD" w:rsidP="00773D1B">
      <w:pPr>
        <w:jc w:val="both"/>
      </w:pPr>
      <w:r w:rsidRPr="003700BD">
        <w:t xml:space="preserve">Self-play generates data, which is used to train the network, producing a stronger model that drives the next </w:t>
      </w:r>
      <w:r w:rsidR="004A05DE">
        <w:t>0</w:t>
      </w:r>
      <w:r w:rsidRPr="003700BD">
        <w:t>iteration.</w:t>
      </w:r>
    </w:p>
    <w:p w14:paraId="39045D08" w14:textId="572E13D5" w:rsidR="00AF0688" w:rsidRPr="00AF0688" w:rsidRDefault="00AF0688" w:rsidP="001C41CA">
      <w:pPr>
        <w:pStyle w:val="H2-Heading"/>
      </w:pPr>
      <w:r w:rsidRPr="00AF0688">
        <w:t>Code Example: Basic MCTS Implementation</w:t>
      </w:r>
    </w:p>
    <w:p w14:paraId="7771BFB7" w14:textId="5E1BDEB5" w:rsidR="00AF0688" w:rsidRPr="00AF0688" w:rsidRDefault="004A05DE" w:rsidP="00773D1B">
      <w:pPr>
        <w:pStyle w:val="P-Regular"/>
        <w:jc w:val="both"/>
        <w:rPr>
          <w:lang w:val="en-US"/>
        </w:rPr>
      </w:pPr>
      <w:r>
        <w:t>Monte Carlo Tree Search (MCTS) is a key component in decision-making algorithms like AlphaZero, allowing systematic exploration and assessment of potential outcomes in complex environments. The following implementation demonstrates the essential structure of MCTS, highlighting its role in balancing the exploration of less-visited nodes and the exploitation of known high-value nodes to make optimal decisions in strategic situations.</w:t>
      </w:r>
    </w:p>
    <w:p w14:paraId="5D52D0FC" w14:textId="79D6F5BD" w:rsidR="001C41CA" w:rsidRDefault="001C41CA" w:rsidP="001C41CA">
      <w:pPr>
        <w:pStyle w:val="SC-Source"/>
      </w:pPr>
      <w:r>
        <w:t>`python</w:t>
      </w:r>
    </w:p>
    <w:p w14:paraId="61D4B814" w14:textId="326B66C8" w:rsidR="00AF0688" w:rsidRPr="00AF0688" w:rsidRDefault="00AF0688" w:rsidP="001C41CA">
      <w:pPr>
        <w:pStyle w:val="SC-Source"/>
      </w:pPr>
      <w:r w:rsidRPr="00AF0688">
        <w:t>import random</w:t>
      </w:r>
    </w:p>
    <w:p w14:paraId="38A6C6FC" w14:textId="77777777" w:rsidR="00AF0688" w:rsidRPr="00AF0688" w:rsidRDefault="00AF0688" w:rsidP="001C41CA">
      <w:pPr>
        <w:pStyle w:val="SC-Source"/>
      </w:pPr>
    </w:p>
    <w:p w14:paraId="712C84B7" w14:textId="77777777" w:rsidR="00AF0688" w:rsidRPr="00AF0688" w:rsidRDefault="4854C874" w:rsidP="001C41CA">
      <w:pPr>
        <w:pStyle w:val="SC-Source"/>
      </w:pPr>
      <w:r w:rsidRPr="4854C874">
        <w:rPr>
          <w:lang w:val="en-US"/>
        </w:rPr>
        <w:t>class MCTSNode:</w:t>
      </w:r>
    </w:p>
    <w:p w14:paraId="53EC5225" w14:textId="77777777" w:rsidR="00AF0688" w:rsidRPr="00AF0688" w:rsidRDefault="4854C874" w:rsidP="001C41CA">
      <w:pPr>
        <w:pStyle w:val="SC-Source"/>
      </w:pPr>
      <w:r w:rsidRPr="4854C874">
        <w:rPr>
          <w:lang w:val="en-US"/>
        </w:rPr>
        <w:t xml:space="preserve">    def __init__(self, state, parent=None):</w:t>
      </w:r>
    </w:p>
    <w:p w14:paraId="2C184469" w14:textId="77777777" w:rsidR="00AF0688" w:rsidRPr="00AF0688" w:rsidRDefault="4854C874" w:rsidP="001C41CA">
      <w:pPr>
        <w:pStyle w:val="SC-Source"/>
      </w:pPr>
      <w:r w:rsidRPr="4854C874">
        <w:rPr>
          <w:lang w:val="en-US"/>
        </w:rPr>
        <w:t xml:space="preserve">        self.state = state</w:t>
      </w:r>
    </w:p>
    <w:p w14:paraId="3A054A5C" w14:textId="77777777" w:rsidR="00AF0688" w:rsidRPr="00AF0688" w:rsidRDefault="4854C874" w:rsidP="001C41CA">
      <w:pPr>
        <w:pStyle w:val="SC-Source"/>
      </w:pPr>
      <w:r w:rsidRPr="4854C874">
        <w:rPr>
          <w:lang w:val="en-US"/>
        </w:rPr>
        <w:t xml:space="preserve">        self.parent = parent</w:t>
      </w:r>
    </w:p>
    <w:p w14:paraId="78027992" w14:textId="77777777" w:rsidR="00AF0688" w:rsidRPr="00AF0688" w:rsidRDefault="4854C874" w:rsidP="001C41CA">
      <w:pPr>
        <w:pStyle w:val="SC-Source"/>
      </w:pPr>
      <w:r w:rsidRPr="4854C874">
        <w:rPr>
          <w:lang w:val="en-US"/>
        </w:rPr>
        <w:t xml:space="preserve">        self.children = []</w:t>
      </w:r>
    </w:p>
    <w:p w14:paraId="11FEC131" w14:textId="77777777" w:rsidR="00AF0688" w:rsidRPr="00AF0688" w:rsidRDefault="4854C874" w:rsidP="001C41CA">
      <w:pPr>
        <w:pStyle w:val="SC-Source"/>
      </w:pPr>
      <w:r w:rsidRPr="4854C874">
        <w:rPr>
          <w:lang w:val="en-US"/>
        </w:rPr>
        <w:t xml:space="preserve">        self.visits = 0</w:t>
      </w:r>
    </w:p>
    <w:p w14:paraId="75461EAF" w14:textId="77777777" w:rsidR="00AF0688" w:rsidRPr="00AF0688" w:rsidRDefault="4854C874" w:rsidP="001C41CA">
      <w:pPr>
        <w:pStyle w:val="SC-Source"/>
      </w:pPr>
      <w:r w:rsidRPr="4854C874">
        <w:rPr>
          <w:lang w:val="en-US"/>
        </w:rPr>
        <w:t xml:space="preserve">        self.wins = 0</w:t>
      </w:r>
    </w:p>
    <w:p w14:paraId="1E140E05" w14:textId="77777777" w:rsidR="00AF0688" w:rsidRPr="00AF0688" w:rsidRDefault="4854C874" w:rsidP="001C41CA">
      <w:pPr>
        <w:pStyle w:val="SC-Source"/>
      </w:pPr>
      <w:r w:rsidRPr="4854C874">
        <w:rPr>
          <w:lang w:val="en-US"/>
        </w:rPr>
        <w:t xml:space="preserve">        self.untried_actions = self.get_legal_actions()</w:t>
      </w:r>
    </w:p>
    <w:p w14:paraId="026AA5C5" w14:textId="77777777" w:rsidR="00AF0688" w:rsidRPr="00AF0688" w:rsidRDefault="00AF0688" w:rsidP="001C41CA">
      <w:pPr>
        <w:pStyle w:val="SC-Source"/>
      </w:pPr>
    </w:p>
    <w:p w14:paraId="506622C6" w14:textId="77777777" w:rsidR="00AF0688" w:rsidRDefault="4854C874" w:rsidP="001C41CA">
      <w:pPr>
        <w:pStyle w:val="SC-Source"/>
      </w:pPr>
      <w:r w:rsidRPr="4854C874">
        <w:rPr>
          <w:lang w:val="en-US"/>
        </w:rPr>
        <w:t xml:space="preserve">    def get_legal_actions(self):</w:t>
      </w:r>
    </w:p>
    <w:p w14:paraId="49444CA6" w14:textId="20EBB845" w:rsidR="00587C8C" w:rsidRPr="00AF0688" w:rsidRDefault="00587C8C" w:rsidP="001C41CA">
      <w:pPr>
        <w:pStyle w:val="SC-Source"/>
      </w:pPr>
      <w:r>
        <w:t xml:space="preserve">        </w:t>
      </w:r>
      <w:r w:rsidRPr="00587C8C">
        <w:rPr>
          <w:lang w:val="en-US"/>
        </w:rPr>
        <w:t># This function should return the legal actions from this state</w:t>
      </w:r>
    </w:p>
    <w:p w14:paraId="7950E636" w14:textId="77777777" w:rsidR="00AF0688" w:rsidRPr="00AF0688" w:rsidRDefault="00AF0688" w:rsidP="001C41CA">
      <w:pPr>
        <w:pStyle w:val="SC-Source"/>
      </w:pPr>
      <w:r w:rsidRPr="00AF0688">
        <w:t xml:space="preserve">        return ['action1', 'action2', 'action3']</w:t>
      </w:r>
    </w:p>
    <w:p w14:paraId="2F9CA61F" w14:textId="77777777" w:rsidR="00AF0688" w:rsidRPr="00AF0688" w:rsidRDefault="00AF0688" w:rsidP="001C41CA">
      <w:pPr>
        <w:pStyle w:val="SC-Source"/>
      </w:pPr>
    </w:p>
    <w:p w14:paraId="279DBA85" w14:textId="77777777" w:rsidR="00AF0688" w:rsidRDefault="4854C874" w:rsidP="001C41CA">
      <w:pPr>
        <w:pStyle w:val="SC-Source"/>
      </w:pPr>
      <w:r w:rsidRPr="4854C874">
        <w:rPr>
          <w:lang w:val="en-US"/>
        </w:rPr>
        <w:t xml:space="preserve">    def select_child(self):</w:t>
      </w:r>
    </w:p>
    <w:p w14:paraId="0B6A7A22" w14:textId="6DB3D0CE" w:rsidR="00CE3E2D" w:rsidRPr="00AF0688" w:rsidRDefault="00CE3E2D" w:rsidP="001C41CA">
      <w:pPr>
        <w:pStyle w:val="SC-Source"/>
      </w:pPr>
      <w:r>
        <w:t xml:space="preserve">        </w:t>
      </w:r>
      <w:r w:rsidRPr="00CE3E2D">
        <w:rPr>
          <w:lang w:val="en-US"/>
        </w:rPr>
        <w:t># Select a child node with the highest UCB1 score</w:t>
      </w:r>
    </w:p>
    <w:p w14:paraId="69095030" w14:textId="77777777" w:rsidR="00AF0688" w:rsidRPr="00AF0688" w:rsidRDefault="4854C874" w:rsidP="001C41CA">
      <w:pPr>
        <w:pStyle w:val="SC-Source"/>
      </w:pPr>
      <w:r w:rsidRPr="4854C874">
        <w:rPr>
          <w:lang w:val="en-US"/>
        </w:rPr>
        <w:t xml:space="preserve">        return max(self.children, key=lambda c: c.wins / c.visits + (2 * (2 * self.visits / c.visits)**0.5))</w:t>
      </w:r>
    </w:p>
    <w:p w14:paraId="25563368" w14:textId="77777777" w:rsidR="00AF0688" w:rsidRPr="00AF0688" w:rsidRDefault="00AF0688" w:rsidP="001C41CA">
      <w:pPr>
        <w:pStyle w:val="SC-Source"/>
      </w:pPr>
    </w:p>
    <w:p w14:paraId="76FEDAD2" w14:textId="77777777" w:rsidR="00AF0688" w:rsidRDefault="00AF0688" w:rsidP="001C41CA">
      <w:pPr>
        <w:pStyle w:val="SC-Source"/>
      </w:pPr>
      <w:r w:rsidRPr="00AF0688">
        <w:t xml:space="preserve">    def expand(self):</w:t>
      </w:r>
    </w:p>
    <w:p w14:paraId="61BB2D69" w14:textId="23DC1CE5" w:rsidR="00D212A1" w:rsidRPr="00AF0688" w:rsidRDefault="00D212A1" w:rsidP="001C41CA">
      <w:pPr>
        <w:pStyle w:val="SC-Source"/>
      </w:pPr>
      <w:r>
        <w:t xml:space="preserve">        </w:t>
      </w:r>
      <w:r w:rsidRPr="00D212A1">
        <w:rPr>
          <w:lang w:val="en-US"/>
        </w:rPr>
        <w:t># Expand the tree by creating a new child node</w:t>
      </w:r>
    </w:p>
    <w:p w14:paraId="2A1D936A" w14:textId="77777777" w:rsidR="00AF0688" w:rsidRPr="00AF0688" w:rsidRDefault="4854C874" w:rsidP="001C41CA">
      <w:pPr>
        <w:pStyle w:val="SC-Source"/>
      </w:pPr>
      <w:r w:rsidRPr="4854C874">
        <w:rPr>
          <w:lang w:val="en-US"/>
        </w:rPr>
        <w:t xml:space="preserve">        action = self.untried_actions.pop()</w:t>
      </w:r>
    </w:p>
    <w:p w14:paraId="4BAD1D5A" w14:textId="77777777" w:rsidR="00AF0688" w:rsidRPr="00AF0688" w:rsidRDefault="4854C874" w:rsidP="001C41CA">
      <w:pPr>
        <w:pStyle w:val="SC-Source"/>
      </w:pPr>
      <w:r w:rsidRPr="4854C874">
        <w:rPr>
          <w:lang w:val="en-US"/>
        </w:rPr>
        <w:t xml:space="preserve">        next_state = self.state.perform_action(action)</w:t>
      </w:r>
    </w:p>
    <w:p w14:paraId="4B4BE959" w14:textId="77777777" w:rsidR="00AF0688" w:rsidRPr="00AF0688" w:rsidRDefault="4854C874" w:rsidP="001C41CA">
      <w:pPr>
        <w:pStyle w:val="SC-Source"/>
      </w:pPr>
      <w:r w:rsidRPr="4854C874">
        <w:rPr>
          <w:lang w:val="en-US"/>
        </w:rPr>
        <w:t xml:space="preserve">        child_node = MCTSNode(next_state, self)</w:t>
      </w:r>
    </w:p>
    <w:p w14:paraId="3A43EB80" w14:textId="77777777" w:rsidR="00AF0688" w:rsidRPr="00AF0688" w:rsidRDefault="4854C874" w:rsidP="001C41CA">
      <w:pPr>
        <w:pStyle w:val="SC-Source"/>
      </w:pPr>
      <w:r w:rsidRPr="4854C874">
        <w:rPr>
          <w:lang w:val="en-US"/>
        </w:rPr>
        <w:t xml:space="preserve">        self.children.append(child_node)</w:t>
      </w:r>
    </w:p>
    <w:p w14:paraId="5AAE641E" w14:textId="77777777" w:rsidR="00AF0688" w:rsidRDefault="4854C874" w:rsidP="4854C874">
      <w:pPr>
        <w:pStyle w:val="SC-Source"/>
        <w:rPr>
          <w:lang w:val="en-US"/>
        </w:rPr>
      </w:pPr>
      <w:r w:rsidRPr="4854C874">
        <w:rPr>
          <w:lang w:val="en-US"/>
        </w:rPr>
        <w:t xml:space="preserve">        return child_node</w:t>
      </w:r>
    </w:p>
    <w:p w14:paraId="60BF45EA" w14:textId="77777777" w:rsidR="00BD2542" w:rsidRDefault="00BD2542" w:rsidP="001C41CA">
      <w:pPr>
        <w:pStyle w:val="SC-Source"/>
      </w:pPr>
    </w:p>
    <w:p w14:paraId="27031C30" w14:textId="2885494D" w:rsidR="00BD2542" w:rsidRPr="00BD2542" w:rsidRDefault="005E3233" w:rsidP="005E3233">
      <w:pPr>
        <w:pStyle w:val="SC-Source"/>
        <w:rPr>
          <w:lang w:val="en-US"/>
        </w:rPr>
      </w:pPr>
      <w:r>
        <w:rPr>
          <w:lang w:val="en-US"/>
        </w:rPr>
        <w:t xml:space="preserve">    </w:t>
      </w:r>
      <w:r w:rsidR="00BD2542" w:rsidRPr="00BD2542">
        <w:rPr>
          <w:lang w:val="en-US"/>
        </w:rPr>
        <w:t>def simulate(self):</w:t>
      </w:r>
      <w:r w:rsidR="00BD2542" w:rsidRPr="00BD2542">
        <w:rPr>
          <w:lang w:val="en-US"/>
        </w:rPr>
        <w:br/>
        <w:t xml:space="preserve">        # Simulate a random playout from this node</w:t>
      </w:r>
      <w:r w:rsidR="00BD2542" w:rsidRPr="00BD2542">
        <w:rPr>
          <w:lang w:val="en-US"/>
        </w:rPr>
        <w:br/>
        <w:t xml:space="preserve">        current_node = self</w:t>
      </w:r>
      <w:r w:rsidR="00BD2542" w:rsidRPr="00BD2542">
        <w:rPr>
          <w:lang w:val="en-US"/>
        </w:rPr>
        <w:br/>
        <w:t xml:space="preserve">        while not current_node.is_terminal():</w:t>
      </w:r>
      <w:r w:rsidR="00BD2542" w:rsidRPr="00BD2542">
        <w:rPr>
          <w:lang w:val="en-US"/>
        </w:rPr>
        <w:br/>
        <w:t xml:space="preserve">            current_node = random.choice(current_node.get_legal_actions())</w:t>
      </w:r>
      <w:r w:rsidR="00BD2542" w:rsidRPr="00BD2542">
        <w:rPr>
          <w:lang w:val="en-US"/>
        </w:rPr>
        <w:br/>
        <w:t xml:space="preserve">        return current_node.get_result()</w:t>
      </w:r>
    </w:p>
    <w:p w14:paraId="41696EBE" w14:textId="77777777" w:rsidR="00BD2542" w:rsidRPr="00AF0688" w:rsidRDefault="00BD2542" w:rsidP="001C41CA">
      <w:pPr>
        <w:pStyle w:val="SC-Source"/>
      </w:pPr>
    </w:p>
    <w:p w14:paraId="122421E3" w14:textId="77777777" w:rsidR="00AF0688" w:rsidRDefault="4854C874" w:rsidP="001C41CA">
      <w:pPr>
        <w:pStyle w:val="SC-Source"/>
      </w:pPr>
      <w:r w:rsidRPr="4854C874">
        <w:rPr>
          <w:lang w:val="en-US"/>
        </w:rPr>
        <w:t xml:space="preserve">    def backpropagate(self, result):</w:t>
      </w:r>
    </w:p>
    <w:p w14:paraId="179F1308" w14:textId="389DF67F" w:rsidR="006C1092" w:rsidRPr="00AF0688" w:rsidRDefault="006C1092" w:rsidP="001C41CA">
      <w:pPr>
        <w:pStyle w:val="SC-Source"/>
      </w:pPr>
      <w:r>
        <w:t xml:space="preserve">    </w:t>
      </w:r>
      <w:r w:rsidRPr="006C1092">
        <w:rPr>
          <w:lang w:val="en-US"/>
        </w:rPr>
        <w:t># Update nodes with the simulation result</w:t>
      </w:r>
    </w:p>
    <w:p w14:paraId="0F34BFBC" w14:textId="77777777" w:rsidR="00AF0688" w:rsidRPr="00AF0688" w:rsidRDefault="4854C874" w:rsidP="001C41CA">
      <w:pPr>
        <w:pStyle w:val="SC-Source"/>
      </w:pPr>
      <w:r w:rsidRPr="4854C874">
        <w:rPr>
          <w:lang w:val="en-US"/>
        </w:rPr>
        <w:t xml:space="preserve">        self.visits += 1</w:t>
      </w:r>
    </w:p>
    <w:p w14:paraId="75AC4099" w14:textId="77777777" w:rsidR="00AF0688" w:rsidRPr="00AF0688" w:rsidRDefault="4854C874" w:rsidP="001C41CA">
      <w:pPr>
        <w:pStyle w:val="SC-Source"/>
      </w:pPr>
      <w:r w:rsidRPr="4854C874">
        <w:rPr>
          <w:lang w:val="en-US"/>
        </w:rPr>
        <w:t xml:space="preserve">        self.wins += result</w:t>
      </w:r>
    </w:p>
    <w:p w14:paraId="6C371B5A" w14:textId="77777777" w:rsidR="00AF0688" w:rsidRPr="00AF0688" w:rsidRDefault="4854C874" w:rsidP="001C41CA">
      <w:pPr>
        <w:pStyle w:val="SC-Source"/>
      </w:pPr>
      <w:r w:rsidRPr="4854C874">
        <w:rPr>
          <w:lang w:val="en-US"/>
        </w:rPr>
        <w:t xml:space="preserve">        if self.parent:</w:t>
      </w:r>
    </w:p>
    <w:p w14:paraId="19212995" w14:textId="77777777" w:rsidR="00AF0688" w:rsidRDefault="4854C874" w:rsidP="001C41CA">
      <w:pPr>
        <w:pStyle w:val="SC-Source"/>
      </w:pPr>
      <w:r w:rsidRPr="4854C874">
        <w:rPr>
          <w:lang w:val="en-US"/>
        </w:rPr>
        <w:t xml:space="preserve">            self.parent.backpropagate(result)</w:t>
      </w:r>
    </w:p>
    <w:p w14:paraId="05CDD261" w14:textId="77777777" w:rsidR="00B447F0" w:rsidRDefault="00B447F0" w:rsidP="001C41CA">
      <w:pPr>
        <w:pStyle w:val="SC-Source"/>
      </w:pPr>
    </w:p>
    <w:p w14:paraId="1E509A42" w14:textId="2EBDDAD7" w:rsidR="00B447F0" w:rsidRPr="00B447F0" w:rsidRDefault="00B447F0" w:rsidP="00B447F0">
      <w:pPr>
        <w:pStyle w:val="SC-Source"/>
        <w:rPr>
          <w:lang w:val="en-US"/>
        </w:rPr>
      </w:pPr>
      <w:r>
        <w:rPr>
          <w:lang w:val="en-US"/>
        </w:rPr>
        <w:t xml:space="preserve">    </w:t>
      </w:r>
      <w:r w:rsidRPr="00B447F0">
        <w:rPr>
          <w:lang w:val="en-US"/>
        </w:rPr>
        <w:t>def monte_carlo_tree_search(root, iterations=1000):</w:t>
      </w:r>
      <w:r w:rsidRPr="00B447F0">
        <w:rPr>
          <w:lang w:val="en-US"/>
        </w:rPr>
        <w:br/>
        <w:t xml:space="preserve">    </w:t>
      </w:r>
      <w:r w:rsidR="00110A3C">
        <w:rPr>
          <w:lang w:val="en-US"/>
        </w:rPr>
        <w:t xml:space="preserve">  </w:t>
      </w:r>
      <w:r w:rsidRPr="00B447F0">
        <w:rPr>
          <w:lang w:val="en-US"/>
        </w:rPr>
        <w:t>for _ in range(iterations):</w:t>
      </w:r>
      <w:r w:rsidRPr="00B447F0">
        <w:rPr>
          <w:lang w:val="en-US"/>
        </w:rPr>
        <w:br/>
        <w:t xml:space="preserve">        node = root</w:t>
      </w:r>
      <w:r w:rsidRPr="00B447F0">
        <w:rPr>
          <w:lang w:val="en-US"/>
        </w:rPr>
        <w:br/>
        <w:t xml:space="preserve">        while node.untried_actions == [] and node.children != []:</w:t>
      </w:r>
      <w:r w:rsidRPr="00B447F0">
        <w:rPr>
          <w:lang w:val="en-US"/>
        </w:rPr>
        <w:br/>
        <w:t xml:space="preserve">            node = node.select_child()</w:t>
      </w:r>
      <w:r w:rsidRPr="00B447F0">
        <w:rPr>
          <w:lang w:val="en-US"/>
        </w:rPr>
        <w:br/>
        <w:t xml:space="preserve">        if node.untried_actions != []:</w:t>
      </w:r>
      <w:r w:rsidRPr="00B447F0">
        <w:rPr>
          <w:lang w:val="en-US"/>
        </w:rPr>
        <w:br/>
        <w:t xml:space="preserve">            node = node.expand()</w:t>
      </w:r>
      <w:r w:rsidRPr="00B447F0">
        <w:rPr>
          <w:lang w:val="en-US"/>
        </w:rPr>
        <w:br/>
        <w:t xml:space="preserve">        result = node.simulate()</w:t>
      </w:r>
      <w:r w:rsidRPr="00B447F0">
        <w:rPr>
          <w:lang w:val="en-US"/>
        </w:rPr>
        <w:br/>
        <w:t xml:space="preserve">        node.backpropagate(result)</w:t>
      </w:r>
    </w:p>
    <w:p w14:paraId="323F5C01" w14:textId="0DBB9C65" w:rsidR="00B447F0" w:rsidRPr="00110A3C" w:rsidRDefault="00B447F0" w:rsidP="001C41CA">
      <w:pPr>
        <w:pStyle w:val="SC-Source"/>
        <w:rPr>
          <w:lang w:val="en-US"/>
        </w:rPr>
      </w:pPr>
      <w:r w:rsidRPr="00B447F0">
        <w:rPr>
          <w:lang w:val="en-US"/>
        </w:rPr>
        <w:t># Example usage</w:t>
      </w:r>
      <w:r w:rsidRPr="00B447F0">
        <w:rPr>
          <w:lang w:val="en-US"/>
        </w:rPr>
        <w:br/>
        <w:t>initial_state = GameState()</w:t>
      </w:r>
      <w:r w:rsidRPr="00B447F0">
        <w:rPr>
          <w:lang w:val="en-US"/>
        </w:rPr>
        <w:br/>
        <w:t>root_node = MCTSNode(initial_state)</w:t>
      </w:r>
      <w:r w:rsidRPr="00B447F0">
        <w:rPr>
          <w:lang w:val="en-US"/>
        </w:rPr>
        <w:br/>
        <w:t>monte_carlo_tree_search(root_node)</w:t>
      </w:r>
    </w:p>
    <w:p w14:paraId="41DEE439" w14:textId="1EE63D6B" w:rsidR="001C41CA" w:rsidRPr="00AF0688" w:rsidRDefault="001C41CA" w:rsidP="001C41CA">
      <w:pPr>
        <w:pStyle w:val="SC-Source"/>
      </w:pPr>
      <w:r>
        <w:t>`</w:t>
      </w:r>
    </w:p>
    <w:p w14:paraId="64618E8B" w14:textId="307094A3" w:rsidR="0083420F" w:rsidRDefault="0083420F" w:rsidP="00773D1B">
      <w:pPr>
        <w:pStyle w:val="P-Regular"/>
        <w:jc w:val="both"/>
        <w:rPr>
          <w:lang w:val="en-US"/>
        </w:rPr>
      </w:pPr>
      <w:r w:rsidRPr="00AF0688">
        <w:rPr>
          <w:lang w:val="en-US"/>
        </w:rPr>
        <w:t xml:space="preserve">This code defines the core mechanics of Connect4, enabling move validation, game state representation, and </w:t>
      </w:r>
      <w:r w:rsidR="00317BCF">
        <w:rPr>
          <w:lang w:val="en-US"/>
        </w:rPr>
        <w:t>identifying legal moves</w:t>
      </w:r>
      <w:r w:rsidRPr="00AF0688">
        <w:rPr>
          <w:lang w:val="en-US"/>
        </w:rPr>
        <w:t>.</w:t>
      </w:r>
    </w:p>
    <w:p w14:paraId="28450389" w14:textId="6FD247B5" w:rsidR="00AF0688" w:rsidRDefault="0083420F" w:rsidP="00773D1B">
      <w:pPr>
        <w:pStyle w:val="P-Regular"/>
        <w:jc w:val="both"/>
        <w:rPr>
          <w:lang w:val="en-US"/>
        </w:rPr>
      </w:pPr>
      <w:r>
        <w:t>It</w:t>
      </w:r>
      <w:r w:rsidRPr="00C52D9A">
        <w:t xml:space="preserve"> illustrates the fundamental processes of MCTS and their functional significance in decision-making. The </w:t>
      </w:r>
      <w:r w:rsidRPr="00C52D9A">
        <w:rPr>
          <w:rStyle w:val="P-Code"/>
        </w:rPr>
        <w:t>select_child</w:t>
      </w:r>
      <w:r w:rsidRPr="00C52D9A">
        <w:t xml:space="preserve"> method employs the Upper Confidence Bound (UCB1) formula to strategically navigate the tree, balancing the exploration of less-visited nodes with the exploitation of high-value nodes. The </w:t>
      </w:r>
      <w:r w:rsidRPr="00C52D9A">
        <w:rPr>
          <w:rStyle w:val="P-Code"/>
        </w:rPr>
        <w:t>expand</w:t>
      </w:r>
      <w:r w:rsidRPr="00C52D9A">
        <w:t xml:space="preserve"> method introduces new nodes into the search tree, ensuring that the algorithm continuously evaluates unexplored actions to discover </w:t>
      </w:r>
      <w:r w:rsidR="00E13D4A" w:rsidRPr="00C52D9A">
        <w:t>the best</w:t>
      </w:r>
      <w:r w:rsidRPr="00C52D9A">
        <w:t xml:space="preserve"> outcomes. The </w:t>
      </w:r>
      <w:r w:rsidRPr="00C52D9A">
        <w:rPr>
          <w:rStyle w:val="P-Code"/>
        </w:rPr>
        <w:t>backpropagate</w:t>
      </w:r>
      <w:r w:rsidRPr="00C52D9A">
        <w:t xml:space="preserve"> method iteratively updates the statistics of visited nodes, propagating the results of simulated outcomes back through the tree to refine decision-making at all levels. Together, these methods enable a systematic and adaptive approach to navigating complex decision spaces, forming the backbone of advanced AI implementations like AlphaZero. By integrating this structure with neural network predictions, AlphaZero enhances the computational efficiency and accuracy of traditional MCTS methods.</w:t>
      </w:r>
    </w:p>
    <w:p w14:paraId="068C841C" w14:textId="77777777" w:rsidR="008B686C" w:rsidRPr="008B686C" w:rsidRDefault="008B686C" w:rsidP="008B686C">
      <w:pPr>
        <w:pStyle w:val="P-Regular"/>
      </w:pPr>
      <w:r w:rsidRPr="008B686C">
        <w:rPr>
          <w:b/>
          <w:bCs/>
        </w:rPr>
        <w:t>Code Example: Implementing MCTS for a Simple Game</w:t>
      </w:r>
    </w:p>
    <w:p w14:paraId="3E12941C" w14:textId="4E01CC3D" w:rsidR="00E459AB" w:rsidRPr="008B686C" w:rsidRDefault="00E459AB" w:rsidP="00773D1B">
      <w:pPr>
        <w:pStyle w:val="P-Regular"/>
        <w:jc w:val="both"/>
      </w:pPr>
      <w:r w:rsidRPr="00E459AB">
        <w:rPr>
          <w:lang w:val="en-US"/>
        </w:rPr>
        <w:t>To further illustrate how Monte Carlo Tree Search (MCTS) can be implemented in decision-making scenarios, let’s apply it to the classic game of Tic-Tac-Toe. This example shows the practical use of MCTS to simulate, evaluate, and optimize moves in a simple game environment. By walking through this implementation, we can gain insight into how MCTS enables strategic foresight in game-playing AI.</w:t>
      </w:r>
    </w:p>
    <w:p w14:paraId="722E9900" w14:textId="7E50EF82" w:rsidR="008B686C" w:rsidRPr="008B686C" w:rsidRDefault="008B686C" w:rsidP="008B686C">
      <w:pPr>
        <w:pStyle w:val="SC-Source"/>
      </w:pPr>
      <w:r w:rsidRPr="008B686C">
        <w:t> </w:t>
      </w:r>
      <w:r>
        <w:t>`</w:t>
      </w:r>
      <w:r w:rsidRPr="008B686C">
        <w:t>python</w:t>
      </w:r>
    </w:p>
    <w:p w14:paraId="00B0841F" w14:textId="77777777" w:rsidR="008B686C" w:rsidRPr="008B686C" w:rsidRDefault="008B686C" w:rsidP="008B686C">
      <w:pPr>
        <w:pStyle w:val="SC-Source"/>
      </w:pPr>
      <w:r w:rsidRPr="008B686C">
        <w:t> </w:t>
      </w:r>
    </w:p>
    <w:p w14:paraId="0EC95B21" w14:textId="659ED53F" w:rsidR="008B686C" w:rsidRDefault="4854C874" w:rsidP="008B686C">
      <w:pPr>
        <w:pStyle w:val="SC-Source"/>
      </w:pPr>
      <w:r w:rsidRPr="4854C874">
        <w:rPr>
          <w:lang w:val="en-US"/>
        </w:rPr>
        <w:t>class TicTacToe:</w:t>
      </w:r>
      <w:r w:rsidR="008B686C">
        <w:br/>
      </w:r>
      <w:r w:rsidRPr="4854C874">
        <w:rPr>
          <w:lang w:val="en-US"/>
        </w:rPr>
        <w:t xml:space="preserve">    </w:t>
      </w:r>
      <w:r w:rsidR="008B686C">
        <w:tab/>
      </w:r>
      <w:r w:rsidRPr="4854C874">
        <w:rPr>
          <w:lang w:val="en-US"/>
        </w:rPr>
        <w:t>def __init__(self):</w:t>
      </w:r>
      <w:r w:rsidR="008B686C">
        <w:br/>
      </w:r>
      <w:r w:rsidRPr="4854C874">
        <w:rPr>
          <w:lang w:val="en-US"/>
        </w:rPr>
        <w:t xml:space="preserve">        self.board = [[None]*3 for _ in range(3)]</w:t>
      </w:r>
      <w:r w:rsidR="008B686C">
        <w:br/>
      </w:r>
      <w:r w:rsidRPr="4854C874">
        <w:rPr>
          <w:lang w:val="en-US"/>
        </w:rPr>
        <w:t xml:space="preserve">        self.player = 'X'</w:t>
      </w:r>
    </w:p>
    <w:p w14:paraId="7FC880E1" w14:textId="77777777" w:rsidR="00E459AB" w:rsidRPr="008B686C" w:rsidRDefault="00E459AB" w:rsidP="008B686C">
      <w:pPr>
        <w:pStyle w:val="SC-Source"/>
      </w:pPr>
    </w:p>
    <w:p w14:paraId="5DB9A780" w14:textId="77777777" w:rsidR="008B686C" w:rsidRDefault="4854C874" w:rsidP="0061012C">
      <w:pPr>
        <w:pStyle w:val="SC-Source"/>
        <w:ind w:firstLine="720"/>
      </w:pPr>
      <w:r w:rsidRPr="4854C874">
        <w:rPr>
          <w:lang w:val="en-US"/>
        </w:rPr>
        <w:t>def move(self, x, y):</w:t>
      </w:r>
      <w:r w:rsidR="008B686C">
        <w:br/>
      </w:r>
      <w:r w:rsidRPr="4854C874">
        <w:rPr>
          <w:lang w:val="en-US"/>
        </w:rPr>
        <w:t xml:space="preserve">        if self.board[x][y] is None:</w:t>
      </w:r>
      <w:r w:rsidR="008B686C">
        <w:br/>
      </w:r>
      <w:r w:rsidRPr="4854C874">
        <w:rPr>
          <w:lang w:val="en-US"/>
        </w:rPr>
        <w:t xml:space="preserve">            self.board[x][y] = self.player</w:t>
      </w:r>
      <w:r w:rsidR="008B686C">
        <w:br/>
      </w:r>
      <w:r w:rsidRPr="4854C874">
        <w:rPr>
          <w:lang w:val="en-US"/>
        </w:rPr>
        <w:t xml:space="preserve">            self.player = 'O' if self.player == 'X' else 'X'</w:t>
      </w:r>
      <w:r w:rsidR="008B686C">
        <w:br/>
      </w:r>
      <w:r w:rsidRPr="4854C874">
        <w:rPr>
          <w:lang w:val="en-US"/>
        </w:rPr>
        <w:t xml:space="preserve">        return self</w:t>
      </w:r>
    </w:p>
    <w:p w14:paraId="3BFCB02B" w14:textId="77777777" w:rsidR="0061012C" w:rsidRPr="008B686C" w:rsidRDefault="0061012C" w:rsidP="0061012C">
      <w:pPr>
        <w:pStyle w:val="SC-Source"/>
        <w:ind w:firstLine="720"/>
      </w:pPr>
    </w:p>
    <w:p w14:paraId="365BCCC7" w14:textId="77777777" w:rsidR="008B686C" w:rsidRDefault="4854C874" w:rsidP="0061012C">
      <w:pPr>
        <w:pStyle w:val="SC-Source"/>
        <w:ind w:firstLine="720"/>
      </w:pPr>
      <w:r w:rsidRPr="4854C874">
        <w:rPr>
          <w:lang w:val="en-US"/>
        </w:rPr>
        <w:t>def is_winner(self, player):</w:t>
      </w:r>
      <w:r w:rsidR="008B686C">
        <w:br/>
      </w:r>
      <w:r w:rsidRPr="4854C874">
        <w:rPr>
          <w:lang w:val="en-US"/>
        </w:rPr>
        <w:t xml:space="preserve">        win_conditions = [</w:t>
      </w:r>
      <w:r w:rsidR="008B686C">
        <w:br/>
      </w:r>
      <w:r w:rsidRPr="4854C874">
        <w:rPr>
          <w:lang w:val="en-US"/>
        </w:rPr>
        <w:t xml:space="preserve">            [self.board[i][0] == player and self.board[i][1] == player and self.board[i][2] == player for i in range(3)],</w:t>
      </w:r>
      <w:r w:rsidR="008B686C">
        <w:br/>
      </w:r>
      <w:r w:rsidRPr="4854C874">
        <w:rPr>
          <w:lang w:val="en-US"/>
        </w:rPr>
        <w:t xml:space="preserve">            [self.board[0][i] == player and self.board[1][i] == player and self.board[2][i] == player for i in range(3)],</w:t>
      </w:r>
      <w:r w:rsidR="008B686C">
        <w:br/>
      </w:r>
      <w:r w:rsidRPr="4854C874">
        <w:rPr>
          <w:lang w:val="en-US"/>
        </w:rPr>
        <w:t xml:space="preserve">            [self.board[i][i] == player for i in range(3)],</w:t>
      </w:r>
      <w:r w:rsidR="008B686C">
        <w:br/>
      </w:r>
      <w:r w:rsidRPr="4854C874">
        <w:rPr>
          <w:lang w:val="en-US"/>
        </w:rPr>
        <w:t xml:space="preserve">            [self.board[i][2-i] == player for i in range(3)]</w:t>
      </w:r>
      <w:r w:rsidR="008B686C">
        <w:br/>
      </w:r>
      <w:r w:rsidRPr="4854C874">
        <w:rPr>
          <w:lang w:val="en-US"/>
        </w:rPr>
        <w:t xml:space="preserve">        ]</w:t>
      </w:r>
      <w:r w:rsidR="008B686C">
        <w:br/>
      </w:r>
      <w:r w:rsidRPr="4854C874">
        <w:rPr>
          <w:lang w:val="en-US"/>
        </w:rPr>
        <w:t xml:space="preserve">        return any(win_conditions)</w:t>
      </w:r>
    </w:p>
    <w:p w14:paraId="7C97F1EC" w14:textId="77777777" w:rsidR="00E944B8" w:rsidRPr="008B686C" w:rsidRDefault="00E944B8" w:rsidP="0061012C">
      <w:pPr>
        <w:pStyle w:val="SC-Source"/>
        <w:ind w:firstLine="720"/>
      </w:pPr>
    </w:p>
    <w:p w14:paraId="7ACBC668" w14:textId="77777777" w:rsidR="008B686C" w:rsidRDefault="4854C874" w:rsidP="00E944B8">
      <w:pPr>
        <w:pStyle w:val="SC-Source"/>
        <w:ind w:firstLine="720"/>
      </w:pPr>
      <w:r w:rsidRPr="4854C874">
        <w:rPr>
          <w:lang w:val="en-US"/>
        </w:rPr>
        <w:t>def get_legal_moves(self):</w:t>
      </w:r>
      <w:r w:rsidR="008B686C">
        <w:br/>
      </w:r>
      <w:r w:rsidRPr="4854C874">
        <w:rPr>
          <w:lang w:val="en-US"/>
        </w:rPr>
        <w:t xml:space="preserve">        return [(x, y) for x in range(3) for y in range(3) if self.board[x][y] is None]</w:t>
      </w:r>
    </w:p>
    <w:p w14:paraId="543DE7AD" w14:textId="65EDC803" w:rsidR="00FD1B7C" w:rsidRDefault="00FD1B7C" w:rsidP="00FD1B7C">
      <w:pPr>
        <w:pStyle w:val="SC-Source"/>
      </w:pPr>
      <w:r>
        <w:t>`</w:t>
      </w:r>
    </w:p>
    <w:p w14:paraId="775BD3F3" w14:textId="2B94AFF6" w:rsidR="00FD1B7C" w:rsidRPr="00FD1B7C" w:rsidRDefault="00FD1B7C" w:rsidP="00773D1B">
      <w:pPr>
        <w:jc w:val="both"/>
      </w:pPr>
      <w:r w:rsidRPr="00FD1B7C">
        <w:t xml:space="preserve">This portion of the code defines the basic structure of the Tic-Tac-Toe game. The </w:t>
      </w:r>
      <w:r w:rsidRPr="00FD1B7C">
        <w:rPr>
          <w:rStyle w:val="P-Code"/>
        </w:rPr>
        <w:t>TicTacToe</w:t>
      </w:r>
      <w:r w:rsidRPr="00FD1B7C">
        <w:t xml:space="preserve"> class initializes the game board and manages the </w:t>
      </w:r>
      <w:r w:rsidR="00317BCF">
        <w:t>game's state</w:t>
      </w:r>
      <w:r w:rsidRPr="00FD1B7C">
        <w:t>. It includes methods to make a move (</w:t>
      </w:r>
      <w:r w:rsidRPr="00FD1B7C">
        <w:rPr>
          <w:rStyle w:val="P-Code"/>
        </w:rPr>
        <w:t>move</w:t>
      </w:r>
      <w:r w:rsidRPr="00FD1B7C">
        <w:t>), check for a winner (</w:t>
      </w:r>
      <w:r w:rsidRPr="00FD1B7C">
        <w:rPr>
          <w:rStyle w:val="P-Code"/>
        </w:rPr>
        <w:t>is_winner</w:t>
      </w:r>
      <w:r w:rsidRPr="00FD1B7C">
        <w:t xml:space="preserve">), and </w:t>
      </w:r>
      <w:r w:rsidR="003C02A5" w:rsidRPr="00FD1B7C">
        <w:t>find</w:t>
      </w:r>
      <w:r w:rsidRPr="00FD1B7C">
        <w:t xml:space="preserve"> available legal moves (</w:t>
      </w:r>
      <w:r w:rsidRPr="00FD1B7C">
        <w:rPr>
          <w:rStyle w:val="P-Code"/>
        </w:rPr>
        <w:t>get_legal_moves</w:t>
      </w:r>
      <w:r w:rsidRPr="00FD1B7C">
        <w:t>).</w:t>
      </w:r>
    </w:p>
    <w:p w14:paraId="222CB18B" w14:textId="5A44437B" w:rsidR="005274A0" w:rsidRPr="008B686C" w:rsidRDefault="00FD1B7C" w:rsidP="005274A0">
      <w:r w:rsidRPr="00FD1B7C">
        <w:t>Next, we define the core MCTS logic that will interact with this game environment:</w:t>
      </w:r>
    </w:p>
    <w:p w14:paraId="3B683C3E" w14:textId="6D20A4C9" w:rsidR="003C02A5" w:rsidRDefault="003C02A5" w:rsidP="008B686C">
      <w:pPr>
        <w:pStyle w:val="SC-Source"/>
      </w:pPr>
      <w:r>
        <w:t>`python</w:t>
      </w:r>
    </w:p>
    <w:p w14:paraId="56A27D68" w14:textId="77777777" w:rsidR="009F4894" w:rsidRDefault="4854C874" w:rsidP="00AB4496">
      <w:pPr>
        <w:pStyle w:val="SC-Source"/>
        <w:ind w:firstLine="720"/>
      </w:pPr>
      <w:r w:rsidRPr="4854C874">
        <w:rPr>
          <w:lang w:val="en-US"/>
        </w:rPr>
        <w:t xml:space="preserve">def mcts(root_state, iterations=1000): </w:t>
      </w:r>
    </w:p>
    <w:p w14:paraId="768774FF" w14:textId="1584BD6C" w:rsidR="008B686C" w:rsidRDefault="4854C874" w:rsidP="00AB4496">
      <w:pPr>
        <w:pStyle w:val="SC-Source"/>
        <w:ind w:firstLine="720"/>
      </w:pPr>
      <w:r w:rsidRPr="4854C874">
        <w:rPr>
          <w:lang w:val="en-US"/>
        </w:rPr>
        <w:t xml:space="preserve">    root_node = MCTSNode(root_state)</w:t>
      </w:r>
    </w:p>
    <w:p w14:paraId="7636FAE2" w14:textId="77777777" w:rsidR="000B1D7B" w:rsidRPr="008B686C" w:rsidRDefault="000B1D7B" w:rsidP="00AB4496">
      <w:pPr>
        <w:pStyle w:val="SC-Source"/>
        <w:ind w:firstLine="720"/>
      </w:pPr>
    </w:p>
    <w:p w14:paraId="45A04629" w14:textId="206919B0" w:rsidR="008B686C" w:rsidRDefault="4854C874" w:rsidP="00AD23B7">
      <w:pPr>
        <w:pStyle w:val="SC-Source"/>
        <w:ind w:firstLine="720"/>
      </w:pPr>
      <w:r w:rsidRPr="4854C874">
        <w:rPr>
          <w:lang w:val="en-US"/>
        </w:rPr>
        <w:t xml:space="preserve">    for _ in range(iterations):</w:t>
      </w:r>
      <w:r w:rsidR="00AD23B7">
        <w:br/>
      </w:r>
      <w:r w:rsidRPr="4854C874">
        <w:rPr>
          <w:lang w:val="en-US"/>
        </w:rPr>
        <w:t xml:space="preserve">        </w:t>
      </w:r>
      <w:r w:rsidR="00AD23B7">
        <w:tab/>
      </w:r>
      <w:r w:rsidRPr="4854C874">
        <w:rPr>
          <w:lang w:val="en-US"/>
        </w:rPr>
        <w:t>node = root_node</w:t>
      </w:r>
      <w:r w:rsidR="00AD23B7">
        <w:br/>
      </w:r>
      <w:r w:rsidRPr="4854C874">
        <w:rPr>
          <w:lang w:val="en-US"/>
        </w:rPr>
        <w:t xml:space="preserve">           state = deepcopy(root_state)</w:t>
      </w:r>
    </w:p>
    <w:p w14:paraId="5D50F7C6" w14:textId="77777777" w:rsidR="000B1D7B" w:rsidRDefault="000B1D7B" w:rsidP="00AD23B7">
      <w:pPr>
        <w:pStyle w:val="SC-Source"/>
        <w:ind w:firstLine="720"/>
      </w:pPr>
    </w:p>
    <w:p w14:paraId="30B05F8C" w14:textId="30AB6E0A" w:rsidR="008B686C" w:rsidRDefault="4854C874" w:rsidP="000B1D7B">
      <w:pPr>
        <w:pStyle w:val="SC-Source"/>
        <w:ind w:firstLine="720"/>
      </w:pPr>
      <w:r w:rsidRPr="4854C874">
        <w:rPr>
          <w:lang w:val="en-US"/>
        </w:rPr>
        <w:t># Selection</w:t>
      </w:r>
      <w:r w:rsidR="008B686C">
        <w:br/>
      </w:r>
      <w:r w:rsidRPr="4854C874">
        <w:rPr>
          <w:lang w:val="en-US"/>
        </w:rPr>
        <w:t xml:space="preserve">      while </w:t>
      </w:r>
      <w:proofErr w:type="spellStart"/>
      <w:r w:rsidRPr="4854C874">
        <w:rPr>
          <w:lang w:val="en-US"/>
        </w:rPr>
        <w:t>node.children</w:t>
      </w:r>
      <w:proofErr w:type="spellEnd"/>
      <w:r w:rsidRPr="4854C874">
        <w:rPr>
          <w:lang w:val="en-US"/>
        </w:rPr>
        <w:t>:</w:t>
      </w:r>
      <w:r w:rsidR="008B686C">
        <w:br/>
      </w:r>
      <w:r w:rsidRPr="4854C874">
        <w:rPr>
          <w:lang w:val="en-US"/>
        </w:rPr>
        <w:t xml:space="preserve">           node = node.select_child()</w:t>
      </w:r>
      <w:r w:rsidR="008B686C">
        <w:br/>
      </w:r>
      <w:r w:rsidRPr="4854C874">
        <w:rPr>
          <w:lang w:val="en-US"/>
        </w:rPr>
        <w:t xml:space="preserve">           state = state.move(*node.move)</w:t>
      </w:r>
    </w:p>
    <w:p w14:paraId="65ABD10C" w14:textId="77777777" w:rsidR="006C1020" w:rsidRPr="008B686C" w:rsidRDefault="006C1020" w:rsidP="000B1D7B">
      <w:pPr>
        <w:pStyle w:val="SC-Source"/>
        <w:ind w:firstLine="720"/>
      </w:pPr>
    </w:p>
    <w:p w14:paraId="10249775" w14:textId="6B2F23BE" w:rsidR="00E84E8E" w:rsidRDefault="4854C874" w:rsidP="006C1020">
      <w:pPr>
        <w:pStyle w:val="SC-Source"/>
        <w:ind w:firstLine="720"/>
      </w:pPr>
      <w:r w:rsidRPr="4854C874">
        <w:rPr>
          <w:lang w:val="en-US"/>
        </w:rPr>
        <w:t># Expansion</w:t>
      </w:r>
      <w:r w:rsidR="008B686C">
        <w:br/>
      </w:r>
      <w:r w:rsidRPr="4854C874">
        <w:rPr>
          <w:lang w:val="en-US"/>
        </w:rPr>
        <w:t xml:space="preserve">      if not state.is_winner('O') and not state.is_winner('X'):</w:t>
      </w:r>
    </w:p>
    <w:p w14:paraId="717CC008" w14:textId="77777777" w:rsidR="007D14DF" w:rsidRDefault="4854C874" w:rsidP="007D14DF">
      <w:pPr>
        <w:pStyle w:val="SC-Source"/>
        <w:ind w:firstLine="720"/>
      </w:pPr>
      <w:r w:rsidRPr="4854C874">
        <w:rPr>
          <w:lang w:val="en-US"/>
        </w:rPr>
        <w:t xml:space="preserve">      legal_moves = state.get_legal_moves()</w:t>
      </w:r>
      <w:r w:rsidR="00E84E8E">
        <w:br/>
      </w:r>
      <w:r w:rsidRPr="4854C874">
        <w:rPr>
          <w:lang w:val="en-US"/>
        </w:rPr>
        <w:t xml:space="preserve">           for move in legal_moves:</w:t>
      </w:r>
      <w:r w:rsidR="00E84E8E">
        <w:br/>
      </w:r>
      <w:r w:rsidRPr="4854C874">
        <w:rPr>
          <w:lang w:val="en-US"/>
        </w:rPr>
        <w:t xml:space="preserve">                new_state = deepcopy(state).move(*move)</w:t>
      </w:r>
      <w:r w:rsidR="00E84E8E">
        <w:br/>
      </w:r>
      <w:r w:rsidRPr="4854C874">
        <w:rPr>
          <w:lang w:val="en-US"/>
        </w:rPr>
        <w:t xml:space="preserve">                node.add_child(new_state, move)</w:t>
      </w:r>
    </w:p>
    <w:p w14:paraId="005BA0E4" w14:textId="77777777" w:rsidR="007D14DF" w:rsidRDefault="007D14DF" w:rsidP="007D14DF">
      <w:pPr>
        <w:pStyle w:val="SC-Source"/>
        <w:ind w:firstLine="720"/>
      </w:pPr>
    </w:p>
    <w:p w14:paraId="6A271D57" w14:textId="77777777" w:rsidR="00AC21BE" w:rsidRDefault="008B686C" w:rsidP="007D14DF">
      <w:pPr>
        <w:pStyle w:val="SC-Source"/>
        <w:ind w:firstLine="720"/>
      </w:pPr>
      <w:r w:rsidRPr="008B686C">
        <w:t># Simulation</w:t>
      </w:r>
    </w:p>
    <w:p w14:paraId="27AC6142" w14:textId="77777777" w:rsidR="00AC21BE" w:rsidRDefault="4854C874" w:rsidP="00AC21BE">
      <w:pPr>
        <w:pStyle w:val="SC-Source"/>
        <w:ind w:firstLine="720"/>
      </w:pPr>
      <w:r w:rsidRPr="4854C874">
        <w:rPr>
          <w:lang w:val="en-US"/>
        </w:rPr>
        <w:t>while legal_moves:</w:t>
      </w:r>
      <w:r w:rsidR="008B686C">
        <w:br/>
      </w:r>
      <w:r w:rsidRPr="4854C874">
        <w:rPr>
          <w:lang w:val="en-US"/>
        </w:rPr>
        <w:t xml:space="preserve">            move = random.choice(legal_moves)</w:t>
      </w:r>
      <w:r w:rsidR="008B686C">
        <w:br/>
      </w:r>
      <w:r w:rsidRPr="4854C874">
        <w:rPr>
          <w:lang w:val="en-US"/>
        </w:rPr>
        <w:t xml:space="preserve">            state = state.move(*move)</w:t>
      </w:r>
      <w:r w:rsidR="008B686C">
        <w:br/>
      </w:r>
      <w:r w:rsidRPr="4854C874">
        <w:rPr>
          <w:lang w:val="en-US"/>
        </w:rPr>
        <w:t xml:space="preserve">            legal_moves = state.get_legal_moves()</w:t>
      </w:r>
    </w:p>
    <w:p w14:paraId="1A8EDFD1" w14:textId="77777777" w:rsidR="00AC21BE" w:rsidRDefault="00AC21BE" w:rsidP="00AC21BE">
      <w:pPr>
        <w:pStyle w:val="SC-Source"/>
        <w:ind w:firstLine="720"/>
      </w:pPr>
    </w:p>
    <w:p w14:paraId="10400E8A" w14:textId="77777777" w:rsidR="00F004E6" w:rsidRDefault="4854C874" w:rsidP="4854C874">
      <w:pPr>
        <w:pStyle w:val="SC-Source"/>
        <w:ind w:firstLine="720"/>
        <w:rPr>
          <w:lang w:val="en-US"/>
        </w:rPr>
      </w:pPr>
      <w:r w:rsidRPr="4854C874">
        <w:rPr>
          <w:lang w:val="en-US"/>
        </w:rPr>
        <w:t># Backpropagation</w:t>
      </w:r>
      <w:r w:rsidR="008B686C">
        <w:br/>
      </w:r>
      <w:r w:rsidRPr="4854C874">
        <w:rPr>
          <w:lang w:val="en-US"/>
        </w:rPr>
        <w:t xml:space="preserve">      while node is not None:</w:t>
      </w:r>
      <w:r w:rsidR="008B686C">
        <w:br/>
      </w:r>
      <w:r w:rsidRPr="4854C874">
        <w:rPr>
          <w:lang w:val="en-US"/>
        </w:rPr>
        <w:t xml:space="preserve">            node.update(state.result(node.player))</w:t>
      </w:r>
      <w:r w:rsidR="008B686C">
        <w:br/>
      </w:r>
      <w:r w:rsidRPr="4854C874">
        <w:rPr>
          <w:lang w:val="en-US"/>
        </w:rPr>
        <w:t xml:space="preserve">            node = node.parent</w:t>
      </w:r>
    </w:p>
    <w:p w14:paraId="0352000A" w14:textId="77777777" w:rsidR="00FA348F" w:rsidRDefault="00FA348F" w:rsidP="00F004E6">
      <w:pPr>
        <w:pStyle w:val="SC-Source"/>
        <w:ind w:firstLine="720"/>
      </w:pPr>
    </w:p>
    <w:p w14:paraId="7992F928" w14:textId="6CDBF2C6" w:rsidR="00FA348F" w:rsidRPr="00FA348F" w:rsidRDefault="00FA348F" w:rsidP="00FA348F">
      <w:pPr>
        <w:pStyle w:val="SC-Source"/>
        <w:ind w:firstLine="720"/>
        <w:rPr>
          <w:lang w:val="en-US"/>
        </w:rPr>
      </w:pPr>
      <w:r w:rsidRPr="00FA348F">
        <w:rPr>
          <w:lang w:val="en-US"/>
        </w:rPr>
        <w:t>return root_node.best_action()</w:t>
      </w:r>
    </w:p>
    <w:p w14:paraId="6AE95AB8" w14:textId="77777777" w:rsidR="00F004E6" w:rsidRDefault="00F004E6" w:rsidP="00F004E6">
      <w:pPr>
        <w:pStyle w:val="SC-Source"/>
        <w:ind w:firstLine="720"/>
      </w:pPr>
    </w:p>
    <w:p w14:paraId="2A6BBE11" w14:textId="77777777" w:rsidR="00F004E6" w:rsidRDefault="008B686C" w:rsidP="00F004E6">
      <w:pPr>
        <w:pStyle w:val="SC-Source"/>
        <w:ind w:firstLine="720"/>
      </w:pPr>
      <w:r w:rsidRPr="008B686C">
        <w:t># Example usage</w:t>
      </w:r>
    </w:p>
    <w:p w14:paraId="14279AAD" w14:textId="77777777" w:rsidR="009B1B92" w:rsidRDefault="4854C874" w:rsidP="00F004E6">
      <w:pPr>
        <w:pStyle w:val="SC-Source"/>
        <w:ind w:firstLine="720"/>
      </w:pPr>
      <w:r w:rsidRPr="4854C874">
        <w:rPr>
          <w:lang w:val="en-US"/>
        </w:rPr>
        <w:t>game = TicTacToe()</w:t>
      </w:r>
    </w:p>
    <w:p w14:paraId="630B871C" w14:textId="7DE34DAB" w:rsidR="008B686C" w:rsidRPr="008B686C" w:rsidRDefault="4854C874" w:rsidP="00F004E6">
      <w:pPr>
        <w:pStyle w:val="SC-Source"/>
        <w:ind w:firstLine="720"/>
      </w:pPr>
      <w:r w:rsidRPr="4854C874">
        <w:rPr>
          <w:lang w:val="en-US"/>
        </w:rPr>
        <w:t>mcts(game)</w:t>
      </w:r>
    </w:p>
    <w:p w14:paraId="03E4542B" w14:textId="58C407BA" w:rsidR="00260E91" w:rsidRPr="00AF0688" w:rsidRDefault="008B686C" w:rsidP="008B686C">
      <w:pPr>
        <w:pStyle w:val="SC-Source"/>
        <w:rPr>
          <w:lang w:val="en-US"/>
        </w:rPr>
      </w:pPr>
      <w:r>
        <w:rPr>
          <w:lang w:val="en-US"/>
        </w:rPr>
        <w:t>`</w:t>
      </w:r>
    </w:p>
    <w:p w14:paraId="0B91CF4F" w14:textId="77777777" w:rsidR="00EA72CA" w:rsidRPr="00EA72CA" w:rsidRDefault="00EA72CA" w:rsidP="00773D1B">
      <w:pPr>
        <w:jc w:val="both"/>
      </w:pPr>
      <w:r w:rsidRPr="00EA72CA">
        <w:t>This function integrates the four fundamental stages of MCTS:</w:t>
      </w:r>
    </w:p>
    <w:p w14:paraId="73CAC5A4" w14:textId="77777777" w:rsidR="00EA72CA" w:rsidRPr="00EA72CA" w:rsidRDefault="00EA72CA" w:rsidP="00773D1B">
      <w:pPr>
        <w:numPr>
          <w:ilvl w:val="0"/>
          <w:numId w:val="21"/>
        </w:numPr>
        <w:jc w:val="both"/>
      </w:pPr>
      <w:r w:rsidRPr="00EA72CA">
        <w:rPr>
          <w:b/>
          <w:bCs/>
        </w:rPr>
        <w:t>Selection:</w:t>
      </w:r>
      <w:r w:rsidRPr="00EA72CA">
        <w:t xml:space="preserve"> The algorithm traverses the search tree, selecting child nodes based on their win statistics and exploration potential.</w:t>
      </w:r>
    </w:p>
    <w:p w14:paraId="450D0A68" w14:textId="77777777" w:rsidR="00EA72CA" w:rsidRPr="00EA72CA" w:rsidRDefault="00EA72CA" w:rsidP="00773D1B">
      <w:pPr>
        <w:numPr>
          <w:ilvl w:val="0"/>
          <w:numId w:val="21"/>
        </w:numPr>
        <w:jc w:val="both"/>
      </w:pPr>
      <w:r w:rsidRPr="00EA72CA">
        <w:rPr>
          <w:b/>
          <w:bCs/>
        </w:rPr>
        <w:t>Expansion:</w:t>
      </w:r>
      <w:r w:rsidRPr="00EA72CA">
        <w:t xml:space="preserve"> If an unvisited node is encountered, the tree expands by adding child nodes for all possible moves.</w:t>
      </w:r>
    </w:p>
    <w:p w14:paraId="20550BEE" w14:textId="77777777" w:rsidR="00EA72CA" w:rsidRPr="00EA72CA" w:rsidRDefault="00EA72CA" w:rsidP="00773D1B">
      <w:pPr>
        <w:numPr>
          <w:ilvl w:val="0"/>
          <w:numId w:val="21"/>
        </w:numPr>
        <w:jc w:val="both"/>
      </w:pPr>
      <w:r w:rsidRPr="00EA72CA">
        <w:rPr>
          <w:b/>
          <w:bCs/>
        </w:rPr>
        <w:t>Simulation:</w:t>
      </w:r>
      <w:r w:rsidRPr="00EA72CA">
        <w:t xml:space="preserve"> Random rollouts are conducted from the newly expanded node to estimate potential game outcomes.</w:t>
      </w:r>
    </w:p>
    <w:p w14:paraId="79B75C42" w14:textId="77777777" w:rsidR="00EA72CA" w:rsidRPr="00EA72CA" w:rsidRDefault="00EA72CA" w:rsidP="00773D1B">
      <w:pPr>
        <w:numPr>
          <w:ilvl w:val="0"/>
          <w:numId w:val="21"/>
        </w:numPr>
        <w:jc w:val="both"/>
      </w:pPr>
      <w:r w:rsidRPr="00EA72CA">
        <w:rPr>
          <w:b/>
          <w:bCs/>
        </w:rPr>
        <w:t>Backpropagation:</w:t>
      </w:r>
      <w:r w:rsidRPr="00EA72CA">
        <w:t xml:space="preserve"> Simulation results propagate back up the tree, updating win statistics for all visited nodes.</w:t>
      </w:r>
    </w:p>
    <w:p w14:paraId="7AA82E68" w14:textId="75D85A8B" w:rsidR="00862483" w:rsidRPr="00862483" w:rsidRDefault="00862483" w:rsidP="00773D1B">
      <w:pPr>
        <w:jc w:val="both"/>
      </w:pPr>
      <w:r w:rsidRPr="00862483">
        <w:t xml:space="preserve">Finally, the MCTS function outputs the best action </w:t>
      </w:r>
      <w:r w:rsidR="0051364F" w:rsidRPr="00862483">
        <w:t>found</w:t>
      </w:r>
      <w:r w:rsidRPr="00862483">
        <w:t xml:space="preserve"> during the simulation process.</w:t>
      </w:r>
    </w:p>
    <w:p w14:paraId="7CACDC1C" w14:textId="53E00780" w:rsidR="00E8089A" w:rsidRPr="00E8089A" w:rsidRDefault="0051364F" w:rsidP="0051364F">
      <w:pPr>
        <w:pStyle w:val="H2-Heading"/>
      </w:pPr>
      <w:r>
        <w:t>Further insi</w:t>
      </w:r>
      <w:r w:rsidR="008819BE">
        <w:t>ghts from</w:t>
      </w:r>
      <w:r w:rsidR="00E8089A" w:rsidRPr="00E8089A">
        <w:t xml:space="preserve"> the Code</w:t>
      </w:r>
    </w:p>
    <w:p w14:paraId="0E852918" w14:textId="30653662" w:rsidR="00E8089A" w:rsidRPr="00E8089A" w:rsidRDefault="00E8089A" w:rsidP="00773D1B">
      <w:pPr>
        <w:jc w:val="both"/>
      </w:pPr>
      <w:r w:rsidRPr="00E8089A">
        <w:t xml:space="preserve">The </w:t>
      </w:r>
      <w:r w:rsidRPr="00E8089A">
        <w:rPr>
          <w:rStyle w:val="P-Code"/>
        </w:rPr>
        <w:t>TicTacToe</w:t>
      </w:r>
      <w:r w:rsidRPr="00E8089A">
        <w:rPr>
          <w:b/>
          <w:bCs/>
        </w:rPr>
        <w:t xml:space="preserve"> class</w:t>
      </w:r>
      <w:r w:rsidRPr="00E8089A">
        <w:t xml:space="preserve"> serves as the environment for </w:t>
      </w:r>
      <w:r w:rsidR="00317BCF">
        <w:t>the MCTS algorithm</w:t>
      </w:r>
      <w:r w:rsidRPr="00E8089A">
        <w:t xml:space="preserve">. The </w:t>
      </w:r>
      <w:r w:rsidRPr="00E8089A">
        <w:rPr>
          <w:rStyle w:val="P-Code"/>
        </w:rPr>
        <w:t>move</w:t>
      </w:r>
      <w:r w:rsidRPr="00E8089A">
        <w:t xml:space="preserve"> method allows players to make moves on the board, alternating between 'X' and 'O'. The </w:t>
      </w:r>
      <w:r w:rsidRPr="00E8089A">
        <w:rPr>
          <w:rStyle w:val="P-Code"/>
        </w:rPr>
        <w:t>is_winner</w:t>
      </w:r>
      <w:r w:rsidRPr="00E8089A">
        <w:t xml:space="preserve"> method evaluates the board to </w:t>
      </w:r>
      <w:r w:rsidR="00590BE8" w:rsidRPr="00E8089A">
        <w:t>decide</w:t>
      </w:r>
      <w:r w:rsidRPr="00E8089A">
        <w:t xml:space="preserve"> if a player has achieved a winning condition, checking all possible win combinations—rows, columns, and diagonals. Meanwhile, </w:t>
      </w:r>
      <w:r w:rsidRPr="00E8089A">
        <w:rPr>
          <w:rStyle w:val="P-Code"/>
        </w:rPr>
        <w:t>get_legal_moves</w:t>
      </w:r>
      <w:r w:rsidRPr="00E8089A">
        <w:t xml:space="preserve"> dynamically </w:t>
      </w:r>
      <w:r w:rsidR="00590BE8" w:rsidRPr="00E8089A">
        <w:t>finds</w:t>
      </w:r>
      <w:r w:rsidRPr="00E8089A">
        <w:t xml:space="preserve"> all available spaces on the board where a move can be made.</w:t>
      </w:r>
    </w:p>
    <w:p w14:paraId="25862834" w14:textId="580C1122" w:rsidR="00E8089A" w:rsidRPr="00E8089A" w:rsidRDefault="00E8089A" w:rsidP="00773D1B">
      <w:pPr>
        <w:jc w:val="both"/>
      </w:pPr>
      <w:r w:rsidRPr="00E8089A">
        <w:t xml:space="preserve">The </w:t>
      </w:r>
      <w:r w:rsidRPr="00E8089A">
        <w:rPr>
          <w:b/>
          <w:bCs/>
        </w:rPr>
        <w:t>MCTS implementation</w:t>
      </w:r>
      <w:r w:rsidRPr="00E8089A">
        <w:t xml:space="preserve"> iterates through 1,000 simulations to explore the game space. During </w:t>
      </w:r>
      <w:r w:rsidR="00590BE8" w:rsidRPr="00E8089A">
        <w:t>choice</w:t>
      </w:r>
      <w:r w:rsidRPr="00E8089A">
        <w:t xml:space="preserve">, the </w:t>
      </w:r>
      <w:proofErr w:type="spellStart"/>
      <w:r w:rsidRPr="00E8089A">
        <w:rPr>
          <w:rStyle w:val="P-Code"/>
        </w:rPr>
        <w:t>select_child</w:t>
      </w:r>
      <w:proofErr w:type="spellEnd"/>
      <w:r w:rsidRPr="00E8089A">
        <w:t xml:space="preserve"> function </w:t>
      </w:r>
      <w:r w:rsidR="00317BCF">
        <w:t>employs the Upper Confidence Bound (UCB) formula to strike a balance between exploring unvisited nodes and exploiting</w:t>
      </w:r>
      <w:r w:rsidRPr="00E8089A">
        <w:t xml:space="preserve"> nodes with high win probabilities. In the expansion stage, all potential moves from the current node are added as children, allowing the algorithm to explore new states. Simulations use random moves to simulate the game to completion, approximating the value of a given node. Finally, backpropagation updates win rates and visit counts for all nodes along the path, ensuring that each simulation contributes to the overall optimization of decision-making.</w:t>
      </w:r>
    </w:p>
    <w:p w14:paraId="76C25566" w14:textId="755DE4A3" w:rsidR="00EA72CA" w:rsidRDefault="00E8089A" w:rsidP="00773D1B">
      <w:pPr>
        <w:jc w:val="both"/>
      </w:pPr>
      <w:r w:rsidRPr="00E8089A">
        <w:t xml:space="preserve">This example </w:t>
      </w:r>
      <w:r w:rsidR="00590BE8" w:rsidRPr="00E8089A">
        <w:t>shows</w:t>
      </w:r>
      <w:r w:rsidRPr="00E8089A">
        <w:t xml:space="preserve"> how MCTS can be applied to relatively simple games like Tic-Tac-Toe, serving as a foundation for more complex implementations, including those in AlphaZero. By systematically exploring the decision space and refining strategies through self-play, MCTS </w:t>
      </w:r>
      <w:r w:rsidR="00100296" w:rsidRPr="00E8089A">
        <w:t>displays</w:t>
      </w:r>
      <w:r w:rsidRPr="00E8089A">
        <w:t xml:space="preserve"> its versatility and effectiveness in optimizing decision-making in uncertain environments.</w:t>
      </w:r>
    </w:p>
    <w:p w14:paraId="7AA56067" w14:textId="05AA711F" w:rsidR="00AF0688" w:rsidRPr="00AF0688" w:rsidRDefault="00AF0688" w:rsidP="001C41CA">
      <w:pPr>
        <w:pStyle w:val="H1-Section"/>
      </w:pPr>
      <w:r w:rsidRPr="00AF0688">
        <w:t>Step-by-Step Guide to Implementing AlphaZero for Connect4</w:t>
      </w:r>
    </w:p>
    <w:p w14:paraId="4A6CC995" w14:textId="53B96A67" w:rsidR="00E55321" w:rsidRDefault="00E55321" w:rsidP="00773D1B">
      <w:pPr>
        <w:pStyle w:val="P-Regular"/>
        <w:jc w:val="both"/>
        <w:rPr>
          <w:lang w:val="en-US"/>
        </w:rPr>
      </w:pPr>
      <w:r w:rsidRPr="00E55321">
        <w:rPr>
          <w:lang w:val="en-US"/>
        </w:rPr>
        <w:t xml:space="preserve">AlphaZero's approach to mastering games through reinforcement learning can be adapted to simpler, yet strategically complex games like Connect4. This section will </w:t>
      </w:r>
      <w:r w:rsidR="00317BCF">
        <w:rPr>
          <w:lang w:val="en-US"/>
        </w:rPr>
        <w:t>outline the implementation of an AlphaZero-like model for Connect4, with a focus on the training process and subsequent</w:t>
      </w:r>
      <w:r w:rsidRPr="00E55321">
        <w:rPr>
          <w:lang w:val="en-US"/>
        </w:rPr>
        <w:t xml:space="preserve"> evaluation of the model's performance.</w:t>
      </w:r>
    </w:p>
    <w:p w14:paraId="3157D0C0" w14:textId="62149389" w:rsidR="00AF0688" w:rsidRDefault="00AF0688" w:rsidP="00773D1B">
      <w:pPr>
        <w:pStyle w:val="P-Regular"/>
        <w:jc w:val="both"/>
        <w:rPr>
          <w:lang w:val="en-US"/>
        </w:rPr>
      </w:pPr>
      <w:r w:rsidRPr="00AF0688">
        <w:rPr>
          <w:lang w:val="en-US"/>
        </w:rPr>
        <w:t>Implementing AlphaZero for Connect4 involves combining neural networks with MCTS to create a self-learning agent. Key steps include environment setup, neural network design, MCTS integration, and iterative self-play training.</w:t>
      </w:r>
    </w:p>
    <w:p w14:paraId="1E17BA65" w14:textId="681EBAC7" w:rsidR="00FB6483" w:rsidRDefault="00FB6483" w:rsidP="00773D1B">
      <w:pPr>
        <w:pStyle w:val="P-Regular"/>
        <w:jc w:val="both"/>
        <w:rPr>
          <w:lang w:val="en-US"/>
        </w:rPr>
      </w:pPr>
      <w:r w:rsidRPr="00FB6483">
        <w:rPr>
          <w:lang w:val="en-US"/>
        </w:rPr>
        <w:t xml:space="preserve">The feedback loop between self-play, model training, and policy refinement is central to AlphaZero’s learning cycle. </w:t>
      </w:r>
      <w:r w:rsidRPr="00FB6483">
        <w:rPr>
          <w:i/>
          <w:iCs/>
          <w:lang w:val="en-US"/>
        </w:rPr>
        <w:t>Figure 9.3</w:t>
      </w:r>
      <w:r w:rsidRPr="00FB6483">
        <w:rPr>
          <w:lang w:val="en-US"/>
        </w:rPr>
        <w:t xml:space="preserve"> visualizes this training loop, highlighting how the system evolves by learning from its own games.</w:t>
      </w:r>
    </w:p>
    <w:p w14:paraId="0A69122E" w14:textId="77777777" w:rsidR="00983958" w:rsidRDefault="00141DF9" w:rsidP="00730675">
      <w:pPr>
        <w:pStyle w:val="P-Regular"/>
        <w:keepNext/>
        <w:jc w:val="center"/>
      </w:pPr>
      <w:r>
        <w:rPr>
          <w:noProof/>
          <w:lang w:val="en-US"/>
        </w:rPr>
        <w:drawing>
          <wp:inline distT="0" distB="0" distL="0" distR="0" wp14:anchorId="313D4B52" wp14:editId="41D03F7F">
            <wp:extent cx="3657600" cy="3657600"/>
            <wp:effectExtent l="0" t="0" r="0" b="0"/>
            <wp:docPr id="72559618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596182" name="Picture 725596182"/>
                    <pic:cNvPicPr/>
                  </pic:nvPicPr>
                  <pic:blipFill>
                    <a:blip r:embed="rId14"/>
                    <a:stretch>
                      <a:fillRect/>
                    </a:stretch>
                  </pic:blipFill>
                  <pic:spPr>
                    <a:xfrm>
                      <a:off x="0" y="0"/>
                      <a:ext cx="3657600" cy="3657600"/>
                    </a:xfrm>
                    <a:prstGeom prst="rect">
                      <a:avLst/>
                    </a:prstGeom>
                  </pic:spPr>
                </pic:pic>
              </a:graphicData>
            </a:graphic>
          </wp:inline>
        </w:drawing>
      </w:r>
    </w:p>
    <w:p w14:paraId="64C2A27D" w14:textId="542332CB" w:rsidR="00141DF9" w:rsidRDefault="00983958" w:rsidP="00983958">
      <w:pPr>
        <w:pStyle w:val="Caption"/>
        <w:jc w:val="center"/>
      </w:pPr>
      <w:r>
        <w:t>Figure 9.</w:t>
      </w:r>
      <w:r>
        <w:fldChar w:fldCharType="begin"/>
      </w:r>
      <w:r>
        <w:instrText xml:space="preserve"> SEQ Figure \* ARABIC </w:instrText>
      </w:r>
      <w:r>
        <w:fldChar w:fldCharType="separate"/>
      </w:r>
      <w:r w:rsidR="00347265">
        <w:rPr>
          <w:noProof/>
        </w:rPr>
        <w:t>4</w:t>
      </w:r>
      <w:r>
        <w:fldChar w:fldCharType="end"/>
      </w:r>
      <w:r>
        <w:t xml:space="preserve"> </w:t>
      </w:r>
      <w:r w:rsidRPr="006F2BF2">
        <w:t>AlphaZero Training Loop</w:t>
      </w:r>
    </w:p>
    <w:p w14:paraId="4341E828" w14:textId="151033AB" w:rsidR="00037ECA" w:rsidRPr="00037ECA" w:rsidRDefault="00037ECA" w:rsidP="005A6C0E">
      <w:pPr>
        <w:jc w:val="both"/>
      </w:pPr>
      <w:r w:rsidRPr="00037ECA">
        <w:t>Self-play generates data, which is used to train the network, producing a stronger model that drives the next iteration.</w:t>
      </w:r>
    </w:p>
    <w:p w14:paraId="2EEB8A42" w14:textId="77777777" w:rsidR="00F83E6C" w:rsidRDefault="00F83E6C" w:rsidP="00F83E6C">
      <w:pPr>
        <w:pStyle w:val="H2-Heading"/>
      </w:pPr>
      <w:r w:rsidRPr="00F83E6C">
        <w:t>Step-by-Step Implementation</w:t>
      </w:r>
    </w:p>
    <w:p w14:paraId="4D475EB3" w14:textId="494D61E7" w:rsidR="00FA3866" w:rsidRDefault="00F60E44" w:rsidP="005A6C0E">
      <w:pPr>
        <w:jc w:val="both"/>
      </w:pPr>
      <w:r>
        <w:t>Building an AlphaZero-like model for Connect4 requires a systematic approach that combines basic game mechanics with advanced reinforcement learning techniques. Each step in the implementation process helps create an AI capable of making strategic decisions through self-play and iterative improvement. Below, we outline the essential stages, from setting up the game environment to integrating neural networks and Monte Carlo Tree Search (MCTS) for optimal gameplay.</w:t>
      </w:r>
    </w:p>
    <w:p w14:paraId="6C9BDC6D" w14:textId="77777777" w:rsidR="001D77BC" w:rsidRDefault="001D77BC" w:rsidP="00F60E44">
      <w:pPr>
        <w:jc w:val="both"/>
      </w:pPr>
      <w:r w:rsidRPr="001D77BC">
        <w:t xml:space="preserve">To contextualize these components, </w:t>
      </w:r>
      <w:r w:rsidRPr="001D77BC">
        <w:rPr>
          <w:i/>
          <w:iCs/>
        </w:rPr>
        <w:t>Figure 9.4</w:t>
      </w:r>
      <w:r w:rsidRPr="001D77BC">
        <w:t xml:space="preserve"> presents the architecture of the Connect4 AlphaZero stack, mapping the relationship between the environment, the agent, and its underlying neural network.</w:t>
      </w:r>
    </w:p>
    <w:p w14:paraId="0C7F749B" w14:textId="77777777" w:rsidR="00FA6682" w:rsidRDefault="00FA6682" w:rsidP="00FA6682">
      <w:pPr>
        <w:pStyle w:val="P-Regular"/>
        <w:keepNext/>
        <w:jc w:val="center"/>
      </w:pPr>
      <w:r>
        <w:rPr>
          <w:noProof/>
        </w:rPr>
        <w:drawing>
          <wp:inline distT="0" distB="0" distL="0" distR="0" wp14:anchorId="421BF22E" wp14:editId="4526B8F6">
            <wp:extent cx="3657600" cy="3657600"/>
            <wp:effectExtent l="0" t="0" r="0" b="0"/>
            <wp:docPr id="1082441953" name="Picture 9"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441953" name="Picture 9" descr="A diagram of a network&#10;&#10;AI-generated content may be incorrect."/>
                    <pic:cNvPicPr/>
                  </pic:nvPicPr>
                  <pic:blipFill>
                    <a:blip r:embed="rId15"/>
                    <a:stretch>
                      <a:fillRect/>
                    </a:stretch>
                  </pic:blipFill>
                  <pic:spPr>
                    <a:xfrm>
                      <a:off x="0" y="0"/>
                      <a:ext cx="3657600" cy="3657600"/>
                    </a:xfrm>
                    <a:prstGeom prst="rect">
                      <a:avLst/>
                    </a:prstGeom>
                  </pic:spPr>
                </pic:pic>
              </a:graphicData>
            </a:graphic>
          </wp:inline>
        </w:drawing>
      </w:r>
    </w:p>
    <w:p w14:paraId="10A91875" w14:textId="77777777" w:rsidR="00FA6682" w:rsidRDefault="00FA6682" w:rsidP="00FA6682">
      <w:pPr>
        <w:pStyle w:val="Caption"/>
        <w:jc w:val="center"/>
      </w:pPr>
      <w:r>
        <w:t>Figure 9.</w:t>
      </w:r>
      <w:r>
        <w:fldChar w:fldCharType="begin"/>
      </w:r>
      <w:r>
        <w:instrText xml:space="preserve"> SEQ Figure \* ARABIC </w:instrText>
      </w:r>
      <w:r>
        <w:fldChar w:fldCharType="separate"/>
      </w:r>
      <w:r>
        <w:rPr>
          <w:noProof/>
        </w:rPr>
        <w:t>5</w:t>
      </w:r>
      <w:r>
        <w:fldChar w:fldCharType="end"/>
      </w:r>
      <w:r>
        <w:t xml:space="preserve"> </w:t>
      </w:r>
      <w:r w:rsidRPr="00003860">
        <w:t>Connect4 AlphaZero Stack</w:t>
      </w:r>
    </w:p>
    <w:p w14:paraId="1BFFB55A" w14:textId="5516254C" w:rsidR="001D77BC" w:rsidRPr="00FA3866" w:rsidRDefault="001D77BC" w:rsidP="00F60E44">
      <w:pPr>
        <w:jc w:val="both"/>
      </w:pPr>
      <w:r w:rsidRPr="001D77BC">
        <w:br/>
        <w:t>The layered architecture of the Connect4 implementation, showing how the environment, AlphaZero agent, and model interact.</w:t>
      </w:r>
    </w:p>
    <w:p w14:paraId="1D23DCE5" w14:textId="77777777" w:rsidR="00F83E6C" w:rsidRPr="00F83E6C" w:rsidRDefault="00F83E6C" w:rsidP="00F60E44">
      <w:pPr>
        <w:pStyle w:val="P-Regular"/>
        <w:jc w:val="both"/>
        <w:rPr>
          <w:b/>
          <w:bCs/>
        </w:rPr>
      </w:pPr>
      <w:r w:rsidRPr="00F83E6C">
        <w:rPr>
          <w:b/>
          <w:bCs/>
        </w:rPr>
        <w:t>Environment Setup</w:t>
      </w:r>
      <w:r w:rsidRPr="00F83E6C">
        <w:t>: First, we need to define the Connect4 game rules and board state representation.</w:t>
      </w:r>
    </w:p>
    <w:p w14:paraId="03DE0BA5" w14:textId="77777777" w:rsidR="00F83E6C" w:rsidRPr="00F83E6C" w:rsidRDefault="00F83E6C" w:rsidP="00F60E44">
      <w:pPr>
        <w:pStyle w:val="P-Regular"/>
        <w:jc w:val="both"/>
        <w:rPr>
          <w:b/>
          <w:bCs/>
        </w:rPr>
      </w:pPr>
      <w:r w:rsidRPr="00F83E6C">
        <w:rPr>
          <w:b/>
          <w:bCs/>
        </w:rPr>
        <w:t>Neural Network Design</w:t>
      </w:r>
      <w:r w:rsidRPr="00F83E6C">
        <w:t>: Implementing a neural network that predicts both move probabilities and the expected outcome from any given board state.</w:t>
      </w:r>
    </w:p>
    <w:p w14:paraId="7871733C" w14:textId="04C75174" w:rsidR="00F83E6C" w:rsidRPr="00F83E6C" w:rsidRDefault="00F83E6C" w:rsidP="00F60E44">
      <w:pPr>
        <w:pStyle w:val="P-Regular"/>
        <w:jc w:val="both"/>
        <w:rPr>
          <w:b/>
          <w:bCs/>
        </w:rPr>
      </w:pPr>
      <w:r w:rsidRPr="00F83E6C">
        <w:rPr>
          <w:b/>
          <w:bCs/>
        </w:rPr>
        <w:t>Monte Carlo Tree Search (MCTS) Integration</w:t>
      </w:r>
      <w:r w:rsidRPr="00F83E6C">
        <w:t xml:space="preserve">: Integrating MCTS to </w:t>
      </w:r>
      <w:r w:rsidR="00AB739D" w:rsidRPr="00F83E6C">
        <w:t>use</w:t>
      </w:r>
      <w:r w:rsidRPr="00F83E6C">
        <w:t xml:space="preserve"> the neural network’s predictions for robust game-playing strategy development.</w:t>
      </w:r>
    </w:p>
    <w:p w14:paraId="335EAAC6" w14:textId="77777777" w:rsidR="00F83E6C" w:rsidRDefault="00F83E6C" w:rsidP="00F60E44">
      <w:pPr>
        <w:pStyle w:val="P-Regular"/>
        <w:jc w:val="both"/>
      </w:pPr>
      <w:r w:rsidRPr="00F83E6C">
        <w:rPr>
          <w:b/>
          <w:bCs/>
        </w:rPr>
        <w:t>Self-Play Training Loop</w:t>
      </w:r>
      <w:r w:rsidRPr="00F83E6C">
        <w:t>: Using self-play to generate data, train the neural network, and refine the MCTS.</w:t>
      </w:r>
    </w:p>
    <w:p w14:paraId="596C5403" w14:textId="77777777" w:rsidR="00F83E6C" w:rsidRDefault="00F83E6C" w:rsidP="00F83E6C">
      <w:pPr>
        <w:pStyle w:val="H2-Heading"/>
      </w:pPr>
      <w:r w:rsidRPr="00F83E6C">
        <w:t>Training and Evaluation</w:t>
      </w:r>
    </w:p>
    <w:p w14:paraId="1F2AA1FB" w14:textId="517163A2" w:rsidR="00490C7F" w:rsidRPr="00490C7F" w:rsidRDefault="00034E0B" w:rsidP="00F60E44">
      <w:pPr>
        <w:jc w:val="both"/>
      </w:pPr>
      <w:r>
        <w:t>Once the implementation framework is finished, the next important step is training the model and assessing its performance. This stage ensures that the AI effectively learns from self-play and can surpass baseline strategies. Training includes repeated cycles of gameplay data creation and model improvement, while evaluation measures the AI's progress by comparing it to previous versions and established benchmarks. These processes are essential for confirming the robustness and scalability of the developed model.</w:t>
      </w:r>
    </w:p>
    <w:p w14:paraId="2BDFD786" w14:textId="77777777" w:rsidR="00F83E6C" w:rsidRPr="00F83E6C" w:rsidRDefault="00F83E6C" w:rsidP="00F60E44">
      <w:pPr>
        <w:pStyle w:val="P-Regular"/>
        <w:jc w:val="both"/>
      </w:pPr>
      <w:r w:rsidRPr="00F83E6C">
        <w:rPr>
          <w:b/>
          <w:bCs/>
        </w:rPr>
        <w:t>Training Process</w:t>
      </w:r>
      <w:r w:rsidRPr="00F83E6C">
        <w:t>: The model is trained iteratively; each training cycle involves self-play sessions to generate new game data, followed by network retraining using this accumulated data.</w:t>
      </w:r>
    </w:p>
    <w:p w14:paraId="1C1B6F8E" w14:textId="411D08D9" w:rsidR="00F83E6C" w:rsidRPr="00A35F62" w:rsidRDefault="00F83E6C" w:rsidP="00F60E44">
      <w:pPr>
        <w:pStyle w:val="P-Regular"/>
        <w:jc w:val="both"/>
        <w:rPr>
          <w:lang w:val="en-US"/>
        </w:rPr>
      </w:pPr>
      <w:r w:rsidRPr="00F83E6C">
        <w:rPr>
          <w:b/>
          <w:bCs/>
        </w:rPr>
        <w:t>Evaluation</w:t>
      </w:r>
      <w:r w:rsidRPr="00F83E6C">
        <w:t xml:space="preserve">: The trained model is evaluated against baseline strategies and </w:t>
      </w:r>
      <w:r w:rsidR="00AB739D" w:rsidRPr="00F83E6C">
        <w:t>earlier</w:t>
      </w:r>
      <w:r w:rsidRPr="00F83E6C">
        <w:t xml:space="preserve"> versions of itself to measure improvement</w:t>
      </w:r>
    </w:p>
    <w:p w14:paraId="10F02507" w14:textId="77777777" w:rsidR="00AF0688" w:rsidRPr="00AF0688" w:rsidRDefault="00AF0688" w:rsidP="001C41CA">
      <w:pPr>
        <w:pStyle w:val="H2-Heading"/>
      </w:pPr>
      <w:r w:rsidRPr="00AF0688">
        <w:t>Code Example: Connect4 Environment</w:t>
      </w:r>
    </w:p>
    <w:p w14:paraId="1BCC3EDA" w14:textId="780300DD" w:rsidR="00C52D9A" w:rsidRPr="00AF0688" w:rsidRDefault="00034E0B" w:rsidP="00F60E44">
      <w:pPr>
        <w:pStyle w:val="P-Regular"/>
        <w:jc w:val="both"/>
        <w:rPr>
          <w:lang w:val="en-US"/>
        </w:rPr>
      </w:pPr>
      <w:r>
        <w:rPr>
          <w:lang w:val="en-US"/>
        </w:rPr>
        <w:t xml:space="preserve">To implement AlphaZero for Connect4, the first step involves setting up the game environment. This environment offers a structured view of the game board, outlines the rules of play, and makes sure all moves follow the logic of Connect4. By creating a clear and functional environment, we lay a foundation for integrating advanced techniques like neural networks and Monte Carlo Tree Search (MCTS). The following code demonstrates how to build a Connect4 environment, handle player </w:t>
      </w:r>
      <w:proofErr w:type="gramStart"/>
      <w:r>
        <w:rPr>
          <w:lang w:val="en-US"/>
        </w:rPr>
        <w:t>moves, and</w:t>
      </w:r>
      <w:proofErr w:type="gramEnd"/>
      <w:r>
        <w:rPr>
          <w:lang w:val="en-US"/>
        </w:rPr>
        <w:t xml:space="preserve"> verify game states.</w:t>
      </w:r>
    </w:p>
    <w:p w14:paraId="4F46DA93" w14:textId="77777777" w:rsidR="001C41CA" w:rsidRDefault="001C41CA" w:rsidP="001C41CA">
      <w:pPr>
        <w:pStyle w:val="SC-Source"/>
      </w:pPr>
      <w:r>
        <w:t>`python</w:t>
      </w:r>
    </w:p>
    <w:p w14:paraId="2D306940" w14:textId="77777777" w:rsidR="00CE5178" w:rsidRDefault="00CE5178" w:rsidP="001C41CA">
      <w:pPr>
        <w:pStyle w:val="SC-Source"/>
      </w:pPr>
    </w:p>
    <w:p w14:paraId="2D6D12DA" w14:textId="1BCE2AA6" w:rsidR="00AF0688" w:rsidRPr="00AF0688" w:rsidRDefault="4854C874" w:rsidP="001C41CA">
      <w:pPr>
        <w:pStyle w:val="SC-Source"/>
      </w:pPr>
      <w:r w:rsidRPr="4854C874">
        <w:rPr>
          <w:lang w:val="en-US"/>
        </w:rPr>
        <w:t>import numpy as np</w:t>
      </w:r>
    </w:p>
    <w:p w14:paraId="4C78F4F5" w14:textId="77777777" w:rsidR="00AF0688" w:rsidRPr="00AF0688" w:rsidRDefault="00AF0688" w:rsidP="001C41CA">
      <w:pPr>
        <w:pStyle w:val="SC-Source"/>
      </w:pPr>
    </w:p>
    <w:p w14:paraId="575A4AF2" w14:textId="77777777" w:rsidR="00AF0688" w:rsidRPr="00AF0688" w:rsidRDefault="00AF0688" w:rsidP="001C41CA">
      <w:pPr>
        <w:pStyle w:val="SC-Source"/>
      </w:pPr>
      <w:r w:rsidRPr="00AF0688">
        <w:t>class Connect4:</w:t>
      </w:r>
    </w:p>
    <w:p w14:paraId="3DFA0DFD" w14:textId="77777777" w:rsidR="00AF0688" w:rsidRPr="00AF0688" w:rsidRDefault="4854C874" w:rsidP="001C41CA">
      <w:pPr>
        <w:pStyle w:val="SC-Source"/>
      </w:pPr>
      <w:r w:rsidRPr="4854C874">
        <w:rPr>
          <w:lang w:val="en-US"/>
        </w:rPr>
        <w:t xml:space="preserve">    def __init__(self):</w:t>
      </w:r>
    </w:p>
    <w:p w14:paraId="3CF78837" w14:textId="77777777" w:rsidR="00AF0688" w:rsidRPr="00AF0688" w:rsidRDefault="4854C874" w:rsidP="001C41CA">
      <w:pPr>
        <w:pStyle w:val="SC-Source"/>
      </w:pPr>
      <w:r w:rsidRPr="4854C874">
        <w:rPr>
          <w:lang w:val="en-US"/>
        </w:rPr>
        <w:t xml:space="preserve">        self.board = np.zeros((6, 7), dtype=int)</w:t>
      </w:r>
    </w:p>
    <w:p w14:paraId="7F316FA2" w14:textId="77777777" w:rsidR="00AF0688" w:rsidRPr="00AF0688" w:rsidRDefault="4854C874" w:rsidP="001C41CA">
      <w:pPr>
        <w:pStyle w:val="SC-Source"/>
      </w:pPr>
      <w:r w:rsidRPr="4854C874">
        <w:rPr>
          <w:lang w:val="en-US"/>
        </w:rPr>
        <w:t xml:space="preserve">        self.current_player = 1</w:t>
      </w:r>
    </w:p>
    <w:p w14:paraId="269488E6" w14:textId="77777777" w:rsidR="00AF0688" w:rsidRPr="00AF0688" w:rsidRDefault="00AF0688" w:rsidP="001C41CA">
      <w:pPr>
        <w:pStyle w:val="SC-Source"/>
      </w:pPr>
    </w:p>
    <w:p w14:paraId="2B549A86" w14:textId="77777777" w:rsidR="00AF0688" w:rsidRPr="00AF0688" w:rsidRDefault="4854C874" w:rsidP="001C41CA">
      <w:pPr>
        <w:pStyle w:val="SC-Source"/>
      </w:pPr>
      <w:r w:rsidRPr="4854C874">
        <w:rPr>
          <w:lang w:val="en-US"/>
        </w:rPr>
        <w:t xml:space="preserve">    def make_move(self, col):</w:t>
      </w:r>
    </w:p>
    <w:p w14:paraId="67B8DEA5" w14:textId="77777777" w:rsidR="00AF0688" w:rsidRPr="00AF0688" w:rsidRDefault="4854C874" w:rsidP="001C41CA">
      <w:pPr>
        <w:pStyle w:val="SC-Source"/>
      </w:pPr>
      <w:r w:rsidRPr="4854C874">
        <w:rPr>
          <w:lang w:val="en-US"/>
        </w:rPr>
        <w:t xml:space="preserve">        for row in range(5, -1, -1):</w:t>
      </w:r>
    </w:p>
    <w:p w14:paraId="3A424339" w14:textId="77777777" w:rsidR="00AF0688" w:rsidRPr="00AF0688" w:rsidRDefault="4854C874" w:rsidP="001C41CA">
      <w:pPr>
        <w:pStyle w:val="SC-Source"/>
      </w:pPr>
      <w:r w:rsidRPr="4854C874">
        <w:rPr>
          <w:lang w:val="en-US"/>
        </w:rPr>
        <w:t xml:space="preserve">            if self.board[row, col] == 0:</w:t>
      </w:r>
    </w:p>
    <w:p w14:paraId="1B19AF09" w14:textId="77777777" w:rsidR="00AF0688" w:rsidRPr="00AF0688" w:rsidRDefault="4854C874" w:rsidP="4854C874">
      <w:pPr>
        <w:pStyle w:val="SC-Source"/>
        <w:rPr>
          <w:lang w:val="en-US"/>
        </w:rPr>
      </w:pPr>
      <w:r w:rsidRPr="4854C874">
        <w:rPr>
          <w:lang w:val="en-US"/>
        </w:rPr>
        <w:t xml:space="preserve">                self.board[row, col] = self.current_player</w:t>
      </w:r>
    </w:p>
    <w:p w14:paraId="435CB121" w14:textId="77777777" w:rsidR="00AF0688" w:rsidRPr="00AF0688" w:rsidRDefault="4854C874" w:rsidP="4854C874">
      <w:pPr>
        <w:pStyle w:val="SC-Source"/>
        <w:rPr>
          <w:lang w:val="en-US"/>
        </w:rPr>
      </w:pPr>
      <w:r w:rsidRPr="4854C874">
        <w:rPr>
          <w:lang w:val="en-US"/>
        </w:rPr>
        <w:t xml:space="preserve">                self.current_player = 3 - self.current_player</w:t>
      </w:r>
    </w:p>
    <w:p w14:paraId="5604160E" w14:textId="77777777" w:rsidR="00AF0688" w:rsidRPr="00AF0688" w:rsidRDefault="00AF0688" w:rsidP="001C41CA">
      <w:pPr>
        <w:pStyle w:val="SC-Source"/>
      </w:pPr>
      <w:r w:rsidRPr="00AF0688">
        <w:t xml:space="preserve">                return True</w:t>
      </w:r>
    </w:p>
    <w:p w14:paraId="75CEF378" w14:textId="77777777" w:rsidR="00AF0688" w:rsidRPr="00AF0688" w:rsidRDefault="00AF0688" w:rsidP="001C41CA">
      <w:pPr>
        <w:pStyle w:val="SC-Source"/>
      </w:pPr>
      <w:r w:rsidRPr="00AF0688">
        <w:t xml:space="preserve">        return False</w:t>
      </w:r>
    </w:p>
    <w:p w14:paraId="1F5F4160" w14:textId="77777777" w:rsidR="00AF0688" w:rsidRPr="00AF0688" w:rsidRDefault="00AF0688" w:rsidP="001C41CA">
      <w:pPr>
        <w:pStyle w:val="SC-Source"/>
      </w:pPr>
    </w:p>
    <w:p w14:paraId="245BC03E" w14:textId="77777777" w:rsidR="00AF0688" w:rsidRPr="00AF0688" w:rsidRDefault="4854C874" w:rsidP="001C41CA">
      <w:pPr>
        <w:pStyle w:val="SC-Source"/>
      </w:pPr>
      <w:r w:rsidRPr="4854C874">
        <w:rPr>
          <w:lang w:val="en-US"/>
        </w:rPr>
        <w:t xml:space="preserve">    def is_winner(self, player):</w:t>
      </w:r>
    </w:p>
    <w:p w14:paraId="6EEABF1F" w14:textId="77777777" w:rsidR="00AF0688" w:rsidRPr="00AF0688" w:rsidRDefault="00AF0688" w:rsidP="001C41CA">
      <w:pPr>
        <w:pStyle w:val="SC-Source"/>
      </w:pPr>
      <w:r w:rsidRPr="00AF0688">
        <w:t xml:space="preserve">        # Check for wins (horizontal, vertical, diagonal)</w:t>
      </w:r>
    </w:p>
    <w:p w14:paraId="3EB2F5BB" w14:textId="77777777" w:rsidR="00AF0688" w:rsidRPr="00AF0688" w:rsidRDefault="00AF0688" w:rsidP="001C41CA">
      <w:pPr>
        <w:pStyle w:val="SC-Source"/>
      </w:pPr>
      <w:r w:rsidRPr="00AF0688">
        <w:t xml:space="preserve">        pass</w:t>
      </w:r>
    </w:p>
    <w:p w14:paraId="7289EF4E" w14:textId="77777777" w:rsidR="00AF0688" w:rsidRPr="00AF0688" w:rsidRDefault="00AF0688" w:rsidP="001C41CA">
      <w:pPr>
        <w:pStyle w:val="SC-Source"/>
      </w:pPr>
    </w:p>
    <w:p w14:paraId="30AE8483" w14:textId="77777777" w:rsidR="00AF0688" w:rsidRPr="00AF0688" w:rsidRDefault="4854C874" w:rsidP="001C41CA">
      <w:pPr>
        <w:pStyle w:val="SC-Source"/>
      </w:pPr>
      <w:r w:rsidRPr="4854C874">
        <w:rPr>
          <w:lang w:val="en-US"/>
        </w:rPr>
        <w:t xml:space="preserve">    def get_legal_moves(self):</w:t>
      </w:r>
    </w:p>
    <w:p w14:paraId="321E7520" w14:textId="77777777" w:rsidR="00AF0688" w:rsidRDefault="4854C874" w:rsidP="001C41CA">
      <w:pPr>
        <w:pStyle w:val="SC-Source"/>
      </w:pPr>
      <w:r w:rsidRPr="4854C874">
        <w:rPr>
          <w:lang w:val="en-US"/>
        </w:rPr>
        <w:t xml:space="preserve">        return [c for c in range(7) if self.board[0, c] == 0]</w:t>
      </w:r>
    </w:p>
    <w:p w14:paraId="56CADF9E" w14:textId="77777777" w:rsidR="001A40C8" w:rsidRPr="001A40C8" w:rsidRDefault="001A40C8" w:rsidP="001A40C8">
      <w:pPr>
        <w:pStyle w:val="SC-Source"/>
        <w:rPr>
          <w:lang w:val="en-US"/>
        </w:rPr>
      </w:pPr>
      <w:r w:rsidRPr="001A40C8">
        <w:rPr>
          <w:lang w:val="en-US"/>
        </w:rPr>
        <w:t># Example of initiating a game and making a move</w:t>
      </w:r>
      <w:r w:rsidRPr="001A40C8">
        <w:rPr>
          <w:lang w:val="en-US"/>
        </w:rPr>
        <w:br/>
        <w:t>game = Connect4()</w:t>
      </w:r>
      <w:r w:rsidRPr="001A40C8">
        <w:rPr>
          <w:lang w:val="en-US"/>
        </w:rPr>
        <w:br/>
        <w:t>game.make_move(3)  # Player 1 moves in the middle column</w:t>
      </w:r>
    </w:p>
    <w:p w14:paraId="5A1987E8" w14:textId="207FB590" w:rsidR="001C41CA" w:rsidRPr="00AF0688" w:rsidRDefault="001C41CA" w:rsidP="001C41CA">
      <w:pPr>
        <w:pStyle w:val="SC-Source"/>
      </w:pPr>
      <w:r>
        <w:t>`</w:t>
      </w:r>
    </w:p>
    <w:p w14:paraId="1C813DCA" w14:textId="7B7143EA" w:rsidR="00EC291B" w:rsidRPr="00EC291B" w:rsidRDefault="004B4A8C" w:rsidP="00F60E44">
      <w:pPr>
        <w:jc w:val="both"/>
      </w:pPr>
      <w:r>
        <w:t>This code snippet demonstrates a functional environment for Connect4, serving as the foundation for training and testing reinforcement learning algorithms like AlphaZero. Below is a detailed breakdown of its components.</w:t>
      </w:r>
    </w:p>
    <w:p w14:paraId="252C3AF6" w14:textId="77777777" w:rsidR="00EC291B" w:rsidRPr="00EC291B" w:rsidRDefault="00EC291B" w:rsidP="00F60E44">
      <w:pPr>
        <w:ind w:left="360"/>
        <w:jc w:val="both"/>
      </w:pPr>
      <w:r w:rsidRPr="00EC291B">
        <w:rPr>
          <w:b/>
          <w:bCs/>
        </w:rPr>
        <w:t>Class Definition (</w:t>
      </w:r>
      <w:r w:rsidRPr="00EC291B">
        <w:rPr>
          <w:rStyle w:val="P-Code"/>
        </w:rPr>
        <w:t>Connect4</w:t>
      </w:r>
      <w:r w:rsidRPr="00EC291B">
        <w:rPr>
          <w:b/>
          <w:bCs/>
        </w:rPr>
        <w:t>)</w:t>
      </w:r>
      <w:r w:rsidRPr="00EC291B">
        <w:t>:</w:t>
      </w:r>
    </w:p>
    <w:p w14:paraId="2CDEBB45" w14:textId="77777777" w:rsidR="00EC291B" w:rsidRPr="00EC291B" w:rsidRDefault="00EC291B" w:rsidP="00F60E44">
      <w:pPr>
        <w:numPr>
          <w:ilvl w:val="0"/>
          <w:numId w:val="23"/>
        </w:numPr>
        <w:jc w:val="both"/>
      </w:pPr>
      <w:r w:rsidRPr="00EC291B">
        <w:t xml:space="preserve">The </w:t>
      </w:r>
      <w:r w:rsidRPr="00EC291B">
        <w:rPr>
          <w:rStyle w:val="P-Code"/>
        </w:rPr>
        <w:t>Connect4</w:t>
      </w:r>
      <w:r w:rsidRPr="00EC291B">
        <w:t xml:space="preserve"> class encapsulates the rules and mechanics of the game. This class allows for object-oriented management of the game state, making it easy to extend and integrate with other systems.</w:t>
      </w:r>
    </w:p>
    <w:p w14:paraId="77C31FFA" w14:textId="77777777" w:rsidR="00EC291B" w:rsidRPr="00EC291B" w:rsidRDefault="00EC291B" w:rsidP="00F60E44">
      <w:pPr>
        <w:ind w:left="360"/>
        <w:jc w:val="both"/>
      </w:pPr>
      <w:r w:rsidRPr="00EC291B">
        <w:rPr>
          <w:b/>
          <w:bCs/>
        </w:rPr>
        <w:t>Game Board Initialization (</w:t>
      </w:r>
      <w:r w:rsidRPr="00EC291B">
        <w:rPr>
          <w:rStyle w:val="P-Code"/>
        </w:rPr>
        <w:t>__init__</w:t>
      </w:r>
      <w:r w:rsidRPr="00EC291B">
        <w:rPr>
          <w:b/>
          <w:bCs/>
        </w:rPr>
        <w:t>)</w:t>
      </w:r>
      <w:r w:rsidRPr="00EC291B">
        <w:t>:</w:t>
      </w:r>
    </w:p>
    <w:p w14:paraId="13AEB8D4" w14:textId="77777777" w:rsidR="00EC291B" w:rsidRPr="00EC291B" w:rsidRDefault="00EC291B" w:rsidP="00F60E44">
      <w:pPr>
        <w:numPr>
          <w:ilvl w:val="0"/>
          <w:numId w:val="23"/>
        </w:numPr>
        <w:tabs>
          <w:tab w:val="num" w:pos="1440"/>
        </w:tabs>
        <w:jc w:val="both"/>
      </w:pPr>
      <w:r w:rsidRPr="00EC291B">
        <w:t xml:space="preserve">The </w:t>
      </w:r>
      <w:r w:rsidRPr="00EC291B">
        <w:rPr>
          <w:rStyle w:val="P-Code"/>
        </w:rPr>
        <w:t>board</w:t>
      </w:r>
      <w:r w:rsidRPr="00EC291B">
        <w:t xml:space="preserve"> is represented as a 6x7 matrix initialized with zeros (</w:t>
      </w:r>
      <w:r w:rsidRPr="00EC291B">
        <w:rPr>
          <w:rStyle w:val="P-Code"/>
        </w:rPr>
        <w:t>np.zeros((6, 7), dtype=int)</w:t>
      </w:r>
      <w:r w:rsidRPr="00EC291B">
        <w:t>), where each cell corresponds to an empty slot in the Connect4 grid.</w:t>
      </w:r>
    </w:p>
    <w:p w14:paraId="30F54BFF" w14:textId="77777777" w:rsidR="00EC291B" w:rsidRPr="00EC291B" w:rsidRDefault="00EC291B" w:rsidP="00F60E44">
      <w:pPr>
        <w:numPr>
          <w:ilvl w:val="0"/>
          <w:numId w:val="23"/>
        </w:numPr>
        <w:tabs>
          <w:tab w:val="num" w:pos="1440"/>
        </w:tabs>
        <w:jc w:val="both"/>
      </w:pPr>
      <w:r w:rsidRPr="00EC291B">
        <w:t xml:space="preserve">The </w:t>
      </w:r>
      <w:r w:rsidRPr="00EC291B">
        <w:rPr>
          <w:rStyle w:val="P-Code"/>
        </w:rPr>
        <w:t>current_player</w:t>
      </w:r>
      <w:r w:rsidRPr="00EC291B">
        <w:t xml:space="preserve"> attribute tracks the active player (1 or 2), alternating after every valid move.</w:t>
      </w:r>
    </w:p>
    <w:p w14:paraId="4D714B34" w14:textId="77777777" w:rsidR="00EC291B" w:rsidRPr="00EC291B" w:rsidRDefault="00EC291B" w:rsidP="00F60E44">
      <w:pPr>
        <w:ind w:left="360"/>
        <w:jc w:val="both"/>
      </w:pPr>
      <w:r w:rsidRPr="00EC291B">
        <w:rPr>
          <w:b/>
          <w:bCs/>
        </w:rPr>
        <w:t>Move Execution (</w:t>
      </w:r>
      <w:r w:rsidRPr="00EC291B">
        <w:rPr>
          <w:rStyle w:val="P-Code"/>
        </w:rPr>
        <w:t>make_move</w:t>
      </w:r>
      <w:r w:rsidRPr="00EC291B">
        <w:rPr>
          <w:b/>
          <w:bCs/>
        </w:rPr>
        <w:t>)</w:t>
      </w:r>
      <w:r w:rsidRPr="00EC291B">
        <w:t>:</w:t>
      </w:r>
    </w:p>
    <w:p w14:paraId="0E5EF45E" w14:textId="77777777" w:rsidR="00EC291B" w:rsidRPr="00EC291B" w:rsidRDefault="00EC291B" w:rsidP="00F60E44">
      <w:pPr>
        <w:numPr>
          <w:ilvl w:val="0"/>
          <w:numId w:val="23"/>
        </w:numPr>
        <w:tabs>
          <w:tab w:val="num" w:pos="1440"/>
        </w:tabs>
        <w:jc w:val="both"/>
      </w:pPr>
      <w:r w:rsidRPr="00EC291B">
        <w:t>This method enables players to place their token in a specified column.</w:t>
      </w:r>
    </w:p>
    <w:p w14:paraId="6BD171E5" w14:textId="77777777" w:rsidR="00EC291B" w:rsidRPr="00EC291B" w:rsidRDefault="00EC291B" w:rsidP="00F60E44">
      <w:pPr>
        <w:numPr>
          <w:ilvl w:val="0"/>
          <w:numId w:val="23"/>
        </w:numPr>
        <w:tabs>
          <w:tab w:val="num" w:pos="1440"/>
        </w:tabs>
        <w:jc w:val="both"/>
      </w:pPr>
      <w:r w:rsidRPr="00EC291B">
        <w:t>The method iterates from the bottom row upwards (</w:t>
      </w:r>
      <w:r w:rsidRPr="00EC291B">
        <w:rPr>
          <w:rStyle w:val="P-Code"/>
        </w:rPr>
        <w:t>for row in range(5, -1, -1)</w:t>
      </w:r>
      <w:r w:rsidRPr="00EC291B">
        <w:t>) to find the first available slot in the chosen column.</w:t>
      </w:r>
    </w:p>
    <w:p w14:paraId="5D0B3D6C" w14:textId="77777777" w:rsidR="00EC291B" w:rsidRPr="00EC291B" w:rsidRDefault="00EC291B" w:rsidP="00F60E44">
      <w:pPr>
        <w:numPr>
          <w:ilvl w:val="0"/>
          <w:numId w:val="23"/>
        </w:numPr>
        <w:tabs>
          <w:tab w:val="num" w:pos="1440"/>
        </w:tabs>
        <w:jc w:val="both"/>
      </w:pPr>
      <w:r w:rsidRPr="00EC291B">
        <w:t xml:space="preserve">Upon successfully placing a token, the </w:t>
      </w:r>
      <w:r w:rsidRPr="00EC291B">
        <w:rPr>
          <w:rStyle w:val="P-Code"/>
        </w:rPr>
        <w:t>current_player</w:t>
      </w:r>
      <w:r w:rsidRPr="00EC291B">
        <w:t xml:space="preserve"> switches to the other player using </w:t>
      </w:r>
      <w:r w:rsidRPr="00EC291B">
        <w:rPr>
          <w:rStyle w:val="P-Code"/>
        </w:rPr>
        <w:t>self.current_player = 3 - self.current_player</w:t>
      </w:r>
      <w:r w:rsidRPr="00EC291B">
        <w:t>.</w:t>
      </w:r>
    </w:p>
    <w:p w14:paraId="13405358" w14:textId="77777777" w:rsidR="00EC291B" w:rsidRPr="00EC291B" w:rsidRDefault="00EC291B" w:rsidP="00F60E44">
      <w:pPr>
        <w:numPr>
          <w:ilvl w:val="0"/>
          <w:numId w:val="23"/>
        </w:numPr>
        <w:tabs>
          <w:tab w:val="num" w:pos="1440"/>
        </w:tabs>
        <w:jc w:val="both"/>
      </w:pPr>
      <w:r w:rsidRPr="00EC291B">
        <w:t xml:space="preserve">If the column is full, the method returns </w:t>
      </w:r>
      <w:r w:rsidRPr="00EC291B">
        <w:rPr>
          <w:rStyle w:val="P-Code"/>
        </w:rPr>
        <w:t>False</w:t>
      </w:r>
      <w:r w:rsidRPr="00EC291B">
        <w:t>, signaling an invalid move.</w:t>
      </w:r>
    </w:p>
    <w:p w14:paraId="25CA1B28" w14:textId="77777777" w:rsidR="00EC291B" w:rsidRPr="00EC291B" w:rsidRDefault="00EC291B" w:rsidP="00F60E44">
      <w:pPr>
        <w:ind w:left="360"/>
        <w:jc w:val="both"/>
      </w:pPr>
      <w:r w:rsidRPr="00EC291B">
        <w:rPr>
          <w:b/>
          <w:bCs/>
        </w:rPr>
        <w:t>Winning Condition Checker (</w:t>
      </w:r>
      <w:r w:rsidRPr="00EC291B">
        <w:rPr>
          <w:rStyle w:val="P-Code"/>
        </w:rPr>
        <w:t>is_winner</w:t>
      </w:r>
      <w:r w:rsidRPr="00EC291B">
        <w:rPr>
          <w:b/>
          <w:bCs/>
        </w:rPr>
        <w:t>)</w:t>
      </w:r>
      <w:r w:rsidRPr="00EC291B">
        <w:t>:</w:t>
      </w:r>
    </w:p>
    <w:p w14:paraId="55808C3F" w14:textId="77777777" w:rsidR="00EC291B" w:rsidRPr="00EC291B" w:rsidRDefault="00EC291B" w:rsidP="00F60E44">
      <w:pPr>
        <w:numPr>
          <w:ilvl w:val="0"/>
          <w:numId w:val="23"/>
        </w:numPr>
        <w:tabs>
          <w:tab w:val="num" w:pos="1440"/>
        </w:tabs>
        <w:jc w:val="both"/>
      </w:pPr>
      <w:r w:rsidRPr="00EC291B">
        <w:t>Although currently a placeholder, this method is intended to evaluate whether a player has achieved four consecutive tokens horizontally, vertically, or diagonally.</w:t>
      </w:r>
    </w:p>
    <w:p w14:paraId="3F912800" w14:textId="77777777" w:rsidR="00EC291B" w:rsidRPr="00EC291B" w:rsidRDefault="00EC291B" w:rsidP="00F60E44">
      <w:pPr>
        <w:numPr>
          <w:ilvl w:val="0"/>
          <w:numId w:val="23"/>
        </w:numPr>
        <w:tabs>
          <w:tab w:val="num" w:pos="1440"/>
        </w:tabs>
        <w:jc w:val="both"/>
      </w:pPr>
      <w:r w:rsidRPr="00EC291B">
        <w:t>By implementing this method, the game environment will be able to detect victory conditions, a crucial feature for training and evaluating reinforcement learning models.</w:t>
      </w:r>
    </w:p>
    <w:p w14:paraId="3EB85D0B" w14:textId="77777777" w:rsidR="00EC291B" w:rsidRPr="00EC291B" w:rsidRDefault="00EC291B" w:rsidP="00F60E44">
      <w:pPr>
        <w:ind w:left="360"/>
        <w:jc w:val="both"/>
      </w:pPr>
      <w:r w:rsidRPr="00EC291B">
        <w:rPr>
          <w:b/>
          <w:bCs/>
        </w:rPr>
        <w:t>Legal Moves (</w:t>
      </w:r>
      <w:r w:rsidRPr="00EC291B">
        <w:rPr>
          <w:rStyle w:val="P-Code"/>
        </w:rPr>
        <w:t>get_legal_moves</w:t>
      </w:r>
      <w:r w:rsidRPr="00EC291B">
        <w:rPr>
          <w:b/>
          <w:bCs/>
        </w:rPr>
        <w:t>)</w:t>
      </w:r>
      <w:r w:rsidRPr="00EC291B">
        <w:t>:</w:t>
      </w:r>
    </w:p>
    <w:p w14:paraId="41D64F0E" w14:textId="77777777" w:rsidR="00EC291B" w:rsidRPr="00EC291B" w:rsidRDefault="00EC291B" w:rsidP="00F60E44">
      <w:pPr>
        <w:numPr>
          <w:ilvl w:val="0"/>
          <w:numId w:val="23"/>
        </w:numPr>
        <w:tabs>
          <w:tab w:val="num" w:pos="1440"/>
        </w:tabs>
        <w:jc w:val="both"/>
      </w:pPr>
      <w:r w:rsidRPr="00EC291B">
        <w:t>This method returns a list of columns where a token can legally be placed (</w:t>
      </w:r>
      <w:r w:rsidRPr="00EC291B">
        <w:rPr>
          <w:rStyle w:val="P-Code"/>
        </w:rPr>
        <w:t>[c for c in range(7) if self.board[0, c] == 0]</w:t>
      </w:r>
      <w:r w:rsidRPr="00EC291B">
        <w:t>).</w:t>
      </w:r>
    </w:p>
    <w:p w14:paraId="55A3A0AE" w14:textId="77777777" w:rsidR="00EC291B" w:rsidRPr="00EC291B" w:rsidRDefault="00EC291B" w:rsidP="00F60E44">
      <w:pPr>
        <w:numPr>
          <w:ilvl w:val="0"/>
          <w:numId w:val="23"/>
        </w:numPr>
        <w:tabs>
          <w:tab w:val="num" w:pos="1440"/>
        </w:tabs>
        <w:jc w:val="both"/>
      </w:pPr>
      <w:r w:rsidRPr="00EC291B">
        <w:t>It ensures that players cannot make moves in already full columns, maintaining the integrity of gameplay.</w:t>
      </w:r>
    </w:p>
    <w:p w14:paraId="01580FD4" w14:textId="77777777" w:rsidR="00EC291B" w:rsidRPr="00EC291B" w:rsidRDefault="00EC291B" w:rsidP="00F60E44">
      <w:pPr>
        <w:ind w:left="360"/>
        <w:jc w:val="both"/>
      </w:pPr>
      <w:r w:rsidRPr="00EC291B">
        <w:rPr>
          <w:b/>
          <w:bCs/>
        </w:rPr>
        <w:t>Example Usage</w:t>
      </w:r>
      <w:r w:rsidRPr="00EC291B">
        <w:t>:</w:t>
      </w:r>
    </w:p>
    <w:p w14:paraId="2A63D89C" w14:textId="77777777" w:rsidR="00EC291B" w:rsidRPr="00EC291B" w:rsidRDefault="00EC291B" w:rsidP="00F60E44">
      <w:pPr>
        <w:numPr>
          <w:ilvl w:val="0"/>
          <w:numId w:val="23"/>
        </w:numPr>
        <w:tabs>
          <w:tab w:val="num" w:pos="1440"/>
        </w:tabs>
        <w:jc w:val="both"/>
      </w:pPr>
      <w:r w:rsidRPr="00EC291B">
        <w:t>The example demonstrates initializing a Connect4 game (</w:t>
      </w:r>
      <w:r w:rsidRPr="00EC291B">
        <w:rPr>
          <w:rStyle w:val="P-Code"/>
        </w:rPr>
        <w:t>game = Connect4()</w:t>
      </w:r>
      <w:r w:rsidRPr="00EC291B">
        <w:t>) and executing a move in the middle column (</w:t>
      </w:r>
      <w:r w:rsidRPr="00EC291B">
        <w:rPr>
          <w:rStyle w:val="P-Code"/>
        </w:rPr>
        <w:t>game.make_move(3)</w:t>
      </w:r>
      <w:r w:rsidRPr="00EC291B">
        <w:t>).</w:t>
      </w:r>
    </w:p>
    <w:p w14:paraId="5379B309" w14:textId="61C50267" w:rsidR="00EC291B" w:rsidRPr="00EC291B" w:rsidRDefault="00EC291B" w:rsidP="00F60E44">
      <w:pPr>
        <w:numPr>
          <w:ilvl w:val="0"/>
          <w:numId w:val="23"/>
        </w:numPr>
        <w:tabs>
          <w:tab w:val="num" w:pos="1440"/>
        </w:tabs>
        <w:jc w:val="both"/>
      </w:pPr>
      <w:r w:rsidRPr="00EC291B">
        <w:t xml:space="preserve">This serves as a basic test case to </w:t>
      </w:r>
      <w:r w:rsidR="00FA766D" w:rsidRPr="00EC291B">
        <w:t>confirm</w:t>
      </w:r>
      <w:r w:rsidRPr="00EC291B">
        <w:t xml:space="preserve"> the functionality of the </w:t>
      </w:r>
      <w:r w:rsidRPr="00EC291B">
        <w:rPr>
          <w:rStyle w:val="P-Code"/>
        </w:rPr>
        <w:t>Connect4</w:t>
      </w:r>
      <w:r w:rsidRPr="00EC291B">
        <w:t xml:space="preserve"> class.</w:t>
      </w:r>
    </w:p>
    <w:p w14:paraId="5212753D" w14:textId="7092039A" w:rsidR="00CE5178" w:rsidRDefault="004B4A8C" w:rsidP="00CE5178">
      <w:r>
        <w:t xml:space="preserve">This code offers a solid base for integrating MCTS and neural networks. It simplifies the complexities of Connect4 gameplay, enabling </w:t>
      </w:r>
      <w:proofErr w:type="gramStart"/>
      <w:r>
        <w:t>reinforcement</w:t>
      </w:r>
      <w:proofErr w:type="gramEnd"/>
      <w:r>
        <w:t xml:space="preserve"> learning models to concentrate on strategic decision-making. By adding features like win detection and state evaluation, you can further improve it to fit the needs of advanced AI training workflows such as AlphaZero.</w:t>
      </w:r>
    </w:p>
    <w:p w14:paraId="6C05E13D" w14:textId="77777777" w:rsidR="00AF0688" w:rsidRPr="00A177D3" w:rsidRDefault="00AF0688" w:rsidP="00A177D3">
      <w:pPr>
        <w:pStyle w:val="H2-Heading"/>
      </w:pPr>
      <w:r w:rsidRPr="00A177D3">
        <w:t>Code Example: Resource Management Simulation</w:t>
      </w:r>
    </w:p>
    <w:p w14:paraId="389EC198" w14:textId="37AB8EE1" w:rsidR="00AF0688" w:rsidRPr="00AF0688" w:rsidRDefault="004B4A8C" w:rsidP="00F60E44">
      <w:pPr>
        <w:pStyle w:val="P-Regular"/>
        <w:jc w:val="both"/>
        <w:rPr>
          <w:lang w:val="en-US"/>
        </w:rPr>
      </w:pPr>
      <w:r>
        <w:rPr>
          <w:lang w:val="en-US"/>
        </w:rPr>
        <w:t>AlphaZero's methods are not limited to traditional board games; they also apply to real-world scenarios that require strategic resource management and decision-making under constraints. Resource management, a key challenge in areas like logistics, robotics, and energy distribution, involves balancing competing priorities and maximizing outcomes. The following code simulates a simplified real-time strategy (RTS) game where an AI agent must gather resources, build units, and assess performance. This example shows how versatile AlphaZero's decision-making framework can be in dynamic, constrained environments.</w:t>
      </w:r>
    </w:p>
    <w:p w14:paraId="2EDFEA89" w14:textId="0EA640FE" w:rsidR="001C41CA" w:rsidRDefault="001C41CA" w:rsidP="001C41CA">
      <w:pPr>
        <w:pStyle w:val="SC-Source"/>
      </w:pPr>
      <w:r>
        <w:t>`python</w:t>
      </w:r>
    </w:p>
    <w:p w14:paraId="3D75B55E" w14:textId="4C3F2E4C" w:rsidR="00AF0688" w:rsidRPr="00AF0688" w:rsidRDefault="4854C874" w:rsidP="001C41CA">
      <w:pPr>
        <w:pStyle w:val="SC-Source"/>
      </w:pPr>
      <w:r w:rsidRPr="4854C874">
        <w:rPr>
          <w:lang w:val="en-US"/>
        </w:rPr>
        <w:t>class RTSGame:</w:t>
      </w:r>
    </w:p>
    <w:p w14:paraId="67BBA61F" w14:textId="77777777" w:rsidR="00AF0688" w:rsidRPr="00AF0688" w:rsidRDefault="4854C874" w:rsidP="001C41CA">
      <w:pPr>
        <w:pStyle w:val="SC-Source"/>
      </w:pPr>
      <w:r w:rsidRPr="4854C874">
        <w:rPr>
          <w:lang w:val="en-US"/>
        </w:rPr>
        <w:t xml:space="preserve">    def __init__(self):</w:t>
      </w:r>
    </w:p>
    <w:p w14:paraId="24E0DE56" w14:textId="77777777" w:rsidR="00AF0688" w:rsidRPr="00AF0688" w:rsidRDefault="4854C874" w:rsidP="001C41CA">
      <w:pPr>
        <w:pStyle w:val="SC-Source"/>
      </w:pPr>
      <w:r w:rsidRPr="4854C874">
        <w:rPr>
          <w:lang w:val="en-US"/>
        </w:rPr>
        <w:t xml:space="preserve">        self.resources = 100</w:t>
      </w:r>
    </w:p>
    <w:p w14:paraId="61BE525F" w14:textId="77777777" w:rsidR="00AF0688" w:rsidRPr="00AF0688" w:rsidRDefault="4854C874" w:rsidP="001C41CA">
      <w:pPr>
        <w:pStyle w:val="SC-Source"/>
      </w:pPr>
      <w:r w:rsidRPr="4854C874">
        <w:rPr>
          <w:lang w:val="en-US"/>
        </w:rPr>
        <w:t xml:space="preserve">        self.units = 0</w:t>
      </w:r>
    </w:p>
    <w:p w14:paraId="5D6AEB24" w14:textId="77777777" w:rsidR="00AF0688" w:rsidRPr="00AF0688" w:rsidRDefault="00AF0688" w:rsidP="001C41CA">
      <w:pPr>
        <w:pStyle w:val="SC-Source"/>
      </w:pPr>
    </w:p>
    <w:p w14:paraId="69CB9BBE" w14:textId="77777777" w:rsidR="00AF0688" w:rsidRPr="00AF0688" w:rsidRDefault="4854C874" w:rsidP="001C41CA">
      <w:pPr>
        <w:pStyle w:val="SC-Source"/>
      </w:pPr>
      <w:r w:rsidRPr="4854C874">
        <w:rPr>
          <w:lang w:val="en-US"/>
        </w:rPr>
        <w:t xml:space="preserve">    def step(self, action):</w:t>
      </w:r>
    </w:p>
    <w:p w14:paraId="4322B5CB" w14:textId="77777777" w:rsidR="00AF0688" w:rsidRPr="00AF0688" w:rsidRDefault="00AF0688" w:rsidP="001C41CA">
      <w:pPr>
        <w:pStyle w:val="SC-Source"/>
      </w:pPr>
      <w:r w:rsidRPr="00AF0688">
        <w:t xml:space="preserve">        if action == "gather":</w:t>
      </w:r>
    </w:p>
    <w:p w14:paraId="25A50A8F" w14:textId="77777777" w:rsidR="00AF0688" w:rsidRPr="00AF0688" w:rsidRDefault="4854C874" w:rsidP="001C41CA">
      <w:pPr>
        <w:pStyle w:val="SC-Source"/>
      </w:pPr>
      <w:r w:rsidRPr="4854C874">
        <w:rPr>
          <w:lang w:val="en-US"/>
        </w:rPr>
        <w:t xml:space="preserve">            self.resources += 10</w:t>
      </w:r>
    </w:p>
    <w:p w14:paraId="4792D34F" w14:textId="77777777" w:rsidR="00AF0688" w:rsidRPr="00AF0688" w:rsidRDefault="4854C874" w:rsidP="001C41CA">
      <w:pPr>
        <w:pStyle w:val="SC-Source"/>
      </w:pPr>
      <w:r w:rsidRPr="4854C874">
        <w:rPr>
          <w:lang w:val="en-US"/>
        </w:rPr>
        <w:t xml:space="preserve">        elif action == "build" and self.resources &gt;= 20:</w:t>
      </w:r>
    </w:p>
    <w:p w14:paraId="66C162DA" w14:textId="77777777" w:rsidR="00AF0688" w:rsidRPr="00AF0688" w:rsidRDefault="4854C874" w:rsidP="001C41CA">
      <w:pPr>
        <w:pStyle w:val="SC-Source"/>
      </w:pPr>
      <w:r w:rsidRPr="4854C874">
        <w:rPr>
          <w:lang w:val="en-US"/>
        </w:rPr>
        <w:t xml:space="preserve">            self.units += 1</w:t>
      </w:r>
    </w:p>
    <w:p w14:paraId="23FA2747" w14:textId="77777777" w:rsidR="00AF0688" w:rsidRPr="00AF0688" w:rsidRDefault="4854C874" w:rsidP="001C41CA">
      <w:pPr>
        <w:pStyle w:val="SC-Source"/>
      </w:pPr>
      <w:r w:rsidRPr="4854C874">
        <w:rPr>
          <w:lang w:val="en-US"/>
        </w:rPr>
        <w:t xml:space="preserve">            self.resources -= 20</w:t>
      </w:r>
    </w:p>
    <w:p w14:paraId="4EC19FB7" w14:textId="77777777" w:rsidR="00AF0688" w:rsidRPr="00AF0688" w:rsidRDefault="00AF0688" w:rsidP="001C41CA">
      <w:pPr>
        <w:pStyle w:val="SC-Source"/>
      </w:pPr>
    </w:p>
    <w:p w14:paraId="75190FE9" w14:textId="77777777" w:rsidR="00AF0688" w:rsidRPr="00AF0688" w:rsidRDefault="00AF0688" w:rsidP="001C41CA">
      <w:pPr>
        <w:pStyle w:val="SC-Source"/>
      </w:pPr>
      <w:r w:rsidRPr="00AF0688">
        <w:t xml:space="preserve">    def evaluate(self):</w:t>
      </w:r>
    </w:p>
    <w:p w14:paraId="5D845514" w14:textId="77777777" w:rsidR="00AF0688" w:rsidRDefault="4854C874" w:rsidP="4854C874">
      <w:pPr>
        <w:pStyle w:val="SC-Source"/>
        <w:rPr>
          <w:lang w:val="en-US"/>
        </w:rPr>
      </w:pPr>
      <w:r w:rsidRPr="4854C874">
        <w:rPr>
          <w:lang w:val="en-US"/>
        </w:rPr>
        <w:t xml:space="preserve">        return self.resources + 10 * self.units</w:t>
      </w:r>
    </w:p>
    <w:p w14:paraId="06096F42" w14:textId="32FDEE46" w:rsidR="001C41CA" w:rsidRPr="00AF0688" w:rsidRDefault="001C41CA" w:rsidP="001C41CA">
      <w:pPr>
        <w:pStyle w:val="SC-Source"/>
      </w:pPr>
      <w:r>
        <w:t>`</w:t>
      </w:r>
    </w:p>
    <w:p w14:paraId="645081E2" w14:textId="4B951CF0" w:rsidR="007864D4" w:rsidRPr="007864D4" w:rsidRDefault="004B4A8C" w:rsidP="00F60E44">
      <w:pPr>
        <w:pStyle w:val="P-Regular"/>
        <w:jc w:val="both"/>
      </w:pPr>
      <w:r>
        <w:rPr>
          <w:lang w:val="en-US"/>
        </w:rPr>
        <w:t>This code offers a basic simulation for resource management, highlighting the trade-offs and decisions involved in these scenarios. Here's a detailed breakdown of the implementation.</w:t>
      </w:r>
    </w:p>
    <w:p w14:paraId="7F93B42F" w14:textId="77777777" w:rsidR="007864D4" w:rsidRPr="007864D4" w:rsidRDefault="4854C874" w:rsidP="00F60E44">
      <w:pPr>
        <w:pStyle w:val="P-Regular"/>
        <w:ind w:left="360"/>
        <w:jc w:val="both"/>
      </w:pPr>
      <w:r w:rsidRPr="4854C874">
        <w:rPr>
          <w:b/>
          <w:bCs/>
          <w:lang w:val="en-US"/>
        </w:rPr>
        <w:t>Class Definition (</w:t>
      </w:r>
      <w:r w:rsidRPr="4854C874">
        <w:rPr>
          <w:rStyle w:val="P-Code"/>
          <w:lang w:val="en-US"/>
        </w:rPr>
        <w:t>RTSGame</w:t>
      </w:r>
      <w:r w:rsidRPr="4854C874">
        <w:rPr>
          <w:b/>
          <w:bCs/>
          <w:lang w:val="en-US"/>
        </w:rPr>
        <w:t>)</w:t>
      </w:r>
      <w:r w:rsidRPr="4854C874">
        <w:rPr>
          <w:lang w:val="en-US"/>
        </w:rPr>
        <w:t>:</w:t>
      </w:r>
    </w:p>
    <w:p w14:paraId="60745D4B" w14:textId="77777777" w:rsidR="007864D4" w:rsidRPr="007864D4" w:rsidRDefault="4854C874" w:rsidP="00F60E44">
      <w:pPr>
        <w:pStyle w:val="P-Regular"/>
        <w:numPr>
          <w:ilvl w:val="0"/>
          <w:numId w:val="24"/>
        </w:numPr>
        <w:jc w:val="both"/>
      </w:pPr>
      <w:r w:rsidRPr="4854C874">
        <w:rPr>
          <w:lang w:val="en-US"/>
        </w:rPr>
        <w:t xml:space="preserve">The </w:t>
      </w:r>
      <w:r w:rsidRPr="4854C874">
        <w:rPr>
          <w:rStyle w:val="P-Code"/>
          <w:lang w:val="en-US"/>
        </w:rPr>
        <w:t>RTSGame</w:t>
      </w:r>
      <w:r w:rsidRPr="4854C874">
        <w:rPr>
          <w:lang w:val="en-US"/>
        </w:rPr>
        <w:t xml:space="preserve"> class represents a simplified real-time strategy environment. It encapsulates attributes and methods necessary to simulate resource gathering, unit building, and performance evaluation.</w:t>
      </w:r>
    </w:p>
    <w:p w14:paraId="6B2BE793" w14:textId="77777777" w:rsidR="007864D4" w:rsidRPr="007864D4" w:rsidRDefault="007864D4" w:rsidP="00F60E44">
      <w:pPr>
        <w:pStyle w:val="P-Regular"/>
        <w:numPr>
          <w:ilvl w:val="0"/>
          <w:numId w:val="24"/>
        </w:numPr>
        <w:jc w:val="both"/>
      </w:pPr>
      <w:r w:rsidRPr="007864D4">
        <w:t>This abstraction provides a flexible framework for testing reinforcement learning algorithms in resource management scenarios.</w:t>
      </w:r>
    </w:p>
    <w:p w14:paraId="0E5FF0BC" w14:textId="77777777" w:rsidR="007864D4" w:rsidRPr="007864D4" w:rsidRDefault="4854C874" w:rsidP="00F60E44">
      <w:pPr>
        <w:pStyle w:val="P-Regular"/>
        <w:ind w:left="360"/>
        <w:jc w:val="both"/>
      </w:pPr>
      <w:r w:rsidRPr="4854C874">
        <w:rPr>
          <w:b/>
          <w:bCs/>
          <w:lang w:val="en-US"/>
        </w:rPr>
        <w:t>Attributes (</w:t>
      </w:r>
      <w:r w:rsidRPr="4854C874">
        <w:rPr>
          <w:rStyle w:val="P-Code"/>
          <w:lang w:val="en-US"/>
        </w:rPr>
        <w:t>__init__</w:t>
      </w:r>
      <w:r w:rsidRPr="4854C874">
        <w:rPr>
          <w:b/>
          <w:bCs/>
          <w:lang w:val="en-US"/>
        </w:rPr>
        <w:t>)</w:t>
      </w:r>
      <w:r w:rsidRPr="4854C874">
        <w:rPr>
          <w:lang w:val="en-US"/>
        </w:rPr>
        <w:t>:</w:t>
      </w:r>
    </w:p>
    <w:p w14:paraId="11A3195E" w14:textId="77777777" w:rsidR="007864D4" w:rsidRPr="007864D4" w:rsidRDefault="007864D4" w:rsidP="00F60E44">
      <w:pPr>
        <w:pStyle w:val="P-Regular"/>
        <w:numPr>
          <w:ilvl w:val="0"/>
          <w:numId w:val="24"/>
        </w:numPr>
        <w:jc w:val="both"/>
      </w:pPr>
      <w:r w:rsidRPr="007864D4">
        <w:t xml:space="preserve">The </w:t>
      </w:r>
      <w:r w:rsidRPr="007864D4">
        <w:rPr>
          <w:rStyle w:val="P-Code"/>
        </w:rPr>
        <w:t>resources</w:t>
      </w:r>
      <w:r w:rsidRPr="007864D4">
        <w:t xml:space="preserve"> attribute tracks the total available resources, initialized to 100 units.</w:t>
      </w:r>
    </w:p>
    <w:p w14:paraId="3910E00C" w14:textId="77777777" w:rsidR="007864D4" w:rsidRPr="007864D4" w:rsidRDefault="4854C874" w:rsidP="00F60E44">
      <w:pPr>
        <w:pStyle w:val="P-Regular"/>
        <w:numPr>
          <w:ilvl w:val="0"/>
          <w:numId w:val="24"/>
        </w:numPr>
        <w:jc w:val="both"/>
      </w:pPr>
      <w:r w:rsidRPr="4854C874">
        <w:rPr>
          <w:lang w:val="en-US"/>
        </w:rPr>
        <w:t xml:space="preserve">The </w:t>
      </w:r>
      <w:r w:rsidRPr="4854C874">
        <w:rPr>
          <w:rStyle w:val="P-Code"/>
          <w:lang w:val="en-US"/>
        </w:rPr>
        <w:t>units</w:t>
      </w:r>
      <w:r w:rsidRPr="4854C874">
        <w:rPr>
          <w:lang w:val="en-US"/>
        </w:rPr>
        <w:t xml:space="preserve"> attribute keeps count of the number of units constructed, starting at zero.</w:t>
      </w:r>
    </w:p>
    <w:p w14:paraId="57700F57" w14:textId="77777777" w:rsidR="007864D4" w:rsidRPr="007864D4" w:rsidRDefault="007864D4" w:rsidP="00F60E44">
      <w:pPr>
        <w:pStyle w:val="P-Regular"/>
        <w:numPr>
          <w:ilvl w:val="0"/>
          <w:numId w:val="24"/>
        </w:numPr>
        <w:jc w:val="both"/>
      </w:pPr>
      <w:r w:rsidRPr="007864D4">
        <w:t>These attributes model the fundamental constraints and goals in a resource management problem.</w:t>
      </w:r>
    </w:p>
    <w:p w14:paraId="0109546D" w14:textId="77777777" w:rsidR="007864D4" w:rsidRPr="007864D4" w:rsidRDefault="007864D4" w:rsidP="00F60E44">
      <w:pPr>
        <w:pStyle w:val="P-Regular"/>
        <w:ind w:left="360"/>
        <w:jc w:val="both"/>
      </w:pPr>
      <w:r w:rsidRPr="007864D4">
        <w:rPr>
          <w:b/>
          <w:bCs/>
        </w:rPr>
        <w:t>Actions (</w:t>
      </w:r>
      <w:r w:rsidRPr="007864D4">
        <w:rPr>
          <w:rStyle w:val="P-Code"/>
        </w:rPr>
        <w:t>step</w:t>
      </w:r>
      <w:r w:rsidRPr="007864D4">
        <w:rPr>
          <w:b/>
          <w:bCs/>
        </w:rPr>
        <w:t>)</w:t>
      </w:r>
      <w:r w:rsidRPr="007864D4">
        <w:t>:</w:t>
      </w:r>
    </w:p>
    <w:p w14:paraId="5DF88894" w14:textId="77777777" w:rsidR="007864D4" w:rsidRPr="007864D4" w:rsidRDefault="007864D4" w:rsidP="00F60E44">
      <w:pPr>
        <w:pStyle w:val="P-Regular"/>
        <w:numPr>
          <w:ilvl w:val="0"/>
          <w:numId w:val="24"/>
        </w:numPr>
        <w:jc w:val="both"/>
      </w:pPr>
      <w:r w:rsidRPr="007864D4">
        <w:t>The step method defines the game's possible actions and their effects:</w:t>
      </w:r>
    </w:p>
    <w:p w14:paraId="229C6B56" w14:textId="77777777" w:rsidR="007864D4" w:rsidRPr="007864D4" w:rsidRDefault="007864D4" w:rsidP="00F60E44">
      <w:pPr>
        <w:pStyle w:val="P-Regular"/>
        <w:numPr>
          <w:ilvl w:val="1"/>
          <w:numId w:val="25"/>
        </w:numPr>
        <w:jc w:val="both"/>
      </w:pPr>
      <w:r w:rsidRPr="007864D4">
        <w:t>"</w:t>
      </w:r>
      <w:r w:rsidRPr="007864D4">
        <w:rPr>
          <w:rStyle w:val="P-Code"/>
        </w:rPr>
        <w:t>gather</w:t>
      </w:r>
      <w:r w:rsidRPr="007864D4">
        <w:t>": Increases the resource pool by 10 units, simulating a resource collection activity.</w:t>
      </w:r>
    </w:p>
    <w:p w14:paraId="65CE91D0" w14:textId="77777777" w:rsidR="007864D4" w:rsidRPr="007864D4" w:rsidRDefault="007864D4" w:rsidP="00F60E44">
      <w:pPr>
        <w:pStyle w:val="P-Regular"/>
        <w:numPr>
          <w:ilvl w:val="1"/>
          <w:numId w:val="25"/>
        </w:numPr>
        <w:jc w:val="both"/>
      </w:pPr>
      <w:r w:rsidRPr="007864D4">
        <w:t>"</w:t>
      </w:r>
      <w:r w:rsidRPr="007864D4">
        <w:rPr>
          <w:rStyle w:val="P-Code"/>
        </w:rPr>
        <w:t>build</w:t>
      </w:r>
      <w:r w:rsidRPr="007864D4">
        <w:t>": Constructs a unit if sufficient resources (20 units) are available. Each unit decreases the resource pool by 20 units.</w:t>
      </w:r>
    </w:p>
    <w:p w14:paraId="40BCD505" w14:textId="77777777" w:rsidR="007864D4" w:rsidRPr="007864D4" w:rsidRDefault="007864D4" w:rsidP="00F60E44">
      <w:pPr>
        <w:pStyle w:val="P-Regular"/>
        <w:numPr>
          <w:ilvl w:val="0"/>
          <w:numId w:val="24"/>
        </w:numPr>
        <w:jc w:val="both"/>
      </w:pPr>
      <w:r w:rsidRPr="007864D4">
        <w:t>By implementing actions with resource constraints, this method mirrors real-world scenarios where trade-offs must be evaluated.</w:t>
      </w:r>
    </w:p>
    <w:p w14:paraId="2744EF58" w14:textId="77777777" w:rsidR="007864D4" w:rsidRPr="007864D4" w:rsidRDefault="007864D4" w:rsidP="00F60E44">
      <w:pPr>
        <w:pStyle w:val="P-Regular"/>
        <w:ind w:left="360"/>
        <w:jc w:val="both"/>
      </w:pPr>
      <w:r w:rsidRPr="007864D4">
        <w:rPr>
          <w:b/>
          <w:bCs/>
        </w:rPr>
        <w:t>Performance Evaluation (</w:t>
      </w:r>
      <w:r w:rsidRPr="007864D4">
        <w:rPr>
          <w:rStyle w:val="P-Code"/>
        </w:rPr>
        <w:t>evaluate</w:t>
      </w:r>
      <w:r w:rsidRPr="007864D4">
        <w:rPr>
          <w:b/>
          <w:bCs/>
        </w:rPr>
        <w:t>)</w:t>
      </w:r>
      <w:r w:rsidRPr="007864D4">
        <w:t>:</w:t>
      </w:r>
    </w:p>
    <w:p w14:paraId="1A9EC43C" w14:textId="77777777" w:rsidR="007864D4" w:rsidRPr="007864D4" w:rsidRDefault="007864D4" w:rsidP="00F60E44">
      <w:pPr>
        <w:pStyle w:val="P-Regular"/>
        <w:numPr>
          <w:ilvl w:val="0"/>
          <w:numId w:val="24"/>
        </w:numPr>
        <w:jc w:val="both"/>
      </w:pPr>
      <w:r w:rsidRPr="007864D4">
        <w:t xml:space="preserve">The </w:t>
      </w:r>
      <w:r w:rsidRPr="007864D4">
        <w:rPr>
          <w:rStyle w:val="P-Code"/>
        </w:rPr>
        <w:t>evaluate</w:t>
      </w:r>
      <w:r w:rsidRPr="007864D4">
        <w:t xml:space="preserve"> method calculates a performance metric based on the current state of the game.</w:t>
      </w:r>
    </w:p>
    <w:p w14:paraId="57DAED4A" w14:textId="77777777" w:rsidR="007864D4" w:rsidRPr="007864D4" w:rsidRDefault="4854C874" w:rsidP="00F60E44">
      <w:pPr>
        <w:pStyle w:val="P-Regular"/>
        <w:numPr>
          <w:ilvl w:val="0"/>
          <w:numId w:val="24"/>
        </w:numPr>
        <w:jc w:val="both"/>
      </w:pPr>
      <w:r w:rsidRPr="4854C874">
        <w:rPr>
          <w:lang w:val="en-US"/>
        </w:rPr>
        <w:t xml:space="preserve">The formula </w:t>
      </w:r>
      <w:r w:rsidRPr="4854C874">
        <w:rPr>
          <w:rStyle w:val="P-Code"/>
          <w:lang w:val="en-US"/>
        </w:rPr>
        <w:t xml:space="preserve">self.resources + 10 * self.units assigns </w:t>
      </w:r>
      <w:r w:rsidRPr="4854C874">
        <w:rPr>
          <w:lang w:val="en-US"/>
        </w:rPr>
        <w:t>higher value to states with more units, emphasizing unit production while maintaining resource efficiency.</w:t>
      </w:r>
    </w:p>
    <w:p w14:paraId="04CE1245" w14:textId="77777777" w:rsidR="007864D4" w:rsidRPr="007864D4" w:rsidRDefault="007864D4" w:rsidP="00F60E44">
      <w:pPr>
        <w:pStyle w:val="P-Regular"/>
        <w:numPr>
          <w:ilvl w:val="0"/>
          <w:numId w:val="24"/>
        </w:numPr>
        <w:jc w:val="both"/>
      </w:pPr>
      <w:r w:rsidRPr="007864D4">
        <w:t>This metric can be adapted to reflect different strategic priorities, making the simulation versatile for various applications.</w:t>
      </w:r>
    </w:p>
    <w:p w14:paraId="709F8122" w14:textId="77777777" w:rsidR="007864D4" w:rsidRPr="007864D4" w:rsidRDefault="007864D4" w:rsidP="00F60E44">
      <w:pPr>
        <w:pStyle w:val="P-Regular"/>
        <w:ind w:left="360"/>
        <w:jc w:val="both"/>
      </w:pPr>
      <w:r w:rsidRPr="007864D4">
        <w:rPr>
          <w:b/>
          <w:bCs/>
        </w:rPr>
        <w:t>Dynamic Decision-Making</w:t>
      </w:r>
      <w:r w:rsidRPr="007864D4">
        <w:t>:</w:t>
      </w:r>
    </w:p>
    <w:p w14:paraId="3229EBAA" w14:textId="77777777" w:rsidR="007864D4" w:rsidRPr="007864D4" w:rsidRDefault="007864D4" w:rsidP="00F60E44">
      <w:pPr>
        <w:pStyle w:val="P-Regular"/>
        <w:numPr>
          <w:ilvl w:val="0"/>
          <w:numId w:val="24"/>
        </w:numPr>
        <w:jc w:val="both"/>
      </w:pPr>
      <w:r w:rsidRPr="007864D4">
        <w:t>This simulation captures the essence of dynamic decision-making by requiring the AI agent to balance immediate resource collection against long-term unit production.</w:t>
      </w:r>
    </w:p>
    <w:p w14:paraId="0D42AB68" w14:textId="77777777" w:rsidR="007864D4" w:rsidRPr="007864D4" w:rsidRDefault="007864D4" w:rsidP="00F60E44">
      <w:pPr>
        <w:pStyle w:val="P-Regular"/>
        <w:numPr>
          <w:ilvl w:val="0"/>
          <w:numId w:val="24"/>
        </w:numPr>
        <w:jc w:val="both"/>
      </w:pPr>
      <w:r w:rsidRPr="007864D4">
        <w:t>For example, overemphasizing resource gathering may result in fewer units, reducing overall performance, while prioritizing unit building too early could deplete resources and limit future options.</w:t>
      </w:r>
    </w:p>
    <w:p w14:paraId="51B675AB" w14:textId="77777777" w:rsidR="007864D4" w:rsidRPr="007864D4" w:rsidRDefault="007864D4" w:rsidP="00F60E44">
      <w:pPr>
        <w:pStyle w:val="P-Regular"/>
        <w:ind w:left="360"/>
        <w:jc w:val="both"/>
      </w:pPr>
      <w:r w:rsidRPr="007864D4">
        <w:rPr>
          <w:b/>
          <w:bCs/>
        </w:rPr>
        <w:t>Real-World Relevance</w:t>
      </w:r>
      <w:r w:rsidRPr="007864D4">
        <w:t>:</w:t>
      </w:r>
    </w:p>
    <w:p w14:paraId="5FCD067F" w14:textId="4862FA5B" w:rsidR="007864D4" w:rsidRPr="007864D4" w:rsidRDefault="007864D4" w:rsidP="00F60E44">
      <w:pPr>
        <w:pStyle w:val="P-Regular"/>
        <w:numPr>
          <w:ilvl w:val="0"/>
          <w:numId w:val="24"/>
        </w:numPr>
        <w:jc w:val="both"/>
      </w:pPr>
      <w:r w:rsidRPr="007864D4">
        <w:t xml:space="preserve">This simulation </w:t>
      </w:r>
      <w:r w:rsidR="00AC4F2D" w:rsidRPr="007864D4">
        <w:t>shows</w:t>
      </w:r>
      <w:r w:rsidRPr="007864D4">
        <w:t xml:space="preserve"> how AlphaZero-inspired algorithms can manage trade-offs in resource allocation problems. For instance:</w:t>
      </w:r>
    </w:p>
    <w:p w14:paraId="577F2D1F" w14:textId="52F422E7" w:rsidR="007864D4" w:rsidRPr="007864D4" w:rsidRDefault="4854C874" w:rsidP="00F60E44">
      <w:pPr>
        <w:pStyle w:val="P-Regular"/>
        <w:numPr>
          <w:ilvl w:val="1"/>
          <w:numId w:val="26"/>
        </w:numPr>
        <w:jc w:val="both"/>
      </w:pPr>
      <w:r w:rsidRPr="4854C874">
        <w:rPr>
          <w:lang w:val="en-US"/>
        </w:rPr>
        <w:t>In planning, similar frameworks can optimize inventory replenishment versus distribution.</w:t>
      </w:r>
    </w:p>
    <w:p w14:paraId="44F2E92F" w14:textId="77777777" w:rsidR="007864D4" w:rsidRPr="007864D4" w:rsidRDefault="007864D4" w:rsidP="00F60E44">
      <w:pPr>
        <w:pStyle w:val="P-Regular"/>
        <w:numPr>
          <w:ilvl w:val="1"/>
          <w:numId w:val="26"/>
        </w:numPr>
        <w:jc w:val="both"/>
      </w:pPr>
      <w:r w:rsidRPr="007864D4">
        <w:t>In robotics, they can decide between recharging batteries or completing tasks under power constraints.</w:t>
      </w:r>
    </w:p>
    <w:p w14:paraId="35E891A2" w14:textId="744288C7" w:rsidR="007864D4" w:rsidRPr="007864D4" w:rsidRDefault="4854C874" w:rsidP="00F60E44">
      <w:pPr>
        <w:pStyle w:val="P-Regular"/>
        <w:numPr>
          <w:ilvl w:val="0"/>
          <w:numId w:val="24"/>
        </w:numPr>
        <w:jc w:val="both"/>
      </w:pPr>
      <w:r w:rsidRPr="4854C874">
        <w:rPr>
          <w:lang w:val="en-US"/>
        </w:rPr>
        <w:t xml:space="preserve">By extending the </w:t>
      </w:r>
      <w:r w:rsidRPr="4854C874">
        <w:rPr>
          <w:rStyle w:val="P-Code"/>
          <w:lang w:val="en-US"/>
        </w:rPr>
        <w:t>RTSGame</w:t>
      </w:r>
      <w:r w:rsidRPr="4854C874">
        <w:rPr>
          <w:lang w:val="en-US"/>
        </w:rPr>
        <w:t xml:space="preserve"> class with added complexity, such as time constraints or stochastic events, the simulation can approximate real-world resource management challenges more closely.</w:t>
      </w:r>
    </w:p>
    <w:p w14:paraId="3627BA5C" w14:textId="3283FCCE" w:rsidR="007864D4" w:rsidRPr="007864D4" w:rsidRDefault="00AA4513" w:rsidP="00F60E44">
      <w:pPr>
        <w:pStyle w:val="P-Regular"/>
        <w:jc w:val="both"/>
      </w:pPr>
      <w:r>
        <w:t>This example offers a concrete starting point for adapting AlphaZero's reinforcement learning techniques to real-world situations. By combining neural networks and MCTS, the simulation could develop into a more advanced system capable of tackling complex resource management issues in dynamic environments.</w:t>
      </w:r>
    </w:p>
    <w:p w14:paraId="1C80BBB8" w14:textId="77777777" w:rsidR="00A177D3" w:rsidRPr="00A177D3" w:rsidRDefault="00A177D3" w:rsidP="00A177D3">
      <w:pPr>
        <w:pStyle w:val="H2-Heading"/>
      </w:pPr>
      <w:r w:rsidRPr="00A177D3">
        <w:t>Code Example: Adapting AlphaZero for a Real-Time Strategy Game Simulation</w:t>
      </w:r>
    </w:p>
    <w:p w14:paraId="11AE4475" w14:textId="0C86279B" w:rsidR="00A177D3" w:rsidRPr="00A177D3" w:rsidRDefault="00AA4513" w:rsidP="00F60E44">
      <w:pPr>
        <w:pStyle w:val="P-Regular"/>
        <w:jc w:val="both"/>
      </w:pPr>
      <w:r>
        <w:rPr>
          <w:lang w:val="en-US"/>
        </w:rPr>
        <w:t xml:space="preserve">Let's look at a simplified version of a real-time strategy game where the AI </w:t>
      </w:r>
      <w:proofErr w:type="gramStart"/>
      <w:r>
        <w:rPr>
          <w:lang w:val="en-US"/>
        </w:rPr>
        <w:t>has to</w:t>
      </w:r>
      <w:proofErr w:type="gramEnd"/>
      <w:r>
        <w:rPr>
          <w:lang w:val="en-US"/>
        </w:rPr>
        <w:t xml:space="preserve"> manage resources, build units, and beat an opponent. We'll describe how to adapt the AlphaZero framework for this setting.</w:t>
      </w:r>
    </w:p>
    <w:p w14:paraId="2CA720F8" w14:textId="77777777" w:rsidR="00115A18" w:rsidRPr="00115A18" w:rsidRDefault="00115A18" w:rsidP="00115A18">
      <w:pPr>
        <w:pStyle w:val="SC-Source"/>
      </w:pPr>
      <w:r>
        <w:rPr>
          <w:lang w:val="en-US"/>
        </w:rPr>
        <w:t>`</w:t>
      </w:r>
      <w:r w:rsidRPr="00115A18">
        <w:t>python</w:t>
      </w:r>
    </w:p>
    <w:p w14:paraId="22A8824B" w14:textId="77777777" w:rsidR="00115A18" w:rsidRPr="00115A18" w:rsidRDefault="00115A18" w:rsidP="00115A18">
      <w:pPr>
        <w:pStyle w:val="SC-Source"/>
      </w:pPr>
      <w:r w:rsidRPr="00115A18">
        <w:t> </w:t>
      </w:r>
    </w:p>
    <w:p w14:paraId="359B3390" w14:textId="3227EF03" w:rsidR="00115A18" w:rsidRDefault="4854C874" w:rsidP="00A67AE6">
      <w:pPr>
        <w:pStyle w:val="SC-Source"/>
        <w:ind w:firstLine="720"/>
      </w:pPr>
      <w:r w:rsidRPr="4854C874">
        <w:rPr>
          <w:lang w:val="en-US"/>
        </w:rPr>
        <w:t>class RTSGame:</w:t>
      </w:r>
      <w:r w:rsidR="00115A18">
        <w:br/>
      </w:r>
      <w:r w:rsidRPr="4854C874">
        <w:rPr>
          <w:lang w:val="en-US"/>
        </w:rPr>
        <w:t xml:space="preserve">    </w:t>
      </w:r>
      <w:r w:rsidR="00115A18">
        <w:tab/>
      </w:r>
      <w:r w:rsidR="00115A18">
        <w:tab/>
      </w:r>
      <w:r w:rsidRPr="4854C874">
        <w:rPr>
          <w:lang w:val="en-US"/>
        </w:rPr>
        <w:t>def __init__(self):</w:t>
      </w:r>
      <w:r w:rsidR="00115A18">
        <w:br/>
      </w:r>
      <w:r w:rsidRPr="4854C874">
        <w:rPr>
          <w:lang w:val="en-US"/>
        </w:rPr>
        <w:t xml:space="preserve">        </w:t>
      </w:r>
      <w:r w:rsidR="00115A18">
        <w:tab/>
      </w:r>
      <w:r w:rsidRPr="4854C874">
        <w:rPr>
          <w:lang w:val="en-US"/>
        </w:rPr>
        <w:t>self.resources = 100</w:t>
      </w:r>
      <w:r w:rsidR="00115A18">
        <w:br/>
      </w:r>
      <w:r w:rsidRPr="4854C874">
        <w:rPr>
          <w:lang w:val="en-US"/>
        </w:rPr>
        <w:t xml:space="preserve">        </w:t>
      </w:r>
      <w:r w:rsidR="00115A18">
        <w:tab/>
      </w:r>
      <w:r w:rsidRPr="4854C874">
        <w:rPr>
          <w:lang w:val="en-US"/>
        </w:rPr>
        <w:t>self.units = 0</w:t>
      </w:r>
      <w:r w:rsidR="00115A18">
        <w:br/>
      </w:r>
      <w:r w:rsidRPr="4854C874">
        <w:rPr>
          <w:lang w:val="en-US"/>
        </w:rPr>
        <w:t xml:space="preserve">        </w:t>
      </w:r>
      <w:r w:rsidR="00115A18">
        <w:tab/>
      </w:r>
      <w:r w:rsidRPr="4854C874">
        <w:rPr>
          <w:lang w:val="en-US"/>
        </w:rPr>
        <w:t>self.enemy_units = 5</w:t>
      </w:r>
      <w:r w:rsidR="00115A18">
        <w:br/>
      </w:r>
      <w:r w:rsidRPr="4854C874">
        <w:rPr>
          <w:lang w:val="en-US"/>
        </w:rPr>
        <w:t xml:space="preserve">        </w:t>
      </w:r>
      <w:r w:rsidR="00115A18">
        <w:tab/>
      </w:r>
      <w:r w:rsidRPr="4854C874">
        <w:rPr>
          <w:lang w:val="en-US"/>
        </w:rPr>
        <w:t>self.time = 0</w:t>
      </w:r>
    </w:p>
    <w:p w14:paraId="005BAC77" w14:textId="77777777" w:rsidR="00A67AE6" w:rsidRPr="00115A18" w:rsidRDefault="00A67AE6" w:rsidP="00115A18">
      <w:pPr>
        <w:pStyle w:val="SC-Source"/>
      </w:pPr>
    </w:p>
    <w:p w14:paraId="1E15FD9F" w14:textId="2F1E43FE" w:rsidR="00115A18" w:rsidRDefault="4854C874" w:rsidP="00A67AE6">
      <w:pPr>
        <w:pStyle w:val="SC-Source"/>
        <w:ind w:firstLine="720"/>
      </w:pPr>
      <w:r w:rsidRPr="4854C874">
        <w:rPr>
          <w:lang w:val="en-US"/>
        </w:rPr>
        <w:t>def simulate_action(self, action):</w:t>
      </w:r>
      <w:r w:rsidR="00115A18">
        <w:br/>
      </w:r>
      <w:r w:rsidRPr="4854C874">
        <w:rPr>
          <w:lang w:val="en-US"/>
        </w:rPr>
        <w:t xml:space="preserve">        </w:t>
      </w:r>
      <w:r w:rsidR="00115A18">
        <w:tab/>
      </w:r>
      <w:r w:rsidRPr="4854C874">
        <w:rPr>
          <w:lang w:val="en-US"/>
        </w:rPr>
        <w:t>if action == "gather":</w:t>
      </w:r>
      <w:r w:rsidR="00115A18">
        <w:br/>
      </w:r>
      <w:r w:rsidRPr="4854C874">
        <w:rPr>
          <w:lang w:val="en-US"/>
        </w:rPr>
        <w:t xml:space="preserve">            </w:t>
      </w:r>
      <w:r w:rsidR="00115A18">
        <w:tab/>
      </w:r>
      <w:r w:rsidRPr="4854C874">
        <w:rPr>
          <w:lang w:val="en-US"/>
        </w:rPr>
        <w:t>self.resources += 10</w:t>
      </w:r>
      <w:r w:rsidR="00115A18">
        <w:tab/>
      </w:r>
      <w:r w:rsidR="00115A18">
        <w:br/>
      </w:r>
      <w:r w:rsidRPr="4854C874">
        <w:rPr>
          <w:lang w:val="en-US"/>
        </w:rPr>
        <w:t xml:space="preserve">        </w:t>
      </w:r>
      <w:r w:rsidR="00115A18">
        <w:tab/>
      </w:r>
      <w:r w:rsidRPr="4854C874">
        <w:rPr>
          <w:lang w:val="en-US"/>
        </w:rPr>
        <w:t>elif action == "build":</w:t>
      </w:r>
      <w:r w:rsidR="00115A18">
        <w:br/>
      </w:r>
      <w:r w:rsidRPr="4854C874">
        <w:rPr>
          <w:lang w:val="en-US"/>
        </w:rPr>
        <w:t xml:space="preserve">            </w:t>
      </w:r>
      <w:r w:rsidR="00115A18">
        <w:tab/>
      </w:r>
      <w:r w:rsidRPr="4854C874">
        <w:rPr>
          <w:lang w:val="en-US"/>
        </w:rPr>
        <w:t>if self.resources &gt;= 20:</w:t>
      </w:r>
      <w:r w:rsidR="00115A18">
        <w:br/>
      </w:r>
      <w:r w:rsidRPr="4854C874">
        <w:rPr>
          <w:lang w:val="en-US"/>
        </w:rPr>
        <w:t xml:space="preserve">                </w:t>
      </w:r>
      <w:r w:rsidR="00115A18">
        <w:tab/>
      </w:r>
      <w:r w:rsidR="00115A18">
        <w:tab/>
      </w:r>
      <w:r w:rsidRPr="4854C874">
        <w:rPr>
          <w:lang w:val="en-US"/>
        </w:rPr>
        <w:t>self.units += 1</w:t>
      </w:r>
      <w:r w:rsidR="00115A18">
        <w:br/>
      </w:r>
      <w:r w:rsidRPr="4854C874">
        <w:rPr>
          <w:lang w:val="en-US"/>
        </w:rPr>
        <w:t xml:space="preserve">                </w:t>
      </w:r>
      <w:r w:rsidR="00115A18">
        <w:tab/>
      </w:r>
      <w:r w:rsidR="00115A18">
        <w:tab/>
      </w:r>
      <w:r w:rsidRPr="4854C874">
        <w:rPr>
          <w:lang w:val="en-US"/>
        </w:rPr>
        <w:t>self.resources -= 20</w:t>
      </w:r>
      <w:r w:rsidR="00115A18">
        <w:br/>
      </w:r>
      <w:r w:rsidRPr="4854C874">
        <w:rPr>
          <w:lang w:val="en-US"/>
        </w:rPr>
        <w:t xml:space="preserve">        </w:t>
      </w:r>
      <w:r w:rsidR="00115A18">
        <w:tab/>
      </w:r>
      <w:r w:rsidRPr="4854C874">
        <w:rPr>
          <w:lang w:val="en-US"/>
        </w:rPr>
        <w:t>elif action == "attack":</w:t>
      </w:r>
      <w:r w:rsidR="00115A18">
        <w:br/>
      </w:r>
      <w:r w:rsidRPr="4854C874">
        <w:rPr>
          <w:lang w:val="en-US"/>
        </w:rPr>
        <w:t xml:space="preserve">            </w:t>
      </w:r>
      <w:r w:rsidR="00115A18">
        <w:tab/>
      </w:r>
      <w:r w:rsidRPr="4854C874">
        <w:rPr>
          <w:lang w:val="en-US"/>
        </w:rPr>
        <w:t>if self.units &gt; 0:</w:t>
      </w:r>
      <w:r w:rsidR="00115A18">
        <w:br/>
      </w:r>
      <w:r w:rsidRPr="4854C874">
        <w:rPr>
          <w:lang w:val="en-US"/>
        </w:rPr>
        <w:t xml:space="preserve">                </w:t>
      </w:r>
      <w:r w:rsidR="00115A18">
        <w:tab/>
      </w:r>
      <w:r w:rsidR="00115A18">
        <w:tab/>
      </w:r>
      <w:r w:rsidRPr="4854C874">
        <w:rPr>
          <w:lang w:val="en-US"/>
        </w:rPr>
        <w:t>self.enemy_units -= 1</w:t>
      </w:r>
      <w:r w:rsidR="00115A18">
        <w:br/>
      </w:r>
      <w:r w:rsidRPr="4854C874">
        <w:rPr>
          <w:lang w:val="en-US"/>
        </w:rPr>
        <w:t xml:space="preserve">                self.units -= 1</w:t>
      </w:r>
      <w:r w:rsidR="00115A18">
        <w:br/>
      </w:r>
      <w:r w:rsidRPr="4854C874">
        <w:rPr>
          <w:lang w:val="en-US"/>
        </w:rPr>
        <w:t xml:space="preserve">        </w:t>
      </w:r>
      <w:r w:rsidR="00115A18">
        <w:tab/>
      </w:r>
      <w:r w:rsidR="00115A18">
        <w:tab/>
      </w:r>
      <w:r w:rsidRPr="4854C874">
        <w:rPr>
          <w:lang w:val="en-US"/>
        </w:rPr>
        <w:t>self.time += 1</w:t>
      </w:r>
    </w:p>
    <w:p w14:paraId="591DE274" w14:textId="77777777" w:rsidR="00A67AE6" w:rsidRPr="00115A18" w:rsidRDefault="00A67AE6" w:rsidP="00A67AE6">
      <w:pPr>
        <w:pStyle w:val="SC-Source"/>
        <w:ind w:firstLine="720"/>
      </w:pPr>
    </w:p>
    <w:p w14:paraId="4CAF7C3A" w14:textId="37233DD1" w:rsidR="00115A18" w:rsidRDefault="4854C874" w:rsidP="00A67AE6">
      <w:pPr>
        <w:pStyle w:val="SC-Source"/>
        <w:ind w:firstLine="720"/>
      </w:pPr>
      <w:r w:rsidRPr="4854C874">
        <w:rPr>
          <w:lang w:val="en-US"/>
        </w:rPr>
        <w:t>def is_game_over(self):</w:t>
      </w:r>
      <w:r w:rsidR="00115A18">
        <w:br/>
      </w:r>
      <w:r w:rsidRPr="4854C874">
        <w:rPr>
          <w:lang w:val="en-US"/>
        </w:rPr>
        <w:t xml:space="preserve">     </w:t>
      </w:r>
      <w:r w:rsidR="00115A18">
        <w:tab/>
      </w:r>
      <w:r w:rsidRPr="4854C874">
        <w:rPr>
          <w:lang w:val="en-US"/>
        </w:rPr>
        <w:t xml:space="preserve">   return self.enemy_units &lt;= 0 or self.time &gt; 100</w:t>
      </w:r>
    </w:p>
    <w:p w14:paraId="4958C127" w14:textId="77777777" w:rsidR="00A67AE6" w:rsidRDefault="00A67AE6" w:rsidP="00A67AE6">
      <w:pPr>
        <w:pStyle w:val="SC-Source"/>
        <w:ind w:firstLine="720"/>
      </w:pPr>
    </w:p>
    <w:p w14:paraId="033D9125" w14:textId="647F7CAD" w:rsidR="00115A18" w:rsidRDefault="4854C874" w:rsidP="00A67AE6">
      <w:pPr>
        <w:pStyle w:val="SC-Source"/>
        <w:ind w:firstLine="720"/>
      </w:pPr>
      <w:r w:rsidRPr="4854C874">
        <w:rPr>
          <w:lang w:val="en-US"/>
        </w:rPr>
        <w:t>def evaluate_state(self):</w:t>
      </w:r>
      <w:r w:rsidR="00115A18">
        <w:br/>
      </w:r>
      <w:r w:rsidRPr="4854C874">
        <w:rPr>
          <w:lang w:val="en-US"/>
        </w:rPr>
        <w:t xml:space="preserve">        </w:t>
      </w:r>
      <w:r w:rsidR="00115A18">
        <w:tab/>
      </w:r>
      <w:r w:rsidRPr="4854C874">
        <w:rPr>
          <w:lang w:val="en-US"/>
        </w:rPr>
        <w:t>if self.enemy_units &lt;= 0:</w:t>
      </w:r>
      <w:r w:rsidR="00115A18">
        <w:br/>
      </w:r>
      <w:r w:rsidRPr="4854C874">
        <w:rPr>
          <w:lang w:val="en-US"/>
        </w:rPr>
        <w:t xml:space="preserve">            </w:t>
      </w:r>
      <w:r w:rsidR="00115A18">
        <w:tab/>
      </w:r>
      <w:r w:rsidRPr="4854C874">
        <w:rPr>
          <w:lang w:val="en-US"/>
        </w:rPr>
        <w:t>return 1  # Win</w:t>
      </w:r>
      <w:r w:rsidR="00115A18">
        <w:br/>
      </w:r>
      <w:r w:rsidRPr="4854C874">
        <w:rPr>
          <w:lang w:val="en-US"/>
        </w:rPr>
        <w:t xml:space="preserve">        </w:t>
      </w:r>
      <w:r w:rsidR="00115A18">
        <w:tab/>
      </w:r>
      <w:r w:rsidRPr="4854C874">
        <w:rPr>
          <w:lang w:val="en-US"/>
        </w:rPr>
        <w:t>elif self.time &gt; 100:</w:t>
      </w:r>
      <w:r w:rsidR="00115A18">
        <w:br/>
      </w:r>
      <w:r w:rsidRPr="4854C874">
        <w:rPr>
          <w:lang w:val="en-US"/>
        </w:rPr>
        <w:t xml:space="preserve">            </w:t>
      </w:r>
      <w:r w:rsidR="00115A18">
        <w:tab/>
      </w:r>
      <w:r w:rsidRPr="4854C874">
        <w:rPr>
          <w:lang w:val="en-US"/>
        </w:rPr>
        <w:t>return -1  # Lose</w:t>
      </w:r>
      <w:r w:rsidR="00115A18">
        <w:br/>
      </w:r>
      <w:r w:rsidRPr="4854C874">
        <w:rPr>
          <w:lang w:val="en-US"/>
        </w:rPr>
        <w:t xml:space="preserve">        </w:t>
      </w:r>
      <w:r w:rsidR="00115A18">
        <w:tab/>
      </w:r>
      <w:r w:rsidRPr="4854C874">
        <w:rPr>
          <w:lang w:val="en-US"/>
        </w:rPr>
        <w:t>return 0  # Ongoing</w:t>
      </w:r>
    </w:p>
    <w:p w14:paraId="512962A8" w14:textId="77777777" w:rsidR="00A67AE6" w:rsidRPr="00115A18" w:rsidRDefault="00A67AE6" w:rsidP="00115A18">
      <w:pPr>
        <w:pStyle w:val="SC-Source"/>
      </w:pPr>
    </w:p>
    <w:p w14:paraId="6269244D" w14:textId="77777777" w:rsidR="00A67AE6" w:rsidRDefault="4854C874" w:rsidP="4854C874">
      <w:pPr>
        <w:pStyle w:val="SC-Source"/>
        <w:ind w:firstLine="720"/>
        <w:rPr>
          <w:lang w:val="en-US"/>
        </w:rPr>
      </w:pPr>
      <w:r w:rsidRPr="4854C874">
        <w:rPr>
          <w:lang w:val="en-US"/>
        </w:rPr>
        <w:t># Example usage of RTSGame</w:t>
      </w:r>
    </w:p>
    <w:p w14:paraId="71CA5F01" w14:textId="77777777" w:rsidR="00A67AE6" w:rsidRDefault="4854C874" w:rsidP="00A67AE6">
      <w:pPr>
        <w:pStyle w:val="SC-Source"/>
        <w:ind w:firstLine="720"/>
      </w:pPr>
      <w:r w:rsidRPr="4854C874">
        <w:rPr>
          <w:lang w:val="en-US"/>
        </w:rPr>
        <w:t>game = RTSGame()</w:t>
      </w:r>
    </w:p>
    <w:p w14:paraId="57788EC4" w14:textId="77777777" w:rsidR="00A67AE6" w:rsidRDefault="4854C874" w:rsidP="00A67AE6">
      <w:pPr>
        <w:pStyle w:val="SC-Source"/>
        <w:ind w:firstLine="720"/>
      </w:pPr>
      <w:r w:rsidRPr="4854C874">
        <w:rPr>
          <w:lang w:val="en-US"/>
        </w:rPr>
        <w:t>while not game.is_game_over():</w:t>
      </w:r>
    </w:p>
    <w:p w14:paraId="3A1051A6" w14:textId="77777777" w:rsidR="00A67AE6" w:rsidRDefault="4854C874" w:rsidP="00A67AE6">
      <w:pPr>
        <w:pStyle w:val="SC-Source"/>
        <w:ind w:firstLine="720"/>
      </w:pPr>
      <w:r w:rsidRPr="4854C874">
        <w:rPr>
          <w:lang w:val="en-US"/>
        </w:rPr>
        <w:t>action = np.random.choice(["gather", "build", "attack"])</w:t>
      </w:r>
    </w:p>
    <w:p w14:paraId="46FCF8AF" w14:textId="77777777" w:rsidR="00A67AE6" w:rsidRDefault="4854C874" w:rsidP="00A67AE6">
      <w:pPr>
        <w:pStyle w:val="SC-Source"/>
        <w:ind w:firstLine="720"/>
      </w:pPr>
      <w:r w:rsidRPr="4854C874">
        <w:rPr>
          <w:lang w:val="en-US"/>
        </w:rPr>
        <w:t xml:space="preserve">    game.simulate_action(action)</w:t>
      </w:r>
    </w:p>
    <w:p w14:paraId="6BF5E446" w14:textId="2125ECDF" w:rsidR="00115A18" w:rsidRPr="00115A18" w:rsidRDefault="4854C874" w:rsidP="00A67AE6">
      <w:pPr>
        <w:pStyle w:val="SC-Source"/>
        <w:ind w:firstLine="720"/>
      </w:pPr>
      <w:r w:rsidRPr="4854C874">
        <w:rPr>
          <w:lang w:val="en-US"/>
        </w:rPr>
        <w:t xml:space="preserve">    print(f"Resources: {game.resources}, Units: {game.units}, Enemy Units: {game.enemy_units}")</w:t>
      </w:r>
    </w:p>
    <w:p w14:paraId="7538ACEF" w14:textId="6509EE2F" w:rsidR="003B61F2" w:rsidRPr="00AF0688" w:rsidRDefault="00115A18" w:rsidP="00115A18">
      <w:pPr>
        <w:pStyle w:val="SC-Source"/>
        <w:rPr>
          <w:lang w:val="en-US"/>
        </w:rPr>
      </w:pPr>
      <w:r>
        <w:rPr>
          <w:lang w:val="en-US"/>
        </w:rPr>
        <w:t>`</w:t>
      </w:r>
    </w:p>
    <w:p w14:paraId="7534536D" w14:textId="274506D5" w:rsidR="00334BAC" w:rsidRPr="00334BAC" w:rsidRDefault="00AA4513" w:rsidP="00F60E44">
      <w:pPr>
        <w:pStyle w:val="H1-Section"/>
        <w:jc w:val="both"/>
        <w:rPr>
          <w:b w:val="0"/>
          <w:bCs/>
        </w:rPr>
      </w:pPr>
      <w:r>
        <w:rPr>
          <w:rFonts w:ascii="Calibri" w:hAnsi="Calibri" w:cs="Calibri"/>
          <w:b w:val="0"/>
          <w:bCs/>
          <w:sz w:val="22"/>
          <w:szCs w:val="22"/>
        </w:rPr>
        <w:t xml:space="preserve">This section emphasizes the versatility and strength of AlphaZero's methods, demonstrating their use beyond games to address complex, real-world issues. By applying these techniques across different fields, researchers and practitioners can leverage the power of deep reinforcement learning to solve challenges that need strategic thinking and flexible decision-making. </w:t>
      </w:r>
      <w:sdt>
        <w:sdtPr>
          <w:rPr>
            <w:rFonts w:ascii="Calibri" w:hAnsi="Calibri" w:cs="Calibri"/>
            <w:b w:val="0"/>
            <w:bCs/>
            <w:sz w:val="22"/>
            <w:szCs w:val="22"/>
          </w:rPr>
          <w:id w:val="1648399260"/>
          <w:citation/>
        </w:sdtPr>
        <w:sdtContent>
          <w:r w:rsidR="002015EF" w:rsidRPr="00A67AE6">
            <w:rPr>
              <w:rFonts w:ascii="Calibri" w:hAnsi="Calibri" w:cs="Calibri"/>
              <w:b w:val="0"/>
              <w:bCs/>
              <w:sz w:val="22"/>
              <w:szCs w:val="22"/>
            </w:rPr>
            <w:fldChar w:fldCharType="begin"/>
          </w:r>
          <w:r w:rsidR="002015EF" w:rsidRPr="00A67AE6">
            <w:rPr>
              <w:rFonts w:ascii="Calibri" w:hAnsi="Calibri" w:cs="Calibri"/>
              <w:b w:val="0"/>
              <w:bCs/>
              <w:sz w:val="22"/>
              <w:szCs w:val="22"/>
            </w:rPr>
            <w:instrText xml:space="preserve"> CITATION Mnih \l 1033 </w:instrText>
          </w:r>
          <w:r w:rsidR="002015EF" w:rsidRPr="00A67AE6">
            <w:rPr>
              <w:rFonts w:ascii="Calibri" w:hAnsi="Calibri" w:cs="Calibri"/>
              <w:b w:val="0"/>
              <w:bCs/>
              <w:sz w:val="22"/>
              <w:szCs w:val="22"/>
            </w:rPr>
            <w:fldChar w:fldCharType="separate"/>
          </w:r>
          <w:r w:rsidR="007B46B6" w:rsidRPr="00A67AE6">
            <w:rPr>
              <w:rFonts w:ascii="Calibri" w:hAnsi="Calibri" w:cs="Calibri"/>
              <w:b w:val="0"/>
              <w:bCs/>
              <w:noProof/>
              <w:sz w:val="22"/>
              <w:szCs w:val="22"/>
            </w:rPr>
            <w:t>[11]</w:t>
          </w:r>
          <w:r w:rsidR="002015EF" w:rsidRPr="00A67AE6">
            <w:rPr>
              <w:rFonts w:ascii="Calibri" w:hAnsi="Calibri" w:cs="Calibri"/>
              <w:b w:val="0"/>
              <w:bCs/>
              <w:sz w:val="22"/>
              <w:szCs w:val="22"/>
            </w:rPr>
            <w:fldChar w:fldCharType="end"/>
          </w:r>
        </w:sdtContent>
      </w:sdt>
      <w:r w:rsidR="00334BAC" w:rsidRPr="00A67AE6">
        <w:rPr>
          <w:rFonts w:ascii="Calibri" w:hAnsi="Calibri" w:cs="Calibri"/>
          <w:b w:val="0"/>
          <w:bCs/>
          <w:sz w:val="22"/>
          <w:szCs w:val="22"/>
        </w:rPr>
        <w:t>.</w:t>
      </w:r>
    </w:p>
    <w:p w14:paraId="57C9CBC9" w14:textId="1BAB7EF3" w:rsidR="00AF0688" w:rsidRDefault="00AF0688" w:rsidP="001C41CA">
      <w:pPr>
        <w:pStyle w:val="H1-Section"/>
      </w:pPr>
      <w:r w:rsidRPr="00AF0688">
        <w:t>Training and Evaluating AlphaZero in Complex Environments</w:t>
      </w:r>
    </w:p>
    <w:p w14:paraId="7D5B91B7" w14:textId="41CCF1F8" w:rsidR="00280EB7" w:rsidRDefault="004457A1" w:rsidP="00F60E44">
      <w:pPr>
        <w:jc w:val="both"/>
      </w:pPr>
      <w:r>
        <w:t xml:space="preserve">Training AlphaZero in complex environments requires specialized strategies to handle </w:t>
      </w:r>
      <w:r w:rsidR="00F60E44">
        <w:t>increased</w:t>
      </w:r>
      <w:r>
        <w:t xml:space="preserve"> complexity and uncertainty. These strategies often involve </w:t>
      </w:r>
      <w:r w:rsidR="00F60E44">
        <w:t>enhancing the model's exploration capabilities and refining the reward system to gain a deeper understanding of</w:t>
      </w:r>
      <w:r>
        <w:t xml:space="preserve"> the environment's details.</w:t>
      </w:r>
    </w:p>
    <w:p w14:paraId="7D2AE606" w14:textId="77777777" w:rsidR="007624A5" w:rsidRPr="007624A5" w:rsidRDefault="007624A5" w:rsidP="00F60E44">
      <w:pPr>
        <w:jc w:val="both"/>
        <w:rPr>
          <w:b/>
          <w:bCs/>
        </w:rPr>
      </w:pPr>
      <w:r w:rsidRPr="007624A5">
        <w:rPr>
          <w:b/>
          <w:bCs/>
        </w:rPr>
        <w:t>Enhanced Exploration Techniques</w:t>
      </w:r>
      <w:r w:rsidRPr="007624A5">
        <w:t>: Incorporating mechanisms such as noise injection into the policy network during training phases to promote exploration of less frequent but potentially rewarding actions.</w:t>
      </w:r>
    </w:p>
    <w:p w14:paraId="71C774D4" w14:textId="7E964D7A" w:rsidR="007624A5" w:rsidRPr="007624A5" w:rsidRDefault="007624A5" w:rsidP="00F60E44">
      <w:pPr>
        <w:jc w:val="both"/>
        <w:rPr>
          <w:b/>
          <w:bCs/>
        </w:rPr>
      </w:pPr>
      <w:r w:rsidRPr="007624A5">
        <w:rPr>
          <w:b/>
          <w:bCs/>
        </w:rPr>
        <w:t>Dynamic Reward Adjustment</w:t>
      </w:r>
      <w:r w:rsidRPr="007624A5">
        <w:t xml:space="preserve">: </w:t>
      </w:r>
      <w:r w:rsidR="00AB739D" w:rsidRPr="007624A5">
        <w:t>Changing</w:t>
      </w:r>
      <w:r w:rsidRPr="007624A5">
        <w:t xml:space="preserve"> reward functions dynamically based on the state and progress of the environment to focus learning on critical aspects that lead to long-term success.</w:t>
      </w:r>
    </w:p>
    <w:p w14:paraId="4122A31C" w14:textId="77777777" w:rsidR="007624A5" w:rsidRPr="007624A5" w:rsidRDefault="007624A5" w:rsidP="007624A5">
      <w:pPr>
        <w:pStyle w:val="H2-Heading"/>
      </w:pPr>
      <w:r w:rsidRPr="007624A5">
        <w:t>Case Studies</w:t>
      </w:r>
    </w:p>
    <w:p w14:paraId="68D83C7D" w14:textId="049CE162" w:rsidR="007624A5" w:rsidRPr="007624A5" w:rsidRDefault="007624A5" w:rsidP="00F60E44">
      <w:pPr>
        <w:jc w:val="both"/>
      </w:pPr>
      <w:r w:rsidRPr="007624A5">
        <w:rPr>
          <w:b/>
          <w:bCs/>
        </w:rPr>
        <w:t>Autonomous Driving Simulations</w:t>
      </w:r>
      <w:r w:rsidRPr="007624A5">
        <w:t xml:space="preserve">: Training AlphaZero to </w:t>
      </w:r>
      <w:r w:rsidR="00A67185" w:rsidRPr="007624A5">
        <w:t>manage</w:t>
      </w:r>
      <w:r w:rsidRPr="007624A5">
        <w:t xml:space="preserve"> real-time decision-making in simulated urban environments, where the model must learn to navigate complex traffic scenarios safely.</w:t>
      </w:r>
    </w:p>
    <w:p w14:paraId="4A958703" w14:textId="53A86054" w:rsidR="007624A5" w:rsidRPr="007624A5" w:rsidRDefault="007624A5" w:rsidP="00F60E44">
      <w:pPr>
        <w:jc w:val="both"/>
      </w:pPr>
      <w:r w:rsidRPr="007624A5">
        <w:rPr>
          <w:b/>
          <w:bCs/>
        </w:rPr>
        <w:t>Energy Grid Management</w:t>
      </w:r>
      <w:r w:rsidRPr="007624A5">
        <w:t xml:space="preserve">: Using AlphaZero to </w:t>
      </w:r>
      <w:r w:rsidR="00A67185" w:rsidRPr="007624A5">
        <w:t>improve</w:t>
      </w:r>
      <w:r w:rsidRPr="007624A5">
        <w:t xml:space="preserve"> energy distribution and consumption in simulated smart grids, handling fluctuations in energy demand and supply efficiently.</w:t>
      </w:r>
    </w:p>
    <w:p w14:paraId="0434F49A" w14:textId="77777777" w:rsidR="00FA1B68" w:rsidRPr="00FA1B68" w:rsidRDefault="00FA1B68" w:rsidP="00FA1B68">
      <w:pPr>
        <w:pStyle w:val="H2-Heading"/>
      </w:pPr>
      <w:r w:rsidRPr="00FA1B68">
        <w:t>Code Example: AlphaZero for Energy Grid Management</w:t>
      </w:r>
    </w:p>
    <w:p w14:paraId="7E9864D3" w14:textId="41BDBFF7" w:rsidR="00FA1B68" w:rsidRPr="00FA1B68" w:rsidRDefault="004457A1" w:rsidP="00F60E44">
      <w:pPr>
        <w:jc w:val="both"/>
      </w:pPr>
      <w:r>
        <w:t>AlphaZero's reinforcement learning framework, known for its success in gaming, can also tackle critical real-world challenges such as energy management. The energy grid is a dynamic system where supply and demand constantly fluctuate, requiring adaptive decision-making to maintain stability and efficiency. This example demonstrates a simplified energy grid environment, showing how AlphaZero-inspired strategies can balance production and consumption while optimizing performance metrics. The approach highlights how advanced AI techniques can be applied to domains that need continuous adaptation and resource management.</w:t>
      </w:r>
    </w:p>
    <w:p w14:paraId="1C2F3A72" w14:textId="7C4C549F" w:rsidR="00FA1B68" w:rsidRPr="00FA1B68" w:rsidRDefault="00AC19FD" w:rsidP="00AC19FD">
      <w:pPr>
        <w:pStyle w:val="SC-Source"/>
      </w:pPr>
      <w:r>
        <w:t>`</w:t>
      </w:r>
      <w:r w:rsidR="00FA1B68" w:rsidRPr="00FA1B68">
        <w:t>python</w:t>
      </w:r>
    </w:p>
    <w:p w14:paraId="5AE1E29B" w14:textId="60C03626" w:rsidR="00FA1B68" w:rsidRPr="00FA1B68" w:rsidRDefault="00FA1B68" w:rsidP="00AC19FD">
      <w:pPr>
        <w:pStyle w:val="SC-Source"/>
      </w:pPr>
    </w:p>
    <w:p w14:paraId="5B20E3F6" w14:textId="77777777" w:rsidR="00A67AE6" w:rsidRDefault="4854C874" w:rsidP="00A67AE6">
      <w:pPr>
        <w:pStyle w:val="SC-Source"/>
        <w:ind w:firstLine="720"/>
      </w:pPr>
      <w:r w:rsidRPr="4854C874">
        <w:rPr>
          <w:lang w:val="en-US"/>
        </w:rPr>
        <w:t>class EnergyGrid:</w:t>
      </w:r>
    </w:p>
    <w:p w14:paraId="392969CF" w14:textId="77777777" w:rsidR="00A67AE6" w:rsidRDefault="4854C874" w:rsidP="00A67AE6">
      <w:pPr>
        <w:pStyle w:val="SC-Source"/>
        <w:ind w:firstLine="720"/>
      </w:pPr>
      <w:r w:rsidRPr="4854C874">
        <w:rPr>
          <w:lang w:val="en-US"/>
        </w:rPr>
        <w:t xml:space="preserve">    def __init__(self):</w:t>
      </w:r>
    </w:p>
    <w:p w14:paraId="3F7BFF3D" w14:textId="77777777" w:rsidR="00A67AE6" w:rsidRDefault="4854C874" w:rsidP="00A67AE6">
      <w:pPr>
        <w:pStyle w:val="SC-Source"/>
        <w:ind w:firstLine="720"/>
      </w:pPr>
      <w:r w:rsidRPr="4854C874">
        <w:rPr>
          <w:lang w:val="en-US"/>
        </w:rPr>
        <w:t xml:space="preserve">        self.energy_supply = 100</w:t>
      </w:r>
    </w:p>
    <w:p w14:paraId="26BF412E" w14:textId="053F247E" w:rsidR="00FA1B68" w:rsidRPr="00FA1B68" w:rsidRDefault="4854C874" w:rsidP="00A67AE6">
      <w:pPr>
        <w:pStyle w:val="SC-Source"/>
        <w:ind w:firstLine="720"/>
      </w:pPr>
      <w:r w:rsidRPr="4854C874">
        <w:rPr>
          <w:lang w:val="en-US"/>
        </w:rPr>
        <w:t xml:space="preserve">        self.energy_demand = 50</w:t>
      </w:r>
    </w:p>
    <w:p w14:paraId="3D9E3061" w14:textId="77777777" w:rsidR="00A67AE6" w:rsidRDefault="00A67AE6" w:rsidP="00AC19FD">
      <w:pPr>
        <w:pStyle w:val="SC-Source"/>
      </w:pPr>
    </w:p>
    <w:p w14:paraId="761E4002" w14:textId="77777777" w:rsidR="00A67AE6" w:rsidRDefault="4854C874" w:rsidP="00A67AE6">
      <w:pPr>
        <w:pStyle w:val="SC-Source"/>
        <w:ind w:firstLine="720"/>
      </w:pPr>
      <w:r w:rsidRPr="4854C874">
        <w:rPr>
          <w:lang w:val="en-US"/>
        </w:rPr>
        <w:t>def step(self, action):</w:t>
      </w:r>
    </w:p>
    <w:p w14:paraId="0898C472" w14:textId="77777777" w:rsidR="00A67AE6" w:rsidRDefault="00FA1B68" w:rsidP="00A67AE6">
      <w:pPr>
        <w:pStyle w:val="SC-Source"/>
        <w:ind w:firstLine="720"/>
      </w:pPr>
      <w:r w:rsidRPr="00FA1B68">
        <w:t xml:space="preserve">        if action == "increase":</w:t>
      </w:r>
    </w:p>
    <w:p w14:paraId="40A6DF95" w14:textId="77777777" w:rsidR="00A67AE6" w:rsidRDefault="4854C874" w:rsidP="00A67AE6">
      <w:pPr>
        <w:pStyle w:val="SC-Source"/>
        <w:ind w:firstLine="720"/>
      </w:pPr>
      <w:r w:rsidRPr="4854C874">
        <w:rPr>
          <w:lang w:val="en-US"/>
        </w:rPr>
        <w:t xml:space="preserve">           self.energy_supply += 10</w:t>
      </w:r>
    </w:p>
    <w:p w14:paraId="0EF560FA" w14:textId="77777777" w:rsidR="00A67AE6" w:rsidRDefault="4854C874" w:rsidP="00A67AE6">
      <w:pPr>
        <w:pStyle w:val="SC-Source"/>
        <w:ind w:firstLine="720"/>
      </w:pPr>
      <w:r w:rsidRPr="4854C874">
        <w:rPr>
          <w:lang w:val="en-US"/>
        </w:rPr>
        <w:t xml:space="preserve">        elif action == "decrease" and self.energy_supply &gt; 10:</w:t>
      </w:r>
    </w:p>
    <w:p w14:paraId="545472DF" w14:textId="77777777" w:rsidR="00994BF9" w:rsidRDefault="4854C874" w:rsidP="00A67AE6">
      <w:pPr>
        <w:pStyle w:val="SC-Source"/>
        <w:ind w:firstLine="720"/>
      </w:pPr>
      <w:r w:rsidRPr="4854C874">
        <w:rPr>
          <w:lang w:val="en-US"/>
        </w:rPr>
        <w:t xml:space="preserve">           self.energy_supply -= 10</w:t>
      </w:r>
    </w:p>
    <w:p w14:paraId="2022C494" w14:textId="77777777" w:rsidR="00994BF9" w:rsidRDefault="4854C874" w:rsidP="00A67AE6">
      <w:pPr>
        <w:pStyle w:val="SC-Source"/>
        <w:ind w:firstLine="720"/>
      </w:pPr>
      <w:r w:rsidRPr="4854C874">
        <w:rPr>
          <w:lang w:val="en-US"/>
        </w:rPr>
        <w:t xml:space="preserve">           self.energy_demand = np.random.randint(30, 70)  # Demand varies</w:t>
      </w:r>
    </w:p>
    <w:p w14:paraId="72F78658" w14:textId="77777777" w:rsidR="00994BF9" w:rsidRDefault="4854C874" w:rsidP="00A67AE6">
      <w:pPr>
        <w:pStyle w:val="SC-Source"/>
        <w:ind w:firstLine="720"/>
      </w:pPr>
      <w:r w:rsidRPr="4854C874">
        <w:rPr>
          <w:lang w:val="en-US"/>
        </w:rPr>
        <w:t xml:space="preserve">        reward = -abs(self.energy_supply - self.energy_demand)</w:t>
      </w:r>
    </w:p>
    <w:p w14:paraId="33F31075" w14:textId="77777777" w:rsidR="00994BF9" w:rsidRDefault="4854C874" w:rsidP="00994BF9">
      <w:pPr>
        <w:pStyle w:val="SC-Source"/>
        <w:ind w:firstLine="720"/>
      </w:pPr>
      <w:r w:rsidRPr="4854C874">
        <w:rPr>
          <w:lang w:val="en-US"/>
        </w:rPr>
        <w:t xml:space="preserve">        return self.energy_supply, reward</w:t>
      </w:r>
    </w:p>
    <w:p w14:paraId="123C6B6F" w14:textId="77777777" w:rsidR="00994BF9" w:rsidRDefault="00FA1B68" w:rsidP="00994BF9">
      <w:pPr>
        <w:pStyle w:val="SC-Source"/>
        <w:ind w:firstLine="720"/>
      </w:pPr>
      <w:r w:rsidRPr="00FA1B68">
        <w:t># Simulate AlphaZero's decision-making process in the energy grid</w:t>
      </w:r>
    </w:p>
    <w:p w14:paraId="0127AB22" w14:textId="77777777" w:rsidR="00994BF9" w:rsidRDefault="4854C874" w:rsidP="00994BF9">
      <w:pPr>
        <w:pStyle w:val="SC-Source"/>
        <w:ind w:firstLine="720"/>
      </w:pPr>
      <w:r w:rsidRPr="4854C874">
        <w:rPr>
          <w:lang w:val="en-US"/>
        </w:rPr>
        <w:t>grid = EnergyGrid()</w:t>
      </w:r>
    </w:p>
    <w:p w14:paraId="664FF137" w14:textId="77777777" w:rsidR="00994BF9" w:rsidRDefault="4854C874" w:rsidP="00994BF9">
      <w:pPr>
        <w:pStyle w:val="SC-Source"/>
        <w:ind w:firstLine="720"/>
      </w:pPr>
      <w:r w:rsidRPr="4854C874">
        <w:rPr>
          <w:lang w:val="en-US"/>
        </w:rPr>
        <w:t>for _ in range(20):  # Run a few steps</w:t>
      </w:r>
    </w:p>
    <w:p w14:paraId="7C2D069E" w14:textId="77777777" w:rsidR="00994BF9" w:rsidRDefault="4854C874" w:rsidP="00994BF9">
      <w:pPr>
        <w:pStyle w:val="SC-Source"/>
        <w:ind w:firstLine="720"/>
      </w:pPr>
      <w:r w:rsidRPr="4854C874">
        <w:rPr>
          <w:lang w:val="en-US"/>
        </w:rPr>
        <w:t xml:space="preserve">    action = np.random.choice(["increase",</w:t>
      </w:r>
    </w:p>
    <w:p w14:paraId="08E487B2" w14:textId="77777777" w:rsidR="00994BF9" w:rsidRDefault="00FA1B68" w:rsidP="00994BF9">
      <w:pPr>
        <w:pStyle w:val="SC-Source"/>
        <w:ind w:firstLine="720"/>
      </w:pPr>
      <w:r w:rsidRPr="00FA1B68">
        <w:t>"decrease"])</w:t>
      </w:r>
    </w:p>
    <w:p w14:paraId="7124DDA7" w14:textId="77777777" w:rsidR="00994BF9" w:rsidRDefault="4854C874" w:rsidP="00994BF9">
      <w:pPr>
        <w:pStyle w:val="SC-Source"/>
        <w:ind w:firstLine="720"/>
      </w:pPr>
      <w:r w:rsidRPr="4854C874">
        <w:rPr>
          <w:lang w:val="en-US"/>
        </w:rPr>
        <w:t xml:space="preserve">    supply, reward = grid.step(action)</w:t>
      </w:r>
    </w:p>
    <w:p w14:paraId="7D38E6EF" w14:textId="39A1040B" w:rsidR="00FA1B68" w:rsidRPr="00FA1B68" w:rsidRDefault="4854C874" w:rsidP="00994BF9">
      <w:pPr>
        <w:pStyle w:val="SC-Source"/>
        <w:ind w:firstLine="720"/>
      </w:pPr>
      <w:r w:rsidRPr="4854C874">
        <w:rPr>
          <w:lang w:val="en-US"/>
        </w:rPr>
        <w:t xml:space="preserve">    print(f"Action: {action}, Supply: {supply}, Reward: {reward}")</w:t>
      </w:r>
    </w:p>
    <w:p w14:paraId="0B0065D9" w14:textId="48EA2FA3" w:rsidR="00FA1B68" w:rsidRPr="00FA1B68" w:rsidRDefault="00FA1B68" w:rsidP="00AC19FD">
      <w:pPr>
        <w:pStyle w:val="SC-Source"/>
      </w:pPr>
      <w:r w:rsidRPr="00FA1B68">
        <w:t> </w:t>
      </w:r>
      <w:r w:rsidR="00AC19FD">
        <w:t>`</w:t>
      </w:r>
    </w:p>
    <w:p w14:paraId="4BFA7E10" w14:textId="5A54DA3C" w:rsidR="00630910" w:rsidRPr="00630910" w:rsidRDefault="00FF2B01" w:rsidP="00F60E44">
      <w:pPr>
        <w:jc w:val="both"/>
      </w:pPr>
      <w:r>
        <w:t>This code models a simple energy grid system, demonstrating how reinforcement learning methods like AlphaZero can handle dynamic resource management. Here's a breakdown of its main parts:</w:t>
      </w:r>
    </w:p>
    <w:p w14:paraId="63C30593" w14:textId="77777777" w:rsidR="00630910" w:rsidRPr="00630910" w:rsidRDefault="00630910" w:rsidP="00F60E44">
      <w:pPr>
        <w:ind w:left="360"/>
        <w:jc w:val="both"/>
      </w:pPr>
      <w:r w:rsidRPr="00630910">
        <w:rPr>
          <w:b/>
          <w:bCs/>
        </w:rPr>
        <w:t>Class Definition (</w:t>
      </w:r>
      <w:r w:rsidRPr="00630910">
        <w:rPr>
          <w:rStyle w:val="P-Code"/>
        </w:rPr>
        <w:t>EnergyGrid</w:t>
      </w:r>
      <w:r w:rsidRPr="00630910">
        <w:rPr>
          <w:b/>
          <w:bCs/>
        </w:rPr>
        <w:t>)</w:t>
      </w:r>
      <w:r w:rsidRPr="00630910">
        <w:t>:</w:t>
      </w:r>
    </w:p>
    <w:p w14:paraId="4BB9C978" w14:textId="77777777" w:rsidR="00630910" w:rsidRPr="00630910" w:rsidRDefault="00630910" w:rsidP="00F60E44">
      <w:pPr>
        <w:numPr>
          <w:ilvl w:val="0"/>
          <w:numId w:val="28"/>
        </w:numPr>
        <w:jc w:val="both"/>
      </w:pPr>
      <w:r w:rsidRPr="00630910">
        <w:t xml:space="preserve">The </w:t>
      </w:r>
      <w:r w:rsidRPr="00630910">
        <w:rPr>
          <w:rStyle w:val="P-Code"/>
        </w:rPr>
        <w:t>EnergyGrid</w:t>
      </w:r>
      <w:r w:rsidRPr="00630910">
        <w:t xml:space="preserve"> class models the energy grid, encapsulating its attributes (</w:t>
      </w:r>
      <w:r w:rsidRPr="00630910">
        <w:rPr>
          <w:rStyle w:val="P-Code"/>
        </w:rPr>
        <w:t>energy_supply</w:t>
      </w:r>
      <w:r w:rsidRPr="00630910">
        <w:t xml:space="preserve"> and energy_demand) and behaviors (</w:t>
      </w:r>
      <w:r w:rsidRPr="00630910">
        <w:rPr>
          <w:rStyle w:val="P-Code"/>
        </w:rPr>
        <w:t>step</w:t>
      </w:r>
      <w:r w:rsidRPr="00630910">
        <w:t xml:space="preserve"> method).</w:t>
      </w:r>
    </w:p>
    <w:p w14:paraId="3172DE1B" w14:textId="77777777" w:rsidR="00630910" w:rsidRPr="00630910" w:rsidRDefault="00630910" w:rsidP="00F60E44">
      <w:pPr>
        <w:numPr>
          <w:ilvl w:val="0"/>
          <w:numId w:val="28"/>
        </w:numPr>
        <w:jc w:val="both"/>
      </w:pPr>
      <w:r w:rsidRPr="00630910">
        <w:t>This abstraction allows for the simulation of an energy grid environment, where decisions directly affect the balance between supply and demand.</w:t>
      </w:r>
    </w:p>
    <w:p w14:paraId="1EBF7FA9" w14:textId="77777777" w:rsidR="00630910" w:rsidRPr="00630910" w:rsidRDefault="00630910" w:rsidP="00F60E44">
      <w:pPr>
        <w:ind w:left="360"/>
        <w:jc w:val="both"/>
      </w:pPr>
      <w:r w:rsidRPr="00630910">
        <w:rPr>
          <w:b/>
          <w:bCs/>
        </w:rPr>
        <w:t>Attributes (</w:t>
      </w:r>
      <w:r w:rsidRPr="00630910">
        <w:rPr>
          <w:rStyle w:val="P-Code"/>
        </w:rPr>
        <w:t>__init__</w:t>
      </w:r>
      <w:r w:rsidRPr="00630910">
        <w:rPr>
          <w:b/>
          <w:bCs/>
        </w:rPr>
        <w:t>)</w:t>
      </w:r>
      <w:r w:rsidRPr="00630910">
        <w:t>:</w:t>
      </w:r>
    </w:p>
    <w:p w14:paraId="339145AB" w14:textId="77777777" w:rsidR="00630910" w:rsidRPr="00630910" w:rsidRDefault="00630910" w:rsidP="00F60E44">
      <w:pPr>
        <w:numPr>
          <w:ilvl w:val="0"/>
          <w:numId w:val="28"/>
        </w:numPr>
        <w:tabs>
          <w:tab w:val="num" w:pos="1440"/>
        </w:tabs>
        <w:jc w:val="both"/>
      </w:pPr>
      <w:r w:rsidRPr="00630910">
        <w:rPr>
          <w:rStyle w:val="P-Code"/>
        </w:rPr>
        <w:t>energy_supply</w:t>
      </w:r>
      <w:r w:rsidRPr="00630910">
        <w:t>: Represents the current energy production, initialized at 100 units.</w:t>
      </w:r>
    </w:p>
    <w:p w14:paraId="672A91B4" w14:textId="77777777" w:rsidR="00630910" w:rsidRPr="00630910" w:rsidRDefault="00630910" w:rsidP="00F60E44">
      <w:pPr>
        <w:numPr>
          <w:ilvl w:val="0"/>
          <w:numId w:val="28"/>
        </w:numPr>
        <w:tabs>
          <w:tab w:val="num" w:pos="1440"/>
        </w:tabs>
        <w:jc w:val="both"/>
      </w:pPr>
      <w:r w:rsidRPr="00630910">
        <w:rPr>
          <w:rStyle w:val="P-Code"/>
        </w:rPr>
        <w:t>energy_demand</w:t>
      </w:r>
      <w:r w:rsidRPr="00630910">
        <w:t>: Represents the fluctuating energy consumption, starting at 50 units.</w:t>
      </w:r>
    </w:p>
    <w:p w14:paraId="67248566" w14:textId="77777777" w:rsidR="00630910" w:rsidRPr="00630910" w:rsidRDefault="00630910" w:rsidP="00F60E44">
      <w:pPr>
        <w:numPr>
          <w:ilvl w:val="0"/>
          <w:numId w:val="28"/>
        </w:numPr>
        <w:tabs>
          <w:tab w:val="num" w:pos="1440"/>
        </w:tabs>
        <w:jc w:val="both"/>
      </w:pPr>
      <w:r w:rsidRPr="00630910">
        <w:t>These attributes define the system's state and serve as inputs to the decision-making process.</w:t>
      </w:r>
    </w:p>
    <w:p w14:paraId="7F1E802E" w14:textId="77777777" w:rsidR="00630910" w:rsidRPr="00630910" w:rsidRDefault="00630910" w:rsidP="00F60E44">
      <w:pPr>
        <w:ind w:left="360"/>
        <w:jc w:val="both"/>
      </w:pPr>
      <w:r w:rsidRPr="00630910">
        <w:rPr>
          <w:b/>
          <w:bCs/>
        </w:rPr>
        <w:t>Actions (</w:t>
      </w:r>
      <w:r w:rsidRPr="00630910">
        <w:rPr>
          <w:rStyle w:val="P-Code"/>
        </w:rPr>
        <w:t>step</w:t>
      </w:r>
      <w:r w:rsidRPr="00630910">
        <w:rPr>
          <w:b/>
          <w:bCs/>
        </w:rPr>
        <w:t>)</w:t>
      </w:r>
      <w:r w:rsidRPr="00630910">
        <w:t>:</w:t>
      </w:r>
    </w:p>
    <w:p w14:paraId="502854A7" w14:textId="77777777" w:rsidR="00630910" w:rsidRPr="00630910" w:rsidRDefault="00630910" w:rsidP="00F60E44">
      <w:pPr>
        <w:numPr>
          <w:ilvl w:val="0"/>
          <w:numId w:val="28"/>
        </w:numPr>
        <w:tabs>
          <w:tab w:val="num" w:pos="1440"/>
        </w:tabs>
        <w:jc w:val="both"/>
      </w:pPr>
      <w:r w:rsidRPr="00630910">
        <w:t>The step method implements two possible actions:</w:t>
      </w:r>
    </w:p>
    <w:p w14:paraId="364472E5" w14:textId="77777777" w:rsidR="00630910" w:rsidRPr="00630910" w:rsidRDefault="00630910" w:rsidP="00F60E44">
      <w:pPr>
        <w:numPr>
          <w:ilvl w:val="1"/>
          <w:numId w:val="28"/>
        </w:numPr>
        <w:tabs>
          <w:tab w:val="num" w:pos="2160"/>
        </w:tabs>
        <w:jc w:val="both"/>
      </w:pPr>
      <w:r w:rsidRPr="00630910">
        <w:t>"</w:t>
      </w:r>
      <w:r w:rsidRPr="00630910">
        <w:rPr>
          <w:rStyle w:val="P-Code"/>
        </w:rPr>
        <w:t>increase</w:t>
      </w:r>
      <w:r w:rsidRPr="00630910">
        <w:t>": Increases the energy supply by 10 units, simulating actions like ramping up power plant output or integrating additional energy sources.</w:t>
      </w:r>
    </w:p>
    <w:p w14:paraId="7AF88811" w14:textId="77777777" w:rsidR="00630910" w:rsidRPr="00630910" w:rsidRDefault="00630910" w:rsidP="00F60E44">
      <w:pPr>
        <w:numPr>
          <w:ilvl w:val="1"/>
          <w:numId w:val="28"/>
        </w:numPr>
        <w:tabs>
          <w:tab w:val="num" w:pos="2160"/>
        </w:tabs>
        <w:jc w:val="both"/>
      </w:pPr>
      <w:r w:rsidRPr="00630910">
        <w:t>"</w:t>
      </w:r>
      <w:r w:rsidRPr="00630910">
        <w:rPr>
          <w:rStyle w:val="P-Code"/>
        </w:rPr>
        <w:t>decrease</w:t>
      </w:r>
      <w:r w:rsidRPr="00630910">
        <w:t>": Reduces energy supply by 10 units, provided the supply remains above a minimum threshold, simulating actions like scaling down production or redirecting surplus energy.</w:t>
      </w:r>
    </w:p>
    <w:p w14:paraId="2B88DBF4" w14:textId="77777777" w:rsidR="00630910" w:rsidRPr="00630910" w:rsidRDefault="00630910" w:rsidP="00F60E44">
      <w:pPr>
        <w:numPr>
          <w:ilvl w:val="0"/>
          <w:numId w:val="28"/>
        </w:numPr>
        <w:tabs>
          <w:tab w:val="num" w:pos="1440"/>
        </w:tabs>
        <w:jc w:val="both"/>
      </w:pPr>
      <w:r w:rsidRPr="00630910">
        <w:t>The demand (</w:t>
      </w:r>
      <w:r w:rsidRPr="00630910">
        <w:rPr>
          <w:rStyle w:val="P-Code"/>
        </w:rPr>
        <w:t>energy_demand</w:t>
      </w:r>
      <w:r w:rsidRPr="00630910">
        <w:t>) varies stochastically, simulating real-world scenarios where consumption patterns are unpredictable.</w:t>
      </w:r>
    </w:p>
    <w:p w14:paraId="3C6AE925" w14:textId="77777777" w:rsidR="00630910" w:rsidRPr="00630910" w:rsidRDefault="00630910" w:rsidP="00F60E44">
      <w:pPr>
        <w:numPr>
          <w:ilvl w:val="0"/>
          <w:numId w:val="28"/>
        </w:numPr>
        <w:tabs>
          <w:tab w:val="num" w:pos="1440"/>
        </w:tabs>
        <w:jc w:val="both"/>
      </w:pPr>
      <w:r w:rsidRPr="00630910">
        <w:t>The reward is calculated as the negative absolute difference between supply and demand (</w:t>
      </w:r>
      <w:r w:rsidRPr="00630910">
        <w:rPr>
          <w:rStyle w:val="P-Code"/>
        </w:rPr>
        <w:t>-abs(self.energy_supply - self.energy_demand)</w:t>
      </w:r>
      <w:r w:rsidRPr="00630910">
        <w:t>), encouraging actions that minimize the imbalance.</w:t>
      </w:r>
    </w:p>
    <w:p w14:paraId="6C7F118C" w14:textId="77777777" w:rsidR="00630910" w:rsidRPr="00630910" w:rsidRDefault="00630910" w:rsidP="00F60E44">
      <w:pPr>
        <w:ind w:left="360"/>
        <w:jc w:val="both"/>
      </w:pPr>
      <w:r w:rsidRPr="00630910">
        <w:rPr>
          <w:b/>
          <w:bCs/>
        </w:rPr>
        <w:t>Simulation</w:t>
      </w:r>
      <w:r w:rsidRPr="00630910">
        <w:t>:</w:t>
      </w:r>
    </w:p>
    <w:p w14:paraId="61D11148" w14:textId="77777777" w:rsidR="00630910" w:rsidRPr="00630910" w:rsidRDefault="00630910" w:rsidP="00F60E44">
      <w:pPr>
        <w:numPr>
          <w:ilvl w:val="0"/>
          <w:numId w:val="28"/>
        </w:numPr>
        <w:tabs>
          <w:tab w:val="num" w:pos="1440"/>
        </w:tabs>
        <w:jc w:val="both"/>
      </w:pPr>
      <w:r w:rsidRPr="00630910">
        <w:t>The simulation iterates over a series of 20 decision steps, using randomly chosen actions ("</w:t>
      </w:r>
      <w:r w:rsidRPr="00630910">
        <w:rPr>
          <w:rStyle w:val="P-Code"/>
        </w:rPr>
        <w:t>increase</w:t>
      </w:r>
      <w:r w:rsidRPr="00630910">
        <w:t>" or "</w:t>
      </w:r>
      <w:r w:rsidRPr="00630910">
        <w:rPr>
          <w:rStyle w:val="P-Code"/>
        </w:rPr>
        <w:t>decrease</w:t>
      </w:r>
      <w:r w:rsidRPr="00630910">
        <w:t>") to modify the grid's state.</w:t>
      </w:r>
    </w:p>
    <w:p w14:paraId="2C90E6E0" w14:textId="77777777" w:rsidR="00630910" w:rsidRPr="00630910" w:rsidRDefault="00630910" w:rsidP="00F60E44">
      <w:pPr>
        <w:numPr>
          <w:ilvl w:val="0"/>
          <w:numId w:val="28"/>
        </w:numPr>
        <w:tabs>
          <w:tab w:val="num" w:pos="1440"/>
        </w:tabs>
        <w:jc w:val="both"/>
      </w:pPr>
      <w:r w:rsidRPr="00630910">
        <w:t>After each action, the resulting supply and reward are printed, providing feedback on the effectiveness of the decision.</w:t>
      </w:r>
    </w:p>
    <w:p w14:paraId="4DF5F28B" w14:textId="77777777" w:rsidR="00630910" w:rsidRPr="00630910" w:rsidRDefault="00630910" w:rsidP="00F60E44">
      <w:pPr>
        <w:ind w:left="360"/>
        <w:jc w:val="both"/>
      </w:pPr>
      <w:r w:rsidRPr="00630910">
        <w:rPr>
          <w:b/>
          <w:bCs/>
        </w:rPr>
        <w:t>Dynamic Adaptation</w:t>
      </w:r>
      <w:r w:rsidRPr="00630910">
        <w:t>:</w:t>
      </w:r>
    </w:p>
    <w:p w14:paraId="6F66B029" w14:textId="77777777" w:rsidR="00630910" w:rsidRPr="00630910" w:rsidRDefault="00630910" w:rsidP="00F60E44">
      <w:pPr>
        <w:numPr>
          <w:ilvl w:val="0"/>
          <w:numId w:val="28"/>
        </w:numPr>
        <w:tabs>
          <w:tab w:val="num" w:pos="1440"/>
        </w:tabs>
        <w:jc w:val="both"/>
      </w:pPr>
      <w:r w:rsidRPr="00630910">
        <w:t>This simulation captures the essence of balancing supply and demand in an energy grid, a challenge faced by utility companies and grid operators worldwide.</w:t>
      </w:r>
    </w:p>
    <w:p w14:paraId="518103CA" w14:textId="77777777" w:rsidR="00630910" w:rsidRPr="00630910" w:rsidRDefault="00630910" w:rsidP="00F60E44">
      <w:pPr>
        <w:numPr>
          <w:ilvl w:val="0"/>
          <w:numId w:val="28"/>
        </w:numPr>
        <w:tabs>
          <w:tab w:val="num" w:pos="1440"/>
        </w:tabs>
        <w:jc w:val="both"/>
      </w:pPr>
      <w:r w:rsidRPr="00630910">
        <w:t>By minimizing the difference between supply and demand, the system maximizes efficiency and reduces waste, aligning with objectives in energy grid management.</w:t>
      </w:r>
    </w:p>
    <w:p w14:paraId="5D7B2FA0" w14:textId="77777777" w:rsidR="00630910" w:rsidRPr="00630910" w:rsidRDefault="00630910" w:rsidP="00F60E44">
      <w:pPr>
        <w:ind w:left="360"/>
        <w:jc w:val="both"/>
      </w:pPr>
      <w:r w:rsidRPr="00630910">
        <w:rPr>
          <w:b/>
          <w:bCs/>
        </w:rPr>
        <w:t>Real-World Relevance</w:t>
      </w:r>
      <w:r w:rsidRPr="00630910">
        <w:t>:</w:t>
      </w:r>
    </w:p>
    <w:p w14:paraId="59DF05C2" w14:textId="77777777" w:rsidR="00630910" w:rsidRPr="00630910" w:rsidRDefault="00630910" w:rsidP="00F60E44">
      <w:pPr>
        <w:numPr>
          <w:ilvl w:val="0"/>
          <w:numId w:val="27"/>
        </w:numPr>
        <w:jc w:val="both"/>
      </w:pPr>
      <w:r w:rsidRPr="00630910">
        <w:rPr>
          <w:b/>
          <w:bCs/>
        </w:rPr>
        <w:t>Grid Stability</w:t>
      </w:r>
      <w:r w:rsidRPr="00630910">
        <w:t>: In real-world grids, balancing supply and demand ensures stability and prevents outages. This simulation mimics such decision-making processes in a simplified manner.</w:t>
      </w:r>
    </w:p>
    <w:p w14:paraId="5BECCE3F" w14:textId="77777777" w:rsidR="00630910" w:rsidRPr="00630910" w:rsidRDefault="00630910" w:rsidP="00F60E44">
      <w:pPr>
        <w:numPr>
          <w:ilvl w:val="0"/>
          <w:numId w:val="27"/>
        </w:numPr>
        <w:jc w:val="both"/>
      </w:pPr>
      <w:r w:rsidRPr="00630910">
        <w:rPr>
          <w:b/>
          <w:bCs/>
        </w:rPr>
        <w:t>Renewable Integration</w:t>
      </w:r>
      <w:r w:rsidRPr="00630910">
        <w:t>: The approach can be extended to manage variability in renewable energy sources like wind or solar, where production depends on environmental factors.</w:t>
      </w:r>
    </w:p>
    <w:p w14:paraId="26B140DF" w14:textId="77777777" w:rsidR="00630910" w:rsidRPr="00630910" w:rsidRDefault="00630910" w:rsidP="00F60E44">
      <w:pPr>
        <w:numPr>
          <w:ilvl w:val="0"/>
          <w:numId w:val="27"/>
        </w:numPr>
        <w:jc w:val="both"/>
      </w:pPr>
      <w:r w:rsidRPr="00630910">
        <w:rPr>
          <w:b/>
          <w:bCs/>
        </w:rPr>
        <w:t>Dynamic Pricing</w:t>
      </w:r>
      <w:r w:rsidRPr="00630910">
        <w:t>: This framework could also adapt to incorporate economic incentives, optimizing grid operations based on real-time electricity prices and costs.</w:t>
      </w:r>
    </w:p>
    <w:p w14:paraId="791279C2" w14:textId="1DFF8049" w:rsidR="00630910" w:rsidRPr="00630910" w:rsidRDefault="00FF2B01" w:rsidP="00F60E44">
      <w:pPr>
        <w:jc w:val="both"/>
      </w:pPr>
      <w:r>
        <w:t xml:space="preserve">By incorporating AlphaZero-inspired algorithms into this energy grid model, the system could autonomously learn optimal strategies over time, outperforming static or rule-based methods. This key example </w:t>
      </w:r>
      <w:r w:rsidR="005A6C0E">
        <w:t xml:space="preserve">serves as a </w:t>
      </w:r>
      <w:proofErr w:type="gramStart"/>
      <w:r w:rsidR="005A6C0E">
        <w:t>stepping stone</w:t>
      </w:r>
      <w:proofErr w:type="gramEnd"/>
      <w:r w:rsidR="005A6C0E">
        <w:t xml:space="preserve"> toward deploying AI-driven energy management systems, demonstrating how reinforcement learning can contribute to creating</w:t>
      </w:r>
      <w:r>
        <w:t xml:space="preserve"> a sustainable and efficient energy future.</w:t>
      </w:r>
    </w:p>
    <w:p w14:paraId="739BC4E5" w14:textId="77777777" w:rsidR="00AF0688" w:rsidRDefault="00AF0688" w:rsidP="008B75A9">
      <w:pPr>
        <w:pStyle w:val="H2-Heading"/>
      </w:pPr>
      <w:r w:rsidRPr="008B75A9">
        <w:t>Training Strategies</w:t>
      </w:r>
    </w:p>
    <w:p w14:paraId="75A7710F" w14:textId="1EBF2FF1" w:rsidR="00F8702F" w:rsidRPr="00F8702F" w:rsidRDefault="00FF2B01" w:rsidP="00F60E44">
      <w:pPr>
        <w:jc w:val="both"/>
      </w:pPr>
      <w:r>
        <w:t xml:space="preserve">Designing and implementing effective training strategies is crucial for achieving </w:t>
      </w:r>
      <w:r w:rsidR="00D13899">
        <w:t>optimal performance in reinforcement learning systems, such as</w:t>
      </w:r>
      <w:r>
        <w:t xml:space="preserve"> AlphaZero. These strategies </w:t>
      </w:r>
      <w:r w:rsidR="00D13899">
        <w:t>enable the model to iteratively learn and enhance its decision-making capabilities in increasingly</w:t>
      </w:r>
      <w:r>
        <w:t xml:space="preserve"> complex situations. Through self-play and customized reward systems, AlphaZero can recognize patterns, optimize outcomes, and adapt to a wide variety of environments. This section explores the essential components of AlphaZero's training approach and how they enhance its adaptability and effectiveness.</w:t>
      </w:r>
    </w:p>
    <w:p w14:paraId="39DD6E17" w14:textId="6C192A95" w:rsidR="00AF0688" w:rsidRDefault="00AF0688" w:rsidP="00F60E44">
      <w:pPr>
        <w:pStyle w:val="P-Regular"/>
        <w:jc w:val="both"/>
        <w:rPr>
          <w:lang w:val="en-US"/>
        </w:rPr>
      </w:pPr>
      <w:r w:rsidRPr="00AF0688">
        <w:rPr>
          <w:b/>
          <w:bCs/>
          <w:lang w:val="en-US"/>
        </w:rPr>
        <w:t>Self-Play:</w:t>
      </w:r>
      <w:r w:rsidRPr="00AF0688">
        <w:rPr>
          <w:lang w:val="en-US"/>
        </w:rPr>
        <w:t xml:space="preserve"> </w:t>
      </w:r>
      <w:r w:rsidR="00FF2B01">
        <w:rPr>
          <w:lang w:val="en-US"/>
        </w:rPr>
        <w:t xml:space="preserve">Self-play is a </w:t>
      </w:r>
      <w:r w:rsidR="00D13899">
        <w:rPr>
          <w:lang w:val="en-US"/>
        </w:rPr>
        <w:t>crucial component of AlphaZero's training, where the model generates</w:t>
      </w:r>
      <w:r w:rsidR="00FF2B01">
        <w:rPr>
          <w:lang w:val="en-US"/>
        </w:rPr>
        <w:t xml:space="preserve"> its own data by playing against itself. This method </w:t>
      </w:r>
      <w:r w:rsidR="00D13899">
        <w:rPr>
          <w:lang w:val="en-US"/>
        </w:rPr>
        <w:t>ensures that the model encounters challenging scenarios as it improves, pushing its limits with each iteration</w:t>
      </w:r>
      <w:r w:rsidR="00FF2B01">
        <w:rPr>
          <w:lang w:val="en-US"/>
        </w:rPr>
        <w:t xml:space="preserve">. By </w:t>
      </w:r>
      <w:r w:rsidR="00D13899">
        <w:rPr>
          <w:lang w:val="en-US"/>
        </w:rPr>
        <w:t>utilizing Monte Carlo Tree Search (MCTS) during gameplay, AlphaZero updates its policy and value networks based on the outcomes</w:t>
      </w:r>
      <w:r w:rsidR="00FF2B01">
        <w:rPr>
          <w:lang w:val="en-US"/>
        </w:rPr>
        <w:t xml:space="preserve"> of these simulated games. This approach removes the need for labeled datasets, making the training process automatic and scalable. For example, AlphaZero's self-play system helped it beat Stockfish in chess by developing new and unexpected strategies that human-designed systems had not thought of.</w:t>
      </w:r>
    </w:p>
    <w:p w14:paraId="7ED54D95" w14:textId="33D28859" w:rsidR="00AF0688" w:rsidRPr="00AF0688" w:rsidRDefault="00AF0688" w:rsidP="00F60E44">
      <w:pPr>
        <w:pStyle w:val="P-Regular"/>
        <w:jc w:val="both"/>
        <w:rPr>
          <w:lang w:val="en-US"/>
        </w:rPr>
      </w:pPr>
      <w:r w:rsidRPr="00AF0688">
        <w:rPr>
          <w:b/>
          <w:bCs/>
          <w:lang w:val="en-US"/>
        </w:rPr>
        <w:t>Reward Engineering:</w:t>
      </w:r>
      <w:r w:rsidRPr="00AF0688">
        <w:rPr>
          <w:lang w:val="en-US"/>
        </w:rPr>
        <w:t xml:space="preserve"> </w:t>
      </w:r>
      <w:r w:rsidR="00133D69">
        <w:rPr>
          <w:lang w:val="en-US"/>
        </w:rPr>
        <w:t>Effective reward engineering is vital for guiding the model's learning process. AlphaZero’s rewards promote behaviors that lead to long-term success over short-term gains. For example, in a game setting, rewards might be linked to winning rather than earning intermediate points, encouraging strategic depth in gameplay. Likewise, in real-world applications like supply chain optimization, reward functions could focus on minimizing overall costs and delays instead of just individual deliveries. Well-designed reward systems help the model balance complex trade-offs and reach objectives aligned with desired outcomes.</w:t>
      </w:r>
    </w:p>
    <w:p w14:paraId="580E362D" w14:textId="77777777" w:rsidR="00AF0688" w:rsidRDefault="00AF0688" w:rsidP="008B75A9">
      <w:pPr>
        <w:pStyle w:val="H2-Heading"/>
      </w:pPr>
      <w:r w:rsidRPr="008B75A9">
        <w:t>Evaluation Metrics</w:t>
      </w:r>
    </w:p>
    <w:p w14:paraId="17DBFDD6" w14:textId="2ACA71C3" w:rsidR="00F8702F" w:rsidRPr="00F8702F" w:rsidRDefault="00133D69" w:rsidP="005A6C0E">
      <w:pPr>
        <w:jc w:val="both"/>
      </w:pPr>
      <w:r>
        <w:t xml:space="preserve">Assessing the performance of reinforcement learning models is just as crucial as the training itself. Strong evaluation metrics offer insights into the model's strengths, weaknesses, and ability to generalize beyond the training setup. For AlphaZero, metrics like win rates and generalization skills show </w:t>
      </w:r>
      <w:proofErr w:type="gramStart"/>
      <w:r>
        <w:t>its</w:t>
      </w:r>
      <w:proofErr w:type="gramEnd"/>
      <w:r>
        <w:t xml:space="preserve"> progress and readiness for real-world use. This section discusses methods to evaluate AlphaZero’s performance, ensuring its effectiveness and scalability.</w:t>
      </w:r>
    </w:p>
    <w:p w14:paraId="34414FAA" w14:textId="12D1E689" w:rsidR="00AF0688" w:rsidRPr="00AF0688" w:rsidRDefault="00AF0688" w:rsidP="005A6C0E">
      <w:pPr>
        <w:pStyle w:val="P-Regular"/>
        <w:jc w:val="both"/>
        <w:rPr>
          <w:lang w:val="en-US"/>
        </w:rPr>
      </w:pPr>
      <w:r w:rsidRPr="00AF0688">
        <w:rPr>
          <w:b/>
          <w:bCs/>
          <w:lang w:val="en-US"/>
        </w:rPr>
        <w:t>Win Rates:</w:t>
      </w:r>
      <w:r w:rsidRPr="00AF0688">
        <w:rPr>
          <w:lang w:val="en-US"/>
        </w:rPr>
        <w:t xml:space="preserve"> </w:t>
      </w:r>
      <w:r w:rsidR="00133D69">
        <w:rPr>
          <w:lang w:val="en-US"/>
        </w:rPr>
        <w:t>Win rates are a key metric for assessing AlphaZero's performance. By comparing its results with baseline models and previous versions, win rates show the model's ability to beat competitors and improve over time. For instance, AlphaZero's win rate against Stockfish in chess provided clear evidence of its superiority. Additionally, win rates give insights into the model's consistency across different conditions, such as time limits or various initial setups, helping to refine its decision-making process.</w:t>
      </w:r>
    </w:p>
    <w:p w14:paraId="4899F523" w14:textId="3F1889F1" w:rsidR="00AF0688" w:rsidRDefault="00AF0688" w:rsidP="005A6C0E">
      <w:pPr>
        <w:pStyle w:val="P-Regular"/>
        <w:jc w:val="both"/>
        <w:rPr>
          <w:lang w:val="en-US"/>
        </w:rPr>
      </w:pPr>
      <w:r w:rsidRPr="00AF0688">
        <w:rPr>
          <w:b/>
          <w:bCs/>
          <w:lang w:val="en-US"/>
        </w:rPr>
        <w:t>Generalization:</w:t>
      </w:r>
      <w:r w:rsidRPr="00AF0688">
        <w:rPr>
          <w:lang w:val="en-US"/>
        </w:rPr>
        <w:t xml:space="preserve"> </w:t>
      </w:r>
      <w:r w:rsidR="00133D69">
        <w:rPr>
          <w:lang w:val="en-US"/>
        </w:rPr>
        <w:t xml:space="preserve">Generalization measures AlphaZero's ability to adapt its strategies to new situations and environments it hasn't encountered during training. This metric is especially important for applications in unpredictable or changing fields, such as energy grid management or autonomous driving. A well-generalized model can smoothly transition from simulated settings to real-world conditions, maintaining high performance across various challenges. For example, an AlphaZero-inspired model trained on traffic simulations should generalize effectively to manage real traffic patterns, including unexpected events like accidents or roadblocks. By assessing generalization abilities, researchers ensure the model's dependability and resilience in practical use. </w:t>
      </w:r>
      <w:sdt>
        <w:sdtPr>
          <w:rPr>
            <w:lang w:val="en-US"/>
          </w:rPr>
          <w:id w:val="-14541536"/>
          <w:citation/>
        </w:sdtPr>
        <w:sdtContent>
          <w:r w:rsidR="00043803">
            <w:rPr>
              <w:lang w:val="en-US"/>
            </w:rPr>
            <w:fldChar w:fldCharType="begin"/>
          </w:r>
          <w:r w:rsidR="00043803">
            <w:rPr>
              <w:lang w:val="en-US"/>
            </w:rPr>
            <w:instrText xml:space="preserve"> CITATION Vin19 \l 1033 </w:instrText>
          </w:r>
          <w:r w:rsidR="00043803">
            <w:rPr>
              <w:lang w:val="en-US"/>
            </w:rPr>
            <w:fldChar w:fldCharType="separate"/>
          </w:r>
          <w:r w:rsidR="007B46B6" w:rsidRPr="007B46B6">
            <w:rPr>
              <w:noProof/>
              <w:lang w:val="en-US"/>
            </w:rPr>
            <w:t>[8]</w:t>
          </w:r>
          <w:r w:rsidR="00043803">
            <w:rPr>
              <w:lang w:val="en-US"/>
            </w:rPr>
            <w:fldChar w:fldCharType="end"/>
          </w:r>
        </w:sdtContent>
      </w:sdt>
      <w:r w:rsidR="00043803" w:rsidRPr="00043803">
        <w:rPr>
          <w:lang w:val="en-US"/>
        </w:rPr>
        <w:t>.</w:t>
      </w:r>
      <w:r w:rsidRPr="00AF0688">
        <w:rPr>
          <w:lang w:val="en-US"/>
        </w:rPr>
        <w:t xml:space="preserve"> </w:t>
      </w:r>
    </w:p>
    <w:p w14:paraId="1F8DC919" w14:textId="77777777" w:rsidR="00B82E78" w:rsidRDefault="00B82E78" w:rsidP="00B82E78">
      <w:pPr>
        <w:pStyle w:val="P-Regular"/>
        <w:keepNext/>
        <w:jc w:val="center"/>
      </w:pPr>
      <w:r>
        <w:rPr>
          <w:noProof/>
        </w:rPr>
        <w:drawing>
          <wp:inline distT="0" distB="0" distL="0" distR="0" wp14:anchorId="4BE7B8CF" wp14:editId="13A9C9A0">
            <wp:extent cx="3657600" cy="3657600"/>
            <wp:effectExtent l="0" t="0" r="0" b="0"/>
            <wp:docPr id="1590852087" name="Picture 16" descr="A diagram of a evalu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852087" name="Picture 16" descr="A diagram of a evaluation&#10;&#10;AI-generated content may be incorrect."/>
                    <pic:cNvPicPr/>
                  </pic:nvPicPr>
                  <pic:blipFill>
                    <a:blip r:embed="rId16"/>
                    <a:stretch>
                      <a:fillRect/>
                    </a:stretch>
                  </pic:blipFill>
                  <pic:spPr>
                    <a:xfrm>
                      <a:off x="0" y="0"/>
                      <a:ext cx="3657600" cy="3657600"/>
                    </a:xfrm>
                    <a:prstGeom prst="rect">
                      <a:avLst/>
                    </a:prstGeom>
                  </pic:spPr>
                </pic:pic>
              </a:graphicData>
            </a:graphic>
          </wp:inline>
        </w:drawing>
      </w:r>
    </w:p>
    <w:p w14:paraId="1D68789C" w14:textId="77777777" w:rsidR="00B82E78" w:rsidRPr="00F83E6C" w:rsidRDefault="00B82E78" w:rsidP="00B82E78">
      <w:pPr>
        <w:pStyle w:val="Caption"/>
        <w:jc w:val="center"/>
        <w:rPr>
          <w:b/>
          <w:bCs/>
        </w:rPr>
      </w:pPr>
      <w:r>
        <w:t>Figure 9.</w:t>
      </w:r>
      <w:r>
        <w:fldChar w:fldCharType="begin"/>
      </w:r>
      <w:r>
        <w:instrText xml:space="preserve"> SEQ Figure \* ARABIC </w:instrText>
      </w:r>
      <w:r>
        <w:fldChar w:fldCharType="separate"/>
      </w:r>
      <w:r>
        <w:rPr>
          <w:noProof/>
        </w:rPr>
        <w:t>6</w:t>
      </w:r>
      <w:r>
        <w:fldChar w:fldCharType="end"/>
      </w:r>
      <w:r>
        <w:t xml:space="preserve"> </w:t>
      </w:r>
      <w:r w:rsidRPr="009D3018">
        <w:t xml:space="preserve"> </w:t>
      </w:r>
      <w:r w:rsidRPr="00943D8C">
        <w:t>Evaluation Metrics Map (Win Rate vs Generalization)</w:t>
      </w:r>
    </w:p>
    <w:p w14:paraId="555E2B63" w14:textId="77777777" w:rsidR="00AF0688" w:rsidRPr="00AF0688" w:rsidRDefault="00AF0688" w:rsidP="001C41CA">
      <w:pPr>
        <w:pStyle w:val="H1-Section"/>
      </w:pPr>
      <w:r w:rsidRPr="00AF0688">
        <w:t>Conclusion of Chapter 9</w:t>
      </w:r>
    </w:p>
    <w:p w14:paraId="3E22AF12" w14:textId="7C502C7C" w:rsidR="005E3330" w:rsidRPr="005E3330" w:rsidRDefault="00DD3D19" w:rsidP="00DD3D19">
      <w:pPr>
        <w:jc w:val="both"/>
      </w:pPr>
      <w:r>
        <w:t>Chapter 9 explores the AlphaZero algorithm, highlighting its success in mastering games like chess, shogi, and Go, as well as its impact on artificial intelligence and reinforcement learning. By examining Monte Carlo Tree Search (MCTS), offering a step-by-step guide to implementing AlphaZero for Connect4, and discussing practical applications such as energy grid management and autonomous driving, the chapter demonstrates how AlphaZero adapts to different challenges. Through strategies for training in complex environments and practical code examples, readers gain hands-on experience to effectively apply and customize AlphaZero. The principles introduced here continue to influence advances in AI, opening new possibilities for various applications.</w:t>
      </w:r>
    </w:p>
    <w:p w14:paraId="31FCE558" w14:textId="47018F6B" w:rsidR="00AF0688" w:rsidRPr="00AF0688" w:rsidRDefault="001923E1" w:rsidP="001C41CA">
      <w:pPr>
        <w:pStyle w:val="H1-Section"/>
      </w:pPr>
      <w:r>
        <w:t xml:space="preserve">In the next </w:t>
      </w:r>
      <w:r w:rsidR="00AF0688" w:rsidRPr="00AF0688">
        <w:t>Chapter</w:t>
      </w:r>
    </w:p>
    <w:p w14:paraId="4DF73BA2" w14:textId="604A74F5" w:rsidR="00AF0688" w:rsidRPr="00AF0688" w:rsidRDefault="00DD3D19" w:rsidP="00DD3D19">
      <w:pPr>
        <w:pStyle w:val="P-Regular"/>
        <w:jc w:val="both"/>
        <w:rPr>
          <w:lang w:val="en-US"/>
        </w:rPr>
      </w:pPr>
      <w:r>
        <w:rPr>
          <w:lang w:val="en-US"/>
        </w:rPr>
        <w:t>In the next chapter, we explore Deep Q-Networks (DQN) and their use in Atari games. Building on AlphaZero's self-play and MCTS approaches, we examine how DQNs improve learning in complex, high-dimensional environments.</w:t>
      </w:r>
    </w:p>
    <w:sdt>
      <w:sdtPr>
        <w:rPr>
          <w:b w:val="0"/>
          <w:sz w:val="22"/>
          <w:szCs w:val="22"/>
        </w:rPr>
        <w:id w:val="1273429571"/>
        <w:docPartObj>
          <w:docPartGallery w:val="Bibliographies"/>
          <w:docPartUnique/>
        </w:docPartObj>
      </w:sdtPr>
      <w:sdtContent>
        <w:p w14:paraId="394600A1" w14:textId="77777777" w:rsidR="00DD3D19" w:rsidRDefault="00DD3D19" w:rsidP="001C41CA">
          <w:pPr>
            <w:pStyle w:val="H1-Section"/>
            <w:rPr>
              <w:b w:val="0"/>
              <w:sz w:val="22"/>
              <w:szCs w:val="22"/>
            </w:rPr>
          </w:pPr>
        </w:p>
        <w:p w14:paraId="1B5231EA" w14:textId="77777777" w:rsidR="00DD3D19" w:rsidRDefault="00DD3D19">
          <w:pPr>
            <w:spacing w:line="259" w:lineRule="auto"/>
          </w:pPr>
          <w:r>
            <w:rPr>
              <w:b/>
            </w:rPr>
            <w:br w:type="page"/>
          </w:r>
        </w:p>
        <w:p w14:paraId="0E4F076C" w14:textId="4D92FF1F" w:rsidR="001C41CA" w:rsidRDefault="001C41CA" w:rsidP="001C41CA">
          <w:pPr>
            <w:pStyle w:val="H1-Section"/>
          </w:pPr>
          <w:r>
            <w:t>References</w:t>
          </w:r>
        </w:p>
        <w:sdt>
          <w:sdtPr>
            <w:id w:val="-573587230"/>
            <w:bibliography/>
          </w:sdtPr>
          <w:sdtContent>
            <w:p w14:paraId="328381F0" w14:textId="77777777" w:rsidR="007B46B6" w:rsidRDefault="001C41CA" w:rsidP="001C41CA">
              <w:pPr>
                <w:rPr>
                  <w:noProof/>
                  <w:lang w:val="en-IN"/>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3"/>
                <w:gridCol w:w="7487"/>
              </w:tblGrid>
              <w:tr w:rsidR="007B46B6" w14:paraId="52F8623A" w14:textId="77777777">
                <w:trPr>
                  <w:divId w:val="1344362015"/>
                  <w:tblCellSpacing w:w="15" w:type="dxa"/>
                </w:trPr>
                <w:tc>
                  <w:tcPr>
                    <w:tcW w:w="50" w:type="pct"/>
                    <w:hideMark/>
                  </w:tcPr>
                  <w:p w14:paraId="08423226" w14:textId="7DA4B367" w:rsidR="007B46B6" w:rsidRDefault="007B46B6">
                    <w:pPr>
                      <w:pStyle w:val="Bibliography"/>
                      <w:rPr>
                        <w:noProof/>
                        <w:sz w:val="24"/>
                        <w:szCs w:val="24"/>
                      </w:rPr>
                    </w:pPr>
                    <w:r>
                      <w:rPr>
                        <w:noProof/>
                      </w:rPr>
                      <w:t xml:space="preserve">[1] </w:t>
                    </w:r>
                  </w:p>
                </w:tc>
                <w:tc>
                  <w:tcPr>
                    <w:tcW w:w="0" w:type="auto"/>
                    <w:hideMark/>
                  </w:tcPr>
                  <w:p w14:paraId="6E8A840A" w14:textId="77777777" w:rsidR="007B46B6" w:rsidRDefault="007B46B6">
                    <w:pPr>
                      <w:pStyle w:val="Bibliography"/>
                      <w:rPr>
                        <w:noProof/>
                      </w:rPr>
                    </w:pPr>
                    <w:r>
                      <w:rPr>
                        <w:noProof/>
                      </w:rPr>
                      <w:t xml:space="preserve">T. McGrath, A. Kapishnikov, T. Toma, A. Pearce, D. Hassabis, B. Kim, U. Paquet and V. Kramnik, </w:t>
                    </w:r>
                    <w:r>
                      <w:rPr>
                        <w:i/>
                        <w:iCs/>
                        <w:noProof/>
                      </w:rPr>
                      <w:t xml:space="preserve">Acquisition of Chess Knowledge in AlphaZero", </w:t>
                    </w:r>
                    <w:r>
                      <w:rPr>
                        <w:noProof/>
                      </w:rPr>
                      <w:t xml:space="preserve">2022. </w:t>
                    </w:r>
                  </w:p>
                </w:tc>
              </w:tr>
              <w:tr w:rsidR="007B46B6" w14:paraId="09DB0F22" w14:textId="77777777">
                <w:trPr>
                  <w:divId w:val="1344362015"/>
                  <w:tblCellSpacing w:w="15" w:type="dxa"/>
                </w:trPr>
                <w:tc>
                  <w:tcPr>
                    <w:tcW w:w="50" w:type="pct"/>
                    <w:hideMark/>
                  </w:tcPr>
                  <w:p w14:paraId="1DDD28CF" w14:textId="77777777" w:rsidR="007B46B6" w:rsidRDefault="007B46B6">
                    <w:pPr>
                      <w:pStyle w:val="Bibliography"/>
                      <w:rPr>
                        <w:noProof/>
                      </w:rPr>
                    </w:pPr>
                    <w:r>
                      <w:rPr>
                        <w:noProof/>
                      </w:rPr>
                      <w:t xml:space="preserve">[2] </w:t>
                    </w:r>
                  </w:p>
                </w:tc>
                <w:tc>
                  <w:tcPr>
                    <w:tcW w:w="0" w:type="auto"/>
                    <w:hideMark/>
                  </w:tcPr>
                  <w:p w14:paraId="48734997" w14:textId="77777777" w:rsidR="007B46B6" w:rsidRDefault="007B46B6">
                    <w:pPr>
                      <w:pStyle w:val="Bibliography"/>
                      <w:rPr>
                        <w:noProof/>
                      </w:rPr>
                    </w:pPr>
                    <w:r>
                      <w:rPr>
                        <w:noProof/>
                      </w:rPr>
                      <w:t xml:space="preserve">C. B. Browne, E. Powley, D. Whitehouse, S. M. Lucas, P. I. Cowling, P. lfshagen and S. Colton, "A Survey of Monte Carlo Tree Search Methods," </w:t>
                    </w:r>
                    <w:r>
                      <w:rPr>
                        <w:i/>
                        <w:iCs/>
                        <w:noProof/>
                      </w:rPr>
                      <w:t xml:space="preserve">IEEE Transactions on Computational Intelligence and AI in Games, </w:t>
                    </w:r>
                    <w:r>
                      <w:rPr>
                        <w:noProof/>
                      </w:rPr>
                      <w:t xml:space="preserve">vol. 4, no. 1, pp. 1-43, 2012. </w:t>
                    </w:r>
                  </w:p>
                </w:tc>
              </w:tr>
              <w:tr w:rsidR="007B46B6" w14:paraId="5E55D3D8" w14:textId="77777777">
                <w:trPr>
                  <w:divId w:val="1344362015"/>
                  <w:tblCellSpacing w:w="15" w:type="dxa"/>
                </w:trPr>
                <w:tc>
                  <w:tcPr>
                    <w:tcW w:w="50" w:type="pct"/>
                    <w:hideMark/>
                  </w:tcPr>
                  <w:p w14:paraId="33E046B2" w14:textId="77777777" w:rsidR="007B46B6" w:rsidRDefault="007B46B6">
                    <w:pPr>
                      <w:pStyle w:val="Bibliography"/>
                      <w:rPr>
                        <w:noProof/>
                      </w:rPr>
                    </w:pPr>
                    <w:r>
                      <w:rPr>
                        <w:noProof/>
                      </w:rPr>
                      <w:t xml:space="preserve">[3] </w:t>
                    </w:r>
                  </w:p>
                </w:tc>
                <w:tc>
                  <w:tcPr>
                    <w:tcW w:w="0" w:type="auto"/>
                    <w:hideMark/>
                  </w:tcPr>
                  <w:p w14:paraId="3E04EF1C" w14:textId="77777777" w:rsidR="007B46B6" w:rsidRDefault="007B46B6">
                    <w:pPr>
                      <w:pStyle w:val="Bibliography"/>
                      <w:rPr>
                        <w:noProof/>
                      </w:rPr>
                    </w:pPr>
                    <w:r>
                      <w:rPr>
                        <w:noProof/>
                      </w:rPr>
                      <w:t xml:space="preserve">D. Silver, T. Hubert, J. Schrittwieser, I. Antonoglou, M. Lai, A. Guez and D. Hassabis, "A general reinforcement learning algorithm that masters chess, shogi, and Go through self-play," </w:t>
                    </w:r>
                    <w:r>
                      <w:rPr>
                        <w:i/>
                        <w:iCs/>
                        <w:noProof/>
                      </w:rPr>
                      <w:t xml:space="preserve">Science, </w:t>
                    </w:r>
                    <w:r>
                      <w:rPr>
                        <w:noProof/>
                      </w:rPr>
                      <w:t xml:space="preserve">vol. 362, no. 6419, pp. 1140, 1144, 2018. </w:t>
                    </w:r>
                  </w:p>
                </w:tc>
              </w:tr>
              <w:tr w:rsidR="007B46B6" w14:paraId="4C234072" w14:textId="77777777">
                <w:trPr>
                  <w:divId w:val="1344362015"/>
                  <w:tblCellSpacing w:w="15" w:type="dxa"/>
                </w:trPr>
                <w:tc>
                  <w:tcPr>
                    <w:tcW w:w="50" w:type="pct"/>
                    <w:hideMark/>
                  </w:tcPr>
                  <w:p w14:paraId="1DACFB09" w14:textId="77777777" w:rsidR="007B46B6" w:rsidRDefault="007B46B6">
                    <w:pPr>
                      <w:pStyle w:val="Bibliography"/>
                      <w:rPr>
                        <w:noProof/>
                      </w:rPr>
                    </w:pPr>
                    <w:r>
                      <w:rPr>
                        <w:noProof/>
                      </w:rPr>
                      <w:t xml:space="preserve">[4] </w:t>
                    </w:r>
                  </w:p>
                </w:tc>
                <w:tc>
                  <w:tcPr>
                    <w:tcW w:w="0" w:type="auto"/>
                    <w:hideMark/>
                  </w:tcPr>
                  <w:p w14:paraId="10273B86" w14:textId="77777777" w:rsidR="007B46B6" w:rsidRDefault="007B46B6">
                    <w:pPr>
                      <w:pStyle w:val="Bibliography"/>
                      <w:rPr>
                        <w:noProof/>
                      </w:rPr>
                    </w:pPr>
                    <w:r>
                      <w:rPr>
                        <w:noProof/>
                      </w:rPr>
                      <w:t xml:space="preserve">R. D. Sutton and A. G. Barto, "Sparse rewards and stochastic transitions are central to many real-world problems and are effectively captured in environments like FrozenLake," 2018. [Online]. </w:t>
                    </w:r>
                  </w:p>
                </w:tc>
              </w:tr>
              <w:tr w:rsidR="007B46B6" w14:paraId="44E36899" w14:textId="77777777">
                <w:trPr>
                  <w:divId w:val="1344362015"/>
                  <w:tblCellSpacing w:w="15" w:type="dxa"/>
                </w:trPr>
                <w:tc>
                  <w:tcPr>
                    <w:tcW w:w="50" w:type="pct"/>
                    <w:hideMark/>
                  </w:tcPr>
                  <w:p w14:paraId="7F6C3B2A" w14:textId="77777777" w:rsidR="007B46B6" w:rsidRDefault="007B46B6">
                    <w:pPr>
                      <w:pStyle w:val="Bibliography"/>
                      <w:rPr>
                        <w:noProof/>
                      </w:rPr>
                    </w:pPr>
                    <w:r>
                      <w:rPr>
                        <w:noProof/>
                      </w:rPr>
                      <w:t xml:space="preserve">[5] </w:t>
                    </w:r>
                  </w:p>
                </w:tc>
                <w:tc>
                  <w:tcPr>
                    <w:tcW w:w="0" w:type="auto"/>
                    <w:hideMark/>
                  </w:tcPr>
                  <w:p w14:paraId="7626ADB8" w14:textId="77777777" w:rsidR="007B46B6" w:rsidRDefault="007B46B6">
                    <w:pPr>
                      <w:pStyle w:val="Bibliography"/>
                      <w:rPr>
                        <w:noProof/>
                      </w:rPr>
                    </w:pPr>
                    <w:r>
                      <w:rPr>
                        <w:noProof/>
                      </w:rPr>
                      <w:t xml:space="preserve">D. Silver, J. Schrittwieser, K. Simonyan, I. Antonoglou, A. Huang, A. Guez and D. Hassabis, "Mastering Chess and Shogi by Self-Play with a General Reinforcement Learning Algorithm," 2017. </w:t>
                    </w:r>
                  </w:p>
                </w:tc>
              </w:tr>
              <w:tr w:rsidR="007B46B6" w14:paraId="4F7BB866" w14:textId="77777777">
                <w:trPr>
                  <w:divId w:val="1344362015"/>
                  <w:tblCellSpacing w:w="15" w:type="dxa"/>
                </w:trPr>
                <w:tc>
                  <w:tcPr>
                    <w:tcW w:w="50" w:type="pct"/>
                    <w:hideMark/>
                  </w:tcPr>
                  <w:p w14:paraId="6330A00E" w14:textId="77777777" w:rsidR="007B46B6" w:rsidRDefault="007B46B6">
                    <w:pPr>
                      <w:pStyle w:val="Bibliography"/>
                      <w:rPr>
                        <w:noProof/>
                      </w:rPr>
                    </w:pPr>
                    <w:r>
                      <w:rPr>
                        <w:noProof/>
                      </w:rPr>
                      <w:t xml:space="preserve">[6] </w:t>
                    </w:r>
                  </w:p>
                </w:tc>
                <w:tc>
                  <w:tcPr>
                    <w:tcW w:w="0" w:type="auto"/>
                    <w:hideMark/>
                  </w:tcPr>
                  <w:p w14:paraId="5B791732" w14:textId="77777777" w:rsidR="007B46B6" w:rsidRDefault="007B46B6">
                    <w:pPr>
                      <w:pStyle w:val="Bibliography"/>
                      <w:rPr>
                        <w:noProof/>
                      </w:rPr>
                    </w:pPr>
                    <w:r>
                      <w:rPr>
                        <w:noProof/>
                      </w:rPr>
                      <w:t xml:space="preserve">D. Silver, J. Schrittwieser and K. Simonyan, "Mastering the game of Go without human knowledge," </w:t>
                    </w:r>
                    <w:r>
                      <w:rPr>
                        <w:i/>
                        <w:iCs/>
                        <w:noProof/>
                      </w:rPr>
                      <w:t xml:space="preserve">Nature, </w:t>
                    </w:r>
                    <w:r>
                      <w:rPr>
                        <w:noProof/>
                      </w:rPr>
                      <w:t xml:space="preserve">vol. 550, no. 7676, pp. 354, 359, 2017. </w:t>
                    </w:r>
                  </w:p>
                </w:tc>
              </w:tr>
              <w:tr w:rsidR="007B46B6" w14:paraId="0ABA1139" w14:textId="77777777">
                <w:trPr>
                  <w:divId w:val="1344362015"/>
                  <w:tblCellSpacing w:w="15" w:type="dxa"/>
                </w:trPr>
                <w:tc>
                  <w:tcPr>
                    <w:tcW w:w="50" w:type="pct"/>
                    <w:hideMark/>
                  </w:tcPr>
                  <w:p w14:paraId="585DF5B9" w14:textId="77777777" w:rsidR="007B46B6" w:rsidRDefault="007B46B6">
                    <w:pPr>
                      <w:pStyle w:val="Bibliography"/>
                      <w:rPr>
                        <w:noProof/>
                      </w:rPr>
                    </w:pPr>
                    <w:r>
                      <w:rPr>
                        <w:noProof/>
                      </w:rPr>
                      <w:t xml:space="preserve">[7] </w:t>
                    </w:r>
                  </w:p>
                </w:tc>
                <w:tc>
                  <w:tcPr>
                    <w:tcW w:w="0" w:type="auto"/>
                    <w:hideMark/>
                  </w:tcPr>
                  <w:p w14:paraId="27A89DCA" w14:textId="77777777" w:rsidR="007B46B6" w:rsidRDefault="007B46B6">
                    <w:pPr>
                      <w:pStyle w:val="Bibliography"/>
                      <w:rPr>
                        <w:noProof/>
                      </w:rPr>
                    </w:pPr>
                    <w:r>
                      <w:rPr>
                        <w:noProof/>
                      </w:rPr>
                      <w:t xml:space="preserve">G. Tesauro, "Temporal difference learning and TD-Gammon," </w:t>
                    </w:r>
                    <w:r>
                      <w:rPr>
                        <w:i/>
                        <w:iCs/>
                        <w:noProof/>
                      </w:rPr>
                      <w:t xml:space="preserve">Communications of the ACM, </w:t>
                    </w:r>
                    <w:r>
                      <w:rPr>
                        <w:noProof/>
                      </w:rPr>
                      <w:t xml:space="preserve">vol. 38, pp. 58, 68. </w:t>
                    </w:r>
                  </w:p>
                </w:tc>
              </w:tr>
              <w:tr w:rsidR="007B46B6" w14:paraId="59B35E76" w14:textId="77777777">
                <w:trPr>
                  <w:divId w:val="1344362015"/>
                  <w:tblCellSpacing w:w="15" w:type="dxa"/>
                </w:trPr>
                <w:tc>
                  <w:tcPr>
                    <w:tcW w:w="50" w:type="pct"/>
                    <w:hideMark/>
                  </w:tcPr>
                  <w:p w14:paraId="1F336C16" w14:textId="77777777" w:rsidR="007B46B6" w:rsidRDefault="007B46B6">
                    <w:pPr>
                      <w:pStyle w:val="Bibliography"/>
                      <w:rPr>
                        <w:noProof/>
                      </w:rPr>
                    </w:pPr>
                    <w:r>
                      <w:rPr>
                        <w:noProof/>
                      </w:rPr>
                      <w:t xml:space="preserve">[8] </w:t>
                    </w:r>
                  </w:p>
                </w:tc>
                <w:tc>
                  <w:tcPr>
                    <w:tcW w:w="0" w:type="auto"/>
                    <w:hideMark/>
                  </w:tcPr>
                  <w:p w14:paraId="12C63A32" w14:textId="77777777" w:rsidR="007B46B6" w:rsidRDefault="007B46B6">
                    <w:pPr>
                      <w:pStyle w:val="Bibliography"/>
                      <w:rPr>
                        <w:noProof/>
                      </w:rPr>
                    </w:pPr>
                    <w:r>
                      <w:rPr>
                        <w:noProof/>
                      </w:rPr>
                      <w:t xml:space="preserve">O. Vinyals, I. Babuschkin, W. M. Czarnecki, M. Mathieu, A. Dudzik, J. Chung and D. Silver, "Grandmaster Level in StarCraft II Using Multi-Agent Reinforcement Learning," </w:t>
                    </w:r>
                    <w:r>
                      <w:rPr>
                        <w:i/>
                        <w:iCs/>
                        <w:noProof/>
                      </w:rPr>
                      <w:t xml:space="preserve">Nature, </w:t>
                    </w:r>
                    <w:r>
                      <w:rPr>
                        <w:noProof/>
                      </w:rPr>
                      <w:t xml:space="preserve">vol. 575, no. 7782, pp. 350-354, 2019. </w:t>
                    </w:r>
                  </w:p>
                </w:tc>
              </w:tr>
              <w:tr w:rsidR="007B46B6" w14:paraId="3069D665" w14:textId="77777777">
                <w:trPr>
                  <w:divId w:val="1344362015"/>
                  <w:tblCellSpacing w:w="15" w:type="dxa"/>
                </w:trPr>
                <w:tc>
                  <w:tcPr>
                    <w:tcW w:w="50" w:type="pct"/>
                    <w:hideMark/>
                  </w:tcPr>
                  <w:p w14:paraId="513BCDF3" w14:textId="77777777" w:rsidR="007B46B6" w:rsidRDefault="007B46B6">
                    <w:pPr>
                      <w:pStyle w:val="Bibliography"/>
                      <w:rPr>
                        <w:noProof/>
                      </w:rPr>
                    </w:pPr>
                    <w:r>
                      <w:rPr>
                        <w:noProof/>
                      </w:rPr>
                      <w:t xml:space="preserve">[9] </w:t>
                    </w:r>
                  </w:p>
                </w:tc>
                <w:tc>
                  <w:tcPr>
                    <w:tcW w:w="0" w:type="auto"/>
                    <w:hideMark/>
                  </w:tcPr>
                  <w:p w14:paraId="7E58D17E" w14:textId="77777777" w:rsidR="007B46B6" w:rsidRDefault="007B46B6">
                    <w:pPr>
                      <w:pStyle w:val="Bibliography"/>
                      <w:rPr>
                        <w:noProof/>
                      </w:rPr>
                    </w:pPr>
                    <w:r>
                      <w:rPr>
                        <w:noProof/>
                      </w:rPr>
                      <w:t xml:space="preserve">R. S. Sutton and A. G. Barto, Reinforcement Learning: An Introduction, MIT press, 2018. </w:t>
                    </w:r>
                  </w:p>
                </w:tc>
              </w:tr>
              <w:tr w:rsidR="007B46B6" w14:paraId="650F6E56" w14:textId="77777777">
                <w:trPr>
                  <w:divId w:val="1344362015"/>
                  <w:tblCellSpacing w:w="15" w:type="dxa"/>
                </w:trPr>
                <w:tc>
                  <w:tcPr>
                    <w:tcW w:w="50" w:type="pct"/>
                    <w:hideMark/>
                  </w:tcPr>
                  <w:p w14:paraId="6752B1D6" w14:textId="77777777" w:rsidR="007B46B6" w:rsidRDefault="007B46B6">
                    <w:pPr>
                      <w:pStyle w:val="Bibliography"/>
                      <w:rPr>
                        <w:noProof/>
                      </w:rPr>
                    </w:pPr>
                    <w:r>
                      <w:rPr>
                        <w:noProof/>
                      </w:rPr>
                      <w:t xml:space="preserve">[10] </w:t>
                    </w:r>
                  </w:p>
                </w:tc>
                <w:tc>
                  <w:tcPr>
                    <w:tcW w:w="0" w:type="auto"/>
                    <w:hideMark/>
                  </w:tcPr>
                  <w:p w14:paraId="6A7D5414" w14:textId="77777777" w:rsidR="007B46B6" w:rsidRDefault="007B46B6">
                    <w:pPr>
                      <w:pStyle w:val="Bibliography"/>
                      <w:rPr>
                        <w:noProof/>
                      </w:rPr>
                    </w:pPr>
                    <w:r>
                      <w:rPr>
                        <w:noProof/>
                      </w:rPr>
                      <w:t xml:space="preserve">L. Kocsis and C. Szepesvári, "Bandit-Based Monte-Carlo Planning," in </w:t>
                    </w:r>
                    <w:r>
                      <w:rPr>
                        <w:i/>
                        <w:iCs/>
                        <w:noProof/>
                      </w:rPr>
                      <w:t>European Conference on Machine Learning</w:t>
                    </w:r>
                    <w:r>
                      <w:rPr>
                        <w:noProof/>
                      </w:rPr>
                      <w:t xml:space="preserve">, Berlin, Heidelberg, 2006. </w:t>
                    </w:r>
                  </w:p>
                </w:tc>
              </w:tr>
              <w:tr w:rsidR="007B46B6" w14:paraId="480833C3" w14:textId="77777777">
                <w:trPr>
                  <w:divId w:val="1344362015"/>
                  <w:tblCellSpacing w:w="15" w:type="dxa"/>
                </w:trPr>
                <w:tc>
                  <w:tcPr>
                    <w:tcW w:w="50" w:type="pct"/>
                    <w:hideMark/>
                  </w:tcPr>
                  <w:p w14:paraId="1C08C8BD" w14:textId="77777777" w:rsidR="007B46B6" w:rsidRDefault="007B46B6">
                    <w:pPr>
                      <w:pStyle w:val="Bibliography"/>
                      <w:rPr>
                        <w:noProof/>
                      </w:rPr>
                    </w:pPr>
                    <w:r>
                      <w:rPr>
                        <w:noProof/>
                      </w:rPr>
                      <w:t xml:space="preserve">[11] </w:t>
                    </w:r>
                  </w:p>
                </w:tc>
                <w:tc>
                  <w:tcPr>
                    <w:tcW w:w="0" w:type="auto"/>
                    <w:hideMark/>
                  </w:tcPr>
                  <w:p w14:paraId="1809B8EE" w14:textId="77777777" w:rsidR="007B46B6" w:rsidRDefault="007B46B6">
                    <w:pPr>
                      <w:pStyle w:val="Bibliography"/>
                      <w:rPr>
                        <w:noProof/>
                      </w:rPr>
                    </w:pPr>
                    <w:r>
                      <w:rPr>
                        <w:noProof/>
                      </w:rPr>
                      <w:t xml:space="preserve">V. Mnih, K. Kavukcuoglu and D. Silver, "Human-level control through deep reinforcement learning," </w:t>
                    </w:r>
                    <w:r>
                      <w:rPr>
                        <w:i/>
                        <w:iCs/>
                        <w:noProof/>
                      </w:rPr>
                      <w:t xml:space="preserve">Nature, </w:t>
                    </w:r>
                    <w:r>
                      <w:rPr>
                        <w:noProof/>
                      </w:rPr>
                      <w:t xml:space="preserve">vol. 518, pp. 529, 533. </w:t>
                    </w:r>
                  </w:p>
                </w:tc>
              </w:tr>
            </w:tbl>
            <w:p w14:paraId="7DB6AD9B" w14:textId="77777777" w:rsidR="007B46B6" w:rsidRDefault="007B46B6">
              <w:pPr>
                <w:divId w:val="1344362015"/>
                <w:rPr>
                  <w:rFonts w:eastAsia="Times New Roman"/>
                  <w:noProof/>
                </w:rPr>
              </w:pPr>
            </w:p>
            <w:p w14:paraId="08DC6446" w14:textId="6CAAEB75" w:rsidR="001C41CA" w:rsidRDefault="001C41CA" w:rsidP="001C41CA">
              <w:r>
                <w:rPr>
                  <w:b/>
                  <w:bCs/>
                  <w:noProof/>
                </w:rPr>
                <w:fldChar w:fldCharType="end"/>
              </w:r>
            </w:p>
          </w:sdtContent>
        </w:sdt>
      </w:sdtContent>
    </w:sdt>
    <w:p w14:paraId="39FC3C84" w14:textId="77777777" w:rsidR="00E332B1" w:rsidRDefault="00E332B1" w:rsidP="220381DB">
      <w:pPr>
        <w:pStyle w:val="P-Regular"/>
      </w:pPr>
    </w:p>
    <w:p w14:paraId="460FFE54" w14:textId="77777777" w:rsidR="00E332B1" w:rsidRDefault="00E332B1" w:rsidP="00E332B1">
      <w:pPr>
        <w:pStyle w:val="L-Bullets"/>
        <w:numPr>
          <w:ilvl w:val="0"/>
          <w:numId w:val="0"/>
        </w:numPr>
        <w:ind w:left="717" w:hanging="360"/>
      </w:pPr>
    </w:p>
    <w:p w14:paraId="0E1AC694" w14:textId="77777777" w:rsidR="00E332B1" w:rsidRDefault="00E332B1" w:rsidP="00E332B1">
      <w:pPr>
        <w:pStyle w:val="L-Bullets"/>
        <w:numPr>
          <w:ilvl w:val="0"/>
          <w:numId w:val="0"/>
        </w:numPr>
        <w:ind w:left="717" w:hanging="360"/>
      </w:pPr>
    </w:p>
    <w:p w14:paraId="34BA5670" w14:textId="77777777" w:rsidR="00E332B1" w:rsidRDefault="00E332B1" w:rsidP="00E332B1">
      <w:pPr>
        <w:pStyle w:val="L-Bullets"/>
        <w:numPr>
          <w:ilvl w:val="0"/>
          <w:numId w:val="0"/>
        </w:numPr>
        <w:ind w:left="717" w:hanging="360"/>
      </w:pPr>
    </w:p>
    <w:p w14:paraId="7CC22C74" w14:textId="77777777" w:rsidR="00E332B1" w:rsidRDefault="00E332B1" w:rsidP="00E332B1">
      <w:pPr>
        <w:pStyle w:val="L-Bullets"/>
        <w:numPr>
          <w:ilvl w:val="0"/>
          <w:numId w:val="0"/>
        </w:numPr>
        <w:ind w:left="717" w:hanging="360"/>
      </w:pPr>
    </w:p>
    <w:p w14:paraId="1952B6B8" w14:textId="77777777" w:rsidR="00E332B1" w:rsidRDefault="00E332B1" w:rsidP="00E332B1">
      <w:pPr>
        <w:pStyle w:val="L-Bullets"/>
        <w:numPr>
          <w:ilvl w:val="0"/>
          <w:numId w:val="0"/>
        </w:numPr>
        <w:ind w:left="717" w:hanging="360"/>
      </w:pPr>
    </w:p>
    <w:sectPr w:rsidR="00E332B1" w:rsidSect="006C72A4">
      <w:footerReference w:type="first" r:id="rId17"/>
      <w:pgSz w:w="12240" w:h="15840" w:code="1"/>
      <w:pgMar w:top="2347" w:right="2160" w:bottom="2707" w:left="2160" w:header="1973" w:footer="2347"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4C26DF6" w14:textId="77777777" w:rsidR="008A730B" w:rsidRDefault="008A730B" w:rsidP="006C72A4">
      <w:pPr>
        <w:spacing w:after="0" w:line="240" w:lineRule="auto"/>
      </w:pPr>
      <w:r>
        <w:separator/>
      </w:r>
    </w:p>
  </w:endnote>
  <w:endnote w:type="continuationSeparator" w:id="0">
    <w:p w14:paraId="23F97AC3" w14:textId="77777777" w:rsidR="008A730B" w:rsidRDefault="008A730B" w:rsidP="006C72A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ourier">
    <w:altName w:val="Courier New"/>
    <w:panose1 w:val="02070409020205020404"/>
    <w:charset w:val="00"/>
    <w:family w:val="auto"/>
    <w:notTrueType/>
    <w:pitch w:val="variable"/>
    <w:sig w:usb0="00000003" w:usb1="00000000" w:usb2="00000000" w:usb3="00000000" w:csb0="00000003" w:csb1="00000000"/>
  </w:font>
  <w:font w:name="Consolas">
    <w:panose1 w:val="020B0609020204030204"/>
    <w:charset w:val="00"/>
    <w:family w:val="modern"/>
    <w:pitch w:val="fixed"/>
    <w:sig w:usb0="E00006FF" w:usb1="0000F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Yu Mincho">
    <w:altName w:val="Yu Gothic"/>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9D00FC" w14:textId="61D1C977" w:rsidR="006C72A4" w:rsidRDefault="006C72A4">
    <w:pPr>
      <w:pStyle w:val="Footer"/>
    </w:pPr>
    <w:r>
      <w:rPr>
        <w:noProof/>
      </w:rPr>
      <mc:AlternateContent>
        <mc:Choice Requires="wpg">
          <w:drawing>
            <wp:anchor distT="0" distB="0" distL="114300" distR="114300" simplePos="0" relativeHeight="251659264" behindDoc="0" locked="0" layoutInCell="1" allowOverlap="1" wp14:anchorId="482AB771" wp14:editId="28E45B04">
              <wp:simplePos x="0" y="0"/>
              <wp:positionH relativeFrom="page">
                <wp:align>left</wp:align>
              </wp:positionH>
              <wp:positionV relativeFrom="bottomMargin">
                <wp:align>center</wp:align>
              </wp:positionV>
              <wp:extent cx="6629400" cy="407670"/>
              <wp:effectExtent l="0" t="0" r="0" b="0"/>
              <wp:wrapNone/>
              <wp:docPr id="155" name="Group 166"/>
              <wp:cNvGraphicFramePr/>
              <a:graphic xmlns:a="http://schemas.openxmlformats.org/drawingml/2006/main">
                <a:graphicData uri="http://schemas.microsoft.com/office/word/2010/wordprocessingGroup">
                  <wpg:wgp>
                    <wpg:cNvGrpSpPr/>
                    <wpg:grpSpPr>
                      <a:xfrm>
                        <a:off x="0" y="0"/>
                        <a:ext cx="6629400" cy="407670"/>
                        <a:chOff x="0" y="0"/>
                        <a:chExt cx="5943600" cy="407670"/>
                      </a:xfrm>
                    </wpg:grpSpPr>
                    <wps:wsp>
                      <wps:cNvPr id="156" name="Rectangle 156"/>
                      <wps:cNvSpPr/>
                      <wps:spPr>
                        <a:xfrm>
                          <a:off x="0" y="0"/>
                          <a:ext cx="5943600" cy="274320"/>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 name="Text Box 157"/>
                      <wps:cNvSpPr txBox="1"/>
                      <wps:spPr>
                        <a:xfrm>
                          <a:off x="228600" y="0"/>
                          <a:ext cx="5353050" cy="4076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4A95BBE" w14:textId="4BABC2D5" w:rsidR="006C72A4" w:rsidRPr="005B66F3" w:rsidRDefault="00000000">
                            <w:pPr>
                              <w:pStyle w:val="Footer"/>
                              <w:tabs>
                                <w:tab w:val="clear" w:pos="4680"/>
                                <w:tab w:val="clear" w:pos="9360"/>
                              </w:tabs>
                              <w:rPr>
                                <w:caps/>
                                <w:color w:val="808080" w:themeColor="background1" w:themeShade="80"/>
                                <w:sz w:val="20"/>
                                <w:szCs w:val="20"/>
                                <w:lang w:val="it-IT"/>
                              </w:rPr>
                            </w:pPr>
                            <w:sdt>
                              <w:sdtPr>
                                <w:rPr>
                                  <w:color w:val="808080" w:themeColor="background1" w:themeShade="80"/>
                                  <w:sz w:val="20"/>
                                  <w:szCs w:val="20"/>
                                  <w:lang w:val="it-IT"/>
                                </w:rPr>
                                <w:alias w:val="Author"/>
                                <w:tag w:val=""/>
                                <w:id w:val="-959653791"/>
                                <w:dataBinding w:prefixMappings="xmlns:ns0='http://purl.org/dc/elements/1.1/' xmlns:ns1='http://schemas.openxmlformats.org/package/2006/metadata/core-properties' " w:xpath="/ns1:coreProperties[1]/ns0:creator[1]" w:storeItemID="{6C3C8BC8-F283-45AE-878A-BAB7291924A1}"/>
                                <w:text/>
                              </w:sdtPr>
                              <w:sdtContent>
                                <w:r w:rsidR="006C72A4" w:rsidRPr="005B66F3">
                                  <w:rPr>
                                    <w:color w:val="808080" w:themeColor="background1" w:themeShade="80"/>
                                    <w:sz w:val="20"/>
                                    <w:szCs w:val="20"/>
                                    <w:lang w:val="it-IT"/>
                                  </w:rPr>
                                  <w:t>Paulo H. Leocadio | https://orcid.org/0000-0002-4992-4541</w:t>
                                </w:r>
                              </w:sdtContent>
                            </w:sdt>
                            <w:r w:rsidR="006C72A4" w:rsidRPr="005B66F3">
                              <w:rPr>
                                <w:caps/>
                                <w:color w:val="808080" w:themeColor="background1" w:themeShade="80"/>
                                <w:sz w:val="20"/>
                                <w:szCs w:val="20"/>
                                <w:lang w:val="it-IT"/>
                              </w:rPr>
                              <w:t> | </w:t>
                            </w:r>
                            <w:sdt>
                              <w:sdtPr>
                                <w:rPr>
                                  <w:caps/>
                                  <w:color w:val="808080" w:themeColor="background1" w:themeShade="80"/>
                                  <w:sz w:val="20"/>
                                  <w:szCs w:val="20"/>
                                  <w:lang w:val="it-IT"/>
                                </w:rPr>
                                <w:alias w:val="School"/>
                                <w:tag w:val="School"/>
                                <w:id w:val="1660265181"/>
                                <w:dataBinding w:prefixMappings="xmlns:ns0='http://schemas.openxmlformats.org/officeDocument/2006/extended-properties' " w:xpath="/ns0:Properties[1]/ns0:Company[1]" w:storeItemID="{6668398D-A668-4E3E-A5EB-62B293D839F1}"/>
                                <w:text/>
                              </w:sdtPr>
                              <w:sdtContent>
                                <w:r w:rsidR="006C72A4" w:rsidRPr="005B66F3">
                                  <w:rPr>
                                    <w:caps/>
                                    <w:color w:val="808080" w:themeColor="background1" w:themeShade="80"/>
                                    <w:sz w:val="20"/>
                                    <w:szCs w:val="20"/>
                                    <w:lang w:val="it-IT"/>
                                  </w:rPr>
                                  <w:t>DOI: 10.22541/au.173627635.55731072/v1</w:t>
                                </w:r>
                              </w:sdtContent>
                            </w:sdt>
                          </w:p>
                        </w:txbxContent>
                      </wps:txbx>
                      <wps:bodyPr rot="0" spcFirstLastPara="0" vertOverflow="overflow" horzOverflow="overflow" vert="horz" wrap="square" lIns="0" tIns="45720" rIns="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482AB771" id="Group 166" o:spid="_x0000_s1027" style="position:absolute;margin-left:0;margin-top:0;width:522pt;height:32.1pt;z-index:251659264;mso-position-horizontal:left;mso-position-horizontal-relative:page;mso-position-vertical:center;mso-position-vertical-relative:bottom-margin-area;mso-width-relative:margin" coordsize="59436,40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">
              <v:rect id="Rectangle 156" o:spid="_x0000_s1028" style="position:absolute;width:59436;height:27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" fillcolor="white [3212]" stroked="f" strokeweight="1pt">
                <v:fill opacity="0"/>
              </v:rect>
              <v:shapetype id="_x0000_t202" coordsize="21600,21600" o:spt="202" path="m,l,21600r21600,l21600,xe">
                <v:stroke joinstyle="miter"/>
                <v:path gradientshapeok="t" o:connecttype="rect"/>
              </v:shapetype>
              <v:shape id="Text Box 157" o:spid="_x0000_s1029" type="#_x0000_t202" style="position:absolute;left:2286;width:53530;height:4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" filled="f" stroked="f" strokeweight=".5pt">
                <v:textbox inset="0,,0">
                  <w:txbxContent>
                    <w:p w14:paraId="34A95BBE" w14:textId="4BABC2D5" w:rsidR="006C72A4" w:rsidRPr="005B66F3" w:rsidRDefault="00000000">
                      <w:pPr>
                        <w:pStyle w:val="Footer"/>
                        <w:tabs>
                          <w:tab w:val="clear" w:pos="4680"/>
                          <w:tab w:val="clear" w:pos="9360"/>
                        </w:tabs>
                        <w:rPr>
                          <w:caps/>
                          <w:color w:val="808080" w:themeColor="background1" w:themeShade="80"/>
                          <w:sz w:val="20"/>
                          <w:szCs w:val="20"/>
                          <w:lang w:val="it-IT"/>
                        </w:rPr>
                      </w:pPr>
                      <w:sdt>
                        <w:sdtPr>
                          <w:rPr>
                            <w:color w:val="808080" w:themeColor="background1" w:themeShade="80"/>
                            <w:sz w:val="20"/>
                            <w:szCs w:val="20"/>
                            <w:lang w:val="it-IT"/>
                          </w:rPr>
                          <w:alias w:val="Author"/>
                          <w:tag w:val=""/>
                          <w:id w:val="-959653791"/>
                          <w:dataBinding w:prefixMappings="xmlns:ns0='http://purl.org/dc/elements/1.1/' xmlns:ns1='http://schemas.openxmlformats.org/package/2006/metadata/core-properties' " w:xpath="/ns1:coreProperties[1]/ns0:creator[1]" w:storeItemID="{6C3C8BC8-F283-45AE-878A-BAB7291924A1}"/>
                          <w:text/>
                        </w:sdtPr>
                        <w:sdtContent>
                          <w:r w:rsidR="006C72A4" w:rsidRPr="005B66F3">
                            <w:rPr>
                              <w:color w:val="808080" w:themeColor="background1" w:themeShade="80"/>
                              <w:sz w:val="20"/>
                              <w:szCs w:val="20"/>
                              <w:lang w:val="it-IT"/>
                            </w:rPr>
                            <w:t>Paulo H. Leocadio | https://orcid.org/0000-0002-4992-4541</w:t>
                          </w:r>
                        </w:sdtContent>
                      </w:sdt>
                      <w:r w:rsidR="006C72A4" w:rsidRPr="005B66F3">
                        <w:rPr>
                          <w:caps/>
                          <w:color w:val="808080" w:themeColor="background1" w:themeShade="80"/>
                          <w:sz w:val="20"/>
                          <w:szCs w:val="20"/>
                          <w:lang w:val="it-IT"/>
                        </w:rPr>
                        <w:t> | </w:t>
                      </w:r>
                      <w:sdt>
                        <w:sdtPr>
                          <w:rPr>
                            <w:caps/>
                            <w:color w:val="808080" w:themeColor="background1" w:themeShade="80"/>
                            <w:sz w:val="20"/>
                            <w:szCs w:val="20"/>
                            <w:lang w:val="it-IT"/>
                          </w:rPr>
                          <w:alias w:val="School"/>
                          <w:tag w:val="School"/>
                          <w:id w:val="1660265181"/>
                          <w:dataBinding w:prefixMappings="xmlns:ns0='http://schemas.openxmlformats.org/officeDocument/2006/extended-properties' " w:xpath="/ns0:Properties[1]/ns0:Company[1]" w:storeItemID="{6668398D-A668-4E3E-A5EB-62B293D839F1}"/>
                          <w:text/>
                        </w:sdtPr>
                        <w:sdtContent>
                          <w:r w:rsidR="006C72A4" w:rsidRPr="005B66F3">
                            <w:rPr>
                              <w:caps/>
                              <w:color w:val="808080" w:themeColor="background1" w:themeShade="80"/>
                              <w:sz w:val="20"/>
                              <w:szCs w:val="20"/>
                              <w:lang w:val="it-IT"/>
                            </w:rPr>
                            <w:t>DOI: 10.22541/au.173627635.55731072/v1</w:t>
                          </w:r>
                        </w:sdtContent>
                      </w:sdt>
                    </w:p>
                  </w:txbxContent>
                </v:textbox>
              </v:shape>
              <w10:wrap anchorx="page" anchory="margin"/>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002E2D2" w14:textId="77777777" w:rsidR="008A730B" w:rsidRDefault="008A730B" w:rsidP="006C72A4">
      <w:pPr>
        <w:spacing w:after="0" w:line="240" w:lineRule="auto"/>
      </w:pPr>
      <w:r>
        <w:separator/>
      </w:r>
    </w:p>
  </w:footnote>
  <w:footnote w:type="continuationSeparator" w:id="0">
    <w:p w14:paraId="0CAC1FBD" w14:textId="77777777" w:rsidR="008A730B" w:rsidRDefault="008A730B" w:rsidP="006C72A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BA62C7"/>
    <w:multiLevelType w:val="multilevel"/>
    <w:tmpl w:val="39608BFA"/>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3F32519"/>
    <w:multiLevelType w:val="multilevel"/>
    <w:tmpl w:val="5C0A6A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4822B14"/>
    <w:multiLevelType w:val="multilevel"/>
    <w:tmpl w:val="90081A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4F600B4"/>
    <w:multiLevelType w:val="multilevel"/>
    <w:tmpl w:val="33AE0B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D843AA5"/>
    <w:multiLevelType w:val="multilevel"/>
    <w:tmpl w:val="F38E3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738405B"/>
    <w:multiLevelType w:val="multilevel"/>
    <w:tmpl w:val="F7FAFC64"/>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rPr>
        <w:rFont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7DB44D1"/>
    <w:multiLevelType w:val="multilevel"/>
    <w:tmpl w:val="A8AEB9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2C754C21"/>
    <w:multiLevelType w:val="multilevel"/>
    <w:tmpl w:val="AC10616C"/>
    <w:lvl w:ilvl="0">
      <w:start w:val="1"/>
      <w:numFmt w:val="bullet"/>
      <w:lvlText w:val=""/>
      <w:lvlJc w:val="left"/>
      <w:pPr>
        <w:tabs>
          <w:tab w:val="num" w:pos="720"/>
        </w:tabs>
        <w:ind w:left="720" w:hanging="360"/>
      </w:pPr>
      <w:rPr>
        <w:rFonts w:ascii="Symbol" w:hAnsi="Symbol" w:hint="default"/>
      </w:rPr>
    </w:lvl>
    <w:lvl w:ilvl="1">
      <w:start w:val="1"/>
      <w:numFmt w:val="decimal"/>
      <w:lvlText w:val="%2."/>
      <w:lvlJc w:val="left"/>
      <w:pPr>
        <w:ind w:left="1440" w:hanging="360"/>
      </w:pPr>
    </w:lvl>
    <w:lvl w:ilvl="2">
      <w:start w:val="1"/>
      <w:numFmt w:val="decimal"/>
      <w:lvlText w:val="%3."/>
      <w:lvlJc w:val="left"/>
      <w:pPr>
        <w:tabs>
          <w:tab w:val="num" w:pos="2160"/>
        </w:tabs>
        <w:ind w:left="2160" w:hanging="360"/>
      </w:pPr>
      <w:rPr>
        <w:rFont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EAE11A8"/>
    <w:multiLevelType w:val="multilevel"/>
    <w:tmpl w:val="178CAC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1D625F8"/>
    <w:multiLevelType w:val="multilevel"/>
    <w:tmpl w:val="39608BFA"/>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6DE32D7"/>
    <w:multiLevelType w:val="multilevel"/>
    <w:tmpl w:val="1FE4D0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9593B7D"/>
    <w:multiLevelType w:val="multilevel"/>
    <w:tmpl w:val="F8D6D9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BA620CE"/>
    <w:multiLevelType w:val="multilevel"/>
    <w:tmpl w:val="65F26B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CA13C70"/>
    <w:multiLevelType w:val="hybridMultilevel"/>
    <w:tmpl w:val="DCB0E642"/>
    <w:lvl w:ilvl="0" w:tplc="9FFC0A5C">
      <w:start w:val="1"/>
      <w:numFmt w:val="bullet"/>
      <w:pStyle w:val="L-Bullets"/>
      <w:lvlText w:val=""/>
      <w:lvlJc w:val="left"/>
      <w:pPr>
        <w:ind w:left="717"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DD55E1E"/>
    <w:multiLevelType w:val="multilevel"/>
    <w:tmpl w:val="FCEA2F8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1343179"/>
    <w:multiLevelType w:val="multilevel"/>
    <w:tmpl w:val="395C11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3124C71"/>
    <w:multiLevelType w:val="multilevel"/>
    <w:tmpl w:val="409E4FE0"/>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A8F0DB6"/>
    <w:multiLevelType w:val="multilevel"/>
    <w:tmpl w:val="AC10616C"/>
    <w:lvl w:ilvl="0">
      <w:start w:val="1"/>
      <w:numFmt w:val="bullet"/>
      <w:lvlText w:val=""/>
      <w:lvlJc w:val="left"/>
      <w:pPr>
        <w:tabs>
          <w:tab w:val="num" w:pos="720"/>
        </w:tabs>
        <w:ind w:left="720" w:hanging="360"/>
      </w:pPr>
      <w:rPr>
        <w:rFonts w:ascii="Symbol" w:hAnsi="Symbol" w:hint="default"/>
      </w:rPr>
    </w:lvl>
    <w:lvl w:ilvl="1">
      <w:start w:val="1"/>
      <w:numFmt w:val="decimal"/>
      <w:lvlText w:val="%2."/>
      <w:lvlJc w:val="left"/>
      <w:pPr>
        <w:ind w:left="1440" w:hanging="360"/>
      </w:pPr>
    </w:lvl>
    <w:lvl w:ilvl="2">
      <w:start w:val="1"/>
      <w:numFmt w:val="decimal"/>
      <w:lvlText w:val="%3."/>
      <w:lvlJc w:val="left"/>
      <w:pPr>
        <w:tabs>
          <w:tab w:val="num" w:pos="2160"/>
        </w:tabs>
        <w:ind w:left="2160" w:hanging="360"/>
      </w:pPr>
      <w:rPr>
        <w:rFont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B233CDD"/>
    <w:multiLevelType w:val="multilevel"/>
    <w:tmpl w:val="3CB8DA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4F820365"/>
    <w:multiLevelType w:val="multilevel"/>
    <w:tmpl w:val="F7FAFC64"/>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50F46DD2"/>
    <w:multiLevelType w:val="multilevel"/>
    <w:tmpl w:val="D82A79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590F57DF"/>
    <w:multiLevelType w:val="hybridMultilevel"/>
    <w:tmpl w:val="1B0637C4"/>
    <w:lvl w:ilvl="0" w:tplc="B0F41758">
      <w:start w:val="1"/>
      <w:numFmt w:val="decimal"/>
      <w:pStyle w:val="L-Numbers"/>
      <w:lvlText w:val="%1."/>
      <w:lvlJc w:val="left"/>
      <w:pPr>
        <w:ind w:left="717" w:hanging="360"/>
      </w:pPr>
      <w:rPr>
        <w:rFonts w:ascii="Arial" w:hAnsi="Arial" w:hint="default"/>
        <w:b w:val="0"/>
        <w:i w:val="0"/>
        <w:sz w:val="22"/>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1DA1339"/>
    <w:multiLevelType w:val="multilevel"/>
    <w:tmpl w:val="592EA5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722E2115"/>
    <w:multiLevelType w:val="multilevel"/>
    <w:tmpl w:val="C51C65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729E5FF3"/>
    <w:multiLevelType w:val="multilevel"/>
    <w:tmpl w:val="64E29D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7511DC1"/>
    <w:multiLevelType w:val="multilevel"/>
    <w:tmpl w:val="5C0A6AB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7B2177A6"/>
    <w:multiLevelType w:val="multilevel"/>
    <w:tmpl w:val="00423E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093694759">
    <w:abstractNumId w:val="13"/>
  </w:num>
  <w:num w:numId="2" w16cid:durableId="888421787">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890112214">
    <w:abstractNumId w:val="12"/>
  </w:num>
  <w:num w:numId="4" w16cid:durableId="4720448">
    <w:abstractNumId w:val="10"/>
  </w:num>
  <w:num w:numId="5" w16cid:durableId="2130397408">
    <w:abstractNumId w:val="26"/>
  </w:num>
  <w:num w:numId="6" w16cid:durableId="212694907">
    <w:abstractNumId w:val="24"/>
  </w:num>
  <w:num w:numId="7" w16cid:durableId="458885415">
    <w:abstractNumId w:val="4"/>
  </w:num>
  <w:num w:numId="8" w16cid:durableId="1283075913">
    <w:abstractNumId w:val="16"/>
  </w:num>
  <w:num w:numId="9" w16cid:durableId="1224872246">
    <w:abstractNumId w:val="8"/>
  </w:num>
  <w:num w:numId="10" w16cid:durableId="69084443">
    <w:abstractNumId w:val="2"/>
  </w:num>
  <w:num w:numId="11" w16cid:durableId="364984838">
    <w:abstractNumId w:val="15"/>
  </w:num>
  <w:num w:numId="12" w16cid:durableId="2013683275">
    <w:abstractNumId w:val="11"/>
    <w:lvlOverride w:ilvl="0">
      <w:startOverride w:val="1"/>
    </w:lvlOverride>
  </w:num>
  <w:num w:numId="13" w16cid:durableId="1791508851">
    <w:abstractNumId w:val="6"/>
  </w:num>
  <w:num w:numId="14" w16cid:durableId="713314429">
    <w:abstractNumId w:val="20"/>
    <w:lvlOverride w:ilvl="0">
      <w:startOverride w:val="1"/>
    </w:lvlOverride>
  </w:num>
  <w:num w:numId="15" w16cid:durableId="736901956">
    <w:abstractNumId w:val="18"/>
  </w:num>
  <w:num w:numId="16" w16cid:durableId="1071930056">
    <w:abstractNumId w:val="25"/>
  </w:num>
  <w:num w:numId="17" w16cid:durableId="736514224">
    <w:abstractNumId w:val="23"/>
    <w:lvlOverride w:ilvl="0">
      <w:startOverride w:val="1"/>
    </w:lvlOverride>
  </w:num>
  <w:num w:numId="18" w16cid:durableId="1932272475">
    <w:abstractNumId w:val="22"/>
  </w:num>
  <w:num w:numId="19" w16cid:durableId="1756323788">
    <w:abstractNumId w:val="21"/>
  </w:num>
  <w:num w:numId="20" w16cid:durableId="189270459">
    <w:abstractNumId w:val="1"/>
  </w:num>
  <w:num w:numId="21" w16cid:durableId="1068066149">
    <w:abstractNumId w:val="3"/>
  </w:num>
  <w:num w:numId="22" w16cid:durableId="324625416">
    <w:abstractNumId w:val="14"/>
  </w:num>
  <w:num w:numId="23" w16cid:durableId="1511068502">
    <w:abstractNumId w:val="19"/>
  </w:num>
  <w:num w:numId="24" w16cid:durableId="27872242">
    <w:abstractNumId w:val="5"/>
  </w:num>
  <w:num w:numId="25" w16cid:durableId="579172398">
    <w:abstractNumId w:val="17"/>
  </w:num>
  <w:num w:numId="26" w16cid:durableId="2100175578">
    <w:abstractNumId w:val="7"/>
  </w:num>
  <w:num w:numId="27" w16cid:durableId="709842135">
    <w:abstractNumId w:val="9"/>
  </w:num>
  <w:num w:numId="28" w16cid:durableId="626931722">
    <w:abstractNumId w:val="0"/>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writeProtection w:recommended="1"/>
  <w:zoom w:percent="140"/>
  <w:proofState w:spelling="clean" w:grammar="clean"/>
  <w:attachedTemplate r:id="rId1"/>
  <w:linkStyles/>
  <w:stylePaneFormatFilter w:val="1721" w:allStyles="1" w:customStyles="0" w:latentStyles="0" w:stylesInUse="0" w:headingStyles="1" w:numberingStyles="0" w:tableStyles="0" w:directFormattingOnRuns="1" w:directFormattingOnParagraphs="1" w:directFormattingOnNumbering="1" w:directFormattingOnTables="0" w:clearFormatting="1" w:top3HeadingStyles="0" w:visibleStyles="0" w:alternateStyleNames="0"/>
  <w:trackRevisions/>
  <w:defaultTabStop w:val="720"/>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7WwsDQ1NrA0NDEyMDdR0lEKTi0uzszPAykwqQUAwCRtbCwAAAA="/>
  </w:docVars>
  <w:rsids>
    <w:rsidRoot w:val="00625848"/>
    <w:rsid w:val="0001463C"/>
    <w:rsid w:val="00015BD1"/>
    <w:rsid w:val="00021B3F"/>
    <w:rsid w:val="00025C35"/>
    <w:rsid w:val="00034E0B"/>
    <w:rsid w:val="00035535"/>
    <w:rsid w:val="00037ECA"/>
    <w:rsid w:val="00042F71"/>
    <w:rsid w:val="0004373F"/>
    <w:rsid w:val="00043803"/>
    <w:rsid w:val="00050357"/>
    <w:rsid w:val="0006743D"/>
    <w:rsid w:val="0007273A"/>
    <w:rsid w:val="00086CE7"/>
    <w:rsid w:val="00086DB5"/>
    <w:rsid w:val="000951D3"/>
    <w:rsid w:val="00096CBB"/>
    <w:rsid w:val="000A1C66"/>
    <w:rsid w:val="000A22D6"/>
    <w:rsid w:val="000A36F6"/>
    <w:rsid w:val="000B1D7B"/>
    <w:rsid w:val="000B2102"/>
    <w:rsid w:val="000B6564"/>
    <w:rsid w:val="000C42CD"/>
    <w:rsid w:val="000D22A6"/>
    <w:rsid w:val="000E393D"/>
    <w:rsid w:val="000F673A"/>
    <w:rsid w:val="00100296"/>
    <w:rsid w:val="00110A3C"/>
    <w:rsid w:val="00115964"/>
    <w:rsid w:val="00115A18"/>
    <w:rsid w:val="00115CF9"/>
    <w:rsid w:val="00123A1A"/>
    <w:rsid w:val="00133D69"/>
    <w:rsid w:val="001347FB"/>
    <w:rsid w:val="001370D0"/>
    <w:rsid w:val="00141DF9"/>
    <w:rsid w:val="00151A05"/>
    <w:rsid w:val="00152780"/>
    <w:rsid w:val="001602BA"/>
    <w:rsid w:val="00167D0F"/>
    <w:rsid w:val="00182DAB"/>
    <w:rsid w:val="001923E1"/>
    <w:rsid w:val="001A40C8"/>
    <w:rsid w:val="001B1A8B"/>
    <w:rsid w:val="001C41CA"/>
    <w:rsid w:val="001D77BC"/>
    <w:rsid w:val="0020073A"/>
    <w:rsid w:val="002015EF"/>
    <w:rsid w:val="00204BA3"/>
    <w:rsid w:val="00212253"/>
    <w:rsid w:val="00217116"/>
    <w:rsid w:val="00217A7E"/>
    <w:rsid w:val="00235DDE"/>
    <w:rsid w:val="0025053C"/>
    <w:rsid w:val="00251F34"/>
    <w:rsid w:val="0026097D"/>
    <w:rsid w:val="00260E91"/>
    <w:rsid w:val="00263ABF"/>
    <w:rsid w:val="00280EB7"/>
    <w:rsid w:val="00283AA0"/>
    <w:rsid w:val="00291528"/>
    <w:rsid w:val="002A1156"/>
    <w:rsid w:val="002A17B7"/>
    <w:rsid w:val="002A61B5"/>
    <w:rsid w:val="002A7053"/>
    <w:rsid w:val="002B3E85"/>
    <w:rsid w:val="002B4D22"/>
    <w:rsid w:val="002B5199"/>
    <w:rsid w:val="002B575F"/>
    <w:rsid w:val="002B6EFB"/>
    <w:rsid w:val="002D4CDF"/>
    <w:rsid w:val="002E72EE"/>
    <w:rsid w:val="002F0958"/>
    <w:rsid w:val="002F0EEE"/>
    <w:rsid w:val="003165FF"/>
    <w:rsid w:val="00317BCF"/>
    <w:rsid w:val="0033068A"/>
    <w:rsid w:val="003338A2"/>
    <w:rsid w:val="00334BAC"/>
    <w:rsid w:val="00340B1F"/>
    <w:rsid w:val="00347265"/>
    <w:rsid w:val="00347F9F"/>
    <w:rsid w:val="003570EC"/>
    <w:rsid w:val="003700BD"/>
    <w:rsid w:val="003714A4"/>
    <w:rsid w:val="0038236F"/>
    <w:rsid w:val="00386256"/>
    <w:rsid w:val="003958BF"/>
    <w:rsid w:val="00397DDB"/>
    <w:rsid w:val="003B2F60"/>
    <w:rsid w:val="003B61F2"/>
    <w:rsid w:val="003B6E22"/>
    <w:rsid w:val="003C02A5"/>
    <w:rsid w:val="003C220D"/>
    <w:rsid w:val="003C3243"/>
    <w:rsid w:val="003C45C6"/>
    <w:rsid w:val="003D1E0D"/>
    <w:rsid w:val="003E1FCA"/>
    <w:rsid w:val="004072D5"/>
    <w:rsid w:val="0041669A"/>
    <w:rsid w:val="00424543"/>
    <w:rsid w:val="0043035F"/>
    <w:rsid w:val="004370F5"/>
    <w:rsid w:val="00442368"/>
    <w:rsid w:val="004457A1"/>
    <w:rsid w:val="0045065D"/>
    <w:rsid w:val="00453E93"/>
    <w:rsid w:val="004614D1"/>
    <w:rsid w:val="004645ED"/>
    <w:rsid w:val="0047308D"/>
    <w:rsid w:val="004846B6"/>
    <w:rsid w:val="00490C7F"/>
    <w:rsid w:val="004A05DE"/>
    <w:rsid w:val="004B4A8C"/>
    <w:rsid w:val="004C0374"/>
    <w:rsid w:val="004E11BB"/>
    <w:rsid w:val="004E7524"/>
    <w:rsid w:val="005114E5"/>
    <w:rsid w:val="00511551"/>
    <w:rsid w:val="005120E5"/>
    <w:rsid w:val="0051364F"/>
    <w:rsid w:val="00520CBD"/>
    <w:rsid w:val="00526D7C"/>
    <w:rsid w:val="005274A0"/>
    <w:rsid w:val="005429EF"/>
    <w:rsid w:val="00570370"/>
    <w:rsid w:val="00587C8C"/>
    <w:rsid w:val="00590BE8"/>
    <w:rsid w:val="0059419F"/>
    <w:rsid w:val="005A6C0E"/>
    <w:rsid w:val="005A78F8"/>
    <w:rsid w:val="005B66F3"/>
    <w:rsid w:val="005D5EFE"/>
    <w:rsid w:val="005D68C8"/>
    <w:rsid w:val="005E3233"/>
    <w:rsid w:val="005E3330"/>
    <w:rsid w:val="005E3560"/>
    <w:rsid w:val="005F3B16"/>
    <w:rsid w:val="0060629A"/>
    <w:rsid w:val="0061012C"/>
    <w:rsid w:val="00615BDC"/>
    <w:rsid w:val="006225F0"/>
    <w:rsid w:val="00624A0A"/>
    <w:rsid w:val="00625700"/>
    <w:rsid w:val="00625848"/>
    <w:rsid w:val="00626452"/>
    <w:rsid w:val="00630910"/>
    <w:rsid w:val="00641A02"/>
    <w:rsid w:val="00641D62"/>
    <w:rsid w:val="00642897"/>
    <w:rsid w:val="00660929"/>
    <w:rsid w:val="006739BB"/>
    <w:rsid w:val="00683D19"/>
    <w:rsid w:val="00687A46"/>
    <w:rsid w:val="006A470D"/>
    <w:rsid w:val="006A558B"/>
    <w:rsid w:val="006B1516"/>
    <w:rsid w:val="006C1020"/>
    <w:rsid w:val="006C1092"/>
    <w:rsid w:val="006C72A4"/>
    <w:rsid w:val="006C72BB"/>
    <w:rsid w:val="006E4A3B"/>
    <w:rsid w:val="006F5D0A"/>
    <w:rsid w:val="006F7553"/>
    <w:rsid w:val="00703ED5"/>
    <w:rsid w:val="00714E28"/>
    <w:rsid w:val="00725909"/>
    <w:rsid w:val="00730675"/>
    <w:rsid w:val="0073260A"/>
    <w:rsid w:val="00733CC1"/>
    <w:rsid w:val="0073775A"/>
    <w:rsid w:val="00757BA6"/>
    <w:rsid w:val="00757D49"/>
    <w:rsid w:val="00760A21"/>
    <w:rsid w:val="007624A5"/>
    <w:rsid w:val="00773D1B"/>
    <w:rsid w:val="00780C03"/>
    <w:rsid w:val="00783FFB"/>
    <w:rsid w:val="007864D4"/>
    <w:rsid w:val="00794157"/>
    <w:rsid w:val="007B413F"/>
    <w:rsid w:val="007B46B6"/>
    <w:rsid w:val="007C7E9A"/>
    <w:rsid w:val="007D14DF"/>
    <w:rsid w:val="007F0AA5"/>
    <w:rsid w:val="00805409"/>
    <w:rsid w:val="00817AC6"/>
    <w:rsid w:val="00832C92"/>
    <w:rsid w:val="0083420F"/>
    <w:rsid w:val="00837C4C"/>
    <w:rsid w:val="00860282"/>
    <w:rsid w:val="00862483"/>
    <w:rsid w:val="00865034"/>
    <w:rsid w:val="008711EA"/>
    <w:rsid w:val="008814F5"/>
    <w:rsid w:val="008819BE"/>
    <w:rsid w:val="00884D3C"/>
    <w:rsid w:val="00887581"/>
    <w:rsid w:val="0089201C"/>
    <w:rsid w:val="008A21A9"/>
    <w:rsid w:val="008A3825"/>
    <w:rsid w:val="008A730B"/>
    <w:rsid w:val="008B686C"/>
    <w:rsid w:val="008B75A9"/>
    <w:rsid w:val="008D0B73"/>
    <w:rsid w:val="008D6AA9"/>
    <w:rsid w:val="008E5B6C"/>
    <w:rsid w:val="008F2808"/>
    <w:rsid w:val="008F3F9D"/>
    <w:rsid w:val="008F58E5"/>
    <w:rsid w:val="008F7FC4"/>
    <w:rsid w:val="0090482A"/>
    <w:rsid w:val="00906424"/>
    <w:rsid w:val="00922E2A"/>
    <w:rsid w:val="009258DE"/>
    <w:rsid w:val="00926EF8"/>
    <w:rsid w:val="00933301"/>
    <w:rsid w:val="00940E1A"/>
    <w:rsid w:val="00943D8C"/>
    <w:rsid w:val="00956561"/>
    <w:rsid w:val="00962392"/>
    <w:rsid w:val="00964716"/>
    <w:rsid w:val="00967DCC"/>
    <w:rsid w:val="00983958"/>
    <w:rsid w:val="0099118F"/>
    <w:rsid w:val="00994119"/>
    <w:rsid w:val="00994BF9"/>
    <w:rsid w:val="00997503"/>
    <w:rsid w:val="009A1AEA"/>
    <w:rsid w:val="009B1B92"/>
    <w:rsid w:val="009C2F51"/>
    <w:rsid w:val="009D3018"/>
    <w:rsid w:val="009E0ED9"/>
    <w:rsid w:val="009F05AF"/>
    <w:rsid w:val="009F4894"/>
    <w:rsid w:val="009F7312"/>
    <w:rsid w:val="00A14F90"/>
    <w:rsid w:val="00A177D3"/>
    <w:rsid w:val="00A30D34"/>
    <w:rsid w:val="00A33A44"/>
    <w:rsid w:val="00A35F62"/>
    <w:rsid w:val="00A40D4F"/>
    <w:rsid w:val="00A42540"/>
    <w:rsid w:val="00A55B2D"/>
    <w:rsid w:val="00A55F8D"/>
    <w:rsid w:val="00A5689A"/>
    <w:rsid w:val="00A617F7"/>
    <w:rsid w:val="00A6433C"/>
    <w:rsid w:val="00A67185"/>
    <w:rsid w:val="00A67AE6"/>
    <w:rsid w:val="00A761FB"/>
    <w:rsid w:val="00A833A5"/>
    <w:rsid w:val="00A97556"/>
    <w:rsid w:val="00AA1BDD"/>
    <w:rsid w:val="00AA4513"/>
    <w:rsid w:val="00AB267D"/>
    <w:rsid w:val="00AB4496"/>
    <w:rsid w:val="00AB739D"/>
    <w:rsid w:val="00AC19FD"/>
    <w:rsid w:val="00AC21BE"/>
    <w:rsid w:val="00AC4F2D"/>
    <w:rsid w:val="00AC6773"/>
    <w:rsid w:val="00AD23B7"/>
    <w:rsid w:val="00AD2DD8"/>
    <w:rsid w:val="00AF0688"/>
    <w:rsid w:val="00B34934"/>
    <w:rsid w:val="00B34CF7"/>
    <w:rsid w:val="00B447F0"/>
    <w:rsid w:val="00B47162"/>
    <w:rsid w:val="00B55514"/>
    <w:rsid w:val="00B62217"/>
    <w:rsid w:val="00B65C83"/>
    <w:rsid w:val="00B72559"/>
    <w:rsid w:val="00B8156B"/>
    <w:rsid w:val="00B82E78"/>
    <w:rsid w:val="00B86F20"/>
    <w:rsid w:val="00B933B9"/>
    <w:rsid w:val="00BA13F3"/>
    <w:rsid w:val="00BA5D78"/>
    <w:rsid w:val="00BA7A4F"/>
    <w:rsid w:val="00BA7F42"/>
    <w:rsid w:val="00BB12A8"/>
    <w:rsid w:val="00BB155C"/>
    <w:rsid w:val="00BC1337"/>
    <w:rsid w:val="00BD0C70"/>
    <w:rsid w:val="00BD2542"/>
    <w:rsid w:val="00BD4AAB"/>
    <w:rsid w:val="00BD5F67"/>
    <w:rsid w:val="00BE1473"/>
    <w:rsid w:val="00C03485"/>
    <w:rsid w:val="00C061D9"/>
    <w:rsid w:val="00C06B4D"/>
    <w:rsid w:val="00C14F3B"/>
    <w:rsid w:val="00C52D9A"/>
    <w:rsid w:val="00C80B87"/>
    <w:rsid w:val="00CA1874"/>
    <w:rsid w:val="00CA6204"/>
    <w:rsid w:val="00CA6394"/>
    <w:rsid w:val="00CB01E6"/>
    <w:rsid w:val="00CB492F"/>
    <w:rsid w:val="00CB75DA"/>
    <w:rsid w:val="00CC53DA"/>
    <w:rsid w:val="00CD7433"/>
    <w:rsid w:val="00CE3E2D"/>
    <w:rsid w:val="00CE5178"/>
    <w:rsid w:val="00CE6D91"/>
    <w:rsid w:val="00CF7095"/>
    <w:rsid w:val="00D06C41"/>
    <w:rsid w:val="00D13899"/>
    <w:rsid w:val="00D15FA7"/>
    <w:rsid w:val="00D212A1"/>
    <w:rsid w:val="00D43055"/>
    <w:rsid w:val="00D43E8D"/>
    <w:rsid w:val="00D4471D"/>
    <w:rsid w:val="00D469DC"/>
    <w:rsid w:val="00D5505B"/>
    <w:rsid w:val="00D57EF0"/>
    <w:rsid w:val="00D61752"/>
    <w:rsid w:val="00D62D2A"/>
    <w:rsid w:val="00D651AC"/>
    <w:rsid w:val="00D72B1B"/>
    <w:rsid w:val="00D87C3F"/>
    <w:rsid w:val="00D96F66"/>
    <w:rsid w:val="00D974F4"/>
    <w:rsid w:val="00DB0C69"/>
    <w:rsid w:val="00DB66E3"/>
    <w:rsid w:val="00DC614A"/>
    <w:rsid w:val="00DD3D19"/>
    <w:rsid w:val="00DD51A0"/>
    <w:rsid w:val="00DF45BE"/>
    <w:rsid w:val="00E01134"/>
    <w:rsid w:val="00E13D4A"/>
    <w:rsid w:val="00E20017"/>
    <w:rsid w:val="00E20F24"/>
    <w:rsid w:val="00E230ED"/>
    <w:rsid w:val="00E24FDA"/>
    <w:rsid w:val="00E32E2E"/>
    <w:rsid w:val="00E332B1"/>
    <w:rsid w:val="00E459AB"/>
    <w:rsid w:val="00E544A2"/>
    <w:rsid w:val="00E55321"/>
    <w:rsid w:val="00E710F2"/>
    <w:rsid w:val="00E8089A"/>
    <w:rsid w:val="00E84E8E"/>
    <w:rsid w:val="00E90E41"/>
    <w:rsid w:val="00E944B8"/>
    <w:rsid w:val="00EA72CA"/>
    <w:rsid w:val="00EA7909"/>
    <w:rsid w:val="00EB0283"/>
    <w:rsid w:val="00EB33A2"/>
    <w:rsid w:val="00EC291B"/>
    <w:rsid w:val="00EE184C"/>
    <w:rsid w:val="00F004E6"/>
    <w:rsid w:val="00F21D14"/>
    <w:rsid w:val="00F26228"/>
    <w:rsid w:val="00F4015B"/>
    <w:rsid w:val="00F463F3"/>
    <w:rsid w:val="00F520C9"/>
    <w:rsid w:val="00F543EA"/>
    <w:rsid w:val="00F60E44"/>
    <w:rsid w:val="00F66887"/>
    <w:rsid w:val="00F82C57"/>
    <w:rsid w:val="00F8327D"/>
    <w:rsid w:val="00F83E6C"/>
    <w:rsid w:val="00F8702F"/>
    <w:rsid w:val="00F90836"/>
    <w:rsid w:val="00F961D2"/>
    <w:rsid w:val="00FA1B68"/>
    <w:rsid w:val="00FA348F"/>
    <w:rsid w:val="00FA3866"/>
    <w:rsid w:val="00FA63E6"/>
    <w:rsid w:val="00FA6682"/>
    <w:rsid w:val="00FA766D"/>
    <w:rsid w:val="00FB6483"/>
    <w:rsid w:val="00FD1B7C"/>
    <w:rsid w:val="00FD3BD8"/>
    <w:rsid w:val="00FD428D"/>
    <w:rsid w:val="00FD5C9E"/>
    <w:rsid w:val="00FD7FE1"/>
    <w:rsid w:val="00FE3CA0"/>
    <w:rsid w:val="00FF1DF3"/>
    <w:rsid w:val="00FF2B01"/>
    <w:rsid w:val="00FF35C7"/>
    <w:rsid w:val="220381DB"/>
    <w:rsid w:val="4854C874"/>
    <w:rsid w:val="6BC75432"/>
  </w:rsids>
  <m:mathPr>
    <m:mathFont m:val="Cambria Math"/>
    <m:brkBin m:val="before"/>
    <m:brkBinSub m:val="--"/>
    <m:smallFrac m:val="0"/>
    <m:dispDef/>
    <m:lMargin m:val="0"/>
    <m:rMargin m:val="0"/>
    <m:defJc m:val="centerGroup"/>
    <m:wrapIndent m:val="1440"/>
    <m:intLim m:val="subSup"/>
    <m:naryLim m:val="undOvr"/>
  </m:mathPr>
  <w:themeFontLang w:val="en-IN"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D75C4EA"/>
  <w15:chartTrackingRefBased/>
  <w15:docId w15:val="{9ED1ED27-1517-40A6-83CD-318E1FEF21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0" w:unhideWhenUsed="1" w:qFormat="1"/>
    <w:lsdException w:name="heading 7" w:semiHidden="1" w:uiPriority="9" w:unhideWhenUsed="1"/>
    <w:lsdException w:name="heading 8" w:semiHidden="1" w:uiPriority="9" w:unhideWhenUsed="1" w:qFormat="1"/>
    <w:lsdException w:name="heading 9" w:semiHidden="1" w:uiPriority="9" w:unhideWhenUsed="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lsdException w:name="footnote text" w:semiHidden="1"/>
    <w:lsdException w:name="annotation text" w:semiHidden="1" w:unhideWhenUsed="1"/>
    <w:lsdException w:name="header" w:semiHidden="1"/>
    <w:lsdException w:name="footer" w:semiHidden="1"/>
    <w:lsdException w:name="index heading" w:semiHidden="1"/>
    <w:lsdException w:name="caption" w:semiHidden="1" w:uiPriority="35" w:unhideWhenUsed="1" w:qFormat="1"/>
    <w:lsdException w:name="table of figures" w:semiHidden="1"/>
    <w:lsdException w:name="envelope address" w:semiHidden="1"/>
    <w:lsdException w:name="envelope return" w:semiHidden="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uiPriority="10"/>
    <w:lsdException w:name="Closing" w:semiHidden="1"/>
    <w:lsdException w:name="Signature" w:semiHidden="1"/>
    <w:lsdException w:name="Default Paragraph Font" w:semiHidden="1" w:uiPriority="1" w:unhideWhenUsed="1"/>
    <w:lsdException w:name="Body Text" w:semiHidden="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unhideWhenUsed="1"/>
    <w:lsdException w:name="Subtitle" w:uiPriority="1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unhideWhenUsed="1"/>
    <w:lsdException w:name="Hyperlink" w:semiHidden="1" w:unhideWhenUsed="1"/>
    <w:lsdException w:name="FollowedHyperlink" w:semiHidden="1"/>
    <w:lsdException w:name="Strong" w:uiPriority="22"/>
    <w:lsdException w:name="Emphasis" w:semiHidden="1" w:uiPriority="20"/>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latentStyles>
  <w:style w:type="paragraph" w:default="1" w:styleId="Normal">
    <w:name w:val="Normal"/>
    <w:qFormat/>
    <w:rsid w:val="006E4A3B"/>
    <w:pPr>
      <w:spacing w:line="256" w:lineRule="auto"/>
    </w:pPr>
    <w:rPr>
      <w:lang w:val="en-US"/>
    </w:rPr>
  </w:style>
  <w:style w:type="paragraph" w:styleId="Heading1">
    <w:name w:val="heading 1"/>
    <w:basedOn w:val="Normal"/>
    <w:next w:val="Normal"/>
    <w:link w:val="Heading1Char"/>
    <w:uiPriority w:val="9"/>
    <w:qFormat/>
    <w:rsid w:val="006E4A3B"/>
    <w:pPr>
      <w:keepNext/>
      <w:keepLines/>
      <w:spacing w:before="240" w:after="0" w:line="259" w:lineRule="auto"/>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rsid w:val="006E4A3B"/>
    <w:pPr>
      <w:keepNext/>
      <w:keepLines/>
      <w:spacing w:before="40" w:after="0" w:line="259" w:lineRule="auto"/>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rsid w:val="006E4A3B"/>
    <w:pPr>
      <w:keepNext/>
      <w:keepLines/>
      <w:spacing w:before="40" w:after="0" w:line="259" w:lineRule="auto"/>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rsid w:val="006E4A3B"/>
    <w:pPr>
      <w:keepNext/>
      <w:keepLines/>
      <w:spacing w:before="40" w:after="0" w:line="259" w:lineRule="auto"/>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rsid w:val="006E4A3B"/>
    <w:pPr>
      <w:keepNext/>
      <w:keepLines/>
      <w:spacing w:before="240" w:after="80" w:line="259" w:lineRule="auto"/>
      <w:outlineLvl w:val="4"/>
    </w:pPr>
    <w:rPr>
      <w:sz w:val="20"/>
    </w:rPr>
  </w:style>
  <w:style w:type="paragraph" w:styleId="Heading6">
    <w:name w:val="heading 6"/>
    <w:basedOn w:val="Heading5"/>
    <w:next w:val="Normal"/>
    <w:link w:val="Heading6Char"/>
    <w:rsid w:val="006E4A3B"/>
    <w:pPr>
      <w:spacing w:before="120" w:after="240"/>
      <w:outlineLvl w:val="5"/>
    </w:pPr>
  </w:style>
  <w:style w:type="paragraph" w:styleId="Heading7">
    <w:name w:val="heading 7"/>
    <w:basedOn w:val="Normal"/>
    <w:next w:val="Normal"/>
    <w:link w:val="Heading7Char"/>
    <w:uiPriority w:val="9"/>
    <w:unhideWhenUsed/>
    <w:rsid w:val="006E4A3B"/>
    <w:pPr>
      <w:keepNext/>
      <w:keepLines/>
      <w:spacing w:before="240" w:after="240" w:line="259" w:lineRule="auto"/>
      <w:outlineLvl w:val="6"/>
    </w:pPr>
    <w:rPr>
      <w:rFonts w:eastAsiaTheme="majorEastAsia" w:cstheme="majorBidi"/>
      <w:iCs/>
      <w:sz w:val="24"/>
    </w:rPr>
  </w:style>
  <w:style w:type="paragraph" w:styleId="Heading8">
    <w:name w:val="heading 8"/>
    <w:basedOn w:val="Normal"/>
    <w:next w:val="Normal"/>
    <w:link w:val="Heading8Char"/>
    <w:uiPriority w:val="9"/>
    <w:unhideWhenUsed/>
    <w:rsid w:val="006E4A3B"/>
    <w:pPr>
      <w:keepNext/>
      <w:keepLines/>
      <w:spacing w:before="160" w:after="240" w:line="259" w:lineRule="auto"/>
      <w:contextualSpacing/>
      <w:outlineLvl w:val="7"/>
    </w:pPr>
    <w:rPr>
      <w:rFonts w:eastAsiaTheme="majorEastAsia" w:cstheme="majorBidi"/>
      <w:szCs w:val="21"/>
    </w:rPr>
  </w:style>
  <w:style w:type="paragraph" w:styleId="Heading9">
    <w:name w:val="heading 9"/>
    <w:basedOn w:val="Normal"/>
    <w:next w:val="Normal"/>
    <w:link w:val="Heading9Char"/>
    <w:uiPriority w:val="9"/>
    <w:semiHidden/>
    <w:unhideWhenUsed/>
    <w:rsid w:val="006E4A3B"/>
    <w:pPr>
      <w:keepNext/>
      <w:keepLines/>
      <w:spacing w:before="40" w:after="0" w:line="259" w:lineRule="auto"/>
      <w:outlineLvl w:val="8"/>
    </w:pPr>
    <w:rPr>
      <w:rFonts w:asciiTheme="majorHAnsi" w:eastAsiaTheme="majorEastAsia" w:hAnsiTheme="majorHAnsi" w:cstheme="majorBidi"/>
      <w:i/>
      <w:iCs/>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E4A3B"/>
    <w:rPr>
      <w:rFonts w:asciiTheme="majorHAnsi" w:eastAsiaTheme="majorEastAsia" w:hAnsiTheme="majorHAnsi" w:cstheme="majorBidi"/>
      <w:color w:val="2F5496" w:themeColor="accent1" w:themeShade="BF"/>
      <w:sz w:val="32"/>
      <w:szCs w:val="32"/>
      <w:lang w:val="en-US"/>
    </w:rPr>
  </w:style>
  <w:style w:type="character" w:customStyle="1" w:styleId="Heading2Char">
    <w:name w:val="Heading 2 Char"/>
    <w:basedOn w:val="DefaultParagraphFont"/>
    <w:link w:val="Heading2"/>
    <w:uiPriority w:val="9"/>
    <w:rsid w:val="006E4A3B"/>
    <w:rPr>
      <w:rFonts w:asciiTheme="majorHAnsi" w:eastAsiaTheme="majorEastAsia" w:hAnsiTheme="majorHAnsi" w:cstheme="majorBidi"/>
      <w:color w:val="2F5496" w:themeColor="accent1" w:themeShade="BF"/>
      <w:sz w:val="26"/>
      <w:szCs w:val="26"/>
      <w:lang w:val="en-US"/>
    </w:rPr>
  </w:style>
  <w:style w:type="character" w:customStyle="1" w:styleId="Heading3Char">
    <w:name w:val="Heading 3 Char"/>
    <w:basedOn w:val="DefaultParagraphFont"/>
    <w:link w:val="Heading3"/>
    <w:uiPriority w:val="9"/>
    <w:rsid w:val="006E4A3B"/>
    <w:rPr>
      <w:rFonts w:asciiTheme="majorHAnsi" w:eastAsiaTheme="majorEastAsia" w:hAnsiTheme="majorHAnsi" w:cstheme="majorBidi"/>
      <w:color w:val="1F3763" w:themeColor="accent1" w:themeShade="7F"/>
      <w:sz w:val="24"/>
      <w:szCs w:val="24"/>
      <w:lang w:val="en-US"/>
    </w:rPr>
  </w:style>
  <w:style w:type="character" w:customStyle="1" w:styleId="Heading4Char">
    <w:name w:val="Heading 4 Char"/>
    <w:basedOn w:val="DefaultParagraphFont"/>
    <w:link w:val="Heading4"/>
    <w:uiPriority w:val="9"/>
    <w:rsid w:val="006E4A3B"/>
    <w:rPr>
      <w:rFonts w:asciiTheme="majorHAnsi" w:eastAsiaTheme="majorEastAsia" w:hAnsiTheme="majorHAnsi" w:cstheme="majorBidi"/>
      <w:i/>
      <w:iCs/>
      <w:color w:val="2F5496" w:themeColor="accent1" w:themeShade="BF"/>
      <w:lang w:val="en-US"/>
    </w:rPr>
  </w:style>
  <w:style w:type="character" w:customStyle="1" w:styleId="Heading5Char">
    <w:name w:val="Heading 5 Char"/>
    <w:basedOn w:val="DefaultParagraphFont"/>
    <w:link w:val="Heading5"/>
    <w:rsid w:val="006E4A3B"/>
    <w:rPr>
      <w:sz w:val="20"/>
      <w:lang w:val="en-US"/>
    </w:rPr>
  </w:style>
  <w:style w:type="character" w:customStyle="1" w:styleId="Heading6Char">
    <w:name w:val="Heading 6 Char"/>
    <w:basedOn w:val="DefaultParagraphFont"/>
    <w:link w:val="Heading6"/>
    <w:rsid w:val="006E4A3B"/>
    <w:rPr>
      <w:sz w:val="20"/>
      <w:lang w:val="en-US"/>
    </w:rPr>
  </w:style>
  <w:style w:type="character" w:customStyle="1" w:styleId="Heading7Char">
    <w:name w:val="Heading 7 Char"/>
    <w:basedOn w:val="DefaultParagraphFont"/>
    <w:link w:val="Heading7"/>
    <w:uiPriority w:val="9"/>
    <w:rsid w:val="006E4A3B"/>
    <w:rPr>
      <w:rFonts w:eastAsiaTheme="majorEastAsia" w:cstheme="majorBidi"/>
      <w:iCs/>
      <w:sz w:val="24"/>
      <w:lang w:val="en-US"/>
    </w:rPr>
  </w:style>
  <w:style w:type="character" w:customStyle="1" w:styleId="Heading8Char">
    <w:name w:val="Heading 8 Char"/>
    <w:basedOn w:val="DefaultParagraphFont"/>
    <w:link w:val="Heading8"/>
    <w:uiPriority w:val="9"/>
    <w:rsid w:val="006E4A3B"/>
    <w:rPr>
      <w:rFonts w:eastAsiaTheme="majorEastAsia" w:cstheme="majorBidi"/>
      <w:szCs w:val="21"/>
      <w:lang w:val="en-US"/>
    </w:rPr>
  </w:style>
  <w:style w:type="character" w:customStyle="1" w:styleId="Heading9Char">
    <w:name w:val="Heading 9 Char"/>
    <w:basedOn w:val="DefaultParagraphFont"/>
    <w:link w:val="Heading9"/>
    <w:uiPriority w:val="9"/>
    <w:semiHidden/>
    <w:rsid w:val="006E4A3B"/>
    <w:rPr>
      <w:rFonts w:asciiTheme="majorHAnsi" w:eastAsiaTheme="majorEastAsia" w:hAnsiTheme="majorHAnsi" w:cstheme="majorBidi"/>
      <w:i/>
      <w:iCs/>
      <w:sz w:val="21"/>
      <w:szCs w:val="21"/>
      <w:lang w:val="en-US"/>
    </w:rPr>
  </w:style>
  <w:style w:type="character" w:customStyle="1" w:styleId="P-Bold">
    <w:name w:val="P - Bold"/>
    <w:uiPriority w:val="1"/>
    <w:qFormat/>
    <w:rsid w:val="006E4A3B"/>
    <w:rPr>
      <w:rFonts w:ascii="Arial" w:hAnsi="Arial"/>
      <w:b/>
      <w:sz w:val="22"/>
      <w:bdr w:val="none" w:sz="0" w:space="0" w:color="auto"/>
      <w:shd w:val="clear" w:color="auto" w:fill="73FDD6"/>
    </w:rPr>
  </w:style>
  <w:style w:type="paragraph" w:customStyle="1" w:styleId="P-Callout">
    <w:name w:val="P - Callout"/>
    <w:basedOn w:val="Normal"/>
    <w:next w:val="Normal"/>
    <w:qFormat/>
    <w:rsid w:val="006E4A3B"/>
    <w:pPr>
      <w:shd w:val="clear" w:color="auto" w:fill="E2EFD9" w:themeFill="accent6" w:themeFillTint="33"/>
      <w:spacing w:before="120" w:after="360" w:line="259" w:lineRule="auto"/>
      <w:mirrorIndents/>
    </w:pPr>
    <w:rPr>
      <w:rFonts w:eastAsia="Arial"/>
      <w:lang w:val="en"/>
    </w:rPr>
  </w:style>
  <w:style w:type="character" w:customStyle="1" w:styleId="P-Keyword">
    <w:name w:val="P - Keyword"/>
    <w:uiPriority w:val="1"/>
    <w:qFormat/>
    <w:rsid w:val="006E4A3B"/>
    <w:rPr>
      <w:rFonts w:ascii="Arial" w:hAnsi="Arial"/>
      <w:b/>
      <w:color w:val="auto"/>
      <w:sz w:val="22"/>
      <w:u w:val="single"/>
      <w:bdr w:val="none" w:sz="0" w:space="0" w:color="auto"/>
      <w:shd w:val="clear" w:color="auto" w:fill="FF8AD8"/>
    </w:rPr>
  </w:style>
  <w:style w:type="paragraph" w:customStyle="1" w:styleId="L-Numbers">
    <w:name w:val="L - Numbers"/>
    <w:basedOn w:val="Normal"/>
    <w:qFormat/>
    <w:rsid w:val="006E4A3B"/>
    <w:pPr>
      <w:numPr>
        <w:numId w:val="2"/>
      </w:numPr>
      <w:spacing w:before="160" w:line="300" w:lineRule="auto"/>
    </w:pPr>
    <w:rPr>
      <w:rFonts w:eastAsia="Arial"/>
      <w:lang w:val="en"/>
    </w:rPr>
  </w:style>
  <w:style w:type="paragraph" w:customStyle="1" w:styleId="L-Bullets">
    <w:name w:val="L - Bullets"/>
    <w:basedOn w:val="Normal"/>
    <w:qFormat/>
    <w:rsid w:val="006E4A3B"/>
    <w:pPr>
      <w:numPr>
        <w:numId w:val="1"/>
      </w:numPr>
      <w:spacing w:before="120" w:after="120" w:line="300" w:lineRule="auto"/>
    </w:pPr>
    <w:rPr>
      <w:rFonts w:eastAsia="Arial"/>
      <w:lang w:val="en"/>
    </w:rPr>
  </w:style>
  <w:style w:type="character" w:customStyle="1" w:styleId="P-URL">
    <w:name w:val="P - URL"/>
    <w:basedOn w:val="DefaultParagraphFont"/>
    <w:uiPriority w:val="1"/>
    <w:qFormat/>
    <w:rsid w:val="006E4A3B"/>
    <w:rPr>
      <w:rFonts w:ascii="Arial" w:hAnsi="Arial"/>
      <w:color w:val="0000FF"/>
      <w:sz w:val="22"/>
      <w:u w:val="single"/>
      <w:bdr w:val="none" w:sz="0" w:space="0" w:color="auto"/>
      <w:shd w:val="clear" w:color="auto" w:fill="00FA00"/>
    </w:rPr>
  </w:style>
  <w:style w:type="character" w:customStyle="1" w:styleId="P-Italics">
    <w:name w:val="P - Italics"/>
    <w:uiPriority w:val="1"/>
    <w:qFormat/>
    <w:rsid w:val="006E4A3B"/>
    <w:rPr>
      <w:rFonts w:ascii="Arial" w:hAnsi="Arial"/>
      <w:i/>
      <w:color w:val="auto"/>
      <w:sz w:val="22"/>
      <w:bdr w:val="none" w:sz="0" w:space="0" w:color="auto"/>
      <w:shd w:val="clear" w:color="auto" w:fill="FFFC00"/>
    </w:rPr>
  </w:style>
  <w:style w:type="character" w:customStyle="1" w:styleId="P-Code">
    <w:name w:val="P - Code"/>
    <w:uiPriority w:val="1"/>
    <w:qFormat/>
    <w:rsid w:val="006E4A3B"/>
    <w:rPr>
      <w:rFonts w:ascii="Courier" w:hAnsi="Courier"/>
      <w:sz w:val="22"/>
      <w:bdr w:val="none" w:sz="0" w:space="0" w:color="auto"/>
      <w:shd w:val="clear" w:color="auto" w:fill="D5FC79"/>
    </w:rPr>
  </w:style>
  <w:style w:type="paragraph" w:customStyle="1" w:styleId="H1-Section">
    <w:name w:val="H1 - Section"/>
    <w:basedOn w:val="Heading1"/>
    <w:next w:val="Normal"/>
    <w:qFormat/>
    <w:rsid w:val="006E4A3B"/>
    <w:pPr>
      <w:spacing w:before="400" w:after="160"/>
    </w:pPr>
    <w:rPr>
      <w:rFonts w:asciiTheme="minorHAnsi" w:eastAsiaTheme="minorHAnsi" w:hAnsiTheme="minorHAnsi" w:cstheme="minorBidi"/>
      <w:b/>
      <w:color w:val="auto"/>
      <w:sz w:val="36"/>
      <w:szCs w:val="40"/>
    </w:rPr>
  </w:style>
  <w:style w:type="paragraph" w:customStyle="1" w:styleId="H2-Heading">
    <w:name w:val="H2 - Heading"/>
    <w:basedOn w:val="Heading2"/>
    <w:next w:val="Normal"/>
    <w:qFormat/>
    <w:rsid w:val="006E4A3B"/>
    <w:pPr>
      <w:spacing w:before="280" w:after="160"/>
    </w:pPr>
    <w:rPr>
      <w:rFonts w:asciiTheme="minorHAnsi" w:eastAsiaTheme="minorHAnsi" w:hAnsiTheme="minorHAnsi" w:cstheme="minorBidi"/>
      <w:b/>
      <w:color w:val="auto"/>
      <w:sz w:val="28"/>
      <w:szCs w:val="32"/>
    </w:rPr>
  </w:style>
  <w:style w:type="paragraph" w:customStyle="1" w:styleId="P-CalloutHeading">
    <w:name w:val="P - Callout Heading"/>
    <w:next w:val="Normal"/>
    <w:qFormat/>
    <w:rsid w:val="006E4A3B"/>
    <w:pPr>
      <w:shd w:val="clear" w:color="auto" w:fill="C5E0B3" w:themeFill="accent6" w:themeFillTint="66"/>
      <w:spacing w:before="360"/>
      <w:mirrorIndents/>
    </w:pPr>
    <w:rPr>
      <w:rFonts w:eastAsia="Arial"/>
      <w:b/>
      <w:color w:val="434343"/>
      <w:sz w:val="24"/>
      <w:szCs w:val="28"/>
      <w:lang w:val="en"/>
    </w:rPr>
  </w:style>
  <w:style w:type="paragraph" w:customStyle="1" w:styleId="P-Regular">
    <w:name w:val="P - Regular"/>
    <w:basedOn w:val="Normal"/>
    <w:qFormat/>
    <w:rsid w:val="006E4A3B"/>
    <w:pPr>
      <w:spacing w:before="120" w:after="120" w:line="259" w:lineRule="auto"/>
    </w:pPr>
    <w:rPr>
      <w:rFonts w:eastAsia="Arial"/>
      <w:lang w:val="en"/>
    </w:rPr>
  </w:style>
  <w:style w:type="paragraph" w:customStyle="1" w:styleId="H3-Subheading">
    <w:name w:val="H3 - Subheading"/>
    <w:basedOn w:val="Heading3"/>
    <w:next w:val="Normal"/>
    <w:qFormat/>
    <w:rsid w:val="006E4A3B"/>
    <w:pPr>
      <w:keepNext w:val="0"/>
      <w:keepLines w:val="0"/>
      <w:spacing w:before="320" w:after="80"/>
      <w:mirrorIndents/>
    </w:pPr>
    <w:rPr>
      <w:rFonts w:asciiTheme="minorHAnsi" w:eastAsiaTheme="minorHAnsi" w:hAnsiTheme="minorHAnsi" w:cstheme="minorBidi"/>
      <w:b/>
      <w:color w:val="auto"/>
      <w:szCs w:val="28"/>
    </w:rPr>
  </w:style>
  <w:style w:type="paragraph" w:customStyle="1" w:styleId="IMG-Caption">
    <w:name w:val="IMG - Caption"/>
    <w:next w:val="Normal"/>
    <w:qFormat/>
    <w:rsid w:val="006E4A3B"/>
    <w:pPr>
      <w:spacing w:before="120" w:after="240"/>
      <w:jc w:val="center"/>
    </w:pPr>
    <w:rPr>
      <w:rFonts w:eastAsia="Arial"/>
      <w:b/>
      <w:color w:val="FF0000"/>
      <w:sz w:val="20"/>
      <w:lang w:val="en"/>
    </w:rPr>
  </w:style>
  <w:style w:type="paragraph" w:customStyle="1" w:styleId="SC-Heading">
    <w:name w:val="SC - Heading"/>
    <w:next w:val="H1-Section"/>
    <w:qFormat/>
    <w:rsid w:val="006E4A3B"/>
    <w:pPr>
      <w:spacing w:before="240" w:after="240"/>
    </w:pPr>
    <w:rPr>
      <w:rFonts w:eastAsiaTheme="majorEastAsia" w:cstheme="majorBidi"/>
      <w:b/>
      <w:iCs/>
      <w:color w:val="FF0000"/>
      <w:sz w:val="24"/>
      <w:lang w:val="en"/>
    </w:rPr>
  </w:style>
  <w:style w:type="paragraph" w:customStyle="1" w:styleId="SC-Link">
    <w:name w:val="SC - Link"/>
    <w:qFormat/>
    <w:rsid w:val="006E4A3B"/>
    <w:pPr>
      <w:spacing w:before="200" w:after="240"/>
    </w:pPr>
    <w:rPr>
      <w:rFonts w:eastAsiaTheme="majorEastAsia" w:cstheme="majorBidi"/>
      <w:b/>
      <w:color w:val="00B050"/>
      <w:szCs w:val="21"/>
      <w:lang w:val="en"/>
    </w:rPr>
  </w:style>
  <w:style w:type="paragraph" w:customStyle="1" w:styleId="P-Source">
    <w:name w:val="P - Source"/>
    <w:qFormat/>
    <w:rsid w:val="006E4A3B"/>
    <w:pPr>
      <w:shd w:val="solid" w:color="auto" w:fill="auto"/>
    </w:pPr>
    <w:rPr>
      <w:rFonts w:ascii="Courier" w:eastAsia="Arial" w:hAnsi="Courier" w:cs="Consolas"/>
      <w:szCs w:val="21"/>
      <w:lang w:val="en"/>
    </w:rPr>
  </w:style>
  <w:style w:type="paragraph" w:customStyle="1" w:styleId="L-Regular">
    <w:name w:val="L - Regular"/>
    <w:basedOn w:val="L-Numbers"/>
    <w:qFormat/>
    <w:rsid w:val="006E4A3B"/>
    <w:pPr>
      <w:numPr>
        <w:numId w:val="0"/>
      </w:numPr>
      <w:ind w:left="720"/>
    </w:pPr>
  </w:style>
  <w:style w:type="paragraph" w:customStyle="1" w:styleId="L-Source">
    <w:name w:val="L - Source"/>
    <w:basedOn w:val="P-Source"/>
    <w:rsid w:val="006E4A3B"/>
    <w:pPr>
      <w:shd w:val="pct50" w:color="D9E2F3" w:themeColor="accent1" w:themeTint="33" w:fill="auto"/>
      <w:ind w:left="720"/>
    </w:pPr>
  </w:style>
  <w:style w:type="table" w:styleId="TableGrid">
    <w:name w:val="Table Grid"/>
    <w:basedOn w:val="TableNormal"/>
    <w:uiPriority w:val="39"/>
    <w:rsid w:val="006E4A3B"/>
    <w:pPr>
      <w:spacing w:line="240" w:lineRule="auto"/>
    </w:pPr>
    <w:rPr>
      <w:rFonts w:eastAsia="Arial"/>
      <w:lang w:val="e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C-Highlight">
    <w:name w:val="SC - Highlight"/>
    <w:uiPriority w:val="1"/>
    <w:qFormat/>
    <w:rsid w:val="006E4A3B"/>
    <w:rPr>
      <w:rFonts w:ascii="Courier" w:hAnsi="Courier"/>
      <w:b/>
      <w:bdr w:val="none" w:sz="0" w:space="0" w:color="auto"/>
      <w:shd w:val="clear" w:color="auto" w:fill="F4D3D2"/>
    </w:rPr>
  </w:style>
  <w:style w:type="paragraph" w:customStyle="1" w:styleId="SC-Source">
    <w:name w:val="SC - Source"/>
    <w:basedOn w:val="P-Source"/>
    <w:qFormat/>
    <w:rsid w:val="006E4A3B"/>
    <w:pPr>
      <w:shd w:val="pct50" w:color="D9E2F3" w:themeColor="accent1" w:themeTint="33" w:fill="auto"/>
    </w:pPr>
  </w:style>
  <w:style w:type="paragraph" w:customStyle="1" w:styleId="SP-Editorial">
    <w:name w:val="SP - Editorial"/>
    <w:next w:val="P-Regular"/>
    <w:qFormat/>
    <w:rsid w:val="006E4A3B"/>
    <w:pPr>
      <w:pBdr>
        <w:top w:val="thickThinSmallGap" w:sz="24" w:space="1" w:color="FF0000"/>
        <w:left w:val="thickThinSmallGap" w:sz="24" w:space="4" w:color="FF0000"/>
        <w:bottom w:val="thinThickSmallGap" w:sz="24" w:space="1" w:color="FF0000"/>
        <w:right w:val="thinThickSmallGap" w:sz="24" w:space="4" w:color="FF0000"/>
      </w:pBdr>
      <w:shd w:val="clear" w:color="auto" w:fill="FFFF00"/>
    </w:pPr>
    <w:rPr>
      <w:rFonts w:eastAsia="Arial"/>
      <w:b/>
      <w:lang w:val="en"/>
    </w:rPr>
  </w:style>
  <w:style w:type="paragraph" w:customStyle="1" w:styleId="H4-Subheading">
    <w:name w:val="H4 - Subheading"/>
    <w:basedOn w:val="Heading4"/>
    <w:next w:val="Normal"/>
    <w:qFormat/>
    <w:rsid w:val="006E4A3B"/>
    <w:pPr>
      <w:spacing w:before="280" w:after="280"/>
    </w:pPr>
    <w:rPr>
      <w:rFonts w:asciiTheme="minorHAnsi" w:eastAsiaTheme="minorHAnsi" w:hAnsiTheme="minorHAnsi" w:cstheme="minorBidi"/>
      <w:b/>
      <w:i w:val="0"/>
      <w:iCs w:val="0"/>
      <w:color w:val="auto"/>
      <w:szCs w:val="24"/>
    </w:rPr>
  </w:style>
  <w:style w:type="paragraph" w:customStyle="1" w:styleId="P-Quote">
    <w:name w:val="P - Quote"/>
    <w:rsid w:val="006E4A3B"/>
    <w:pPr>
      <w:spacing w:after="0" w:line="276" w:lineRule="auto"/>
    </w:pPr>
    <w:rPr>
      <w:rFonts w:ascii="Arial" w:eastAsia="Arial" w:hAnsi="Arial" w:cs="Arial"/>
      <w:i/>
      <w:iCs/>
      <w:lang w:val="en"/>
    </w:rPr>
  </w:style>
  <w:style w:type="paragraph" w:customStyle="1" w:styleId="H1-Chapter">
    <w:name w:val="H1 - Chapter"/>
    <w:basedOn w:val="Normal"/>
    <w:next w:val="P-Regular"/>
    <w:qFormat/>
    <w:rsid w:val="006E4A3B"/>
    <w:pPr>
      <w:spacing w:after="0" w:line="240" w:lineRule="auto"/>
      <w:contextualSpacing/>
      <w:jc w:val="right"/>
    </w:pPr>
    <w:rPr>
      <w:rFonts w:asciiTheme="majorHAnsi" w:eastAsiaTheme="majorEastAsia" w:hAnsiTheme="majorHAnsi" w:cstheme="majorBidi"/>
      <w:spacing w:val="-10"/>
      <w:kern w:val="28"/>
      <w:sz w:val="56"/>
      <w:szCs w:val="56"/>
    </w:rPr>
  </w:style>
  <w:style w:type="character" w:styleId="Hyperlink">
    <w:name w:val="Hyperlink"/>
    <w:basedOn w:val="DefaultParagraphFont"/>
    <w:uiPriority w:val="99"/>
    <w:unhideWhenUsed/>
    <w:rsid w:val="006E4A3B"/>
    <w:rPr>
      <w:color w:val="0000FF"/>
      <w:u w:val="single"/>
    </w:rPr>
  </w:style>
  <w:style w:type="character" w:styleId="UnresolvedMention">
    <w:name w:val="Unresolved Mention"/>
    <w:basedOn w:val="DefaultParagraphFont"/>
    <w:uiPriority w:val="99"/>
    <w:semiHidden/>
    <w:unhideWhenUsed/>
    <w:rsid w:val="00E332B1"/>
    <w:rPr>
      <w:color w:val="605E5C"/>
      <w:shd w:val="clear" w:color="auto" w:fill="E1DFDD"/>
    </w:rPr>
  </w:style>
  <w:style w:type="paragraph" w:styleId="Bibliography">
    <w:name w:val="Bibliography"/>
    <w:basedOn w:val="Normal"/>
    <w:next w:val="Normal"/>
    <w:uiPriority w:val="37"/>
    <w:semiHidden/>
    <w:rsid w:val="001C41CA"/>
  </w:style>
  <w:style w:type="paragraph" w:styleId="NormalWeb">
    <w:name w:val="Normal (Web)"/>
    <w:basedOn w:val="Normal"/>
    <w:uiPriority w:val="99"/>
    <w:unhideWhenUsed/>
    <w:rsid w:val="00FE3CA0"/>
    <w:pPr>
      <w:spacing w:before="100" w:beforeAutospacing="1" w:after="100" w:afterAutospacing="1" w:line="240" w:lineRule="auto"/>
    </w:pPr>
    <w:rPr>
      <w:rFonts w:ascii="Times New Roman" w:eastAsia="Times New Roman" w:hAnsi="Times New Roman" w:cs="Times New Roman"/>
      <w:sz w:val="24"/>
      <w:szCs w:val="24"/>
    </w:rPr>
  </w:style>
  <w:style w:type="paragraph" w:styleId="Caption">
    <w:name w:val="caption"/>
    <w:basedOn w:val="Normal"/>
    <w:next w:val="Normal"/>
    <w:uiPriority w:val="35"/>
    <w:unhideWhenUsed/>
    <w:qFormat/>
    <w:rsid w:val="002015EF"/>
    <w:pPr>
      <w:spacing w:after="200" w:line="240" w:lineRule="auto"/>
    </w:pPr>
    <w:rPr>
      <w:i/>
      <w:iCs/>
      <w:color w:val="44546A" w:themeColor="text2"/>
      <w:sz w:val="18"/>
      <w:szCs w:val="18"/>
    </w:rPr>
  </w:style>
  <w:style w:type="paragraph" w:styleId="Header">
    <w:name w:val="header"/>
    <w:basedOn w:val="Normal"/>
    <w:link w:val="HeaderChar"/>
    <w:uiPriority w:val="99"/>
    <w:semiHidden/>
    <w:rsid w:val="006C72A4"/>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6C72A4"/>
    <w:rPr>
      <w:lang w:val="en-US"/>
    </w:rPr>
  </w:style>
  <w:style w:type="paragraph" w:styleId="Footer">
    <w:name w:val="footer"/>
    <w:basedOn w:val="Normal"/>
    <w:link w:val="FooterChar"/>
    <w:uiPriority w:val="99"/>
    <w:rsid w:val="006C72A4"/>
    <w:pPr>
      <w:tabs>
        <w:tab w:val="center" w:pos="4680"/>
        <w:tab w:val="right" w:pos="9360"/>
      </w:tabs>
      <w:spacing w:after="0" w:line="240" w:lineRule="auto"/>
    </w:pPr>
  </w:style>
  <w:style w:type="character" w:customStyle="1" w:styleId="FooterChar">
    <w:name w:val="Footer Char"/>
    <w:basedOn w:val="DefaultParagraphFont"/>
    <w:link w:val="Footer"/>
    <w:uiPriority w:val="99"/>
    <w:rsid w:val="006C72A4"/>
    <w:rPr>
      <w:lang w:val="en-US"/>
    </w:rPr>
  </w:style>
  <w:style w:type="paragraph" w:styleId="Revision">
    <w:name w:val="Revision"/>
    <w:hidden/>
    <w:uiPriority w:val="99"/>
    <w:semiHidden/>
    <w:rsid w:val="00DD3D19"/>
    <w:pPr>
      <w:spacing w:after="0" w:line="240" w:lineRule="auto"/>
    </w:pPr>
    <w:rPr>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329044">
      <w:bodyDiv w:val="1"/>
      <w:marLeft w:val="0"/>
      <w:marRight w:val="0"/>
      <w:marTop w:val="0"/>
      <w:marBottom w:val="0"/>
      <w:divBdr>
        <w:top w:val="none" w:sz="0" w:space="0" w:color="auto"/>
        <w:left w:val="none" w:sz="0" w:space="0" w:color="auto"/>
        <w:bottom w:val="none" w:sz="0" w:space="0" w:color="auto"/>
        <w:right w:val="none" w:sz="0" w:space="0" w:color="auto"/>
      </w:divBdr>
    </w:div>
    <w:div w:id="36703564">
      <w:bodyDiv w:val="1"/>
      <w:marLeft w:val="0"/>
      <w:marRight w:val="0"/>
      <w:marTop w:val="0"/>
      <w:marBottom w:val="0"/>
      <w:divBdr>
        <w:top w:val="none" w:sz="0" w:space="0" w:color="auto"/>
        <w:left w:val="none" w:sz="0" w:space="0" w:color="auto"/>
        <w:bottom w:val="none" w:sz="0" w:space="0" w:color="auto"/>
        <w:right w:val="none" w:sz="0" w:space="0" w:color="auto"/>
      </w:divBdr>
    </w:div>
    <w:div w:id="41101959">
      <w:bodyDiv w:val="1"/>
      <w:marLeft w:val="0"/>
      <w:marRight w:val="0"/>
      <w:marTop w:val="0"/>
      <w:marBottom w:val="0"/>
      <w:divBdr>
        <w:top w:val="none" w:sz="0" w:space="0" w:color="auto"/>
        <w:left w:val="none" w:sz="0" w:space="0" w:color="auto"/>
        <w:bottom w:val="none" w:sz="0" w:space="0" w:color="auto"/>
        <w:right w:val="none" w:sz="0" w:space="0" w:color="auto"/>
      </w:divBdr>
    </w:div>
    <w:div w:id="47187041">
      <w:bodyDiv w:val="1"/>
      <w:marLeft w:val="0"/>
      <w:marRight w:val="0"/>
      <w:marTop w:val="0"/>
      <w:marBottom w:val="0"/>
      <w:divBdr>
        <w:top w:val="none" w:sz="0" w:space="0" w:color="auto"/>
        <w:left w:val="none" w:sz="0" w:space="0" w:color="auto"/>
        <w:bottom w:val="none" w:sz="0" w:space="0" w:color="auto"/>
        <w:right w:val="none" w:sz="0" w:space="0" w:color="auto"/>
      </w:divBdr>
    </w:div>
    <w:div w:id="56051864">
      <w:bodyDiv w:val="1"/>
      <w:marLeft w:val="0"/>
      <w:marRight w:val="0"/>
      <w:marTop w:val="0"/>
      <w:marBottom w:val="0"/>
      <w:divBdr>
        <w:top w:val="none" w:sz="0" w:space="0" w:color="auto"/>
        <w:left w:val="none" w:sz="0" w:space="0" w:color="auto"/>
        <w:bottom w:val="none" w:sz="0" w:space="0" w:color="auto"/>
        <w:right w:val="none" w:sz="0" w:space="0" w:color="auto"/>
      </w:divBdr>
    </w:div>
    <w:div w:id="59182684">
      <w:bodyDiv w:val="1"/>
      <w:marLeft w:val="0"/>
      <w:marRight w:val="0"/>
      <w:marTop w:val="0"/>
      <w:marBottom w:val="0"/>
      <w:divBdr>
        <w:top w:val="none" w:sz="0" w:space="0" w:color="auto"/>
        <w:left w:val="none" w:sz="0" w:space="0" w:color="auto"/>
        <w:bottom w:val="none" w:sz="0" w:space="0" w:color="auto"/>
        <w:right w:val="none" w:sz="0" w:space="0" w:color="auto"/>
      </w:divBdr>
    </w:div>
    <w:div w:id="80029569">
      <w:bodyDiv w:val="1"/>
      <w:marLeft w:val="0"/>
      <w:marRight w:val="0"/>
      <w:marTop w:val="0"/>
      <w:marBottom w:val="0"/>
      <w:divBdr>
        <w:top w:val="none" w:sz="0" w:space="0" w:color="auto"/>
        <w:left w:val="none" w:sz="0" w:space="0" w:color="auto"/>
        <w:bottom w:val="none" w:sz="0" w:space="0" w:color="auto"/>
        <w:right w:val="none" w:sz="0" w:space="0" w:color="auto"/>
      </w:divBdr>
      <w:divsChild>
        <w:div w:id="1345474629">
          <w:marLeft w:val="0"/>
          <w:marRight w:val="0"/>
          <w:marTop w:val="0"/>
          <w:marBottom w:val="0"/>
          <w:divBdr>
            <w:top w:val="none" w:sz="0" w:space="0" w:color="auto"/>
            <w:left w:val="none" w:sz="0" w:space="0" w:color="auto"/>
            <w:bottom w:val="none" w:sz="0" w:space="0" w:color="auto"/>
            <w:right w:val="none" w:sz="0" w:space="0" w:color="auto"/>
          </w:divBdr>
          <w:divsChild>
            <w:div w:id="149059891">
              <w:marLeft w:val="0"/>
              <w:marRight w:val="0"/>
              <w:marTop w:val="0"/>
              <w:marBottom w:val="0"/>
              <w:divBdr>
                <w:top w:val="none" w:sz="0" w:space="0" w:color="auto"/>
                <w:left w:val="none" w:sz="0" w:space="0" w:color="auto"/>
                <w:bottom w:val="none" w:sz="0" w:space="0" w:color="auto"/>
                <w:right w:val="none" w:sz="0" w:space="0" w:color="auto"/>
              </w:divBdr>
              <w:divsChild>
                <w:div w:id="1357196942">
                  <w:marLeft w:val="0"/>
                  <w:marRight w:val="0"/>
                  <w:marTop w:val="0"/>
                  <w:marBottom w:val="0"/>
                  <w:divBdr>
                    <w:top w:val="none" w:sz="0" w:space="0" w:color="auto"/>
                    <w:left w:val="none" w:sz="0" w:space="0" w:color="auto"/>
                    <w:bottom w:val="none" w:sz="0" w:space="0" w:color="auto"/>
                    <w:right w:val="none" w:sz="0" w:space="0" w:color="auto"/>
                  </w:divBdr>
                  <w:divsChild>
                    <w:div w:id="7294997">
                      <w:marLeft w:val="0"/>
                      <w:marRight w:val="0"/>
                      <w:marTop w:val="0"/>
                      <w:marBottom w:val="0"/>
                      <w:divBdr>
                        <w:top w:val="none" w:sz="0" w:space="0" w:color="auto"/>
                        <w:left w:val="none" w:sz="0" w:space="0" w:color="auto"/>
                        <w:bottom w:val="none" w:sz="0" w:space="0" w:color="auto"/>
                        <w:right w:val="none" w:sz="0" w:space="0" w:color="auto"/>
                      </w:divBdr>
                      <w:divsChild>
                        <w:div w:id="1762146231">
                          <w:marLeft w:val="0"/>
                          <w:marRight w:val="0"/>
                          <w:marTop w:val="0"/>
                          <w:marBottom w:val="0"/>
                          <w:divBdr>
                            <w:top w:val="none" w:sz="0" w:space="0" w:color="auto"/>
                            <w:left w:val="none" w:sz="0" w:space="0" w:color="auto"/>
                            <w:bottom w:val="none" w:sz="0" w:space="0" w:color="auto"/>
                            <w:right w:val="none" w:sz="0" w:space="0" w:color="auto"/>
                          </w:divBdr>
                          <w:divsChild>
                            <w:div w:id="1544100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6168148">
      <w:bodyDiv w:val="1"/>
      <w:marLeft w:val="0"/>
      <w:marRight w:val="0"/>
      <w:marTop w:val="0"/>
      <w:marBottom w:val="0"/>
      <w:divBdr>
        <w:top w:val="none" w:sz="0" w:space="0" w:color="auto"/>
        <w:left w:val="none" w:sz="0" w:space="0" w:color="auto"/>
        <w:bottom w:val="none" w:sz="0" w:space="0" w:color="auto"/>
        <w:right w:val="none" w:sz="0" w:space="0" w:color="auto"/>
      </w:divBdr>
    </w:div>
    <w:div w:id="144207271">
      <w:bodyDiv w:val="1"/>
      <w:marLeft w:val="0"/>
      <w:marRight w:val="0"/>
      <w:marTop w:val="0"/>
      <w:marBottom w:val="0"/>
      <w:divBdr>
        <w:top w:val="none" w:sz="0" w:space="0" w:color="auto"/>
        <w:left w:val="none" w:sz="0" w:space="0" w:color="auto"/>
        <w:bottom w:val="none" w:sz="0" w:space="0" w:color="auto"/>
        <w:right w:val="none" w:sz="0" w:space="0" w:color="auto"/>
      </w:divBdr>
    </w:div>
    <w:div w:id="145904289">
      <w:bodyDiv w:val="1"/>
      <w:marLeft w:val="0"/>
      <w:marRight w:val="0"/>
      <w:marTop w:val="0"/>
      <w:marBottom w:val="0"/>
      <w:divBdr>
        <w:top w:val="none" w:sz="0" w:space="0" w:color="auto"/>
        <w:left w:val="none" w:sz="0" w:space="0" w:color="auto"/>
        <w:bottom w:val="none" w:sz="0" w:space="0" w:color="auto"/>
        <w:right w:val="none" w:sz="0" w:space="0" w:color="auto"/>
      </w:divBdr>
    </w:div>
    <w:div w:id="149637445">
      <w:bodyDiv w:val="1"/>
      <w:marLeft w:val="0"/>
      <w:marRight w:val="0"/>
      <w:marTop w:val="0"/>
      <w:marBottom w:val="0"/>
      <w:divBdr>
        <w:top w:val="none" w:sz="0" w:space="0" w:color="auto"/>
        <w:left w:val="none" w:sz="0" w:space="0" w:color="auto"/>
        <w:bottom w:val="none" w:sz="0" w:space="0" w:color="auto"/>
        <w:right w:val="none" w:sz="0" w:space="0" w:color="auto"/>
      </w:divBdr>
    </w:div>
    <w:div w:id="159735950">
      <w:bodyDiv w:val="1"/>
      <w:marLeft w:val="0"/>
      <w:marRight w:val="0"/>
      <w:marTop w:val="0"/>
      <w:marBottom w:val="0"/>
      <w:divBdr>
        <w:top w:val="none" w:sz="0" w:space="0" w:color="auto"/>
        <w:left w:val="none" w:sz="0" w:space="0" w:color="auto"/>
        <w:bottom w:val="none" w:sz="0" w:space="0" w:color="auto"/>
        <w:right w:val="none" w:sz="0" w:space="0" w:color="auto"/>
      </w:divBdr>
    </w:div>
    <w:div w:id="170419207">
      <w:bodyDiv w:val="1"/>
      <w:marLeft w:val="0"/>
      <w:marRight w:val="0"/>
      <w:marTop w:val="0"/>
      <w:marBottom w:val="0"/>
      <w:divBdr>
        <w:top w:val="none" w:sz="0" w:space="0" w:color="auto"/>
        <w:left w:val="none" w:sz="0" w:space="0" w:color="auto"/>
        <w:bottom w:val="none" w:sz="0" w:space="0" w:color="auto"/>
        <w:right w:val="none" w:sz="0" w:space="0" w:color="auto"/>
      </w:divBdr>
    </w:div>
    <w:div w:id="171650995">
      <w:bodyDiv w:val="1"/>
      <w:marLeft w:val="0"/>
      <w:marRight w:val="0"/>
      <w:marTop w:val="0"/>
      <w:marBottom w:val="0"/>
      <w:divBdr>
        <w:top w:val="none" w:sz="0" w:space="0" w:color="auto"/>
        <w:left w:val="none" w:sz="0" w:space="0" w:color="auto"/>
        <w:bottom w:val="none" w:sz="0" w:space="0" w:color="auto"/>
        <w:right w:val="none" w:sz="0" w:space="0" w:color="auto"/>
      </w:divBdr>
    </w:div>
    <w:div w:id="179319253">
      <w:bodyDiv w:val="1"/>
      <w:marLeft w:val="0"/>
      <w:marRight w:val="0"/>
      <w:marTop w:val="0"/>
      <w:marBottom w:val="0"/>
      <w:divBdr>
        <w:top w:val="none" w:sz="0" w:space="0" w:color="auto"/>
        <w:left w:val="none" w:sz="0" w:space="0" w:color="auto"/>
        <w:bottom w:val="none" w:sz="0" w:space="0" w:color="auto"/>
        <w:right w:val="none" w:sz="0" w:space="0" w:color="auto"/>
      </w:divBdr>
    </w:div>
    <w:div w:id="180122708">
      <w:bodyDiv w:val="1"/>
      <w:marLeft w:val="0"/>
      <w:marRight w:val="0"/>
      <w:marTop w:val="0"/>
      <w:marBottom w:val="0"/>
      <w:divBdr>
        <w:top w:val="none" w:sz="0" w:space="0" w:color="auto"/>
        <w:left w:val="none" w:sz="0" w:space="0" w:color="auto"/>
        <w:bottom w:val="none" w:sz="0" w:space="0" w:color="auto"/>
        <w:right w:val="none" w:sz="0" w:space="0" w:color="auto"/>
      </w:divBdr>
    </w:div>
    <w:div w:id="203293775">
      <w:bodyDiv w:val="1"/>
      <w:marLeft w:val="0"/>
      <w:marRight w:val="0"/>
      <w:marTop w:val="0"/>
      <w:marBottom w:val="0"/>
      <w:divBdr>
        <w:top w:val="none" w:sz="0" w:space="0" w:color="auto"/>
        <w:left w:val="none" w:sz="0" w:space="0" w:color="auto"/>
        <w:bottom w:val="none" w:sz="0" w:space="0" w:color="auto"/>
        <w:right w:val="none" w:sz="0" w:space="0" w:color="auto"/>
      </w:divBdr>
    </w:div>
    <w:div w:id="214464854">
      <w:bodyDiv w:val="1"/>
      <w:marLeft w:val="0"/>
      <w:marRight w:val="0"/>
      <w:marTop w:val="0"/>
      <w:marBottom w:val="0"/>
      <w:divBdr>
        <w:top w:val="none" w:sz="0" w:space="0" w:color="auto"/>
        <w:left w:val="none" w:sz="0" w:space="0" w:color="auto"/>
        <w:bottom w:val="none" w:sz="0" w:space="0" w:color="auto"/>
        <w:right w:val="none" w:sz="0" w:space="0" w:color="auto"/>
      </w:divBdr>
    </w:div>
    <w:div w:id="228351035">
      <w:bodyDiv w:val="1"/>
      <w:marLeft w:val="0"/>
      <w:marRight w:val="0"/>
      <w:marTop w:val="0"/>
      <w:marBottom w:val="0"/>
      <w:divBdr>
        <w:top w:val="none" w:sz="0" w:space="0" w:color="auto"/>
        <w:left w:val="none" w:sz="0" w:space="0" w:color="auto"/>
        <w:bottom w:val="none" w:sz="0" w:space="0" w:color="auto"/>
        <w:right w:val="none" w:sz="0" w:space="0" w:color="auto"/>
      </w:divBdr>
    </w:div>
    <w:div w:id="238487741">
      <w:bodyDiv w:val="1"/>
      <w:marLeft w:val="0"/>
      <w:marRight w:val="0"/>
      <w:marTop w:val="0"/>
      <w:marBottom w:val="0"/>
      <w:divBdr>
        <w:top w:val="none" w:sz="0" w:space="0" w:color="auto"/>
        <w:left w:val="none" w:sz="0" w:space="0" w:color="auto"/>
        <w:bottom w:val="none" w:sz="0" w:space="0" w:color="auto"/>
        <w:right w:val="none" w:sz="0" w:space="0" w:color="auto"/>
      </w:divBdr>
    </w:div>
    <w:div w:id="261767957">
      <w:bodyDiv w:val="1"/>
      <w:marLeft w:val="0"/>
      <w:marRight w:val="0"/>
      <w:marTop w:val="0"/>
      <w:marBottom w:val="0"/>
      <w:divBdr>
        <w:top w:val="none" w:sz="0" w:space="0" w:color="auto"/>
        <w:left w:val="none" w:sz="0" w:space="0" w:color="auto"/>
        <w:bottom w:val="none" w:sz="0" w:space="0" w:color="auto"/>
        <w:right w:val="none" w:sz="0" w:space="0" w:color="auto"/>
      </w:divBdr>
    </w:div>
    <w:div w:id="329067614">
      <w:bodyDiv w:val="1"/>
      <w:marLeft w:val="0"/>
      <w:marRight w:val="0"/>
      <w:marTop w:val="0"/>
      <w:marBottom w:val="0"/>
      <w:divBdr>
        <w:top w:val="none" w:sz="0" w:space="0" w:color="auto"/>
        <w:left w:val="none" w:sz="0" w:space="0" w:color="auto"/>
        <w:bottom w:val="none" w:sz="0" w:space="0" w:color="auto"/>
        <w:right w:val="none" w:sz="0" w:space="0" w:color="auto"/>
      </w:divBdr>
    </w:div>
    <w:div w:id="335691193">
      <w:bodyDiv w:val="1"/>
      <w:marLeft w:val="0"/>
      <w:marRight w:val="0"/>
      <w:marTop w:val="0"/>
      <w:marBottom w:val="0"/>
      <w:divBdr>
        <w:top w:val="none" w:sz="0" w:space="0" w:color="auto"/>
        <w:left w:val="none" w:sz="0" w:space="0" w:color="auto"/>
        <w:bottom w:val="none" w:sz="0" w:space="0" w:color="auto"/>
        <w:right w:val="none" w:sz="0" w:space="0" w:color="auto"/>
      </w:divBdr>
    </w:div>
    <w:div w:id="354696436">
      <w:bodyDiv w:val="1"/>
      <w:marLeft w:val="0"/>
      <w:marRight w:val="0"/>
      <w:marTop w:val="0"/>
      <w:marBottom w:val="0"/>
      <w:divBdr>
        <w:top w:val="none" w:sz="0" w:space="0" w:color="auto"/>
        <w:left w:val="none" w:sz="0" w:space="0" w:color="auto"/>
        <w:bottom w:val="none" w:sz="0" w:space="0" w:color="auto"/>
        <w:right w:val="none" w:sz="0" w:space="0" w:color="auto"/>
      </w:divBdr>
    </w:div>
    <w:div w:id="372273293">
      <w:bodyDiv w:val="1"/>
      <w:marLeft w:val="0"/>
      <w:marRight w:val="0"/>
      <w:marTop w:val="0"/>
      <w:marBottom w:val="0"/>
      <w:divBdr>
        <w:top w:val="none" w:sz="0" w:space="0" w:color="auto"/>
        <w:left w:val="none" w:sz="0" w:space="0" w:color="auto"/>
        <w:bottom w:val="none" w:sz="0" w:space="0" w:color="auto"/>
        <w:right w:val="none" w:sz="0" w:space="0" w:color="auto"/>
      </w:divBdr>
    </w:div>
    <w:div w:id="375010781">
      <w:bodyDiv w:val="1"/>
      <w:marLeft w:val="0"/>
      <w:marRight w:val="0"/>
      <w:marTop w:val="0"/>
      <w:marBottom w:val="0"/>
      <w:divBdr>
        <w:top w:val="none" w:sz="0" w:space="0" w:color="auto"/>
        <w:left w:val="none" w:sz="0" w:space="0" w:color="auto"/>
        <w:bottom w:val="none" w:sz="0" w:space="0" w:color="auto"/>
        <w:right w:val="none" w:sz="0" w:space="0" w:color="auto"/>
      </w:divBdr>
    </w:div>
    <w:div w:id="407073719">
      <w:bodyDiv w:val="1"/>
      <w:marLeft w:val="0"/>
      <w:marRight w:val="0"/>
      <w:marTop w:val="0"/>
      <w:marBottom w:val="0"/>
      <w:divBdr>
        <w:top w:val="none" w:sz="0" w:space="0" w:color="auto"/>
        <w:left w:val="none" w:sz="0" w:space="0" w:color="auto"/>
        <w:bottom w:val="none" w:sz="0" w:space="0" w:color="auto"/>
        <w:right w:val="none" w:sz="0" w:space="0" w:color="auto"/>
      </w:divBdr>
    </w:div>
    <w:div w:id="409353832">
      <w:bodyDiv w:val="1"/>
      <w:marLeft w:val="0"/>
      <w:marRight w:val="0"/>
      <w:marTop w:val="0"/>
      <w:marBottom w:val="0"/>
      <w:divBdr>
        <w:top w:val="none" w:sz="0" w:space="0" w:color="auto"/>
        <w:left w:val="none" w:sz="0" w:space="0" w:color="auto"/>
        <w:bottom w:val="none" w:sz="0" w:space="0" w:color="auto"/>
        <w:right w:val="none" w:sz="0" w:space="0" w:color="auto"/>
      </w:divBdr>
    </w:div>
    <w:div w:id="416096946">
      <w:bodyDiv w:val="1"/>
      <w:marLeft w:val="0"/>
      <w:marRight w:val="0"/>
      <w:marTop w:val="0"/>
      <w:marBottom w:val="0"/>
      <w:divBdr>
        <w:top w:val="none" w:sz="0" w:space="0" w:color="auto"/>
        <w:left w:val="none" w:sz="0" w:space="0" w:color="auto"/>
        <w:bottom w:val="none" w:sz="0" w:space="0" w:color="auto"/>
        <w:right w:val="none" w:sz="0" w:space="0" w:color="auto"/>
      </w:divBdr>
    </w:div>
    <w:div w:id="416441831">
      <w:bodyDiv w:val="1"/>
      <w:marLeft w:val="0"/>
      <w:marRight w:val="0"/>
      <w:marTop w:val="0"/>
      <w:marBottom w:val="0"/>
      <w:divBdr>
        <w:top w:val="none" w:sz="0" w:space="0" w:color="auto"/>
        <w:left w:val="none" w:sz="0" w:space="0" w:color="auto"/>
        <w:bottom w:val="none" w:sz="0" w:space="0" w:color="auto"/>
        <w:right w:val="none" w:sz="0" w:space="0" w:color="auto"/>
      </w:divBdr>
    </w:div>
    <w:div w:id="434403105">
      <w:bodyDiv w:val="1"/>
      <w:marLeft w:val="0"/>
      <w:marRight w:val="0"/>
      <w:marTop w:val="0"/>
      <w:marBottom w:val="0"/>
      <w:divBdr>
        <w:top w:val="none" w:sz="0" w:space="0" w:color="auto"/>
        <w:left w:val="none" w:sz="0" w:space="0" w:color="auto"/>
        <w:bottom w:val="none" w:sz="0" w:space="0" w:color="auto"/>
        <w:right w:val="none" w:sz="0" w:space="0" w:color="auto"/>
      </w:divBdr>
    </w:div>
    <w:div w:id="441925534">
      <w:bodyDiv w:val="1"/>
      <w:marLeft w:val="0"/>
      <w:marRight w:val="0"/>
      <w:marTop w:val="0"/>
      <w:marBottom w:val="0"/>
      <w:divBdr>
        <w:top w:val="none" w:sz="0" w:space="0" w:color="auto"/>
        <w:left w:val="none" w:sz="0" w:space="0" w:color="auto"/>
        <w:bottom w:val="none" w:sz="0" w:space="0" w:color="auto"/>
        <w:right w:val="none" w:sz="0" w:space="0" w:color="auto"/>
      </w:divBdr>
    </w:div>
    <w:div w:id="443038974">
      <w:bodyDiv w:val="1"/>
      <w:marLeft w:val="0"/>
      <w:marRight w:val="0"/>
      <w:marTop w:val="0"/>
      <w:marBottom w:val="0"/>
      <w:divBdr>
        <w:top w:val="none" w:sz="0" w:space="0" w:color="auto"/>
        <w:left w:val="none" w:sz="0" w:space="0" w:color="auto"/>
        <w:bottom w:val="none" w:sz="0" w:space="0" w:color="auto"/>
        <w:right w:val="none" w:sz="0" w:space="0" w:color="auto"/>
      </w:divBdr>
    </w:div>
    <w:div w:id="458233154">
      <w:bodyDiv w:val="1"/>
      <w:marLeft w:val="0"/>
      <w:marRight w:val="0"/>
      <w:marTop w:val="0"/>
      <w:marBottom w:val="0"/>
      <w:divBdr>
        <w:top w:val="none" w:sz="0" w:space="0" w:color="auto"/>
        <w:left w:val="none" w:sz="0" w:space="0" w:color="auto"/>
        <w:bottom w:val="none" w:sz="0" w:space="0" w:color="auto"/>
        <w:right w:val="none" w:sz="0" w:space="0" w:color="auto"/>
      </w:divBdr>
      <w:divsChild>
        <w:div w:id="1930002365">
          <w:marLeft w:val="0"/>
          <w:marRight w:val="0"/>
          <w:marTop w:val="0"/>
          <w:marBottom w:val="0"/>
          <w:divBdr>
            <w:top w:val="none" w:sz="0" w:space="0" w:color="auto"/>
            <w:left w:val="none" w:sz="0" w:space="0" w:color="auto"/>
            <w:bottom w:val="none" w:sz="0" w:space="0" w:color="auto"/>
            <w:right w:val="none" w:sz="0" w:space="0" w:color="auto"/>
          </w:divBdr>
          <w:divsChild>
            <w:div w:id="1177573091">
              <w:marLeft w:val="0"/>
              <w:marRight w:val="0"/>
              <w:marTop w:val="0"/>
              <w:marBottom w:val="0"/>
              <w:divBdr>
                <w:top w:val="none" w:sz="0" w:space="0" w:color="auto"/>
                <w:left w:val="none" w:sz="0" w:space="0" w:color="auto"/>
                <w:bottom w:val="none" w:sz="0" w:space="0" w:color="auto"/>
                <w:right w:val="none" w:sz="0" w:space="0" w:color="auto"/>
              </w:divBdr>
              <w:divsChild>
                <w:div w:id="1454910302">
                  <w:marLeft w:val="0"/>
                  <w:marRight w:val="0"/>
                  <w:marTop w:val="0"/>
                  <w:marBottom w:val="0"/>
                  <w:divBdr>
                    <w:top w:val="none" w:sz="0" w:space="0" w:color="auto"/>
                    <w:left w:val="none" w:sz="0" w:space="0" w:color="auto"/>
                    <w:bottom w:val="none" w:sz="0" w:space="0" w:color="auto"/>
                    <w:right w:val="none" w:sz="0" w:space="0" w:color="auto"/>
                  </w:divBdr>
                  <w:divsChild>
                    <w:div w:id="98763625">
                      <w:marLeft w:val="0"/>
                      <w:marRight w:val="0"/>
                      <w:marTop w:val="0"/>
                      <w:marBottom w:val="0"/>
                      <w:divBdr>
                        <w:top w:val="none" w:sz="0" w:space="0" w:color="auto"/>
                        <w:left w:val="none" w:sz="0" w:space="0" w:color="auto"/>
                        <w:bottom w:val="none" w:sz="0" w:space="0" w:color="auto"/>
                        <w:right w:val="none" w:sz="0" w:space="0" w:color="auto"/>
                      </w:divBdr>
                      <w:divsChild>
                        <w:div w:id="1057631001">
                          <w:marLeft w:val="0"/>
                          <w:marRight w:val="0"/>
                          <w:marTop w:val="0"/>
                          <w:marBottom w:val="0"/>
                          <w:divBdr>
                            <w:top w:val="none" w:sz="0" w:space="0" w:color="auto"/>
                            <w:left w:val="none" w:sz="0" w:space="0" w:color="auto"/>
                            <w:bottom w:val="none" w:sz="0" w:space="0" w:color="auto"/>
                            <w:right w:val="none" w:sz="0" w:space="0" w:color="auto"/>
                          </w:divBdr>
                          <w:divsChild>
                            <w:div w:id="1246913878">
                              <w:marLeft w:val="0"/>
                              <w:marRight w:val="0"/>
                              <w:marTop w:val="0"/>
                              <w:marBottom w:val="0"/>
                              <w:divBdr>
                                <w:top w:val="none" w:sz="0" w:space="0" w:color="auto"/>
                                <w:left w:val="none" w:sz="0" w:space="0" w:color="auto"/>
                                <w:bottom w:val="none" w:sz="0" w:space="0" w:color="auto"/>
                                <w:right w:val="none" w:sz="0" w:space="0" w:color="auto"/>
                              </w:divBdr>
                              <w:divsChild>
                                <w:div w:id="2119718827">
                                  <w:marLeft w:val="0"/>
                                  <w:marRight w:val="0"/>
                                  <w:marTop w:val="0"/>
                                  <w:marBottom w:val="0"/>
                                  <w:divBdr>
                                    <w:top w:val="none" w:sz="0" w:space="0" w:color="auto"/>
                                    <w:left w:val="none" w:sz="0" w:space="0" w:color="auto"/>
                                    <w:bottom w:val="none" w:sz="0" w:space="0" w:color="auto"/>
                                    <w:right w:val="none" w:sz="0" w:space="0" w:color="auto"/>
                                  </w:divBdr>
                                  <w:divsChild>
                                    <w:div w:id="1296982890">
                                      <w:marLeft w:val="0"/>
                                      <w:marRight w:val="0"/>
                                      <w:marTop w:val="0"/>
                                      <w:marBottom w:val="0"/>
                                      <w:divBdr>
                                        <w:top w:val="none" w:sz="0" w:space="0" w:color="auto"/>
                                        <w:left w:val="none" w:sz="0" w:space="0" w:color="auto"/>
                                        <w:bottom w:val="none" w:sz="0" w:space="0" w:color="auto"/>
                                        <w:right w:val="none" w:sz="0" w:space="0" w:color="auto"/>
                                      </w:divBdr>
                                      <w:divsChild>
                                        <w:div w:id="850296783">
                                          <w:marLeft w:val="0"/>
                                          <w:marRight w:val="0"/>
                                          <w:marTop w:val="0"/>
                                          <w:marBottom w:val="0"/>
                                          <w:divBdr>
                                            <w:top w:val="none" w:sz="0" w:space="0" w:color="auto"/>
                                            <w:left w:val="none" w:sz="0" w:space="0" w:color="auto"/>
                                            <w:bottom w:val="none" w:sz="0" w:space="0" w:color="auto"/>
                                            <w:right w:val="none" w:sz="0" w:space="0" w:color="auto"/>
                                          </w:divBdr>
                                          <w:divsChild>
                                            <w:div w:id="1454785185">
                                              <w:marLeft w:val="0"/>
                                              <w:marRight w:val="0"/>
                                              <w:marTop w:val="0"/>
                                              <w:marBottom w:val="0"/>
                                              <w:divBdr>
                                                <w:top w:val="none" w:sz="0" w:space="0" w:color="auto"/>
                                                <w:left w:val="none" w:sz="0" w:space="0" w:color="auto"/>
                                                <w:bottom w:val="none" w:sz="0" w:space="0" w:color="auto"/>
                                                <w:right w:val="none" w:sz="0" w:space="0" w:color="auto"/>
                                              </w:divBdr>
                                              <w:divsChild>
                                                <w:div w:id="329451729">
                                                  <w:marLeft w:val="0"/>
                                                  <w:marRight w:val="0"/>
                                                  <w:marTop w:val="0"/>
                                                  <w:marBottom w:val="0"/>
                                                  <w:divBdr>
                                                    <w:top w:val="none" w:sz="0" w:space="0" w:color="auto"/>
                                                    <w:left w:val="none" w:sz="0" w:space="0" w:color="auto"/>
                                                    <w:bottom w:val="none" w:sz="0" w:space="0" w:color="auto"/>
                                                    <w:right w:val="none" w:sz="0" w:space="0" w:color="auto"/>
                                                  </w:divBdr>
                                                  <w:divsChild>
                                                    <w:div w:id="1198548623">
                                                      <w:marLeft w:val="0"/>
                                                      <w:marRight w:val="0"/>
                                                      <w:marTop w:val="0"/>
                                                      <w:marBottom w:val="0"/>
                                                      <w:divBdr>
                                                        <w:top w:val="none" w:sz="0" w:space="0" w:color="auto"/>
                                                        <w:left w:val="none" w:sz="0" w:space="0" w:color="auto"/>
                                                        <w:bottom w:val="none" w:sz="0" w:space="0" w:color="auto"/>
                                                        <w:right w:val="none" w:sz="0" w:space="0" w:color="auto"/>
                                                      </w:divBdr>
                                                      <w:divsChild>
                                                        <w:div w:id="549070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461267972">
      <w:bodyDiv w:val="1"/>
      <w:marLeft w:val="0"/>
      <w:marRight w:val="0"/>
      <w:marTop w:val="0"/>
      <w:marBottom w:val="0"/>
      <w:divBdr>
        <w:top w:val="none" w:sz="0" w:space="0" w:color="auto"/>
        <w:left w:val="none" w:sz="0" w:space="0" w:color="auto"/>
        <w:bottom w:val="none" w:sz="0" w:space="0" w:color="auto"/>
        <w:right w:val="none" w:sz="0" w:space="0" w:color="auto"/>
      </w:divBdr>
    </w:div>
    <w:div w:id="469371425">
      <w:bodyDiv w:val="1"/>
      <w:marLeft w:val="0"/>
      <w:marRight w:val="0"/>
      <w:marTop w:val="0"/>
      <w:marBottom w:val="0"/>
      <w:divBdr>
        <w:top w:val="none" w:sz="0" w:space="0" w:color="auto"/>
        <w:left w:val="none" w:sz="0" w:space="0" w:color="auto"/>
        <w:bottom w:val="none" w:sz="0" w:space="0" w:color="auto"/>
        <w:right w:val="none" w:sz="0" w:space="0" w:color="auto"/>
      </w:divBdr>
    </w:div>
    <w:div w:id="491533724">
      <w:bodyDiv w:val="1"/>
      <w:marLeft w:val="0"/>
      <w:marRight w:val="0"/>
      <w:marTop w:val="0"/>
      <w:marBottom w:val="0"/>
      <w:divBdr>
        <w:top w:val="none" w:sz="0" w:space="0" w:color="auto"/>
        <w:left w:val="none" w:sz="0" w:space="0" w:color="auto"/>
        <w:bottom w:val="none" w:sz="0" w:space="0" w:color="auto"/>
        <w:right w:val="none" w:sz="0" w:space="0" w:color="auto"/>
      </w:divBdr>
    </w:div>
    <w:div w:id="495078113">
      <w:bodyDiv w:val="1"/>
      <w:marLeft w:val="0"/>
      <w:marRight w:val="0"/>
      <w:marTop w:val="0"/>
      <w:marBottom w:val="0"/>
      <w:divBdr>
        <w:top w:val="none" w:sz="0" w:space="0" w:color="auto"/>
        <w:left w:val="none" w:sz="0" w:space="0" w:color="auto"/>
        <w:bottom w:val="none" w:sz="0" w:space="0" w:color="auto"/>
        <w:right w:val="none" w:sz="0" w:space="0" w:color="auto"/>
      </w:divBdr>
    </w:div>
    <w:div w:id="512454247">
      <w:bodyDiv w:val="1"/>
      <w:marLeft w:val="0"/>
      <w:marRight w:val="0"/>
      <w:marTop w:val="0"/>
      <w:marBottom w:val="0"/>
      <w:divBdr>
        <w:top w:val="none" w:sz="0" w:space="0" w:color="auto"/>
        <w:left w:val="none" w:sz="0" w:space="0" w:color="auto"/>
        <w:bottom w:val="none" w:sz="0" w:space="0" w:color="auto"/>
        <w:right w:val="none" w:sz="0" w:space="0" w:color="auto"/>
      </w:divBdr>
    </w:div>
    <w:div w:id="526527860">
      <w:bodyDiv w:val="1"/>
      <w:marLeft w:val="0"/>
      <w:marRight w:val="0"/>
      <w:marTop w:val="0"/>
      <w:marBottom w:val="0"/>
      <w:divBdr>
        <w:top w:val="none" w:sz="0" w:space="0" w:color="auto"/>
        <w:left w:val="none" w:sz="0" w:space="0" w:color="auto"/>
        <w:bottom w:val="none" w:sz="0" w:space="0" w:color="auto"/>
        <w:right w:val="none" w:sz="0" w:space="0" w:color="auto"/>
      </w:divBdr>
    </w:div>
    <w:div w:id="538667233">
      <w:bodyDiv w:val="1"/>
      <w:marLeft w:val="0"/>
      <w:marRight w:val="0"/>
      <w:marTop w:val="0"/>
      <w:marBottom w:val="0"/>
      <w:divBdr>
        <w:top w:val="none" w:sz="0" w:space="0" w:color="auto"/>
        <w:left w:val="none" w:sz="0" w:space="0" w:color="auto"/>
        <w:bottom w:val="none" w:sz="0" w:space="0" w:color="auto"/>
        <w:right w:val="none" w:sz="0" w:space="0" w:color="auto"/>
      </w:divBdr>
    </w:div>
    <w:div w:id="547643359">
      <w:bodyDiv w:val="1"/>
      <w:marLeft w:val="0"/>
      <w:marRight w:val="0"/>
      <w:marTop w:val="0"/>
      <w:marBottom w:val="0"/>
      <w:divBdr>
        <w:top w:val="none" w:sz="0" w:space="0" w:color="auto"/>
        <w:left w:val="none" w:sz="0" w:space="0" w:color="auto"/>
        <w:bottom w:val="none" w:sz="0" w:space="0" w:color="auto"/>
        <w:right w:val="none" w:sz="0" w:space="0" w:color="auto"/>
      </w:divBdr>
    </w:div>
    <w:div w:id="566451378">
      <w:bodyDiv w:val="1"/>
      <w:marLeft w:val="0"/>
      <w:marRight w:val="0"/>
      <w:marTop w:val="0"/>
      <w:marBottom w:val="0"/>
      <w:divBdr>
        <w:top w:val="none" w:sz="0" w:space="0" w:color="auto"/>
        <w:left w:val="none" w:sz="0" w:space="0" w:color="auto"/>
        <w:bottom w:val="none" w:sz="0" w:space="0" w:color="auto"/>
        <w:right w:val="none" w:sz="0" w:space="0" w:color="auto"/>
      </w:divBdr>
    </w:div>
    <w:div w:id="576593984">
      <w:bodyDiv w:val="1"/>
      <w:marLeft w:val="0"/>
      <w:marRight w:val="0"/>
      <w:marTop w:val="0"/>
      <w:marBottom w:val="0"/>
      <w:divBdr>
        <w:top w:val="none" w:sz="0" w:space="0" w:color="auto"/>
        <w:left w:val="none" w:sz="0" w:space="0" w:color="auto"/>
        <w:bottom w:val="none" w:sz="0" w:space="0" w:color="auto"/>
        <w:right w:val="none" w:sz="0" w:space="0" w:color="auto"/>
      </w:divBdr>
    </w:div>
    <w:div w:id="577250025">
      <w:bodyDiv w:val="1"/>
      <w:marLeft w:val="0"/>
      <w:marRight w:val="0"/>
      <w:marTop w:val="0"/>
      <w:marBottom w:val="0"/>
      <w:divBdr>
        <w:top w:val="none" w:sz="0" w:space="0" w:color="auto"/>
        <w:left w:val="none" w:sz="0" w:space="0" w:color="auto"/>
        <w:bottom w:val="none" w:sz="0" w:space="0" w:color="auto"/>
        <w:right w:val="none" w:sz="0" w:space="0" w:color="auto"/>
      </w:divBdr>
    </w:div>
    <w:div w:id="587931246">
      <w:bodyDiv w:val="1"/>
      <w:marLeft w:val="0"/>
      <w:marRight w:val="0"/>
      <w:marTop w:val="0"/>
      <w:marBottom w:val="0"/>
      <w:divBdr>
        <w:top w:val="none" w:sz="0" w:space="0" w:color="auto"/>
        <w:left w:val="none" w:sz="0" w:space="0" w:color="auto"/>
        <w:bottom w:val="none" w:sz="0" w:space="0" w:color="auto"/>
        <w:right w:val="none" w:sz="0" w:space="0" w:color="auto"/>
      </w:divBdr>
    </w:div>
    <w:div w:id="617375435">
      <w:bodyDiv w:val="1"/>
      <w:marLeft w:val="0"/>
      <w:marRight w:val="0"/>
      <w:marTop w:val="0"/>
      <w:marBottom w:val="0"/>
      <w:divBdr>
        <w:top w:val="none" w:sz="0" w:space="0" w:color="auto"/>
        <w:left w:val="none" w:sz="0" w:space="0" w:color="auto"/>
        <w:bottom w:val="none" w:sz="0" w:space="0" w:color="auto"/>
        <w:right w:val="none" w:sz="0" w:space="0" w:color="auto"/>
      </w:divBdr>
    </w:div>
    <w:div w:id="639263076">
      <w:bodyDiv w:val="1"/>
      <w:marLeft w:val="0"/>
      <w:marRight w:val="0"/>
      <w:marTop w:val="0"/>
      <w:marBottom w:val="0"/>
      <w:divBdr>
        <w:top w:val="none" w:sz="0" w:space="0" w:color="auto"/>
        <w:left w:val="none" w:sz="0" w:space="0" w:color="auto"/>
        <w:bottom w:val="none" w:sz="0" w:space="0" w:color="auto"/>
        <w:right w:val="none" w:sz="0" w:space="0" w:color="auto"/>
      </w:divBdr>
    </w:div>
    <w:div w:id="669678198">
      <w:bodyDiv w:val="1"/>
      <w:marLeft w:val="0"/>
      <w:marRight w:val="0"/>
      <w:marTop w:val="0"/>
      <w:marBottom w:val="0"/>
      <w:divBdr>
        <w:top w:val="none" w:sz="0" w:space="0" w:color="auto"/>
        <w:left w:val="none" w:sz="0" w:space="0" w:color="auto"/>
        <w:bottom w:val="none" w:sz="0" w:space="0" w:color="auto"/>
        <w:right w:val="none" w:sz="0" w:space="0" w:color="auto"/>
      </w:divBdr>
    </w:div>
    <w:div w:id="700977771">
      <w:bodyDiv w:val="1"/>
      <w:marLeft w:val="0"/>
      <w:marRight w:val="0"/>
      <w:marTop w:val="0"/>
      <w:marBottom w:val="0"/>
      <w:divBdr>
        <w:top w:val="none" w:sz="0" w:space="0" w:color="auto"/>
        <w:left w:val="none" w:sz="0" w:space="0" w:color="auto"/>
        <w:bottom w:val="none" w:sz="0" w:space="0" w:color="auto"/>
        <w:right w:val="none" w:sz="0" w:space="0" w:color="auto"/>
      </w:divBdr>
    </w:div>
    <w:div w:id="707726355">
      <w:bodyDiv w:val="1"/>
      <w:marLeft w:val="0"/>
      <w:marRight w:val="0"/>
      <w:marTop w:val="0"/>
      <w:marBottom w:val="0"/>
      <w:divBdr>
        <w:top w:val="none" w:sz="0" w:space="0" w:color="auto"/>
        <w:left w:val="none" w:sz="0" w:space="0" w:color="auto"/>
        <w:bottom w:val="none" w:sz="0" w:space="0" w:color="auto"/>
        <w:right w:val="none" w:sz="0" w:space="0" w:color="auto"/>
      </w:divBdr>
    </w:div>
    <w:div w:id="740786091">
      <w:bodyDiv w:val="1"/>
      <w:marLeft w:val="0"/>
      <w:marRight w:val="0"/>
      <w:marTop w:val="0"/>
      <w:marBottom w:val="0"/>
      <w:divBdr>
        <w:top w:val="none" w:sz="0" w:space="0" w:color="auto"/>
        <w:left w:val="none" w:sz="0" w:space="0" w:color="auto"/>
        <w:bottom w:val="none" w:sz="0" w:space="0" w:color="auto"/>
        <w:right w:val="none" w:sz="0" w:space="0" w:color="auto"/>
      </w:divBdr>
    </w:div>
    <w:div w:id="747767515">
      <w:bodyDiv w:val="1"/>
      <w:marLeft w:val="0"/>
      <w:marRight w:val="0"/>
      <w:marTop w:val="0"/>
      <w:marBottom w:val="0"/>
      <w:divBdr>
        <w:top w:val="none" w:sz="0" w:space="0" w:color="auto"/>
        <w:left w:val="none" w:sz="0" w:space="0" w:color="auto"/>
        <w:bottom w:val="none" w:sz="0" w:space="0" w:color="auto"/>
        <w:right w:val="none" w:sz="0" w:space="0" w:color="auto"/>
      </w:divBdr>
      <w:divsChild>
        <w:div w:id="1660959089">
          <w:marLeft w:val="0"/>
          <w:marRight w:val="0"/>
          <w:marTop w:val="0"/>
          <w:marBottom w:val="0"/>
          <w:divBdr>
            <w:top w:val="none" w:sz="0" w:space="0" w:color="auto"/>
            <w:left w:val="none" w:sz="0" w:space="0" w:color="auto"/>
            <w:bottom w:val="none" w:sz="0" w:space="0" w:color="auto"/>
            <w:right w:val="none" w:sz="0" w:space="0" w:color="auto"/>
          </w:divBdr>
          <w:divsChild>
            <w:div w:id="1574704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270421">
      <w:bodyDiv w:val="1"/>
      <w:marLeft w:val="0"/>
      <w:marRight w:val="0"/>
      <w:marTop w:val="0"/>
      <w:marBottom w:val="0"/>
      <w:divBdr>
        <w:top w:val="none" w:sz="0" w:space="0" w:color="auto"/>
        <w:left w:val="none" w:sz="0" w:space="0" w:color="auto"/>
        <w:bottom w:val="none" w:sz="0" w:space="0" w:color="auto"/>
        <w:right w:val="none" w:sz="0" w:space="0" w:color="auto"/>
      </w:divBdr>
    </w:div>
    <w:div w:id="774132894">
      <w:bodyDiv w:val="1"/>
      <w:marLeft w:val="0"/>
      <w:marRight w:val="0"/>
      <w:marTop w:val="0"/>
      <w:marBottom w:val="0"/>
      <w:divBdr>
        <w:top w:val="none" w:sz="0" w:space="0" w:color="auto"/>
        <w:left w:val="none" w:sz="0" w:space="0" w:color="auto"/>
        <w:bottom w:val="none" w:sz="0" w:space="0" w:color="auto"/>
        <w:right w:val="none" w:sz="0" w:space="0" w:color="auto"/>
      </w:divBdr>
    </w:div>
    <w:div w:id="799567511">
      <w:bodyDiv w:val="1"/>
      <w:marLeft w:val="0"/>
      <w:marRight w:val="0"/>
      <w:marTop w:val="0"/>
      <w:marBottom w:val="0"/>
      <w:divBdr>
        <w:top w:val="none" w:sz="0" w:space="0" w:color="auto"/>
        <w:left w:val="none" w:sz="0" w:space="0" w:color="auto"/>
        <w:bottom w:val="none" w:sz="0" w:space="0" w:color="auto"/>
        <w:right w:val="none" w:sz="0" w:space="0" w:color="auto"/>
      </w:divBdr>
    </w:div>
    <w:div w:id="806242298">
      <w:bodyDiv w:val="1"/>
      <w:marLeft w:val="0"/>
      <w:marRight w:val="0"/>
      <w:marTop w:val="0"/>
      <w:marBottom w:val="0"/>
      <w:divBdr>
        <w:top w:val="none" w:sz="0" w:space="0" w:color="auto"/>
        <w:left w:val="none" w:sz="0" w:space="0" w:color="auto"/>
        <w:bottom w:val="none" w:sz="0" w:space="0" w:color="auto"/>
        <w:right w:val="none" w:sz="0" w:space="0" w:color="auto"/>
      </w:divBdr>
    </w:div>
    <w:div w:id="816342977">
      <w:bodyDiv w:val="1"/>
      <w:marLeft w:val="0"/>
      <w:marRight w:val="0"/>
      <w:marTop w:val="0"/>
      <w:marBottom w:val="0"/>
      <w:divBdr>
        <w:top w:val="none" w:sz="0" w:space="0" w:color="auto"/>
        <w:left w:val="none" w:sz="0" w:space="0" w:color="auto"/>
        <w:bottom w:val="none" w:sz="0" w:space="0" w:color="auto"/>
        <w:right w:val="none" w:sz="0" w:space="0" w:color="auto"/>
      </w:divBdr>
    </w:div>
    <w:div w:id="841044754">
      <w:bodyDiv w:val="1"/>
      <w:marLeft w:val="0"/>
      <w:marRight w:val="0"/>
      <w:marTop w:val="0"/>
      <w:marBottom w:val="0"/>
      <w:divBdr>
        <w:top w:val="none" w:sz="0" w:space="0" w:color="auto"/>
        <w:left w:val="none" w:sz="0" w:space="0" w:color="auto"/>
        <w:bottom w:val="none" w:sz="0" w:space="0" w:color="auto"/>
        <w:right w:val="none" w:sz="0" w:space="0" w:color="auto"/>
      </w:divBdr>
    </w:div>
    <w:div w:id="868835964">
      <w:bodyDiv w:val="1"/>
      <w:marLeft w:val="0"/>
      <w:marRight w:val="0"/>
      <w:marTop w:val="0"/>
      <w:marBottom w:val="0"/>
      <w:divBdr>
        <w:top w:val="none" w:sz="0" w:space="0" w:color="auto"/>
        <w:left w:val="none" w:sz="0" w:space="0" w:color="auto"/>
        <w:bottom w:val="none" w:sz="0" w:space="0" w:color="auto"/>
        <w:right w:val="none" w:sz="0" w:space="0" w:color="auto"/>
      </w:divBdr>
    </w:div>
    <w:div w:id="872840148">
      <w:bodyDiv w:val="1"/>
      <w:marLeft w:val="0"/>
      <w:marRight w:val="0"/>
      <w:marTop w:val="0"/>
      <w:marBottom w:val="0"/>
      <w:divBdr>
        <w:top w:val="none" w:sz="0" w:space="0" w:color="auto"/>
        <w:left w:val="none" w:sz="0" w:space="0" w:color="auto"/>
        <w:bottom w:val="none" w:sz="0" w:space="0" w:color="auto"/>
        <w:right w:val="none" w:sz="0" w:space="0" w:color="auto"/>
      </w:divBdr>
    </w:div>
    <w:div w:id="891117586">
      <w:bodyDiv w:val="1"/>
      <w:marLeft w:val="0"/>
      <w:marRight w:val="0"/>
      <w:marTop w:val="0"/>
      <w:marBottom w:val="0"/>
      <w:divBdr>
        <w:top w:val="none" w:sz="0" w:space="0" w:color="auto"/>
        <w:left w:val="none" w:sz="0" w:space="0" w:color="auto"/>
        <w:bottom w:val="none" w:sz="0" w:space="0" w:color="auto"/>
        <w:right w:val="none" w:sz="0" w:space="0" w:color="auto"/>
      </w:divBdr>
      <w:divsChild>
        <w:div w:id="62338513">
          <w:marLeft w:val="0"/>
          <w:marRight w:val="0"/>
          <w:marTop w:val="0"/>
          <w:marBottom w:val="0"/>
          <w:divBdr>
            <w:top w:val="none" w:sz="0" w:space="0" w:color="auto"/>
            <w:left w:val="none" w:sz="0" w:space="0" w:color="auto"/>
            <w:bottom w:val="none" w:sz="0" w:space="0" w:color="auto"/>
            <w:right w:val="none" w:sz="0" w:space="0" w:color="auto"/>
          </w:divBdr>
          <w:divsChild>
            <w:div w:id="835918907">
              <w:marLeft w:val="0"/>
              <w:marRight w:val="0"/>
              <w:marTop w:val="0"/>
              <w:marBottom w:val="0"/>
              <w:divBdr>
                <w:top w:val="none" w:sz="0" w:space="0" w:color="auto"/>
                <w:left w:val="none" w:sz="0" w:space="0" w:color="auto"/>
                <w:bottom w:val="none" w:sz="0" w:space="0" w:color="auto"/>
                <w:right w:val="none" w:sz="0" w:space="0" w:color="auto"/>
              </w:divBdr>
              <w:divsChild>
                <w:div w:id="1199320202">
                  <w:marLeft w:val="0"/>
                  <w:marRight w:val="0"/>
                  <w:marTop w:val="0"/>
                  <w:marBottom w:val="0"/>
                  <w:divBdr>
                    <w:top w:val="none" w:sz="0" w:space="0" w:color="auto"/>
                    <w:left w:val="none" w:sz="0" w:space="0" w:color="auto"/>
                    <w:bottom w:val="none" w:sz="0" w:space="0" w:color="auto"/>
                    <w:right w:val="none" w:sz="0" w:space="0" w:color="auto"/>
                  </w:divBdr>
                  <w:divsChild>
                    <w:div w:id="303510447">
                      <w:marLeft w:val="0"/>
                      <w:marRight w:val="0"/>
                      <w:marTop w:val="0"/>
                      <w:marBottom w:val="0"/>
                      <w:divBdr>
                        <w:top w:val="none" w:sz="0" w:space="0" w:color="auto"/>
                        <w:left w:val="none" w:sz="0" w:space="0" w:color="auto"/>
                        <w:bottom w:val="none" w:sz="0" w:space="0" w:color="auto"/>
                        <w:right w:val="none" w:sz="0" w:space="0" w:color="auto"/>
                      </w:divBdr>
                      <w:divsChild>
                        <w:div w:id="1278953290">
                          <w:marLeft w:val="0"/>
                          <w:marRight w:val="0"/>
                          <w:marTop w:val="0"/>
                          <w:marBottom w:val="0"/>
                          <w:divBdr>
                            <w:top w:val="none" w:sz="0" w:space="0" w:color="auto"/>
                            <w:left w:val="none" w:sz="0" w:space="0" w:color="auto"/>
                            <w:bottom w:val="none" w:sz="0" w:space="0" w:color="auto"/>
                            <w:right w:val="none" w:sz="0" w:space="0" w:color="auto"/>
                          </w:divBdr>
                          <w:divsChild>
                            <w:div w:id="582450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00558721">
      <w:bodyDiv w:val="1"/>
      <w:marLeft w:val="0"/>
      <w:marRight w:val="0"/>
      <w:marTop w:val="0"/>
      <w:marBottom w:val="0"/>
      <w:divBdr>
        <w:top w:val="none" w:sz="0" w:space="0" w:color="auto"/>
        <w:left w:val="none" w:sz="0" w:space="0" w:color="auto"/>
        <w:bottom w:val="none" w:sz="0" w:space="0" w:color="auto"/>
        <w:right w:val="none" w:sz="0" w:space="0" w:color="auto"/>
      </w:divBdr>
    </w:div>
    <w:div w:id="904031161">
      <w:bodyDiv w:val="1"/>
      <w:marLeft w:val="0"/>
      <w:marRight w:val="0"/>
      <w:marTop w:val="0"/>
      <w:marBottom w:val="0"/>
      <w:divBdr>
        <w:top w:val="none" w:sz="0" w:space="0" w:color="auto"/>
        <w:left w:val="none" w:sz="0" w:space="0" w:color="auto"/>
        <w:bottom w:val="none" w:sz="0" w:space="0" w:color="auto"/>
        <w:right w:val="none" w:sz="0" w:space="0" w:color="auto"/>
      </w:divBdr>
    </w:div>
    <w:div w:id="930159683">
      <w:bodyDiv w:val="1"/>
      <w:marLeft w:val="0"/>
      <w:marRight w:val="0"/>
      <w:marTop w:val="0"/>
      <w:marBottom w:val="0"/>
      <w:divBdr>
        <w:top w:val="none" w:sz="0" w:space="0" w:color="auto"/>
        <w:left w:val="none" w:sz="0" w:space="0" w:color="auto"/>
        <w:bottom w:val="none" w:sz="0" w:space="0" w:color="auto"/>
        <w:right w:val="none" w:sz="0" w:space="0" w:color="auto"/>
      </w:divBdr>
    </w:div>
    <w:div w:id="942343329">
      <w:bodyDiv w:val="1"/>
      <w:marLeft w:val="0"/>
      <w:marRight w:val="0"/>
      <w:marTop w:val="0"/>
      <w:marBottom w:val="0"/>
      <w:divBdr>
        <w:top w:val="none" w:sz="0" w:space="0" w:color="auto"/>
        <w:left w:val="none" w:sz="0" w:space="0" w:color="auto"/>
        <w:bottom w:val="none" w:sz="0" w:space="0" w:color="auto"/>
        <w:right w:val="none" w:sz="0" w:space="0" w:color="auto"/>
      </w:divBdr>
    </w:div>
    <w:div w:id="944847658">
      <w:bodyDiv w:val="1"/>
      <w:marLeft w:val="0"/>
      <w:marRight w:val="0"/>
      <w:marTop w:val="0"/>
      <w:marBottom w:val="0"/>
      <w:divBdr>
        <w:top w:val="none" w:sz="0" w:space="0" w:color="auto"/>
        <w:left w:val="none" w:sz="0" w:space="0" w:color="auto"/>
        <w:bottom w:val="none" w:sz="0" w:space="0" w:color="auto"/>
        <w:right w:val="none" w:sz="0" w:space="0" w:color="auto"/>
      </w:divBdr>
    </w:div>
    <w:div w:id="954095225">
      <w:bodyDiv w:val="1"/>
      <w:marLeft w:val="0"/>
      <w:marRight w:val="0"/>
      <w:marTop w:val="0"/>
      <w:marBottom w:val="0"/>
      <w:divBdr>
        <w:top w:val="none" w:sz="0" w:space="0" w:color="auto"/>
        <w:left w:val="none" w:sz="0" w:space="0" w:color="auto"/>
        <w:bottom w:val="none" w:sz="0" w:space="0" w:color="auto"/>
        <w:right w:val="none" w:sz="0" w:space="0" w:color="auto"/>
      </w:divBdr>
    </w:div>
    <w:div w:id="956570827">
      <w:bodyDiv w:val="1"/>
      <w:marLeft w:val="0"/>
      <w:marRight w:val="0"/>
      <w:marTop w:val="0"/>
      <w:marBottom w:val="0"/>
      <w:divBdr>
        <w:top w:val="none" w:sz="0" w:space="0" w:color="auto"/>
        <w:left w:val="none" w:sz="0" w:space="0" w:color="auto"/>
        <w:bottom w:val="none" w:sz="0" w:space="0" w:color="auto"/>
        <w:right w:val="none" w:sz="0" w:space="0" w:color="auto"/>
      </w:divBdr>
    </w:div>
    <w:div w:id="980041333">
      <w:bodyDiv w:val="1"/>
      <w:marLeft w:val="0"/>
      <w:marRight w:val="0"/>
      <w:marTop w:val="0"/>
      <w:marBottom w:val="0"/>
      <w:divBdr>
        <w:top w:val="none" w:sz="0" w:space="0" w:color="auto"/>
        <w:left w:val="none" w:sz="0" w:space="0" w:color="auto"/>
        <w:bottom w:val="none" w:sz="0" w:space="0" w:color="auto"/>
        <w:right w:val="none" w:sz="0" w:space="0" w:color="auto"/>
      </w:divBdr>
    </w:div>
    <w:div w:id="1026836255">
      <w:bodyDiv w:val="1"/>
      <w:marLeft w:val="0"/>
      <w:marRight w:val="0"/>
      <w:marTop w:val="0"/>
      <w:marBottom w:val="0"/>
      <w:divBdr>
        <w:top w:val="none" w:sz="0" w:space="0" w:color="auto"/>
        <w:left w:val="none" w:sz="0" w:space="0" w:color="auto"/>
        <w:bottom w:val="none" w:sz="0" w:space="0" w:color="auto"/>
        <w:right w:val="none" w:sz="0" w:space="0" w:color="auto"/>
      </w:divBdr>
    </w:div>
    <w:div w:id="1035808127">
      <w:bodyDiv w:val="1"/>
      <w:marLeft w:val="0"/>
      <w:marRight w:val="0"/>
      <w:marTop w:val="0"/>
      <w:marBottom w:val="0"/>
      <w:divBdr>
        <w:top w:val="none" w:sz="0" w:space="0" w:color="auto"/>
        <w:left w:val="none" w:sz="0" w:space="0" w:color="auto"/>
        <w:bottom w:val="none" w:sz="0" w:space="0" w:color="auto"/>
        <w:right w:val="none" w:sz="0" w:space="0" w:color="auto"/>
      </w:divBdr>
    </w:div>
    <w:div w:id="1039089452">
      <w:bodyDiv w:val="1"/>
      <w:marLeft w:val="0"/>
      <w:marRight w:val="0"/>
      <w:marTop w:val="0"/>
      <w:marBottom w:val="0"/>
      <w:divBdr>
        <w:top w:val="none" w:sz="0" w:space="0" w:color="auto"/>
        <w:left w:val="none" w:sz="0" w:space="0" w:color="auto"/>
        <w:bottom w:val="none" w:sz="0" w:space="0" w:color="auto"/>
        <w:right w:val="none" w:sz="0" w:space="0" w:color="auto"/>
      </w:divBdr>
      <w:divsChild>
        <w:div w:id="1081557999">
          <w:marLeft w:val="0"/>
          <w:marRight w:val="0"/>
          <w:marTop w:val="0"/>
          <w:marBottom w:val="0"/>
          <w:divBdr>
            <w:top w:val="none" w:sz="0" w:space="0" w:color="auto"/>
            <w:left w:val="none" w:sz="0" w:space="0" w:color="auto"/>
            <w:bottom w:val="none" w:sz="0" w:space="0" w:color="auto"/>
            <w:right w:val="none" w:sz="0" w:space="0" w:color="auto"/>
          </w:divBdr>
          <w:divsChild>
            <w:div w:id="1689018817">
              <w:marLeft w:val="0"/>
              <w:marRight w:val="0"/>
              <w:marTop w:val="0"/>
              <w:marBottom w:val="0"/>
              <w:divBdr>
                <w:top w:val="none" w:sz="0" w:space="0" w:color="auto"/>
                <w:left w:val="none" w:sz="0" w:space="0" w:color="auto"/>
                <w:bottom w:val="none" w:sz="0" w:space="0" w:color="auto"/>
                <w:right w:val="none" w:sz="0" w:space="0" w:color="auto"/>
              </w:divBdr>
              <w:divsChild>
                <w:div w:id="1174107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3022072">
      <w:bodyDiv w:val="1"/>
      <w:marLeft w:val="0"/>
      <w:marRight w:val="0"/>
      <w:marTop w:val="0"/>
      <w:marBottom w:val="0"/>
      <w:divBdr>
        <w:top w:val="none" w:sz="0" w:space="0" w:color="auto"/>
        <w:left w:val="none" w:sz="0" w:space="0" w:color="auto"/>
        <w:bottom w:val="none" w:sz="0" w:space="0" w:color="auto"/>
        <w:right w:val="none" w:sz="0" w:space="0" w:color="auto"/>
      </w:divBdr>
    </w:div>
    <w:div w:id="1049186618">
      <w:bodyDiv w:val="1"/>
      <w:marLeft w:val="0"/>
      <w:marRight w:val="0"/>
      <w:marTop w:val="0"/>
      <w:marBottom w:val="0"/>
      <w:divBdr>
        <w:top w:val="none" w:sz="0" w:space="0" w:color="auto"/>
        <w:left w:val="none" w:sz="0" w:space="0" w:color="auto"/>
        <w:bottom w:val="none" w:sz="0" w:space="0" w:color="auto"/>
        <w:right w:val="none" w:sz="0" w:space="0" w:color="auto"/>
      </w:divBdr>
    </w:div>
    <w:div w:id="1069419540">
      <w:bodyDiv w:val="1"/>
      <w:marLeft w:val="0"/>
      <w:marRight w:val="0"/>
      <w:marTop w:val="0"/>
      <w:marBottom w:val="0"/>
      <w:divBdr>
        <w:top w:val="none" w:sz="0" w:space="0" w:color="auto"/>
        <w:left w:val="none" w:sz="0" w:space="0" w:color="auto"/>
        <w:bottom w:val="none" w:sz="0" w:space="0" w:color="auto"/>
        <w:right w:val="none" w:sz="0" w:space="0" w:color="auto"/>
      </w:divBdr>
    </w:div>
    <w:div w:id="1085609896">
      <w:bodyDiv w:val="1"/>
      <w:marLeft w:val="0"/>
      <w:marRight w:val="0"/>
      <w:marTop w:val="0"/>
      <w:marBottom w:val="0"/>
      <w:divBdr>
        <w:top w:val="none" w:sz="0" w:space="0" w:color="auto"/>
        <w:left w:val="none" w:sz="0" w:space="0" w:color="auto"/>
        <w:bottom w:val="none" w:sz="0" w:space="0" w:color="auto"/>
        <w:right w:val="none" w:sz="0" w:space="0" w:color="auto"/>
      </w:divBdr>
    </w:div>
    <w:div w:id="1087001288">
      <w:bodyDiv w:val="1"/>
      <w:marLeft w:val="0"/>
      <w:marRight w:val="0"/>
      <w:marTop w:val="0"/>
      <w:marBottom w:val="0"/>
      <w:divBdr>
        <w:top w:val="none" w:sz="0" w:space="0" w:color="auto"/>
        <w:left w:val="none" w:sz="0" w:space="0" w:color="auto"/>
        <w:bottom w:val="none" w:sz="0" w:space="0" w:color="auto"/>
        <w:right w:val="none" w:sz="0" w:space="0" w:color="auto"/>
      </w:divBdr>
    </w:div>
    <w:div w:id="1092749047">
      <w:bodyDiv w:val="1"/>
      <w:marLeft w:val="0"/>
      <w:marRight w:val="0"/>
      <w:marTop w:val="0"/>
      <w:marBottom w:val="0"/>
      <w:divBdr>
        <w:top w:val="none" w:sz="0" w:space="0" w:color="auto"/>
        <w:left w:val="none" w:sz="0" w:space="0" w:color="auto"/>
        <w:bottom w:val="none" w:sz="0" w:space="0" w:color="auto"/>
        <w:right w:val="none" w:sz="0" w:space="0" w:color="auto"/>
      </w:divBdr>
    </w:div>
    <w:div w:id="1104955472">
      <w:bodyDiv w:val="1"/>
      <w:marLeft w:val="0"/>
      <w:marRight w:val="0"/>
      <w:marTop w:val="0"/>
      <w:marBottom w:val="0"/>
      <w:divBdr>
        <w:top w:val="none" w:sz="0" w:space="0" w:color="auto"/>
        <w:left w:val="none" w:sz="0" w:space="0" w:color="auto"/>
        <w:bottom w:val="none" w:sz="0" w:space="0" w:color="auto"/>
        <w:right w:val="none" w:sz="0" w:space="0" w:color="auto"/>
      </w:divBdr>
    </w:div>
    <w:div w:id="1122074446">
      <w:bodyDiv w:val="1"/>
      <w:marLeft w:val="0"/>
      <w:marRight w:val="0"/>
      <w:marTop w:val="0"/>
      <w:marBottom w:val="0"/>
      <w:divBdr>
        <w:top w:val="none" w:sz="0" w:space="0" w:color="auto"/>
        <w:left w:val="none" w:sz="0" w:space="0" w:color="auto"/>
        <w:bottom w:val="none" w:sz="0" w:space="0" w:color="auto"/>
        <w:right w:val="none" w:sz="0" w:space="0" w:color="auto"/>
      </w:divBdr>
    </w:div>
    <w:div w:id="1143623011">
      <w:bodyDiv w:val="1"/>
      <w:marLeft w:val="0"/>
      <w:marRight w:val="0"/>
      <w:marTop w:val="0"/>
      <w:marBottom w:val="0"/>
      <w:divBdr>
        <w:top w:val="none" w:sz="0" w:space="0" w:color="auto"/>
        <w:left w:val="none" w:sz="0" w:space="0" w:color="auto"/>
        <w:bottom w:val="none" w:sz="0" w:space="0" w:color="auto"/>
        <w:right w:val="none" w:sz="0" w:space="0" w:color="auto"/>
      </w:divBdr>
    </w:div>
    <w:div w:id="1150097477">
      <w:bodyDiv w:val="1"/>
      <w:marLeft w:val="0"/>
      <w:marRight w:val="0"/>
      <w:marTop w:val="0"/>
      <w:marBottom w:val="0"/>
      <w:divBdr>
        <w:top w:val="none" w:sz="0" w:space="0" w:color="auto"/>
        <w:left w:val="none" w:sz="0" w:space="0" w:color="auto"/>
        <w:bottom w:val="none" w:sz="0" w:space="0" w:color="auto"/>
        <w:right w:val="none" w:sz="0" w:space="0" w:color="auto"/>
      </w:divBdr>
    </w:div>
    <w:div w:id="1151555391">
      <w:bodyDiv w:val="1"/>
      <w:marLeft w:val="0"/>
      <w:marRight w:val="0"/>
      <w:marTop w:val="0"/>
      <w:marBottom w:val="0"/>
      <w:divBdr>
        <w:top w:val="none" w:sz="0" w:space="0" w:color="auto"/>
        <w:left w:val="none" w:sz="0" w:space="0" w:color="auto"/>
        <w:bottom w:val="none" w:sz="0" w:space="0" w:color="auto"/>
        <w:right w:val="none" w:sz="0" w:space="0" w:color="auto"/>
      </w:divBdr>
    </w:div>
    <w:div w:id="1167986645">
      <w:bodyDiv w:val="1"/>
      <w:marLeft w:val="0"/>
      <w:marRight w:val="0"/>
      <w:marTop w:val="0"/>
      <w:marBottom w:val="0"/>
      <w:divBdr>
        <w:top w:val="none" w:sz="0" w:space="0" w:color="auto"/>
        <w:left w:val="none" w:sz="0" w:space="0" w:color="auto"/>
        <w:bottom w:val="none" w:sz="0" w:space="0" w:color="auto"/>
        <w:right w:val="none" w:sz="0" w:space="0" w:color="auto"/>
      </w:divBdr>
    </w:div>
    <w:div w:id="1196699995">
      <w:bodyDiv w:val="1"/>
      <w:marLeft w:val="0"/>
      <w:marRight w:val="0"/>
      <w:marTop w:val="0"/>
      <w:marBottom w:val="0"/>
      <w:divBdr>
        <w:top w:val="none" w:sz="0" w:space="0" w:color="auto"/>
        <w:left w:val="none" w:sz="0" w:space="0" w:color="auto"/>
        <w:bottom w:val="none" w:sz="0" w:space="0" w:color="auto"/>
        <w:right w:val="none" w:sz="0" w:space="0" w:color="auto"/>
      </w:divBdr>
    </w:div>
    <w:div w:id="1197231820">
      <w:bodyDiv w:val="1"/>
      <w:marLeft w:val="0"/>
      <w:marRight w:val="0"/>
      <w:marTop w:val="0"/>
      <w:marBottom w:val="0"/>
      <w:divBdr>
        <w:top w:val="none" w:sz="0" w:space="0" w:color="auto"/>
        <w:left w:val="none" w:sz="0" w:space="0" w:color="auto"/>
        <w:bottom w:val="none" w:sz="0" w:space="0" w:color="auto"/>
        <w:right w:val="none" w:sz="0" w:space="0" w:color="auto"/>
      </w:divBdr>
    </w:div>
    <w:div w:id="1201170269">
      <w:bodyDiv w:val="1"/>
      <w:marLeft w:val="0"/>
      <w:marRight w:val="0"/>
      <w:marTop w:val="0"/>
      <w:marBottom w:val="0"/>
      <w:divBdr>
        <w:top w:val="none" w:sz="0" w:space="0" w:color="auto"/>
        <w:left w:val="none" w:sz="0" w:space="0" w:color="auto"/>
        <w:bottom w:val="none" w:sz="0" w:space="0" w:color="auto"/>
        <w:right w:val="none" w:sz="0" w:space="0" w:color="auto"/>
      </w:divBdr>
    </w:div>
    <w:div w:id="1208028563">
      <w:bodyDiv w:val="1"/>
      <w:marLeft w:val="0"/>
      <w:marRight w:val="0"/>
      <w:marTop w:val="0"/>
      <w:marBottom w:val="0"/>
      <w:divBdr>
        <w:top w:val="none" w:sz="0" w:space="0" w:color="auto"/>
        <w:left w:val="none" w:sz="0" w:space="0" w:color="auto"/>
        <w:bottom w:val="none" w:sz="0" w:space="0" w:color="auto"/>
        <w:right w:val="none" w:sz="0" w:space="0" w:color="auto"/>
      </w:divBdr>
    </w:div>
    <w:div w:id="1235120424">
      <w:bodyDiv w:val="1"/>
      <w:marLeft w:val="0"/>
      <w:marRight w:val="0"/>
      <w:marTop w:val="0"/>
      <w:marBottom w:val="0"/>
      <w:divBdr>
        <w:top w:val="none" w:sz="0" w:space="0" w:color="auto"/>
        <w:left w:val="none" w:sz="0" w:space="0" w:color="auto"/>
        <w:bottom w:val="none" w:sz="0" w:space="0" w:color="auto"/>
        <w:right w:val="none" w:sz="0" w:space="0" w:color="auto"/>
      </w:divBdr>
    </w:div>
    <w:div w:id="1245333413">
      <w:bodyDiv w:val="1"/>
      <w:marLeft w:val="0"/>
      <w:marRight w:val="0"/>
      <w:marTop w:val="0"/>
      <w:marBottom w:val="0"/>
      <w:divBdr>
        <w:top w:val="none" w:sz="0" w:space="0" w:color="auto"/>
        <w:left w:val="none" w:sz="0" w:space="0" w:color="auto"/>
        <w:bottom w:val="none" w:sz="0" w:space="0" w:color="auto"/>
        <w:right w:val="none" w:sz="0" w:space="0" w:color="auto"/>
      </w:divBdr>
    </w:div>
    <w:div w:id="1248343489">
      <w:bodyDiv w:val="1"/>
      <w:marLeft w:val="0"/>
      <w:marRight w:val="0"/>
      <w:marTop w:val="0"/>
      <w:marBottom w:val="0"/>
      <w:divBdr>
        <w:top w:val="none" w:sz="0" w:space="0" w:color="auto"/>
        <w:left w:val="none" w:sz="0" w:space="0" w:color="auto"/>
        <w:bottom w:val="none" w:sz="0" w:space="0" w:color="auto"/>
        <w:right w:val="none" w:sz="0" w:space="0" w:color="auto"/>
      </w:divBdr>
    </w:div>
    <w:div w:id="1254976230">
      <w:bodyDiv w:val="1"/>
      <w:marLeft w:val="0"/>
      <w:marRight w:val="0"/>
      <w:marTop w:val="0"/>
      <w:marBottom w:val="0"/>
      <w:divBdr>
        <w:top w:val="none" w:sz="0" w:space="0" w:color="auto"/>
        <w:left w:val="none" w:sz="0" w:space="0" w:color="auto"/>
        <w:bottom w:val="none" w:sz="0" w:space="0" w:color="auto"/>
        <w:right w:val="none" w:sz="0" w:space="0" w:color="auto"/>
      </w:divBdr>
    </w:div>
    <w:div w:id="1256553188">
      <w:bodyDiv w:val="1"/>
      <w:marLeft w:val="0"/>
      <w:marRight w:val="0"/>
      <w:marTop w:val="0"/>
      <w:marBottom w:val="0"/>
      <w:divBdr>
        <w:top w:val="none" w:sz="0" w:space="0" w:color="auto"/>
        <w:left w:val="none" w:sz="0" w:space="0" w:color="auto"/>
        <w:bottom w:val="none" w:sz="0" w:space="0" w:color="auto"/>
        <w:right w:val="none" w:sz="0" w:space="0" w:color="auto"/>
      </w:divBdr>
    </w:div>
    <w:div w:id="1257134444">
      <w:bodyDiv w:val="1"/>
      <w:marLeft w:val="0"/>
      <w:marRight w:val="0"/>
      <w:marTop w:val="0"/>
      <w:marBottom w:val="0"/>
      <w:divBdr>
        <w:top w:val="none" w:sz="0" w:space="0" w:color="auto"/>
        <w:left w:val="none" w:sz="0" w:space="0" w:color="auto"/>
        <w:bottom w:val="none" w:sz="0" w:space="0" w:color="auto"/>
        <w:right w:val="none" w:sz="0" w:space="0" w:color="auto"/>
      </w:divBdr>
    </w:div>
    <w:div w:id="1275215199">
      <w:bodyDiv w:val="1"/>
      <w:marLeft w:val="0"/>
      <w:marRight w:val="0"/>
      <w:marTop w:val="0"/>
      <w:marBottom w:val="0"/>
      <w:divBdr>
        <w:top w:val="none" w:sz="0" w:space="0" w:color="auto"/>
        <w:left w:val="none" w:sz="0" w:space="0" w:color="auto"/>
        <w:bottom w:val="none" w:sz="0" w:space="0" w:color="auto"/>
        <w:right w:val="none" w:sz="0" w:space="0" w:color="auto"/>
      </w:divBdr>
    </w:div>
    <w:div w:id="1282616632">
      <w:bodyDiv w:val="1"/>
      <w:marLeft w:val="0"/>
      <w:marRight w:val="0"/>
      <w:marTop w:val="0"/>
      <w:marBottom w:val="0"/>
      <w:divBdr>
        <w:top w:val="none" w:sz="0" w:space="0" w:color="auto"/>
        <w:left w:val="none" w:sz="0" w:space="0" w:color="auto"/>
        <w:bottom w:val="none" w:sz="0" w:space="0" w:color="auto"/>
        <w:right w:val="none" w:sz="0" w:space="0" w:color="auto"/>
      </w:divBdr>
    </w:div>
    <w:div w:id="1285843612">
      <w:bodyDiv w:val="1"/>
      <w:marLeft w:val="0"/>
      <w:marRight w:val="0"/>
      <w:marTop w:val="0"/>
      <w:marBottom w:val="0"/>
      <w:divBdr>
        <w:top w:val="none" w:sz="0" w:space="0" w:color="auto"/>
        <w:left w:val="none" w:sz="0" w:space="0" w:color="auto"/>
        <w:bottom w:val="none" w:sz="0" w:space="0" w:color="auto"/>
        <w:right w:val="none" w:sz="0" w:space="0" w:color="auto"/>
      </w:divBdr>
    </w:div>
    <w:div w:id="1303926873">
      <w:bodyDiv w:val="1"/>
      <w:marLeft w:val="0"/>
      <w:marRight w:val="0"/>
      <w:marTop w:val="0"/>
      <w:marBottom w:val="0"/>
      <w:divBdr>
        <w:top w:val="none" w:sz="0" w:space="0" w:color="auto"/>
        <w:left w:val="none" w:sz="0" w:space="0" w:color="auto"/>
        <w:bottom w:val="none" w:sz="0" w:space="0" w:color="auto"/>
        <w:right w:val="none" w:sz="0" w:space="0" w:color="auto"/>
      </w:divBdr>
    </w:div>
    <w:div w:id="1313173675">
      <w:bodyDiv w:val="1"/>
      <w:marLeft w:val="0"/>
      <w:marRight w:val="0"/>
      <w:marTop w:val="0"/>
      <w:marBottom w:val="0"/>
      <w:divBdr>
        <w:top w:val="none" w:sz="0" w:space="0" w:color="auto"/>
        <w:left w:val="none" w:sz="0" w:space="0" w:color="auto"/>
        <w:bottom w:val="none" w:sz="0" w:space="0" w:color="auto"/>
        <w:right w:val="none" w:sz="0" w:space="0" w:color="auto"/>
      </w:divBdr>
    </w:div>
    <w:div w:id="1336613302">
      <w:bodyDiv w:val="1"/>
      <w:marLeft w:val="0"/>
      <w:marRight w:val="0"/>
      <w:marTop w:val="0"/>
      <w:marBottom w:val="0"/>
      <w:divBdr>
        <w:top w:val="none" w:sz="0" w:space="0" w:color="auto"/>
        <w:left w:val="none" w:sz="0" w:space="0" w:color="auto"/>
        <w:bottom w:val="none" w:sz="0" w:space="0" w:color="auto"/>
        <w:right w:val="none" w:sz="0" w:space="0" w:color="auto"/>
      </w:divBdr>
    </w:div>
    <w:div w:id="1338070216">
      <w:bodyDiv w:val="1"/>
      <w:marLeft w:val="0"/>
      <w:marRight w:val="0"/>
      <w:marTop w:val="0"/>
      <w:marBottom w:val="0"/>
      <w:divBdr>
        <w:top w:val="none" w:sz="0" w:space="0" w:color="auto"/>
        <w:left w:val="none" w:sz="0" w:space="0" w:color="auto"/>
        <w:bottom w:val="none" w:sz="0" w:space="0" w:color="auto"/>
        <w:right w:val="none" w:sz="0" w:space="0" w:color="auto"/>
      </w:divBdr>
    </w:div>
    <w:div w:id="1344362015">
      <w:bodyDiv w:val="1"/>
      <w:marLeft w:val="0"/>
      <w:marRight w:val="0"/>
      <w:marTop w:val="0"/>
      <w:marBottom w:val="0"/>
      <w:divBdr>
        <w:top w:val="none" w:sz="0" w:space="0" w:color="auto"/>
        <w:left w:val="none" w:sz="0" w:space="0" w:color="auto"/>
        <w:bottom w:val="none" w:sz="0" w:space="0" w:color="auto"/>
        <w:right w:val="none" w:sz="0" w:space="0" w:color="auto"/>
      </w:divBdr>
    </w:div>
    <w:div w:id="1383408290">
      <w:bodyDiv w:val="1"/>
      <w:marLeft w:val="0"/>
      <w:marRight w:val="0"/>
      <w:marTop w:val="0"/>
      <w:marBottom w:val="0"/>
      <w:divBdr>
        <w:top w:val="none" w:sz="0" w:space="0" w:color="auto"/>
        <w:left w:val="none" w:sz="0" w:space="0" w:color="auto"/>
        <w:bottom w:val="none" w:sz="0" w:space="0" w:color="auto"/>
        <w:right w:val="none" w:sz="0" w:space="0" w:color="auto"/>
      </w:divBdr>
    </w:div>
    <w:div w:id="1383560403">
      <w:bodyDiv w:val="1"/>
      <w:marLeft w:val="0"/>
      <w:marRight w:val="0"/>
      <w:marTop w:val="0"/>
      <w:marBottom w:val="0"/>
      <w:divBdr>
        <w:top w:val="none" w:sz="0" w:space="0" w:color="auto"/>
        <w:left w:val="none" w:sz="0" w:space="0" w:color="auto"/>
        <w:bottom w:val="none" w:sz="0" w:space="0" w:color="auto"/>
        <w:right w:val="none" w:sz="0" w:space="0" w:color="auto"/>
      </w:divBdr>
    </w:div>
    <w:div w:id="1390496127">
      <w:bodyDiv w:val="1"/>
      <w:marLeft w:val="0"/>
      <w:marRight w:val="0"/>
      <w:marTop w:val="0"/>
      <w:marBottom w:val="0"/>
      <w:divBdr>
        <w:top w:val="none" w:sz="0" w:space="0" w:color="auto"/>
        <w:left w:val="none" w:sz="0" w:space="0" w:color="auto"/>
        <w:bottom w:val="none" w:sz="0" w:space="0" w:color="auto"/>
        <w:right w:val="none" w:sz="0" w:space="0" w:color="auto"/>
      </w:divBdr>
    </w:div>
    <w:div w:id="1402750248">
      <w:bodyDiv w:val="1"/>
      <w:marLeft w:val="0"/>
      <w:marRight w:val="0"/>
      <w:marTop w:val="0"/>
      <w:marBottom w:val="0"/>
      <w:divBdr>
        <w:top w:val="none" w:sz="0" w:space="0" w:color="auto"/>
        <w:left w:val="none" w:sz="0" w:space="0" w:color="auto"/>
        <w:bottom w:val="none" w:sz="0" w:space="0" w:color="auto"/>
        <w:right w:val="none" w:sz="0" w:space="0" w:color="auto"/>
      </w:divBdr>
    </w:div>
    <w:div w:id="1421683216">
      <w:bodyDiv w:val="1"/>
      <w:marLeft w:val="0"/>
      <w:marRight w:val="0"/>
      <w:marTop w:val="0"/>
      <w:marBottom w:val="0"/>
      <w:divBdr>
        <w:top w:val="none" w:sz="0" w:space="0" w:color="auto"/>
        <w:left w:val="none" w:sz="0" w:space="0" w:color="auto"/>
        <w:bottom w:val="none" w:sz="0" w:space="0" w:color="auto"/>
        <w:right w:val="none" w:sz="0" w:space="0" w:color="auto"/>
      </w:divBdr>
    </w:div>
    <w:div w:id="1426144361">
      <w:bodyDiv w:val="1"/>
      <w:marLeft w:val="0"/>
      <w:marRight w:val="0"/>
      <w:marTop w:val="0"/>
      <w:marBottom w:val="0"/>
      <w:divBdr>
        <w:top w:val="none" w:sz="0" w:space="0" w:color="auto"/>
        <w:left w:val="none" w:sz="0" w:space="0" w:color="auto"/>
        <w:bottom w:val="none" w:sz="0" w:space="0" w:color="auto"/>
        <w:right w:val="none" w:sz="0" w:space="0" w:color="auto"/>
      </w:divBdr>
    </w:div>
    <w:div w:id="1434011320">
      <w:bodyDiv w:val="1"/>
      <w:marLeft w:val="0"/>
      <w:marRight w:val="0"/>
      <w:marTop w:val="0"/>
      <w:marBottom w:val="0"/>
      <w:divBdr>
        <w:top w:val="none" w:sz="0" w:space="0" w:color="auto"/>
        <w:left w:val="none" w:sz="0" w:space="0" w:color="auto"/>
        <w:bottom w:val="none" w:sz="0" w:space="0" w:color="auto"/>
        <w:right w:val="none" w:sz="0" w:space="0" w:color="auto"/>
      </w:divBdr>
    </w:div>
    <w:div w:id="1452162161">
      <w:bodyDiv w:val="1"/>
      <w:marLeft w:val="0"/>
      <w:marRight w:val="0"/>
      <w:marTop w:val="0"/>
      <w:marBottom w:val="0"/>
      <w:divBdr>
        <w:top w:val="none" w:sz="0" w:space="0" w:color="auto"/>
        <w:left w:val="none" w:sz="0" w:space="0" w:color="auto"/>
        <w:bottom w:val="none" w:sz="0" w:space="0" w:color="auto"/>
        <w:right w:val="none" w:sz="0" w:space="0" w:color="auto"/>
      </w:divBdr>
    </w:div>
    <w:div w:id="1454250358">
      <w:bodyDiv w:val="1"/>
      <w:marLeft w:val="0"/>
      <w:marRight w:val="0"/>
      <w:marTop w:val="0"/>
      <w:marBottom w:val="0"/>
      <w:divBdr>
        <w:top w:val="none" w:sz="0" w:space="0" w:color="auto"/>
        <w:left w:val="none" w:sz="0" w:space="0" w:color="auto"/>
        <w:bottom w:val="none" w:sz="0" w:space="0" w:color="auto"/>
        <w:right w:val="none" w:sz="0" w:space="0" w:color="auto"/>
      </w:divBdr>
    </w:div>
    <w:div w:id="1471900907">
      <w:bodyDiv w:val="1"/>
      <w:marLeft w:val="0"/>
      <w:marRight w:val="0"/>
      <w:marTop w:val="0"/>
      <w:marBottom w:val="0"/>
      <w:divBdr>
        <w:top w:val="none" w:sz="0" w:space="0" w:color="auto"/>
        <w:left w:val="none" w:sz="0" w:space="0" w:color="auto"/>
        <w:bottom w:val="none" w:sz="0" w:space="0" w:color="auto"/>
        <w:right w:val="none" w:sz="0" w:space="0" w:color="auto"/>
      </w:divBdr>
    </w:div>
    <w:div w:id="1473325398">
      <w:bodyDiv w:val="1"/>
      <w:marLeft w:val="0"/>
      <w:marRight w:val="0"/>
      <w:marTop w:val="0"/>
      <w:marBottom w:val="0"/>
      <w:divBdr>
        <w:top w:val="none" w:sz="0" w:space="0" w:color="auto"/>
        <w:left w:val="none" w:sz="0" w:space="0" w:color="auto"/>
        <w:bottom w:val="none" w:sz="0" w:space="0" w:color="auto"/>
        <w:right w:val="none" w:sz="0" w:space="0" w:color="auto"/>
      </w:divBdr>
    </w:div>
    <w:div w:id="1477263984">
      <w:bodyDiv w:val="1"/>
      <w:marLeft w:val="0"/>
      <w:marRight w:val="0"/>
      <w:marTop w:val="0"/>
      <w:marBottom w:val="0"/>
      <w:divBdr>
        <w:top w:val="none" w:sz="0" w:space="0" w:color="auto"/>
        <w:left w:val="none" w:sz="0" w:space="0" w:color="auto"/>
        <w:bottom w:val="none" w:sz="0" w:space="0" w:color="auto"/>
        <w:right w:val="none" w:sz="0" w:space="0" w:color="auto"/>
      </w:divBdr>
    </w:div>
    <w:div w:id="1477525790">
      <w:bodyDiv w:val="1"/>
      <w:marLeft w:val="0"/>
      <w:marRight w:val="0"/>
      <w:marTop w:val="0"/>
      <w:marBottom w:val="0"/>
      <w:divBdr>
        <w:top w:val="none" w:sz="0" w:space="0" w:color="auto"/>
        <w:left w:val="none" w:sz="0" w:space="0" w:color="auto"/>
        <w:bottom w:val="none" w:sz="0" w:space="0" w:color="auto"/>
        <w:right w:val="none" w:sz="0" w:space="0" w:color="auto"/>
      </w:divBdr>
    </w:div>
    <w:div w:id="1497109770">
      <w:bodyDiv w:val="1"/>
      <w:marLeft w:val="0"/>
      <w:marRight w:val="0"/>
      <w:marTop w:val="0"/>
      <w:marBottom w:val="0"/>
      <w:divBdr>
        <w:top w:val="none" w:sz="0" w:space="0" w:color="auto"/>
        <w:left w:val="none" w:sz="0" w:space="0" w:color="auto"/>
        <w:bottom w:val="none" w:sz="0" w:space="0" w:color="auto"/>
        <w:right w:val="none" w:sz="0" w:space="0" w:color="auto"/>
      </w:divBdr>
      <w:divsChild>
        <w:div w:id="39595469">
          <w:marLeft w:val="0"/>
          <w:marRight w:val="0"/>
          <w:marTop w:val="259"/>
          <w:marBottom w:val="259"/>
          <w:divBdr>
            <w:top w:val="none" w:sz="0" w:space="0" w:color="auto"/>
            <w:left w:val="none" w:sz="0" w:space="0" w:color="auto"/>
            <w:bottom w:val="none" w:sz="0" w:space="0" w:color="auto"/>
            <w:right w:val="none" w:sz="0" w:space="0" w:color="auto"/>
          </w:divBdr>
        </w:div>
        <w:div w:id="138227821">
          <w:marLeft w:val="0"/>
          <w:marRight w:val="0"/>
          <w:marTop w:val="259"/>
          <w:marBottom w:val="259"/>
          <w:divBdr>
            <w:top w:val="none" w:sz="0" w:space="0" w:color="auto"/>
            <w:left w:val="none" w:sz="0" w:space="0" w:color="auto"/>
            <w:bottom w:val="none" w:sz="0" w:space="0" w:color="auto"/>
            <w:right w:val="none" w:sz="0" w:space="0" w:color="auto"/>
          </w:divBdr>
        </w:div>
        <w:div w:id="157116090">
          <w:marLeft w:val="0"/>
          <w:marRight w:val="0"/>
          <w:marTop w:val="259"/>
          <w:marBottom w:val="259"/>
          <w:divBdr>
            <w:top w:val="none" w:sz="0" w:space="0" w:color="auto"/>
            <w:left w:val="none" w:sz="0" w:space="0" w:color="auto"/>
            <w:bottom w:val="none" w:sz="0" w:space="0" w:color="auto"/>
            <w:right w:val="none" w:sz="0" w:space="0" w:color="auto"/>
          </w:divBdr>
        </w:div>
        <w:div w:id="173151376">
          <w:marLeft w:val="0"/>
          <w:marRight w:val="0"/>
          <w:marTop w:val="259"/>
          <w:marBottom w:val="259"/>
          <w:divBdr>
            <w:top w:val="none" w:sz="0" w:space="0" w:color="auto"/>
            <w:left w:val="none" w:sz="0" w:space="0" w:color="auto"/>
            <w:bottom w:val="none" w:sz="0" w:space="0" w:color="auto"/>
            <w:right w:val="none" w:sz="0" w:space="0" w:color="auto"/>
          </w:divBdr>
        </w:div>
        <w:div w:id="458883575">
          <w:marLeft w:val="0"/>
          <w:marRight w:val="0"/>
          <w:marTop w:val="259"/>
          <w:marBottom w:val="259"/>
          <w:divBdr>
            <w:top w:val="none" w:sz="0" w:space="0" w:color="auto"/>
            <w:left w:val="none" w:sz="0" w:space="0" w:color="auto"/>
            <w:bottom w:val="none" w:sz="0" w:space="0" w:color="auto"/>
            <w:right w:val="none" w:sz="0" w:space="0" w:color="auto"/>
          </w:divBdr>
        </w:div>
        <w:div w:id="470951655">
          <w:marLeft w:val="0"/>
          <w:marRight w:val="0"/>
          <w:marTop w:val="259"/>
          <w:marBottom w:val="259"/>
          <w:divBdr>
            <w:top w:val="none" w:sz="0" w:space="0" w:color="auto"/>
            <w:left w:val="none" w:sz="0" w:space="0" w:color="auto"/>
            <w:bottom w:val="none" w:sz="0" w:space="0" w:color="auto"/>
            <w:right w:val="none" w:sz="0" w:space="0" w:color="auto"/>
          </w:divBdr>
        </w:div>
        <w:div w:id="495457032">
          <w:marLeft w:val="0"/>
          <w:marRight w:val="0"/>
          <w:marTop w:val="259"/>
          <w:marBottom w:val="259"/>
          <w:divBdr>
            <w:top w:val="none" w:sz="0" w:space="0" w:color="auto"/>
            <w:left w:val="none" w:sz="0" w:space="0" w:color="auto"/>
            <w:bottom w:val="none" w:sz="0" w:space="0" w:color="auto"/>
            <w:right w:val="none" w:sz="0" w:space="0" w:color="auto"/>
          </w:divBdr>
        </w:div>
        <w:div w:id="501244590">
          <w:marLeft w:val="0"/>
          <w:marRight w:val="0"/>
          <w:marTop w:val="259"/>
          <w:marBottom w:val="259"/>
          <w:divBdr>
            <w:top w:val="none" w:sz="0" w:space="0" w:color="auto"/>
            <w:left w:val="none" w:sz="0" w:space="0" w:color="auto"/>
            <w:bottom w:val="none" w:sz="0" w:space="0" w:color="auto"/>
            <w:right w:val="none" w:sz="0" w:space="0" w:color="auto"/>
          </w:divBdr>
        </w:div>
        <w:div w:id="545459200">
          <w:marLeft w:val="0"/>
          <w:marRight w:val="0"/>
          <w:marTop w:val="259"/>
          <w:marBottom w:val="259"/>
          <w:divBdr>
            <w:top w:val="none" w:sz="0" w:space="0" w:color="auto"/>
            <w:left w:val="none" w:sz="0" w:space="0" w:color="auto"/>
            <w:bottom w:val="none" w:sz="0" w:space="0" w:color="auto"/>
            <w:right w:val="none" w:sz="0" w:space="0" w:color="auto"/>
          </w:divBdr>
        </w:div>
        <w:div w:id="652756663">
          <w:marLeft w:val="0"/>
          <w:marRight w:val="0"/>
          <w:marTop w:val="259"/>
          <w:marBottom w:val="259"/>
          <w:divBdr>
            <w:top w:val="none" w:sz="0" w:space="0" w:color="auto"/>
            <w:left w:val="none" w:sz="0" w:space="0" w:color="auto"/>
            <w:bottom w:val="none" w:sz="0" w:space="0" w:color="auto"/>
            <w:right w:val="none" w:sz="0" w:space="0" w:color="auto"/>
          </w:divBdr>
        </w:div>
        <w:div w:id="850486159">
          <w:marLeft w:val="0"/>
          <w:marRight w:val="0"/>
          <w:marTop w:val="259"/>
          <w:marBottom w:val="259"/>
          <w:divBdr>
            <w:top w:val="none" w:sz="0" w:space="0" w:color="auto"/>
            <w:left w:val="none" w:sz="0" w:space="0" w:color="auto"/>
            <w:bottom w:val="none" w:sz="0" w:space="0" w:color="auto"/>
            <w:right w:val="none" w:sz="0" w:space="0" w:color="auto"/>
          </w:divBdr>
        </w:div>
        <w:div w:id="871460707">
          <w:marLeft w:val="0"/>
          <w:marRight w:val="0"/>
          <w:marTop w:val="0"/>
          <w:marBottom w:val="0"/>
          <w:divBdr>
            <w:top w:val="none" w:sz="0" w:space="0" w:color="auto"/>
            <w:left w:val="none" w:sz="0" w:space="0" w:color="auto"/>
            <w:bottom w:val="none" w:sz="0" w:space="0" w:color="auto"/>
            <w:right w:val="none" w:sz="0" w:space="0" w:color="auto"/>
          </w:divBdr>
        </w:div>
        <w:div w:id="1026173572">
          <w:marLeft w:val="0"/>
          <w:marRight w:val="0"/>
          <w:marTop w:val="0"/>
          <w:marBottom w:val="0"/>
          <w:divBdr>
            <w:top w:val="none" w:sz="0" w:space="0" w:color="auto"/>
            <w:left w:val="none" w:sz="0" w:space="0" w:color="auto"/>
            <w:bottom w:val="none" w:sz="0" w:space="0" w:color="auto"/>
            <w:right w:val="none" w:sz="0" w:space="0" w:color="auto"/>
          </w:divBdr>
        </w:div>
        <w:div w:id="1037006207">
          <w:marLeft w:val="0"/>
          <w:marRight w:val="0"/>
          <w:marTop w:val="259"/>
          <w:marBottom w:val="259"/>
          <w:divBdr>
            <w:top w:val="none" w:sz="0" w:space="0" w:color="auto"/>
            <w:left w:val="none" w:sz="0" w:space="0" w:color="auto"/>
            <w:bottom w:val="none" w:sz="0" w:space="0" w:color="auto"/>
            <w:right w:val="none" w:sz="0" w:space="0" w:color="auto"/>
          </w:divBdr>
        </w:div>
        <w:div w:id="1077246080">
          <w:marLeft w:val="0"/>
          <w:marRight w:val="0"/>
          <w:marTop w:val="259"/>
          <w:marBottom w:val="259"/>
          <w:divBdr>
            <w:top w:val="none" w:sz="0" w:space="0" w:color="auto"/>
            <w:left w:val="none" w:sz="0" w:space="0" w:color="auto"/>
            <w:bottom w:val="none" w:sz="0" w:space="0" w:color="auto"/>
            <w:right w:val="none" w:sz="0" w:space="0" w:color="auto"/>
          </w:divBdr>
        </w:div>
        <w:div w:id="1331910560">
          <w:marLeft w:val="0"/>
          <w:marRight w:val="0"/>
          <w:marTop w:val="0"/>
          <w:marBottom w:val="0"/>
          <w:divBdr>
            <w:top w:val="none" w:sz="0" w:space="0" w:color="auto"/>
            <w:left w:val="none" w:sz="0" w:space="0" w:color="auto"/>
            <w:bottom w:val="none" w:sz="0" w:space="0" w:color="auto"/>
            <w:right w:val="none" w:sz="0" w:space="0" w:color="auto"/>
          </w:divBdr>
        </w:div>
        <w:div w:id="1345941209">
          <w:marLeft w:val="0"/>
          <w:marRight w:val="0"/>
          <w:marTop w:val="259"/>
          <w:marBottom w:val="259"/>
          <w:divBdr>
            <w:top w:val="none" w:sz="0" w:space="0" w:color="auto"/>
            <w:left w:val="none" w:sz="0" w:space="0" w:color="auto"/>
            <w:bottom w:val="none" w:sz="0" w:space="0" w:color="auto"/>
            <w:right w:val="none" w:sz="0" w:space="0" w:color="auto"/>
          </w:divBdr>
        </w:div>
        <w:div w:id="1379469428">
          <w:marLeft w:val="0"/>
          <w:marRight w:val="0"/>
          <w:marTop w:val="259"/>
          <w:marBottom w:val="259"/>
          <w:divBdr>
            <w:top w:val="none" w:sz="0" w:space="0" w:color="auto"/>
            <w:left w:val="none" w:sz="0" w:space="0" w:color="auto"/>
            <w:bottom w:val="none" w:sz="0" w:space="0" w:color="auto"/>
            <w:right w:val="none" w:sz="0" w:space="0" w:color="auto"/>
          </w:divBdr>
        </w:div>
        <w:div w:id="1451361412">
          <w:marLeft w:val="0"/>
          <w:marRight w:val="0"/>
          <w:marTop w:val="259"/>
          <w:marBottom w:val="259"/>
          <w:divBdr>
            <w:top w:val="none" w:sz="0" w:space="0" w:color="auto"/>
            <w:left w:val="none" w:sz="0" w:space="0" w:color="auto"/>
            <w:bottom w:val="none" w:sz="0" w:space="0" w:color="auto"/>
            <w:right w:val="none" w:sz="0" w:space="0" w:color="auto"/>
          </w:divBdr>
        </w:div>
        <w:div w:id="1516577724">
          <w:marLeft w:val="0"/>
          <w:marRight w:val="0"/>
          <w:marTop w:val="259"/>
          <w:marBottom w:val="259"/>
          <w:divBdr>
            <w:top w:val="none" w:sz="0" w:space="0" w:color="auto"/>
            <w:left w:val="none" w:sz="0" w:space="0" w:color="auto"/>
            <w:bottom w:val="none" w:sz="0" w:space="0" w:color="auto"/>
            <w:right w:val="none" w:sz="0" w:space="0" w:color="auto"/>
          </w:divBdr>
        </w:div>
        <w:div w:id="1561473981">
          <w:marLeft w:val="0"/>
          <w:marRight w:val="0"/>
          <w:marTop w:val="259"/>
          <w:marBottom w:val="259"/>
          <w:divBdr>
            <w:top w:val="none" w:sz="0" w:space="0" w:color="auto"/>
            <w:left w:val="none" w:sz="0" w:space="0" w:color="auto"/>
            <w:bottom w:val="none" w:sz="0" w:space="0" w:color="auto"/>
            <w:right w:val="none" w:sz="0" w:space="0" w:color="auto"/>
          </w:divBdr>
        </w:div>
        <w:div w:id="1592468151">
          <w:marLeft w:val="0"/>
          <w:marRight w:val="0"/>
          <w:marTop w:val="259"/>
          <w:marBottom w:val="259"/>
          <w:divBdr>
            <w:top w:val="none" w:sz="0" w:space="0" w:color="auto"/>
            <w:left w:val="none" w:sz="0" w:space="0" w:color="auto"/>
            <w:bottom w:val="none" w:sz="0" w:space="0" w:color="auto"/>
            <w:right w:val="none" w:sz="0" w:space="0" w:color="auto"/>
          </w:divBdr>
        </w:div>
        <w:div w:id="1626739134">
          <w:marLeft w:val="0"/>
          <w:marRight w:val="0"/>
          <w:marTop w:val="0"/>
          <w:marBottom w:val="0"/>
          <w:divBdr>
            <w:top w:val="none" w:sz="0" w:space="0" w:color="auto"/>
            <w:left w:val="none" w:sz="0" w:space="0" w:color="auto"/>
            <w:bottom w:val="none" w:sz="0" w:space="0" w:color="auto"/>
            <w:right w:val="none" w:sz="0" w:space="0" w:color="auto"/>
          </w:divBdr>
        </w:div>
        <w:div w:id="1652907920">
          <w:marLeft w:val="0"/>
          <w:marRight w:val="0"/>
          <w:marTop w:val="480"/>
          <w:marBottom w:val="480"/>
          <w:divBdr>
            <w:top w:val="none" w:sz="0" w:space="0" w:color="auto"/>
            <w:left w:val="single" w:sz="48" w:space="31" w:color="CCCCCC"/>
            <w:bottom w:val="none" w:sz="0" w:space="0" w:color="auto"/>
            <w:right w:val="none" w:sz="0" w:space="0" w:color="auto"/>
          </w:divBdr>
        </w:div>
        <w:div w:id="1764106530">
          <w:marLeft w:val="0"/>
          <w:marRight w:val="0"/>
          <w:marTop w:val="259"/>
          <w:marBottom w:val="259"/>
          <w:divBdr>
            <w:top w:val="none" w:sz="0" w:space="0" w:color="auto"/>
            <w:left w:val="none" w:sz="0" w:space="0" w:color="auto"/>
            <w:bottom w:val="none" w:sz="0" w:space="0" w:color="auto"/>
            <w:right w:val="none" w:sz="0" w:space="0" w:color="auto"/>
          </w:divBdr>
        </w:div>
        <w:div w:id="1907372410">
          <w:marLeft w:val="0"/>
          <w:marRight w:val="0"/>
          <w:marTop w:val="259"/>
          <w:marBottom w:val="259"/>
          <w:divBdr>
            <w:top w:val="none" w:sz="0" w:space="0" w:color="auto"/>
            <w:left w:val="none" w:sz="0" w:space="0" w:color="auto"/>
            <w:bottom w:val="none" w:sz="0" w:space="0" w:color="auto"/>
            <w:right w:val="none" w:sz="0" w:space="0" w:color="auto"/>
          </w:divBdr>
        </w:div>
        <w:div w:id="2132044253">
          <w:marLeft w:val="0"/>
          <w:marRight w:val="0"/>
          <w:marTop w:val="259"/>
          <w:marBottom w:val="259"/>
          <w:divBdr>
            <w:top w:val="none" w:sz="0" w:space="0" w:color="auto"/>
            <w:left w:val="none" w:sz="0" w:space="0" w:color="auto"/>
            <w:bottom w:val="none" w:sz="0" w:space="0" w:color="auto"/>
            <w:right w:val="none" w:sz="0" w:space="0" w:color="auto"/>
          </w:divBdr>
        </w:div>
      </w:divsChild>
    </w:div>
    <w:div w:id="1498349846">
      <w:bodyDiv w:val="1"/>
      <w:marLeft w:val="0"/>
      <w:marRight w:val="0"/>
      <w:marTop w:val="0"/>
      <w:marBottom w:val="0"/>
      <w:divBdr>
        <w:top w:val="none" w:sz="0" w:space="0" w:color="auto"/>
        <w:left w:val="none" w:sz="0" w:space="0" w:color="auto"/>
        <w:bottom w:val="none" w:sz="0" w:space="0" w:color="auto"/>
        <w:right w:val="none" w:sz="0" w:space="0" w:color="auto"/>
      </w:divBdr>
    </w:div>
    <w:div w:id="1504473090">
      <w:bodyDiv w:val="1"/>
      <w:marLeft w:val="0"/>
      <w:marRight w:val="0"/>
      <w:marTop w:val="0"/>
      <w:marBottom w:val="0"/>
      <w:divBdr>
        <w:top w:val="none" w:sz="0" w:space="0" w:color="auto"/>
        <w:left w:val="none" w:sz="0" w:space="0" w:color="auto"/>
        <w:bottom w:val="none" w:sz="0" w:space="0" w:color="auto"/>
        <w:right w:val="none" w:sz="0" w:space="0" w:color="auto"/>
      </w:divBdr>
      <w:divsChild>
        <w:div w:id="1187139055">
          <w:marLeft w:val="0"/>
          <w:marRight w:val="0"/>
          <w:marTop w:val="0"/>
          <w:marBottom w:val="0"/>
          <w:divBdr>
            <w:top w:val="none" w:sz="0" w:space="0" w:color="auto"/>
            <w:left w:val="none" w:sz="0" w:space="0" w:color="auto"/>
            <w:bottom w:val="none" w:sz="0" w:space="0" w:color="auto"/>
            <w:right w:val="none" w:sz="0" w:space="0" w:color="auto"/>
          </w:divBdr>
          <w:divsChild>
            <w:div w:id="1866748445">
              <w:marLeft w:val="0"/>
              <w:marRight w:val="0"/>
              <w:marTop w:val="0"/>
              <w:marBottom w:val="0"/>
              <w:divBdr>
                <w:top w:val="none" w:sz="0" w:space="0" w:color="auto"/>
                <w:left w:val="none" w:sz="0" w:space="0" w:color="auto"/>
                <w:bottom w:val="none" w:sz="0" w:space="0" w:color="auto"/>
                <w:right w:val="none" w:sz="0" w:space="0" w:color="auto"/>
              </w:divBdr>
              <w:divsChild>
                <w:div w:id="1417048475">
                  <w:marLeft w:val="0"/>
                  <w:marRight w:val="0"/>
                  <w:marTop w:val="0"/>
                  <w:marBottom w:val="0"/>
                  <w:divBdr>
                    <w:top w:val="none" w:sz="0" w:space="0" w:color="auto"/>
                    <w:left w:val="none" w:sz="0" w:space="0" w:color="auto"/>
                    <w:bottom w:val="none" w:sz="0" w:space="0" w:color="auto"/>
                    <w:right w:val="none" w:sz="0" w:space="0" w:color="auto"/>
                  </w:divBdr>
                  <w:divsChild>
                    <w:div w:id="309749286">
                      <w:marLeft w:val="0"/>
                      <w:marRight w:val="0"/>
                      <w:marTop w:val="0"/>
                      <w:marBottom w:val="0"/>
                      <w:divBdr>
                        <w:top w:val="none" w:sz="0" w:space="0" w:color="auto"/>
                        <w:left w:val="none" w:sz="0" w:space="0" w:color="auto"/>
                        <w:bottom w:val="none" w:sz="0" w:space="0" w:color="auto"/>
                        <w:right w:val="none" w:sz="0" w:space="0" w:color="auto"/>
                      </w:divBdr>
                      <w:divsChild>
                        <w:div w:id="1065684837">
                          <w:marLeft w:val="0"/>
                          <w:marRight w:val="0"/>
                          <w:marTop w:val="0"/>
                          <w:marBottom w:val="0"/>
                          <w:divBdr>
                            <w:top w:val="none" w:sz="0" w:space="0" w:color="auto"/>
                            <w:left w:val="none" w:sz="0" w:space="0" w:color="auto"/>
                            <w:bottom w:val="none" w:sz="0" w:space="0" w:color="auto"/>
                            <w:right w:val="none" w:sz="0" w:space="0" w:color="auto"/>
                          </w:divBdr>
                          <w:divsChild>
                            <w:div w:id="752436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51651931">
      <w:bodyDiv w:val="1"/>
      <w:marLeft w:val="0"/>
      <w:marRight w:val="0"/>
      <w:marTop w:val="0"/>
      <w:marBottom w:val="0"/>
      <w:divBdr>
        <w:top w:val="none" w:sz="0" w:space="0" w:color="auto"/>
        <w:left w:val="none" w:sz="0" w:space="0" w:color="auto"/>
        <w:bottom w:val="none" w:sz="0" w:space="0" w:color="auto"/>
        <w:right w:val="none" w:sz="0" w:space="0" w:color="auto"/>
      </w:divBdr>
    </w:div>
    <w:div w:id="1554461486">
      <w:bodyDiv w:val="1"/>
      <w:marLeft w:val="0"/>
      <w:marRight w:val="0"/>
      <w:marTop w:val="0"/>
      <w:marBottom w:val="0"/>
      <w:divBdr>
        <w:top w:val="none" w:sz="0" w:space="0" w:color="auto"/>
        <w:left w:val="none" w:sz="0" w:space="0" w:color="auto"/>
        <w:bottom w:val="none" w:sz="0" w:space="0" w:color="auto"/>
        <w:right w:val="none" w:sz="0" w:space="0" w:color="auto"/>
      </w:divBdr>
    </w:div>
    <w:div w:id="1613047859">
      <w:bodyDiv w:val="1"/>
      <w:marLeft w:val="0"/>
      <w:marRight w:val="0"/>
      <w:marTop w:val="0"/>
      <w:marBottom w:val="0"/>
      <w:divBdr>
        <w:top w:val="none" w:sz="0" w:space="0" w:color="auto"/>
        <w:left w:val="none" w:sz="0" w:space="0" w:color="auto"/>
        <w:bottom w:val="none" w:sz="0" w:space="0" w:color="auto"/>
        <w:right w:val="none" w:sz="0" w:space="0" w:color="auto"/>
      </w:divBdr>
      <w:divsChild>
        <w:div w:id="1048336335">
          <w:blockQuote w:val="1"/>
          <w:marLeft w:val="720"/>
          <w:marRight w:val="720"/>
          <w:marTop w:val="100"/>
          <w:marBottom w:val="100"/>
          <w:divBdr>
            <w:top w:val="none" w:sz="0" w:space="0" w:color="auto"/>
            <w:left w:val="none" w:sz="0" w:space="0" w:color="auto"/>
            <w:bottom w:val="none" w:sz="0" w:space="0" w:color="auto"/>
            <w:right w:val="none" w:sz="0" w:space="0" w:color="auto"/>
          </w:divBdr>
        </w:div>
        <w:div w:id="13582386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26698890">
      <w:bodyDiv w:val="1"/>
      <w:marLeft w:val="0"/>
      <w:marRight w:val="0"/>
      <w:marTop w:val="0"/>
      <w:marBottom w:val="0"/>
      <w:divBdr>
        <w:top w:val="none" w:sz="0" w:space="0" w:color="auto"/>
        <w:left w:val="none" w:sz="0" w:space="0" w:color="auto"/>
        <w:bottom w:val="none" w:sz="0" w:space="0" w:color="auto"/>
        <w:right w:val="none" w:sz="0" w:space="0" w:color="auto"/>
      </w:divBdr>
    </w:div>
    <w:div w:id="1627202824">
      <w:bodyDiv w:val="1"/>
      <w:marLeft w:val="0"/>
      <w:marRight w:val="0"/>
      <w:marTop w:val="0"/>
      <w:marBottom w:val="0"/>
      <w:divBdr>
        <w:top w:val="none" w:sz="0" w:space="0" w:color="auto"/>
        <w:left w:val="none" w:sz="0" w:space="0" w:color="auto"/>
        <w:bottom w:val="none" w:sz="0" w:space="0" w:color="auto"/>
        <w:right w:val="none" w:sz="0" w:space="0" w:color="auto"/>
      </w:divBdr>
    </w:div>
    <w:div w:id="1632634327">
      <w:bodyDiv w:val="1"/>
      <w:marLeft w:val="0"/>
      <w:marRight w:val="0"/>
      <w:marTop w:val="0"/>
      <w:marBottom w:val="0"/>
      <w:divBdr>
        <w:top w:val="none" w:sz="0" w:space="0" w:color="auto"/>
        <w:left w:val="none" w:sz="0" w:space="0" w:color="auto"/>
        <w:bottom w:val="none" w:sz="0" w:space="0" w:color="auto"/>
        <w:right w:val="none" w:sz="0" w:space="0" w:color="auto"/>
      </w:divBdr>
    </w:div>
    <w:div w:id="1634209978">
      <w:bodyDiv w:val="1"/>
      <w:marLeft w:val="0"/>
      <w:marRight w:val="0"/>
      <w:marTop w:val="0"/>
      <w:marBottom w:val="0"/>
      <w:divBdr>
        <w:top w:val="none" w:sz="0" w:space="0" w:color="auto"/>
        <w:left w:val="none" w:sz="0" w:space="0" w:color="auto"/>
        <w:bottom w:val="none" w:sz="0" w:space="0" w:color="auto"/>
        <w:right w:val="none" w:sz="0" w:space="0" w:color="auto"/>
      </w:divBdr>
    </w:div>
    <w:div w:id="1642267577">
      <w:bodyDiv w:val="1"/>
      <w:marLeft w:val="0"/>
      <w:marRight w:val="0"/>
      <w:marTop w:val="0"/>
      <w:marBottom w:val="0"/>
      <w:divBdr>
        <w:top w:val="none" w:sz="0" w:space="0" w:color="auto"/>
        <w:left w:val="none" w:sz="0" w:space="0" w:color="auto"/>
        <w:bottom w:val="none" w:sz="0" w:space="0" w:color="auto"/>
        <w:right w:val="none" w:sz="0" w:space="0" w:color="auto"/>
      </w:divBdr>
    </w:div>
    <w:div w:id="1665933177">
      <w:bodyDiv w:val="1"/>
      <w:marLeft w:val="0"/>
      <w:marRight w:val="0"/>
      <w:marTop w:val="0"/>
      <w:marBottom w:val="0"/>
      <w:divBdr>
        <w:top w:val="none" w:sz="0" w:space="0" w:color="auto"/>
        <w:left w:val="none" w:sz="0" w:space="0" w:color="auto"/>
        <w:bottom w:val="none" w:sz="0" w:space="0" w:color="auto"/>
        <w:right w:val="none" w:sz="0" w:space="0" w:color="auto"/>
      </w:divBdr>
    </w:div>
    <w:div w:id="1686398889">
      <w:bodyDiv w:val="1"/>
      <w:marLeft w:val="0"/>
      <w:marRight w:val="0"/>
      <w:marTop w:val="0"/>
      <w:marBottom w:val="0"/>
      <w:divBdr>
        <w:top w:val="none" w:sz="0" w:space="0" w:color="auto"/>
        <w:left w:val="none" w:sz="0" w:space="0" w:color="auto"/>
        <w:bottom w:val="none" w:sz="0" w:space="0" w:color="auto"/>
        <w:right w:val="none" w:sz="0" w:space="0" w:color="auto"/>
      </w:divBdr>
    </w:div>
    <w:div w:id="1705448692">
      <w:bodyDiv w:val="1"/>
      <w:marLeft w:val="0"/>
      <w:marRight w:val="0"/>
      <w:marTop w:val="0"/>
      <w:marBottom w:val="0"/>
      <w:divBdr>
        <w:top w:val="none" w:sz="0" w:space="0" w:color="auto"/>
        <w:left w:val="none" w:sz="0" w:space="0" w:color="auto"/>
        <w:bottom w:val="none" w:sz="0" w:space="0" w:color="auto"/>
        <w:right w:val="none" w:sz="0" w:space="0" w:color="auto"/>
      </w:divBdr>
    </w:div>
    <w:div w:id="1705905832">
      <w:bodyDiv w:val="1"/>
      <w:marLeft w:val="0"/>
      <w:marRight w:val="0"/>
      <w:marTop w:val="0"/>
      <w:marBottom w:val="0"/>
      <w:divBdr>
        <w:top w:val="none" w:sz="0" w:space="0" w:color="auto"/>
        <w:left w:val="none" w:sz="0" w:space="0" w:color="auto"/>
        <w:bottom w:val="none" w:sz="0" w:space="0" w:color="auto"/>
        <w:right w:val="none" w:sz="0" w:space="0" w:color="auto"/>
      </w:divBdr>
    </w:div>
    <w:div w:id="1712997235">
      <w:bodyDiv w:val="1"/>
      <w:marLeft w:val="0"/>
      <w:marRight w:val="0"/>
      <w:marTop w:val="0"/>
      <w:marBottom w:val="0"/>
      <w:divBdr>
        <w:top w:val="none" w:sz="0" w:space="0" w:color="auto"/>
        <w:left w:val="none" w:sz="0" w:space="0" w:color="auto"/>
        <w:bottom w:val="none" w:sz="0" w:space="0" w:color="auto"/>
        <w:right w:val="none" w:sz="0" w:space="0" w:color="auto"/>
      </w:divBdr>
    </w:div>
    <w:div w:id="1730806836">
      <w:bodyDiv w:val="1"/>
      <w:marLeft w:val="0"/>
      <w:marRight w:val="0"/>
      <w:marTop w:val="0"/>
      <w:marBottom w:val="0"/>
      <w:divBdr>
        <w:top w:val="none" w:sz="0" w:space="0" w:color="auto"/>
        <w:left w:val="none" w:sz="0" w:space="0" w:color="auto"/>
        <w:bottom w:val="none" w:sz="0" w:space="0" w:color="auto"/>
        <w:right w:val="none" w:sz="0" w:space="0" w:color="auto"/>
      </w:divBdr>
    </w:div>
    <w:div w:id="1733579759">
      <w:bodyDiv w:val="1"/>
      <w:marLeft w:val="0"/>
      <w:marRight w:val="0"/>
      <w:marTop w:val="0"/>
      <w:marBottom w:val="0"/>
      <w:divBdr>
        <w:top w:val="none" w:sz="0" w:space="0" w:color="auto"/>
        <w:left w:val="none" w:sz="0" w:space="0" w:color="auto"/>
        <w:bottom w:val="none" w:sz="0" w:space="0" w:color="auto"/>
        <w:right w:val="none" w:sz="0" w:space="0" w:color="auto"/>
      </w:divBdr>
    </w:div>
    <w:div w:id="1737586243">
      <w:bodyDiv w:val="1"/>
      <w:marLeft w:val="0"/>
      <w:marRight w:val="0"/>
      <w:marTop w:val="0"/>
      <w:marBottom w:val="0"/>
      <w:divBdr>
        <w:top w:val="none" w:sz="0" w:space="0" w:color="auto"/>
        <w:left w:val="none" w:sz="0" w:space="0" w:color="auto"/>
        <w:bottom w:val="none" w:sz="0" w:space="0" w:color="auto"/>
        <w:right w:val="none" w:sz="0" w:space="0" w:color="auto"/>
      </w:divBdr>
    </w:div>
    <w:div w:id="1737699344">
      <w:bodyDiv w:val="1"/>
      <w:marLeft w:val="0"/>
      <w:marRight w:val="0"/>
      <w:marTop w:val="0"/>
      <w:marBottom w:val="0"/>
      <w:divBdr>
        <w:top w:val="none" w:sz="0" w:space="0" w:color="auto"/>
        <w:left w:val="none" w:sz="0" w:space="0" w:color="auto"/>
        <w:bottom w:val="none" w:sz="0" w:space="0" w:color="auto"/>
        <w:right w:val="none" w:sz="0" w:space="0" w:color="auto"/>
      </w:divBdr>
    </w:div>
    <w:div w:id="1741057966">
      <w:bodyDiv w:val="1"/>
      <w:marLeft w:val="0"/>
      <w:marRight w:val="0"/>
      <w:marTop w:val="0"/>
      <w:marBottom w:val="0"/>
      <w:divBdr>
        <w:top w:val="none" w:sz="0" w:space="0" w:color="auto"/>
        <w:left w:val="none" w:sz="0" w:space="0" w:color="auto"/>
        <w:bottom w:val="none" w:sz="0" w:space="0" w:color="auto"/>
        <w:right w:val="none" w:sz="0" w:space="0" w:color="auto"/>
      </w:divBdr>
    </w:div>
    <w:div w:id="1758089941">
      <w:bodyDiv w:val="1"/>
      <w:marLeft w:val="0"/>
      <w:marRight w:val="0"/>
      <w:marTop w:val="0"/>
      <w:marBottom w:val="0"/>
      <w:divBdr>
        <w:top w:val="none" w:sz="0" w:space="0" w:color="auto"/>
        <w:left w:val="none" w:sz="0" w:space="0" w:color="auto"/>
        <w:bottom w:val="none" w:sz="0" w:space="0" w:color="auto"/>
        <w:right w:val="none" w:sz="0" w:space="0" w:color="auto"/>
      </w:divBdr>
    </w:div>
    <w:div w:id="1760523356">
      <w:bodyDiv w:val="1"/>
      <w:marLeft w:val="0"/>
      <w:marRight w:val="0"/>
      <w:marTop w:val="0"/>
      <w:marBottom w:val="0"/>
      <w:divBdr>
        <w:top w:val="none" w:sz="0" w:space="0" w:color="auto"/>
        <w:left w:val="none" w:sz="0" w:space="0" w:color="auto"/>
        <w:bottom w:val="none" w:sz="0" w:space="0" w:color="auto"/>
        <w:right w:val="none" w:sz="0" w:space="0" w:color="auto"/>
      </w:divBdr>
    </w:div>
    <w:div w:id="1763063292">
      <w:bodyDiv w:val="1"/>
      <w:marLeft w:val="0"/>
      <w:marRight w:val="0"/>
      <w:marTop w:val="0"/>
      <w:marBottom w:val="0"/>
      <w:divBdr>
        <w:top w:val="none" w:sz="0" w:space="0" w:color="auto"/>
        <w:left w:val="none" w:sz="0" w:space="0" w:color="auto"/>
        <w:bottom w:val="none" w:sz="0" w:space="0" w:color="auto"/>
        <w:right w:val="none" w:sz="0" w:space="0" w:color="auto"/>
      </w:divBdr>
    </w:div>
    <w:div w:id="1776243530">
      <w:bodyDiv w:val="1"/>
      <w:marLeft w:val="0"/>
      <w:marRight w:val="0"/>
      <w:marTop w:val="0"/>
      <w:marBottom w:val="0"/>
      <w:divBdr>
        <w:top w:val="none" w:sz="0" w:space="0" w:color="auto"/>
        <w:left w:val="none" w:sz="0" w:space="0" w:color="auto"/>
        <w:bottom w:val="none" w:sz="0" w:space="0" w:color="auto"/>
        <w:right w:val="none" w:sz="0" w:space="0" w:color="auto"/>
      </w:divBdr>
    </w:div>
    <w:div w:id="1788575689">
      <w:bodyDiv w:val="1"/>
      <w:marLeft w:val="0"/>
      <w:marRight w:val="0"/>
      <w:marTop w:val="0"/>
      <w:marBottom w:val="0"/>
      <w:divBdr>
        <w:top w:val="none" w:sz="0" w:space="0" w:color="auto"/>
        <w:left w:val="none" w:sz="0" w:space="0" w:color="auto"/>
        <w:bottom w:val="none" w:sz="0" w:space="0" w:color="auto"/>
        <w:right w:val="none" w:sz="0" w:space="0" w:color="auto"/>
      </w:divBdr>
    </w:div>
    <w:div w:id="1789662391">
      <w:bodyDiv w:val="1"/>
      <w:marLeft w:val="0"/>
      <w:marRight w:val="0"/>
      <w:marTop w:val="0"/>
      <w:marBottom w:val="0"/>
      <w:divBdr>
        <w:top w:val="none" w:sz="0" w:space="0" w:color="auto"/>
        <w:left w:val="none" w:sz="0" w:space="0" w:color="auto"/>
        <w:bottom w:val="none" w:sz="0" w:space="0" w:color="auto"/>
        <w:right w:val="none" w:sz="0" w:space="0" w:color="auto"/>
      </w:divBdr>
    </w:div>
    <w:div w:id="1801681620">
      <w:bodyDiv w:val="1"/>
      <w:marLeft w:val="0"/>
      <w:marRight w:val="0"/>
      <w:marTop w:val="0"/>
      <w:marBottom w:val="0"/>
      <w:divBdr>
        <w:top w:val="none" w:sz="0" w:space="0" w:color="auto"/>
        <w:left w:val="none" w:sz="0" w:space="0" w:color="auto"/>
        <w:bottom w:val="none" w:sz="0" w:space="0" w:color="auto"/>
        <w:right w:val="none" w:sz="0" w:space="0" w:color="auto"/>
      </w:divBdr>
    </w:div>
    <w:div w:id="1846629481">
      <w:bodyDiv w:val="1"/>
      <w:marLeft w:val="0"/>
      <w:marRight w:val="0"/>
      <w:marTop w:val="0"/>
      <w:marBottom w:val="0"/>
      <w:divBdr>
        <w:top w:val="none" w:sz="0" w:space="0" w:color="auto"/>
        <w:left w:val="none" w:sz="0" w:space="0" w:color="auto"/>
        <w:bottom w:val="none" w:sz="0" w:space="0" w:color="auto"/>
        <w:right w:val="none" w:sz="0" w:space="0" w:color="auto"/>
      </w:divBdr>
    </w:div>
    <w:div w:id="1851144811">
      <w:bodyDiv w:val="1"/>
      <w:marLeft w:val="0"/>
      <w:marRight w:val="0"/>
      <w:marTop w:val="0"/>
      <w:marBottom w:val="0"/>
      <w:divBdr>
        <w:top w:val="none" w:sz="0" w:space="0" w:color="auto"/>
        <w:left w:val="none" w:sz="0" w:space="0" w:color="auto"/>
        <w:bottom w:val="none" w:sz="0" w:space="0" w:color="auto"/>
        <w:right w:val="none" w:sz="0" w:space="0" w:color="auto"/>
      </w:divBdr>
    </w:div>
    <w:div w:id="1851213201">
      <w:bodyDiv w:val="1"/>
      <w:marLeft w:val="0"/>
      <w:marRight w:val="0"/>
      <w:marTop w:val="0"/>
      <w:marBottom w:val="0"/>
      <w:divBdr>
        <w:top w:val="none" w:sz="0" w:space="0" w:color="auto"/>
        <w:left w:val="none" w:sz="0" w:space="0" w:color="auto"/>
        <w:bottom w:val="none" w:sz="0" w:space="0" w:color="auto"/>
        <w:right w:val="none" w:sz="0" w:space="0" w:color="auto"/>
      </w:divBdr>
    </w:div>
    <w:div w:id="1856924487">
      <w:bodyDiv w:val="1"/>
      <w:marLeft w:val="0"/>
      <w:marRight w:val="0"/>
      <w:marTop w:val="0"/>
      <w:marBottom w:val="0"/>
      <w:divBdr>
        <w:top w:val="none" w:sz="0" w:space="0" w:color="auto"/>
        <w:left w:val="none" w:sz="0" w:space="0" w:color="auto"/>
        <w:bottom w:val="none" w:sz="0" w:space="0" w:color="auto"/>
        <w:right w:val="none" w:sz="0" w:space="0" w:color="auto"/>
      </w:divBdr>
    </w:div>
    <w:div w:id="1872109910">
      <w:bodyDiv w:val="1"/>
      <w:marLeft w:val="0"/>
      <w:marRight w:val="0"/>
      <w:marTop w:val="0"/>
      <w:marBottom w:val="0"/>
      <w:divBdr>
        <w:top w:val="none" w:sz="0" w:space="0" w:color="auto"/>
        <w:left w:val="none" w:sz="0" w:space="0" w:color="auto"/>
        <w:bottom w:val="none" w:sz="0" w:space="0" w:color="auto"/>
        <w:right w:val="none" w:sz="0" w:space="0" w:color="auto"/>
      </w:divBdr>
    </w:div>
    <w:div w:id="1876234782">
      <w:bodyDiv w:val="1"/>
      <w:marLeft w:val="0"/>
      <w:marRight w:val="0"/>
      <w:marTop w:val="0"/>
      <w:marBottom w:val="0"/>
      <w:divBdr>
        <w:top w:val="none" w:sz="0" w:space="0" w:color="auto"/>
        <w:left w:val="none" w:sz="0" w:space="0" w:color="auto"/>
        <w:bottom w:val="none" w:sz="0" w:space="0" w:color="auto"/>
        <w:right w:val="none" w:sz="0" w:space="0" w:color="auto"/>
      </w:divBdr>
    </w:div>
    <w:div w:id="1881480348">
      <w:bodyDiv w:val="1"/>
      <w:marLeft w:val="0"/>
      <w:marRight w:val="0"/>
      <w:marTop w:val="0"/>
      <w:marBottom w:val="0"/>
      <w:divBdr>
        <w:top w:val="none" w:sz="0" w:space="0" w:color="auto"/>
        <w:left w:val="none" w:sz="0" w:space="0" w:color="auto"/>
        <w:bottom w:val="none" w:sz="0" w:space="0" w:color="auto"/>
        <w:right w:val="none" w:sz="0" w:space="0" w:color="auto"/>
      </w:divBdr>
    </w:div>
    <w:div w:id="1903372774">
      <w:bodyDiv w:val="1"/>
      <w:marLeft w:val="0"/>
      <w:marRight w:val="0"/>
      <w:marTop w:val="0"/>
      <w:marBottom w:val="0"/>
      <w:divBdr>
        <w:top w:val="none" w:sz="0" w:space="0" w:color="auto"/>
        <w:left w:val="none" w:sz="0" w:space="0" w:color="auto"/>
        <w:bottom w:val="none" w:sz="0" w:space="0" w:color="auto"/>
        <w:right w:val="none" w:sz="0" w:space="0" w:color="auto"/>
      </w:divBdr>
    </w:div>
    <w:div w:id="1907491355">
      <w:bodyDiv w:val="1"/>
      <w:marLeft w:val="0"/>
      <w:marRight w:val="0"/>
      <w:marTop w:val="0"/>
      <w:marBottom w:val="0"/>
      <w:divBdr>
        <w:top w:val="none" w:sz="0" w:space="0" w:color="auto"/>
        <w:left w:val="none" w:sz="0" w:space="0" w:color="auto"/>
        <w:bottom w:val="none" w:sz="0" w:space="0" w:color="auto"/>
        <w:right w:val="none" w:sz="0" w:space="0" w:color="auto"/>
      </w:divBdr>
    </w:div>
    <w:div w:id="1911426123">
      <w:bodyDiv w:val="1"/>
      <w:marLeft w:val="0"/>
      <w:marRight w:val="0"/>
      <w:marTop w:val="0"/>
      <w:marBottom w:val="0"/>
      <w:divBdr>
        <w:top w:val="none" w:sz="0" w:space="0" w:color="auto"/>
        <w:left w:val="none" w:sz="0" w:space="0" w:color="auto"/>
        <w:bottom w:val="none" w:sz="0" w:space="0" w:color="auto"/>
        <w:right w:val="none" w:sz="0" w:space="0" w:color="auto"/>
      </w:divBdr>
    </w:div>
    <w:div w:id="1914579404">
      <w:bodyDiv w:val="1"/>
      <w:marLeft w:val="0"/>
      <w:marRight w:val="0"/>
      <w:marTop w:val="0"/>
      <w:marBottom w:val="0"/>
      <w:divBdr>
        <w:top w:val="none" w:sz="0" w:space="0" w:color="auto"/>
        <w:left w:val="none" w:sz="0" w:space="0" w:color="auto"/>
        <w:bottom w:val="none" w:sz="0" w:space="0" w:color="auto"/>
        <w:right w:val="none" w:sz="0" w:space="0" w:color="auto"/>
      </w:divBdr>
    </w:div>
    <w:div w:id="1917788157">
      <w:bodyDiv w:val="1"/>
      <w:marLeft w:val="0"/>
      <w:marRight w:val="0"/>
      <w:marTop w:val="0"/>
      <w:marBottom w:val="0"/>
      <w:divBdr>
        <w:top w:val="none" w:sz="0" w:space="0" w:color="auto"/>
        <w:left w:val="none" w:sz="0" w:space="0" w:color="auto"/>
        <w:bottom w:val="none" w:sz="0" w:space="0" w:color="auto"/>
        <w:right w:val="none" w:sz="0" w:space="0" w:color="auto"/>
      </w:divBdr>
    </w:div>
    <w:div w:id="1934043855">
      <w:bodyDiv w:val="1"/>
      <w:marLeft w:val="0"/>
      <w:marRight w:val="0"/>
      <w:marTop w:val="0"/>
      <w:marBottom w:val="0"/>
      <w:divBdr>
        <w:top w:val="none" w:sz="0" w:space="0" w:color="auto"/>
        <w:left w:val="none" w:sz="0" w:space="0" w:color="auto"/>
        <w:bottom w:val="none" w:sz="0" w:space="0" w:color="auto"/>
        <w:right w:val="none" w:sz="0" w:space="0" w:color="auto"/>
      </w:divBdr>
      <w:divsChild>
        <w:div w:id="1554006254">
          <w:marLeft w:val="0"/>
          <w:marRight w:val="0"/>
          <w:marTop w:val="0"/>
          <w:marBottom w:val="0"/>
          <w:divBdr>
            <w:top w:val="none" w:sz="0" w:space="0" w:color="auto"/>
            <w:left w:val="none" w:sz="0" w:space="0" w:color="auto"/>
            <w:bottom w:val="none" w:sz="0" w:space="0" w:color="auto"/>
            <w:right w:val="none" w:sz="0" w:space="0" w:color="auto"/>
          </w:divBdr>
          <w:divsChild>
            <w:div w:id="700478851">
              <w:marLeft w:val="0"/>
              <w:marRight w:val="0"/>
              <w:marTop w:val="0"/>
              <w:marBottom w:val="0"/>
              <w:divBdr>
                <w:top w:val="none" w:sz="0" w:space="0" w:color="auto"/>
                <w:left w:val="none" w:sz="0" w:space="0" w:color="auto"/>
                <w:bottom w:val="none" w:sz="0" w:space="0" w:color="auto"/>
                <w:right w:val="none" w:sz="0" w:space="0" w:color="auto"/>
              </w:divBdr>
              <w:divsChild>
                <w:div w:id="154076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1012554">
      <w:bodyDiv w:val="1"/>
      <w:marLeft w:val="0"/>
      <w:marRight w:val="0"/>
      <w:marTop w:val="0"/>
      <w:marBottom w:val="0"/>
      <w:divBdr>
        <w:top w:val="none" w:sz="0" w:space="0" w:color="auto"/>
        <w:left w:val="none" w:sz="0" w:space="0" w:color="auto"/>
        <w:bottom w:val="none" w:sz="0" w:space="0" w:color="auto"/>
        <w:right w:val="none" w:sz="0" w:space="0" w:color="auto"/>
      </w:divBdr>
    </w:div>
    <w:div w:id="1952087752">
      <w:bodyDiv w:val="1"/>
      <w:marLeft w:val="0"/>
      <w:marRight w:val="0"/>
      <w:marTop w:val="0"/>
      <w:marBottom w:val="0"/>
      <w:divBdr>
        <w:top w:val="none" w:sz="0" w:space="0" w:color="auto"/>
        <w:left w:val="none" w:sz="0" w:space="0" w:color="auto"/>
        <w:bottom w:val="none" w:sz="0" w:space="0" w:color="auto"/>
        <w:right w:val="none" w:sz="0" w:space="0" w:color="auto"/>
      </w:divBdr>
    </w:div>
    <w:div w:id="1953707553">
      <w:bodyDiv w:val="1"/>
      <w:marLeft w:val="0"/>
      <w:marRight w:val="0"/>
      <w:marTop w:val="0"/>
      <w:marBottom w:val="0"/>
      <w:divBdr>
        <w:top w:val="none" w:sz="0" w:space="0" w:color="auto"/>
        <w:left w:val="none" w:sz="0" w:space="0" w:color="auto"/>
        <w:bottom w:val="none" w:sz="0" w:space="0" w:color="auto"/>
        <w:right w:val="none" w:sz="0" w:space="0" w:color="auto"/>
      </w:divBdr>
    </w:div>
    <w:div w:id="1973637287">
      <w:bodyDiv w:val="1"/>
      <w:marLeft w:val="0"/>
      <w:marRight w:val="0"/>
      <w:marTop w:val="0"/>
      <w:marBottom w:val="0"/>
      <w:divBdr>
        <w:top w:val="none" w:sz="0" w:space="0" w:color="auto"/>
        <w:left w:val="none" w:sz="0" w:space="0" w:color="auto"/>
        <w:bottom w:val="none" w:sz="0" w:space="0" w:color="auto"/>
        <w:right w:val="none" w:sz="0" w:space="0" w:color="auto"/>
      </w:divBdr>
    </w:div>
    <w:div w:id="1976645432">
      <w:bodyDiv w:val="1"/>
      <w:marLeft w:val="0"/>
      <w:marRight w:val="0"/>
      <w:marTop w:val="0"/>
      <w:marBottom w:val="0"/>
      <w:divBdr>
        <w:top w:val="none" w:sz="0" w:space="0" w:color="auto"/>
        <w:left w:val="none" w:sz="0" w:space="0" w:color="auto"/>
        <w:bottom w:val="none" w:sz="0" w:space="0" w:color="auto"/>
        <w:right w:val="none" w:sz="0" w:space="0" w:color="auto"/>
      </w:divBdr>
    </w:div>
    <w:div w:id="1992710241">
      <w:bodyDiv w:val="1"/>
      <w:marLeft w:val="0"/>
      <w:marRight w:val="0"/>
      <w:marTop w:val="0"/>
      <w:marBottom w:val="0"/>
      <w:divBdr>
        <w:top w:val="none" w:sz="0" w:space="0" w:color="auto"/>
        <w:left w:val="none" w:sz="0" w:space="0" w:color="auto"/>
        <w:bottom w:val="none" w:sz="0" w:space="0" w:color="auto"/>
        <w:right w:val="none" w:sz="0" w:space="0" w:color="auto"/>
      </w:divBdr>
    </w:div>
    <w:div w:id="2002661238">
      <w:bodyDiv w:val="1"/>
      <w:marLeft w:val="0"/>
      <w:marRight w:val="0"/>
      <w:marTop w:val="0"/>
      <w:marBottom w:val="0"/>
      <w:divBdr>
        <w:top w:val="none" w:sz="0" w:space="0" w:color="auto"/>
        <w:left w:val="none" w:sz="0" w:space="0" w:color="auto"/>
        <w:bottom w:val="none" w:sz="0" w:space="0" w:color="auto"/>
        <w:right w:val="none" w:sz="0" w:space="0" w:color="auto"/>
      </w:divBdr>
    </w:div>
    <w:div w:id="2015378071">
      <w:bodyDiv w:val="1"/>
      <w:marLeft w:val="0"/>
      <w:marRight w:val="0"/>
      <w:marTop w:val="0"/>
      <w:marBottom w:val="0"/>
      <w:divBdr>
        <w:top w:val="none" w:sz="0" w:space="0" w:color="auto"/>
        <w:left w:val="none" w:sz="0" w:space="0" w:color="auto"/>
        <w:bottom w:val="none" w:sz="0" w:space="0" w:color="auto"/>
        <w:right w:val="none" w:sz="0" w:space="0" w:color="auto"/>
      </w:divBdr>
    </w:div>
    <w:div w:id="2030907410">
      <w:bodyDiv w:val="1"/>
      <w:marLeft w:val="0"/>
      <w:marRight w:val="0"/>
      <w:marTop w:val="0"/>
      <w:marBottom w:val="0"/>
      <w:divBdr>
        <w:top w:val="none" w:sz="0" w:space="0" w:color="auto"/>
        <w:left w:val="none" w:sz="0" w:space="0" w:color="auto"/>
        <w:bottom w:val="none" w:sz="0" w:space="0" w:color="auto"/>
        <w:right w:val="none" w:sz="0" w:space="0" w:color="auto"/>
      </w:divBdr>
    </w:div>
    <w:div w:id="2039812175">
      <w:bodyDiv w:val="1"/>
      <w:marLeft w:val="0"/>
      <w:marRight w:val="0"/>
      <w:marTop w:val="0"/>
      <w:marBottom w:val="0"/>
      <w:divBdr>
        <w:top w:val="none" w:sz="0" w:space="0" w:color="auto"/>
        <w:left w:val="none" w:sz="0" w:space="0" w:color="auto"/>
        <w:bottom w:val="none" w:sz="0" w:space="0" w:color="auto"/>
        <w:right w:val="none" w:sz="0" w:space="0" w:color="auto"/>
      </w:divBdr>
    </w:div>
    <w:div w:id="2047098505">
      <w:bodyDiv w:val="1"/>
      <w:marLeft w:val="0"/>
      <w:marRight w:val="0"/>
      <w:marTop w:val="0"/>
      <w:marBottom w:val="0"/>
      <w:divBdr>
        <w:top w:val="none" w:sz="0" w:space="0" w:color="auto"/>
        <w:left w:val="none" w:sz="0" w:space="0" w:color="auto"/>
        <w:bottom w:val="none" w:sz="0" w:space="0" w:color="auto"/>
        <w:right w:val="none" w:sz="0" w:space="0" w:color="auto"/>
      </w:divBdr>
    </w:div>
    <w:div w:id="2075159890">
      <w:bodyDiv w:val="1"/>
      <w:marLeft w:val="0"/>
      <w:marRight w:val="0"/>
      <w:marTop w:val="0"/>
      <w:marBottom w:val="0"/>
      <w:divBdr>
        <w:top w:val="none" w:sz="0" w:space="0" w:color="auto"/>
        <w:left w:val="none" w:sz="0" w:space="0" w:color="auto"/>
        <w:bottom w:val="none" w:sz="0" w:space="0" w:color="auto"/>
        <w:right w:val="none" w:sz="0" w:space="0" w:color="auto"/>
      </w:divBdr>
    </w:div>
    <w:div w:id="2083017068">
      <w:bodyDiv w:val="1"/>
      <w:marLeft w:val="0"/>
      <w:marRight w:val="0"/>
      <w:marTop w:val="0"/>
      <w:marBottom w:val="0"/>
      <w:divBdr>
        <w:top w:val="none" w:sz="0" w:space="0" w:color="auto"/>
        <w:left w:val="none" w:sz="0" w:space="0" w:color="auto"/>
        <w:bottom w:val="none" w:sz="0" w:space="0" w:color="auto"/>
        <w:right w:val="none" w:sz="0" w:space="0" w:color="auto"/>
      </w:divBdr>
    </w:div>
    <w:div w:id="2091848307">
      <w:bodyDiv w:val="1"/>
      <w:marLeft w:val="0"/>
      <w:marRight w:val="0"/>
      <w:marTop w:val="0"/>
      <w:marBottom w:val="0"/>
      <w:divBdr>
        <w:top w:val="none" w:sz="0" w:space="0" w:color="auto"/>
        <w:left w:val="none" w:sz="0" w:space="0" w:color="auto"/>
        <w:bottom w:val="none" w:sz="0" w:space="0" w:color="auto"/>
        <w:right w:val="none" w:sz="0" w:space="0" w:color="auto"/>
      </w:divBdr>
    </w:div>
    <w:div w:id="2100370382">
      <w:bodyDiv w:val="1"/>
      <w:marLeft w:val="0"/>
      <w:marRight w:val="0"/>
      <w:marTop w:val="0"/>
      <w:marBottom w:val="0"/>
      <w:divBdr>
        <w:top w:val="none" w:sz="0" w:space="0" w:color="auto"/>
        <w:left w:val="none" w:sz="0" w:space="0" w:color="auto"/>
        <w:bottom w:val="none" w:sz="0" w:space="0" w:color="auto"/>
        <w:right w:val="none" w:sz="0" w:space="0" w:color="auto"/>
      </w:divBdr>
    </w:div>
    <w:div w:id="21470446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fontTable" Target="fontTable.xml"/><Relationship Id="rId3" Type="http://schemas.openxmlformats.org/officeDocument/2006/relationships/customXml" Target="../customXml/item3.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6.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5" Type="http://schemas.openxmlformats.org/officeDocument/2006/relationships/numbering" Target="numbering.xml"/><Relationship Id="rId15" Type="http://schemas.openxmlformats.org/officeDocument/2006/relationships/image" Target="media/image5.png"/><Relationship Id="rId10" Type="http://schemas.openxmlformats.org/officeDocument/2006/relationships/endnotes" Target="endnotes.xml"/><Relationship Id="rId19"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CV305\AppData\Roaming\Microsoft\Templates\Chapter%20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54F1E418B02FC74BAFB00F06785E7191" ma:contentTypeVersion="12" ma:contentTypeDescription="Create a new document." ma:contentTypeScope="" ma:versionID="9fe35afe6337c28b846a4155d74722ec">
  <xsd:schema xmlns:xsd="http://www.w3.org/2001/XMLSchema" xmlns:xs="http://www.w3.org/2001/XMLSchema" xmlns:p="http://schemas.microsoft.com/office/2006/metadata/properties" xmlns:ns2="5cac1967-dd4a-4e16-9d32-af0b3f9f0fa5" xmlns:ns3="8428d14a-6ee5-4069-bed7-faac44f3981b" targetNamespace="http://schemas.microsoft.com/office/2006/metadata/properties" ma:root="true" ma:fieldsID="a46ecc2f3eed5fd0d7351ae972f8450d" ns2:_="" ns3:_="">
    <xsd:import namespace="5cac1967-dd4a-4e16-9d32-af0b3f9f0fa5"/>
    <xsd:import namespace="8428d14a-6ee5-4069-bed7-faac44f3981b"/>
    <xsd:element name="properties">
      <xsd:complexType>
        <xsd:sequence>
          <xsd:element name="documentManagement">
            <xsd:complexType>
              <xsd:all>
                <xsd:element ref="ns2:lcf76f155ced4ddcb4097134ff3c332f" minOccurs="0"/>
                <xsd:element ref="ns3:TaxCatchAll" minOccurs="0"/>
                <xsd:element ref="ns2:MediaServiceMetadata" minOccurs="0"/>
                <xsd:element ref="ns2:MediaServiceFastMetadata" minOccurs="0"/>
                <xsd:element ref="ns2:MediaServiceSearchProperties" minOccurs="0"/>
                <xsd:element ref="ns2:MediaServiceDateTaken" minOccurs="0"/>
                <xsd:element ref="ns2:MediaServiceObjectDetectorVersions" minOccurs="0"/>
                <xsd:element ref="ns2:MediaServiceOCR" minOccurs="0"/>
                <xsd:element ref="ns2:MediaServiceGenerationTime" minOccurs="0"/>
                <xsd:element ref="ns2:MediaServiceEventHashCode" minOccurs="0"/>
                <xsd:element ref="ns2:DOI"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cac1967-dd4a-4e16-9d32-af0b3f9f0fa5" elementFormDefault="qualified">
    <xsd:import namespace="http://schemas.microsoft.com/office/2006/documentManagement/types"/>
    <xsd:import namespace="http://schemas.microsoft.com/office/infopath/2007/PartnerControls"/>
    <xsd:element name="lcf76f155ced4ddcb4097134ff3c332f" ma:index="9" nillable="true" ma:taxonomy="true" ma:internalName="lcf76f155ced4ddcb4097134ff3c332f" ma:taxonomyFieldName="MediaServiceImageTags" ma:displayName="Image Tags" ma:readOnly="false" ma:fieldId="{5cf76f15-5ced-4ddc-b409-7134ff3c332f}" ma:taxonomyMulti="true" ma:sspId="69b76470-d72d-46cf-b055-48283b544c5e" ma:termSetId="09814cd3-568e-fe90-9814-8d621ff8fb84" ma:anchorId="fba54fb3-c3e1-fe81-a776-ca4b69148c4d" ma:open="true" ma:isKeyword="false">
      <xsd:complexType>
        <xsd:sequence>
          <xsd:element ref="pc:Terms" minOccurs="0" maxOccurs="1"/>
        </xsd:sequence>
      </xsd:complexType>
    </xsd:element>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SearchProperties" ma:index="13" nillable="true" ma:displayName="MediaServiceSearchProperties" ma:hidden="true" ma:internalName="MediaServiceSearchProperties" ma:readOnly="true">
      <xsd:simpleType>
        <xsd:restriction base="dms:Note"/>
      </xsd:simpleType>
    </xsd:element>
    <xsd:element name="MediaServiceDateTaken" ma:index="14" nillable="true" ma:displayName="MediaServiceDateTaken" ma:hidden="true" ma:indexed="true" ma:internalName="MediaServiceDateTaken" ma:readOnly="true">
      <xsd:simpleType>
        <xsd:restriction base="dms:Text"/>
      </xsd:simpleType>
    </xsd:element>
    <xsd:element name="MediaServiceObjectDetectorVersions" ma:index="15" nillable="true" ma:displayName="MediaServiceObjectDetectorVersions" ma:hidden="true" ma:indexed="true" ma:internalName="MediaServiceObjectDetectorVersion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DOI" ma:index="19" nillable="true" ma:displayName="DOI" ma:default="DOI: " ma:format="Dropdown" ma:internalName="DOI">
      <xsd:simpleType>
        <xsd:restriction base="dms:Text">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8428d14a-6ee5-4069-bed7-faac44f3981b" elementFormDefault="qualified">
    <xsd:import namespace="http://schemas.microsoft.com/office/2006/documentManagement/types"/>
    <xsd:import namespace="http://schemas.microsoft.com/office/infopath/2007/PartnerControls"/>
    <xsd:element name="TaxCatchAll" ma:index="10" nillable="true" ma:displayName="Taxonomy Catch All Column" ma:hidden="true" ma:list="{29af9ed7-be5f-4e74-9a12-86f30f8d27c5}" ma:internalName="TaxCatchAll" ma:showField="CatchAllData" ma:web="8428d14a-6ee5-4069-bed7-faac44f3981b">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IEEE2006OfficeOnline.xsl" StyleName="IEEE" Version="2006">
  <b:Source>
    <b:Tag>Sut181</b:Tag>
    <b:SourceType>DocumentFromInternetSite</b:SourceType>
    <b:Guid>{17B1A20F-F8D0-45A7-8490-A6B406692333}</b:Guid>
    <b:Author>
      <b:Author>
        <b:NameList>
          <b:Person>
            <b:Last>Sutton</b:Last>
            <b:First>R.</b:First>
            <b:Middle>D.</b:Middle>
          </b:Person>
          <b:Person>
            <b:Last>Barto</b:Last>
            <b:First>A.</b:First>
            <b:Middle>G.</b:Middle>
          </b:Person>
        </b:NameList>
      </b:Author>
    </b:Author>
    <b:Title>Sparse rewards and stochastic transitions are central to many real-world problems and are effectively captured in environments like FrozenLake</b:Title>
    <b:Year>2018</b:Year>
    <b:RefOrder>4</b:RefOrder>
  </b:Source>
  <b:Source>
    <b:Tag>Bro12</b:Tag>
    <b:SourceType>JournalArticle</b:SourceType>
    <b:Guid>{5296DAD6-B41C-4CA9-B01F-98F5F655BF74}</b:Guid>
    <b:Title>A Survey of Monte Carlo Tree Search Methods</b:Title>
    <b:JournalName>IEEE Transactions on Computational Intelligence and AI in Games</b:JournalName>
    <b:Year>2012</b:Year>
    <b:Pages>1-43</b:Pages>
    <b:Author>
      <b:Author>
        <b:NameList>
          <b:Person>
            <b:Last>Browne</b:Last>
            <b:First>C.</b:First>
            <b:Middle>B.</b:Middle>
          </b:Person>
          <b:Person>
            <b:Last>Powley</b:Last>
            <b:First>E.</b:First>
          </b:Person>
          <b:Person>
            <b:Last>Whitehouse</b:Last>
            <b:First>D.</b:First>
          </b:Person>
          <b:Person>
            <b:Last>Lucas</b:Last>
            <b:First>S.</b:First>
            <b:Middle>M.</b:Middle>
          </b:Person>
          <b:Person>
            <b:Last>Cowling</b:Last>
            <b:First>P.</b:First>
            <b:Middle>I'</b:Middle>
          </b:Person>
          <b:Person>
            <b:Last>lfshagen</b:Last>
            <b:First>P,</b:First>
          </b:Person>
          <b:Person>
            <b:Last>Colton</b:Last>
            <b:First>S.</b:First>
          </b:Person>
        </b:NameList>
      </b:Author>
    </b:Author>
    <b:Volume>4</b:Volume>
    <b:Issue>1</b:Issue>
    <b:RefOrder>2</b:RefOrder>
  </b:Source>
  <b:Source>
    <b:Tag>Koc06</b:Tag>
    <b:SourceType>ConferenceProceedings</b:SourceType>
    <b:Guid>{96E8F114-53C4-4DB2-A42C-A9E5AD6E44EB}</b:Guid>
    <b:Title>Bandit-Based Monte-Carlo Planning</b:Title>
    <b:Year>2006</b:Year>
    <b:Author>
      <b:Author>
        <b:NameList>
          <b:Person>
            <b:Last>Kocsis</b:Last>
            <b:First>L.</b:First>
          </b:Person>
          <b:Person>
            <b:Last>Szepesvári</b:Last>
            <b:First>C.</b:First>
          </b:Person>
        </b:NameList>
      </b:Author>
    </b:Author>
    <b:ConferenceName> European Conference on Machine Learning</b:ConferenceName>
    <b:City>Berlin, Heidelberg</b:City>
    <b:Publisher>Springer</b:Publisher>
    <b:RefOrder>10</b:RefOrder>
  </b:Source>
  <b:Source>
    <b:Tag>Vin19</b:Tag>
    <b:SourceType>ArticleInAPeriodical</b:SourceType>
    <b:Guid>{07EA1C76-42D5-4FAE-B120-F743A9316ACE}</b:Guid>
    <b:Title>Grandmaster Level in StarCraft II Using Multi-Agent Reinforcement Learning</b:Title>
    <b:Pages>350-354</b:Pages>
    <b:Year>2019</b:Year>
    <b:PeriodicalTitle>Nature</b:PeriodicalTitle>
    <b:Author>
      <b:Author>
        <b:NameList>
          <b:Person>
            <b:Last>Vinyals</b:Last>
            <b:First>O.</b:First>
          </b:Person>
          <b:Person>
            <b:Last>Babuschkin</b:Last>
            <b:First>I.</b:First>
          </b:Person>
          <b:Person>
            <b:Last>Czarnecki</b:Last>
            <b:First>W.</b:First>
            <b:Middle>M.</b:Middle>
          </b:Person>
          <b:Person>
            <b:Last>Mathieu</b:Last>
            <b:First>M.</b:First>
          </b:Person>
          <b:Person>
            <b:Last>Dudzik</b:Last>
            <b:First>A.</b:First>
          </b:Person>
          <b:Person>
            <b:Last>Chung</b:Last>
            <b:First>J.</b:First>
          </b:Person>
          <b:Person>
            <b:Last>Silver</b:Last>
            <b:First>D.</b:First>
          </b:Person>
        </b:NameList>
      </b:Author>
    </b:Author>
    <b:Volume>575</b:Volume>
    <b:Issue>7782</b:Issue>
    <b:RefOrder>8</b:RefOrder>
  </b:Source>
  <b:Source>
    <b:Volume>38</b:Volume>
    <b:BIBTEX_Entry>article</b:BIBTEX_Entry>
    <b:SourceType>JournalArticle</b:SourceType>
    <b:Title>Temporal difference learning and TD-Gammon</b:Title>
    <b:Tag>Tesauro</b:Tag>
    <b:Author>
      <b:Author>
        <b:NameList>
          <b:Person>
            <b:Last>Tesauro</b:Last>
            <b:First>G.</b:First>
          </b:Person>
        </b:NameList>
      </b:Author>
    </b:Author>
    <b:Pages>58, 68</b:Pages>
    <b:JournalName>Communications of the ACM</b:JournalName>
    <b:Number>3</b:Number>
    <b:RefOrder>7</b:RefOrder>
  </b:Source>
  <b:Source>
    <b:Volume>518</b:Volume>
    <b:BIBTEX_Entry>article</b:BIBTEX_Entry>
    <b:SourceType>JournalArticle</b:SourceType>
    <b:Title>Human-level control through deep reinforcement learning</b:Title>
    <b:Tag>Mnih</b:Tag>
    <b:Author>
      <b:Author>
        <b:NameList>
          <b:Person>
            <b:Last>Mnih</b:Last>
            <b:First>V.</b:First>
          </b:Person>
          <b:Person>
            <b:Last>Kavukcuoglu</b:Last>
            <b:First>K.</b:First>
          </b:Person>
          <b:Person>
            <b:Last>Silver</b:Last>
            <b:First>D.</b:First>
          </b:Person>
        </b:NameList>
      </b:Author>
    </b:Author>
    <b:Pages>529, 533</b:Pages>
    <b:JournalName>Nature</b:JournalName>
    <b:Number>7540</b:Number>
    <b:RefOrder>11</b:RefOrder>
  </b:Source>
  <b:Source>
    <b:Volume>362</b:Volume>
    <b:BIBTEX_Entry>article</b:BIBTEX_Entry>
    <b:SourceType>JournalArticle</b:SourceType>
    <b:Title>A general reinforcement learning algorithm that masters chess, shogi, and Go through self-play</b:Title>
    <b:Tag>Silver</b:Tag>
    <b:Author>
      <b:Author>
        <b:NameList>
          <b:Person>
            <b:Last>Silver</b:Last>
            <b:First>D.</b:First>
          </b:Person>
          <b:Person>
            <b:Last>Hubert</b:Last>
            <b:First>T.</b:First>
          </b:Person>
          <b:Person>
            <b:Last>Schrittwieser</b:Last>
            <b:First>J.</b:First>
          </b:Person>
          <b:Person>
            <b:Last>Antonoglou</b:Last>
            <b:First>I.</b:First>
          </b:Person>
          <b:Person>
            <b:Last>Lai</b:Last>
            <b:First>M.</b:First>
          </b:Person>
          <b:Person>
            <b:Last>Guez</b:Last>
            <b:First>A.</b:First>
          </b:Person>
          <b:Person>
            <b:Last>Hassabis</b:Last>
            <b:First>D.</b:First>
          </b:Person>
        </b:NameList>
      </b:Author>
    </b:Author>
    <b:Pages>1140, 1144</b:Pages>
    <b:JournalName>Science</b:JournalName>
    <b:Number>6419</b:Number>
    <b:Guid>{05A1C660-3006-476A-9036-B833A84706E8}</b:Guid>
    <b:Year>2018</b:Year>
    <b:Issue>6419</b:Issue>
    <b:RefOrder>3</b:RefOrder>
  </b:Source>
  <b:Source>
    <b:Volume>550</b:Volume>
    <b:BIBTEX_Entry>article</b:BIBTEX_Entry>
    <b:SourceType>JournalArticle</b:SourceType>
    <b:Title>Mastering the game of Go without human knowledge</b:Title>
    <b:Tag>Silverb</b:Tag>
    <b:Author>
      <b:Author>
        <b:NameList>
          <b:Person>
            <b:Last>Silver</b:Last>
            <b:First>D.</b:First>
          </b:Person>
          <b:Person>
            <b:Last>Schrittwieser</b:Last>
            <b:First>J.</b:First>
          </b:Person>
          <b:Person>
            <b:Last>Simonyan</b:Last>
            <b:First>K.</b:First>
          </b:Person>
        </b:NameList>
      </b:Author>
    </b:Author>
    <b:Pages>354, 359</b:Pages>
    <b:JournalName>Nature</b:JournalName>
    <b:Number>7676</b:Number>
    <b:Guid>{C7BC3FEC-B58B-499E-B4C1-E42B5BF8F0A4}</b:Guid>
    <b:Year>2017</b:Year>
    <b:Issue>7676</b:Issue>
    <b:RefOrder>6</b:RefOrder>
  </b:Source>
  <b:Source>
    <b:BIBTEX_Entry>misc</b:BIBTEX_Entry>
    <b:Comments>Preprint arXiv:2111.09259v3.</b:Comments>
    <b:SourceType>Misc</b:SourceType>
    <b:Title>Acquisition of Chess Knowledge in AlphaZero"</b:Title>
    <b:Tag>McGrath</b:Tag>
    <b:Author>
      <b:Author>
        <b:NameList>
          <b:Person>
            <b:Last>McGrath</b:Last>
            <b:First>T.</b:First>
          </b:Person>
          <b:Person>
            <b:Last>Kapishnikov</b:Last>
            <b:First>A.</b:First>
          </b:Person>
          <b:Person>
            <b:Last>Toma</b:Last>
            <b:First>T.</b:First>
          </b:Person>
          <b:Person>
            <b:Last>Pearce</b:Last>
            <b:First>A.</b:First>
          </b:Person>
          <b:Person>
            <b:Last>Hassabis</b:Last>
            <b:First>D.</b:First>
          </b:Person>
          <b:Person>
            <b:Last>Kim</b:Last>
            <b:First>B.</b:First>
          </b:Person>
          <b:Person>
            <b:Last>Paquet</b:Last>
            <b:First>U.</b:First>
          </b:Person>
          <b:Person>
            <b:Last>Kramnik</b:Last>
            <b:First>V.</b:First>
          </b:Person>
        </b:NameList>
      </b:Author>
    </b:Author>
    <b:PublicationTitle>Acquisition of Chess Knowledge in AlphaZero"</b:PublicationTitle>
    <b:Guid>{767F2BBD-2D4A-433D-A0EF-34F15EF54A79}</b:Guid>
    <b:Year>2022</b:Year>
    <b:RefOrder>1</b:RefOrder>
  </b:Source>
  <b:Source>
    <b:BIBTEX_Entry>book</b:BIBTEX_Entry>
    <b:SourceType>Book</b:SourceType>
    <b:Title>Reinforcement Learning: An Introduction</b:Title>
    <b:Publisher>MIT press</b:Publisher>
    <b:Tag>Sutton</b:Tag>
    <b:Author>
      <b:Author>
        <b:NameList>
          <b:Person>
            <b:Last>Sutton</b:Last>
            <b:Middle>S.</b:Middle>
            <b:First>R.</b:First>
          </b:Person>
          <b:Person>
            <b:Last>Barto</b:Last>
            <b:Middle>G.</b:Middle>
            <b:First>A.</b:First>
          </b:Person>
        </b:NameList>
      </b:Author>
    </b:Author>
    <b:Guid>{669274AD-D82F-4997-994F-485B2B5E6881}</b:Guid>
    <b:Year>2018</b:Year>
    <b:RefOrder>9</b:RefOrder>
  </b:Source>
  <b:Source>
    <b:BIBTEX_Entry>misc</b:BIBTEX_Entry>
    <b:Comments>Preprint arXiv:1712.01815.</b:Comments>
    <b:SourceType>ArticleInAPeriodical</b:SourceType>
    <b:Title>Mastering Chess and Shogi by Self-Play with a General Reinforcement Learning Algorithm</b:Title>
    <b:Tag>Silvera</b:Tag>
    <b:Author>
      <b:Author>
        <b:NameList>
          <b:Person>
            <b:Last>Silver</b:Last>
            <b:First>D.</b:First>
          </b:Person>
          <b:Person>
            <b:Last>Schrittwieser</b:Last>
            <b:First>J.</b:First>
          </b:Person>
          <b:Person>
            <b:Last>Simonyan</b:Last>
            <b:First>K.</b:First>
          </b:Person>
          <b:Person>
            <b:Last>Antonoglou</b:Last>
            <b:First>I.</b:First>
          </b:Person>
          <b:Person>
            <b:Last>Huang</b:Last>
            <b:First>A.</b:First>
          </b:Person>
          <b:Person>
            <b:Last>Guez</b:Last>
            <b:First>A.</b:First>
          </b:Person>
          <b:Person>
            <b:Last>Hassabis</b:Last>
            <b:First>D.</b:First>
          </b:Person>
        </b:NameList>
      </b:Author>
    </b:Author>
    <b:PublicationTitle>Mastering Chess and Shogi by Self-Play with a General Reinforcement Learning Algorithm</b:PublicationTitle>
    <b:Guid>{7F68D71D-14E7-450A-BF74-20EAAD969610}</b:Guid>
    <b:Year>2017</b:Year>
    <b:Publisher>arXiv preprint arXiv:1712.01815</b:Publisher>
    <b:RefOrder>5</b:RefOrder>
  </b:Source>
</b:Sourc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TaxCatchAll xmlns="8428d14a-6ee5-4069-bed7-faac44f3981b" xsi:nil="true"/>
    <lcf76f155ced4ddcb4097134ff3c332f xmlns="5cac1967-dd4a-4e16-9d32-af0b3f9f0fa5">
      <Terms xmlns="http://schemas.microsoft.com/office/infopath/2007/PartnerControls"/>
    </lcf76f155ced4ddcb4097134ff3c332f>
    <DOI xmlns="5cac1967-dd4a-4e16-9d32-af0b3f9f0fa5">DOI: </DOI>
  </documentManagement>
</p:properties>
</file>

<file path=customXml/itemProps1.xml><?xml version="1.0" encoding="utf-8"?>
<ds:datastoreItem xmlns:ds="http://schemas.openxmlformats.org/officeDocument/2006/customXml" ds:itemID="{046F4885-6ADC-4400-8AB3-F907431A99B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cac1967-dd4a-4e16-9d32-af0b3f9f0fa5"/>
    <ds:schemaRef ds:uri="8428d14a-6ee5-4069-bed7-faac44f3981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E97F71BF-7FA2-4905-ADD8-B65A1F3A73DF}">
  <ds:schemaRefs>
    <ds:schemaRef ds:uri="http://schemas.openxmlformats.org/officeDocument/2006/bibliography"/>
  </ds:schemaRefs>
</ds:datastoreItem>
</file>

<file path=customXml/itemProps3.xml><?xml version="1.0" encoding="utf-8"?>
<ds:datastoreItem xmlns:ds="http://schemas.openxmlformats.org/officeDocument/2006/customXml" ds:itemID="{9457AAC7-9E87-4555-93D5-AE50678CCF82}">
  <ds:schemaRefs>
    <ds:schemaRef ds:uri="http://schemas.microsoft.com/sharepoint/v3/contenttype/forms"/>
  </ds:schemaRefs>
</ds:datastoreItem>
</file>

<file path=customXml/itemProps4.xml><?xml version="1.0" encoding="utf-8"?>
<ds:datastoreItem xmlns:ds="http://schemas.openxmlformats.org/officeDocument/2006/customXml" ds:itemID="{E870011E-0B13-4DB0-A1F0-6B8F864CF772}">
  <ds:schemaRefs>
    <ds:schemaRef ds:uri="http://schemas.microsoft.com/office/2006/metadata/properties"/>
    <ds:schemaRef ds:uri="http://schemas.microsoft.com/office/infopath/2007/PartnerControls"/>
    <ds:schemaRef ds:uri="8428d14a-6ee5-4069-bed7-faac44f3981b"/>
    <ds:schemaRef ds:uri="5cac1967-dd4a-4e16-9d32-af0b3f9f0fa5"/>
  </ds:schemaRefs>
</ds:datastoreItem>
</file>

<file path=docProps/app.xml><?xml version="1.0" encoding="utf-8"?>
<Properties xmlns="http://schemas.openxmlformats.org/officeDocument/2006/extended-properties" xmlns:vt="http://schemas.openxmlformats.org/officeDocument/2006/docPropsVTypes">
  <Template>Chapter Template.dotx</Template>
  <TotalTime>132</TotalTime>
  <Pages>35</Pages>
  <Words>6044</Words>
  <Characters>38612</Characters>
  <Application>Microsoft Office Word</Application>
  <DocSecurity>2</DocSecurity>
  <Lines>875</Lines>
  <Paragraphs>353</Paragraphs>
  <ScaleCrop>false</ScaleCrop>
  <HeadingPairs>
    <vt:vector size="2" baseType="variant">
      <vt:variant>
        <vt:lpstr>Title</vt:lpstr>
      </vt:variant>
      <vt:variant>
        <vt:i4>1</vt:i4>
      </vt:variant>
    </vt:vector>
  </HeadingPairs>
  <TitlesOfParts>
    <vt:vector size="1" baseType="lpstr">
      <vt:lpstr>Hugging Face Diffusers  - Chapter 09</vt:lpstr>
    </vt:vector>
  </TitlesOfParts>
  <Company>DOI: 10.22541/au.173627635.55731072/v1</Company>
  <LinksUpToDate>false</LinksUpToDate>
  <CharactersWithSpaces>45667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Hugging Face Diffusers  - Chapter 09</dc:title>
  <dc:subject/>
  <dc:creator>Paulo H. Leocadio | https://orcid.org/0000-0002-4992-4541</dc:creator>
  <cp:keywords/>
  <dc:description/>
  <cp:lastModifiedBy>Paulo Leocadio</cp:lastModifiedBy>
  <cp:revision>87</cp:revision>
  <dcterms:created xsi:type="dcterms:W3CDTF">2025-01-04T17:33:00Z</dcterms:created>
  <dcterms:modified xsi:type="dcterms:W3CDTF">2025-07-16T21:17:00Z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0x01010054F1E418B02FC74BAFB00F06785E7191</vt:lpwstr>
  </property>
  <property fmtid="{D5CDD505-2E9C-101B-9397-08002B2CF9AE}" pid="3" name="MediaServiceImageTags">
    <vt:lpwstr/>
  </property>
  <property fmtid="{D5CDD505-2E9C-101B-9397-08002B2CF9AE}" pid="4" name="Early Access">
    <vt:bool>false</vt:bool>
  </property>
  <property fmtid="{D5CDD505-2E9C-101B-9397-08002B2CF9AE}" pid="5" name="NameoftheTR">
    <vt:lpwstr/>
  </property>
  <property fmtid="{D5CDD505-2E9C-101B-9397-08002B2CF9AE}" pid="6" name="DaysAllocated">
    <vt:r8>1</vt:r8>
  </property>
  <property fmtid="{D5CDD505-2E9C-101B-9397-08002B2CF9AE}" pid="7" name="Order">
    <vt:r8>1892900</vt:r8>
  </property>
  <property fmtid="{D5CDD505-2E9C-101B-9397-08002B2CF9AE}" pid="8" name="ComplianceAssetId">
    <vt:lpwstr/>
  </property>
  <property fmtid="{D5CDD505-2E9C-101B-9397-08002B2CF9AE}" pid="9" name="_ExtendedDescription">
    <vt:lpwstr/>
  </property>
  <property fmtid="{D5CDD505-2E9C-101B-9397-08002B2CF9AE}" pid="10" name="TriggerFlowInfo">
    <vt:lpwstr/>
  </property>
  <property fmtid="{D5CDD505-2E9C-101B-9397-08002B2CF9AE}" pid="11" name="GrammarlyDocumentId">
    <vt:lpwstr>fe6c017d-51dc-4f32-9297-660757f54e07</vt:lpwstr>
  </property>
</Properties>
</file>