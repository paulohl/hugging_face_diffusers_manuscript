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63088901" w:rsidR="00272576" w:rsidRDefault="00982A16" w:rsidP="00A7430B">
      <w:pPr>
        <w:pStyle w:val="NormalBPBHEB"/>
        <w:numPr>
          <w:ilvl w:val="0"/>
          <w:numId w:val="49"/>
        </w:numPr>
      </w:pPr>
      <w:r>
        <w:t xml:space="preserve">Technical overview of </w:t>
      </w:r>
      <w:r w:rsidR="00272576">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483887E2" w14:textId="1BDCE757" w:rsidR="00272576" w:rsidRDefault="00643251" w:rsidP="00643251">
      <w:pPr>
        <w:pStyle w:val="Heading1BPBHEB"/>
      </w:pPr>
      <w:commentRangeStart w:id="2"/>
      <w:r>
        <w:t>Objectives</w:t>
      </w:r>
      <w:commentRangeEnd w:id="2"/>
      <w:r w:rsidR="00CF5E7C">
        <w:rPr>
          <w:rStyle w:val="CommentReference"/>
          <w:rFonts w:ascii="Arial" w:eastAsia="Arial" w:hAnsi="Arial" w:cs="Arial"/>
          <w:b w:val="0"/>
        </w:rPr>
        <w:commentReference w:id="2"/>
      </w:r>
    </w:p>
    <w:p w14:paraId="25B13F7A" w14:textId="77777777" w:rsidR="00643251" w:rsidRPr="00687AB4" w:rsidRDefault="00643251" w:rsidP="00A7430B">
      <w:pPr>
        <w:pStyle w:val="NormalBPBHEB"/>
      </w:pPr>
    </w:p>
    <w:p w14:paraId="37BC3BD3" w14:textId="24F0932F" w:rsidR="00687AB4" w:rsidRDefault="00687AB4" w:rsidP="00A7430B">
      <w:pPr>
        <w:pStyle w:val="Heading1BPBHEB"/>
      </w:pPr>
      <w:commentRangeStart w:id="3"/>
      <w:commentRangeStart w:id="4"/>
      <w:r>
        <w:t xml:space="preserve">Technical </w:t>
      </w:r>
      <w:r w:rsidR="00982A16">
        <w:t>o</w:t>
      </w:r>
      <w:r>
        <w:t>verview</w:t>
      </w:r>
      <w:commentRangeEnd w:id="3"/>
      <w:r w:rsidR="00655A60">
        <w:rPr>
          <w:rStyle w:val="CommentReference"/>
          <w:b w:val="0"/>
        </w:rPr>
        <w:commentReference w:id="3"/>
      </w:r>
      <w:commentRangeEnd w:id="4"/>
      <w:r w:rsidR="000D6A6B">
        <w:rPr>
          <w:rStyle w:val="CommentReference"/>
          <w:b w:val="0"/>
        </w:rPr>
        <w:commentReference w:id="4"/>
      </w:r>
      <w:r w:rsidR="00A7430B">
        <w:t xml:space="preserve"> of </w:t>
      </w:r>
      <w:commentRangeStart w:id="5"/>
      <w:commentRangeStart w:id="6"/>
      <w:r w:rsidR="00A7430B">
        <w:t xml:space="preserve">Hugging </w:t>
      </w:r>
      <w:commentRangeEnd w:id="5"/>
      <w:r w:rsidR="00A7430B">
        <w:rPr>
          <w:rStyle w:val="CommentReference"/>
          <w:rFonts w:ascii="Arial" w:eastAsia="Arial" w:hAnsi="Arial" w:cs="Arial"/>
          <w:b w:val="0"/>
        </w:rPr>
        <w:commentReference w:id="5"/>
      </w:r>
      <w:commentRangeEnd w:id="6"/>
      <w:r w:rsidR="00FC04E2">
        <w:rPr>
          <w:rStyle w:val="CommentReference"/>
          <w:rFonts w:ascii="Arial" w:eastAsia="Arial" w:hAnsi="Arial" w:cs="Arial"/>
          <w:b w:val="0"/>
        </w:rPr>
        <w:commentReference w:id="6"/>
      </w:r>
      <w:r w:rsidR="00A7430B">
        <w:t>Face Diffusers</w:t>
      </w:r>
    </w:p>
    <w:p w14:paraId="6574029B" w14:textId="35D75955"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through an open-source platform that simplifies the implementation of state-of-the-art NLP models</w:t>
      </w:r>
      <w:r>
        <w:t>.</w:t>
      </w:r>
      <w:r w:rsidR="00687AB4" w:rsidRPr="00A7430B">
        <w:rPr>
          <w:vertAlign w:val="superscript"/>
        </w:rPr>
        <w:t xml:space="preserve"> </w:t>
      </w:r>
      <w:sdt>
        <w:sdtPr>
          <w:rPr>
            <w:vertAlign w:val="superscript"/>
          </w:rPr>
          <w:id w:val="177479320"/>
          <w:citation/>
        </w:sdtPr>
        <w:sdtContent>
          <w:r w:rsidRPr="00A7430B">
            <w:rPr>
              <w:vertAlign w:val="superscript"/>
            </w:rPr>
            <w:fldChar w:fldCharType="begin"/>
          </w:r>
          <w:r w:rsidRPr="00A7430B">
            <w:rPr>
              <w:vertAlign w:val="superscript"/>
            </w:rPr>
            <w:instrText xml:space="preserve"> CITATION wolf2020a \l 1033 </w:instrText>
          </w:r>
          <w:r w:rsidRPr="00A7430B">
            <w:rPr>
              <w:vertAlign w:val="superscript"/>
            </w:rPr>
            <w:fldChar w:fldCharType="separate"/>
          </w:r>
          <w:r w:rsidR="00E51A4E" w:rsidRPr="00A7430B">
            <w:rPr>
              <w:noProof/>
              <w:vertAlign w:val="superscript"/>
            </w:rPr>
            <w:t>[1]</w:t>
          </w:r>
          <w:r w:rsidRPr="00A7430B">
            <w:rPr>
              <w:vertAlign w:val="superscript"/>
            </w:rPr>
            <w:fldChar w:fldCharType="end"/>
          </w:r>
        </w:sdtContent>
      </w:sdt>
      <w:r w:rsidR="00687AB4" w:rsidRPr="00687AB4">
        <w:t xml:space="preserve">. </w:t>
      </w:r>
    </w:p>
    <w:p w14:paraId="527F294F" w14:textId="6B8D8A9B"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domains </w:t>
      </w:r>
      <w:r w:rsidRPr="009D7B51">
        <w:rPr>
          <w:vertAlign w:val="superscript"/>
        </w:rPr>
        <w:t>[1]</w:t>
      </w:r>
      <w:r>
        <w:t xml:space="preserve">. </w:t>
      </w:r>
    </w:p>
    <w:p w14:paraId="3F71021B" w14:textId="6DF9639D"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F771DC" w:rsidRPr="00F771DC">
        <w:t>context</w:t>
      </w:r>
      <w:r w:rsidR="00F771DC">
        <w:t xml:space="preserve"> </w:t>
      </w:r>
      <w:sdt>
        <w:sdtPr>
          <w:rPr>
            <w:vertAlign w:val="superscript"/>
          </w:rPr>
          <w:id w:val="1095599113"/>
          <w:citation/>
        </w:sdtPr>
        <w:sdtContent>
          <w:r w:rsidR="00447691" w:rsidRPr="009D7B51">
            <w:rPr>
              <w:vertAlign w:val="superscript"/>
            </w:rPr>
            <w:fldChar w:fldCharType="begin"/>
          </w:r>
          <w:r w:rsidR="00447691" w:rsidRPr="009D7B51">
            <w:rPr>
              <w:vertAlign w:val="superscript"/>
            </w:rPr>
            <w:instrText xml:space="preserve"> CITATION Pas13 \l 1033 </w:instrText>
          </w:r>
          <w:r w:rsidR="00447691" w:rsidRPr="009D7B51">
            <w:rPr>
              <w:vertAlign w:val="superscript"/>
            </w:rPr>
            <w:fldChar w:fldCharType="separate"/>
          </w:r>
          <w:r w:rsidR="00E51A4E" w:rsidRPr="009D7B51">
            <w:rPr>
              <w:noProof/>
              <w:vertAlign w:val="superscript"/>
            </w:rPr>
            <w:t>[2]</w:t>
          </w:r>
          <w:r w:rsidR="00447691" w:rsidRPr="009D7B51">
            <w:rPr>
              <w:vertAlign w:val="superscript"/>
            </w:rPr>
            <w:fldChar w:fldCharType="end"/>
          </w:r>
        </w:sdtContent>
      </w:sdt>
      <w:r w:rsidRPr="009D7B51">
        <w:rPr>
          <w:vertAlign w:val="superscript"/>
        </w:rPr>
        <w:t>.</w:t>
      </w:r>
    </w:p>
    <w:p w14:paraId="2CB295C1" w14:textId="2CFEF1D4" w:rsidR="00655A60" w:rsidRPr="00687AB4"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architecture</w:t>
      </w:r>
      <w:r w:rsidR="005F0D37">
        <w:t>.</w:t>
      </w:r>
      <w:r w:rsidR="00655A60">
        <w:t xml:space="preserve"> </w:t>
      </w:r>
      <w:sdt>
        <w:sdtPr>
          <w:id w:val="-143506366"/>
          <w:citation/>
        </w:sdtPr>
        <w:sdtEndPr>
          <w:rPr>
            <w:vertAlign w:val="superscript"/>
          </w:rPr>
        </w:sdtEndPr>
        <w:sdtContent>
          <w:r w:rsidR="005334AD" w:rsidRPr="009D7B51">
            <w:rPr>
              <w:vertAlign w:val="superscript"/>
            </w:rPr>
            <w:fldChar w:fldCharType="begin"/>
          </w:r>
          <w:r w:rsidR="005334AD" w:rsidRPr="009D7B51">
            <w:rPr>
              <w:vertAlign w:val="superscript"/>
            </w:rPr>
            <w:instrText xml:space="preserve"> CITATION Raf20 \l 1033 </w:instrText>
          </w:r>
          <w:r w:rsidR="005334AD" w:rsidRPr="009D7B51">
            <w:rPr>
              <w:vertAlign w:val="superscript"/>
            </w:rPr>
            <w:fldChar w:fldCharType="separate"/>
          </w:r>
          <w:r w:rsidR="00E51A4E" w:rsidRPr="009D7B51">
            <w:rPr>
              <w:noProof/>
              <w:vertAlign w:val="superscript"/>
            </w:rPr>
            <w:t>[3]</w:t>
          </w:r>
          <w:r w:rsidR="005334AD" w:rsidRPr="009D7B51">
            <w:rPr>
              <w:vertAlign w:val="superscript"/>
            </w:rPr>
            <w:fldChar w:fldCharType="end"/>
          </w:r>
        </w:sdtContent>
      </w:sdt>
      <w:r w:rsidR="00655A60">
        <w:t>.</w:t>
      </w:r>
    </w:p>
    <w:p w14:paraId="7976C37B" w14:textId="6B0953D3" w:rsidR="00687AB4" w:rsidRDefault="00655A60" w:rsidP="00A7430B">
      <w:pPr>
        <w:pStyle w:val="NormalBPBHEB"/>
      </w:pPr>
      <w:r w:rsidRPr="00655A60">
        <w:lastRenderedPageBreak/>
        <w:t xml:space="preserve">This shift was pivotal </w:t>
      </w:r>
      <w:r w:rsidR="000B0EAF">
        <w:t>in advancing state-of-the-art performance in various NLP tasks, including</w:t>
      </w:r>
      <w:r w:rsidRPr="00655A60">
        <w:t xml:space="preserve"> language modeling, machine translation, question answering, and text summarization, leading to the widespread adoption of transformer models in both research and industry</w:t>
      </w:r>
      <w:r w:rsidR="000B0EAF">
        <w:t>.</w:t>
      </w:r>
      <w:r w:rsidRPr="00655A60">
        <w:t xml:space="preserve"> </w:t>
      </w:r>
      <w:sdt>
        <w:sdtPr>
          <w:rPr>
            <w:vertAlign w:val="superscript"/>
          </w:rPr>
          <w:id w:val="-464815845"/>
          <w:citation/>
        </w:sdtPr>
        <w:sdtContent>
          <w:r w:rsidR="005F0D37" w:rsidRPr="009D7B51">
            <w:rPr>
              <w:vertAlign w:val="superscript"/>
            </w:rPr>
            <w:fldChar w:fldCharType="begin"/>
          </w:r>
          <w:r w:rsidR="005F0D37" w:rsidRPr="009D7B51">
            <w:rPr>
              <w:vertAlign w:val="superscript"/>
            </w:rPr>
            <w:instrText xml:space="preserve"> CITATION devlin2019a \l 1033 </w:instrText>
          </w:r>
          <w:r w:rsidR="005F0D37" w:rsidRPr="009D7B51">
            <w:rPr>
              <w:vertAlign w:val="superscript"/>
            </w:rPr>
            <w:fldChar w:fldCharType="separate"/>
          </w:r>
          <w:r w:rsidR="00E51A4E" w:rsidRPr="009D7B51">
            <w:rPr>
              <w:noProof/>
              <w:vertAlign w:val="superscript"/>
            </w:rPr>
            <w:t>[4]</w:t>
          </w:r>
          <w:r w:rsidR="005F0D37" w:rsidRPr="009D7B51">
            <w:rPr>
              <w:vertAlign w:val="superscript"/>
            </w:rPr>
            <w:fldChar w:fldCharType="end"/>
          </w:r>
        </w:sdtContent>
      </w:sdt>
      <w:r w:rsidRPr="009D7B51">
        <w:rPr>
          <w:vertAlign w:val="superscript"/>
        </w:rPr>
        <w:t xml:space="preserve">; </w:t>
      </w:r>
      <w:sdt>
        <w:sdtPr>
          <w:rPr>
            <w:vertAlign w:val="superscript"/>
          </w:rPr>
          <w:id w:val="-1044290880"/>
          <w:citation/>
        </w:sdtPr>
        <w:sdtContent>
          <w:r w:rsidR="000B0EAF" w:rsidRPr="009D7B51">
            <w:rPr>
              <w:vertAlign w:val="superscript"/>
            </w:rPr>
            <w:fldChar w:fldCharType="begin"/>
          </w:r>
          <w:r w:rsidR="004F0A93" w:rsidRPr="009D7B51">
            <w:rPr>
              <w:vertAlign w:val="superscript"/>
            </w:rPr>
            <w:instrText xml:space="preserve">CITATION Rad19 \l 1033 </w:instrText>
          </w:r>
          <w:r w:rsidR="000B0EAF" w:rsidRPr="009D7B51">
            <w:rPr>
              <w:vertAlign w:val="superscript"/>
            </w:rPr>
            <w:fldChar w:fldCharType="separate"/>
          </w:r>
          <w:r w:rsidR="00E51A4E" w:rsidRPr="009D7B51">
            <w:rPr>
              <w:noProof/>
              <w:vertAlign w:val="superscript"/>
            </w:rPr>
            <w:t>[5]</w:t>
          </w:r>
          <w:r w:rsidR="000B0EAF" w:rsidRPr="009D7B51">
            <w:rPr>
              <w:vertAlign w:val="superscript"/>
            </w:rPr>
            <w:fldChar w:fldCharType="end"/>
          </w:r>
        </w:sdtContent>
      </w:sdt>
      <w:r w:rsidRPr="00655A60">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6BFFE6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xml:space="preserve">: Hugging Face Diffusers support multiple frameworks, including </w:t>
      </w:r>
      <w:proofErr w:type="spellStart"/>
      <w:r w:rsidRPr="001A1E18">
        <w:t>PyTorch</w:t>
      </w:r>
      <w:proofErr w:type="spellEnd"/>
      <w:r w:rsidRPr="001A1E18">
        <w:t xml:space="preserve"> and TensorFlow, making it highly flexible for integration into various development pipelines. The library is also scalable, capable of handling models across a range of use cases, from small-scale deployments on mobile devices to large-scale distributed systems.</w:t>
      </w:r>
      <w:commentRangeStart w:id="7"/>
      <w:commentRangeStart w:id="8"/>
      <w:r w:rsidR="00655A60" w:rsidRPr="009D7B51">
        <w:t xml:space="preserve"> </w:t>
      </w:r>
      <w:r w:rsidR="00655A60" w:rsidRPr="009D7B51">
        <w:fldChar w:fldCharType="begin"/>
      </w:r>
      <w:r w:rsidR="00B96C9C" w:rsidRPr="009D7B51">
        <w:instrText xml:space="preserve">CITATION Bro201 \l 1033 </w:instrText>
      </w:r>
      <w:r w:rsidR="00655A60" w:rsidRPr="009D7B51">
        <w:fldChar w:fldCharType="separate"/>
      </w:r>
      <w:r w:rsidR="00E51A4E" w:rsidRPr="009D7B51">
        <w:t xml:space="preserve"> </w:t>
      </w:r>
      <w:r w:rsidR="00E51A4E" w:rsidRPr="009D7B51">
        <w:rPr>
          <w:vertAlign w:val="superscript"/>
        </w:rPr>
        <w:t>[6]</w:t>
      </w:r>
      <w:r w:rsidR="00655A60" w:rsidRPr="009D7B51">
        <w:fldChar w:fldCharType="end"/>
      </w:r>
      <w:r w:rsidR="00655A60" w:rsidRPr="009D7B51">
        <w:t>.</w:t>
      </w:r>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7"/>
      <w:r w:rsidRPr="001A1E18">
        <w:t>such as visual question answering and image captioning, where textual and visual inputs must be processed simultaneously.</w:t>
      </w:r>
      <w:r w:rsidR="00655A60" w:rsidRPr="001A1E18">
        <w:commentReference w:id="7"/>
      </w:r>
      <w:commentRangeEnd w:id="8"/>
      <w:r w:rsidR="0023222E" w:rsidRPr="001A1E18">
        <w:commentReference w:id="8"/>
      </w:r>
    </w:p>
    <w:p w14:paraId="636C3267" w14:textId="55A4ABCD"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Hugging Face Diffusors consistently achieve cutting-edge results on various NLP benchmarks, underscoring their exceptional accuracy and generalization capabilities across different languages and tasks</w:t>
      </w:r>
      <w:r w:rsidRPr="001A1E18">
        <w:t xml:space="preserve"> </w:t>
      </w:r>
      <w:sdt>
        <w:sdtPr>
          <w:rPr>
            <w:vertAlign w:val="superscript"/>
          </w:rPr>
          <w:id w:val="209846015"/>
          <w:citation/>
        </w:sdtPr>
        <w:sdtEndPr>
          <w:rPr>
            <w:vertAlign w:val="baseline"/>
          </w:rPr>
        </w:sdtEndPr>
        <w:sdtContent>
          <w:r w:rsidR="00173623" w:rsidRPr="009D7B51">
            <w:rPr>
              <w:vertAlign w:val="superscript"/>
            </w:rPr>
            <w:fldChar w:fldCharType="begin"/>
          </w:r>
          <w:r w:rsidR="00173623" w:rsidRPr="009D7B51">
            <w:rPr>
              <w:vertAlign w:val="superscript"/>
            </w:rPr>
            <w:instrText xml:space="preserve"> CITATION rao2019a \l 1033 </w:instrText>
          </w:r>
          <w:r w:rsidR="00173623" w:rsidRPr="009D7B51">
            <w:rPr>
              <w:vertAlign w:val="superscript"/>
            </w:rPr>
            <w:fldChar w:fldCharType="separate"/>
          </w:r>
          <w:r w:rsidR="00E51A4E" w:rsidRPr="009D7B51">
            <w:rPr>
              <w:vertAlign w:val="superscript"/>
            </w:rPr>
            <w:t>[7]</w:t>
          </w:r>
          <w:r w:rsidR="00173623" w:rsidRPr="009D7B51">
            <w:rPr>
              <w:vertAlign w:val="superscript"/>
            </w:rPr>
            <w:fldChar w:fldCharType="end"/>
          </w:r>
        </w:sdtContent>
      </w:sdt>
      <w:r w:rsidRPr="001A1E18">
        <w:t>.</w:t>
      </w:r>
    </w:p>
    <w:p w14:paraId="4EEC3437" w14:textId="2A806DE8"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lastRenderedPageBreak/>
        <w:t>Transformers API</w:t>
      </w:r>
      <w:r w:rsidRPr="001A1E18">
        <w:t xml:space="preserve">: </w:t>
      </w:r>
      <w:r w:rsidR="00E77DF0" w:rsidRPr="001A1E18">
        <w:t xml:space="preserve">The core API integrates seamlessly with both </w:t>
      </w:r>
      <w:proofErr w:type="spellStart"/>
      <w:r w:rsidR="00E77DF0" w:rsidRPr="001A1E18">
        <w:t>PyTorch</w:t>
      </w:r>
      <w:proofErr w:type="spellEnd"/>
      <w:r w:rsidR="00E77DF0" w:rsidRPr="001A1E18">
        <w:t xml:space="preserve">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researchers</w:t>
      </w:r>
      <w:r w:rsidR="00FC25A9" w:rsidRPr="001A1E18">
        <w:t xml:space="preserve"> </w:t>
      </w:r>
      <w:r w:rsidRPr="009D7B51">
        <w:rPr>
          <w:vertAlign w:val="superscript"/>
        </w:rPr>
        <w:fldChar w:fldCharType="begin"/>
      </w:r>
      <w:r w:rsidRPr="009D7B51">
        <w:rPr>
          <w:vertAlign w:val="superscript"/>
        </w:rPr>
        <w:instrText xml:space="preserve"> CITATION Pas19 \l 1033 </w:instrText>
      </w:r>
      <w:r w:rsidRPr="009D7B51">
        <w:rPr>
          <w:vertAlign w:val="superscript"/>
        </w:rPr>
        <w:fldChar w:fldCharType="separate"/>
      </w:r>
      <w:r w:rsidR="00E51A4E" w:rsidRPr="009D7B51">
        <w:rPr>
          <w:vertAlign w:val="superscript"/>
        </w:rPr>
        <w:t xml:space="preserve"> [8]</w:t>
      </w:r>
      <w:r w:rsidRPr="009D7B51">
        <w:rPr>
          <w:vertAlign w:val="superscript"/>
        </w:rPr>
        <w:fldChar w:fldCharType="end"/>
      </w:r>
      <w:r w:rsidR="00FC25A9" w:rsidRPr="009D7B51">
        <w:rPr>
          <w:vertAlign w:val="superscript"/>
        </w:rPr>
        <w:t>;</w:t>
      </w:r>
      <w:r w:rsidRPr="009D7B51">
        <w:rPr>
          <w:vertAlign w:val="superscript"/>
        </w:rPr>
        <w:t xml:space="preserve"> </w:t>
      </w:r>
      <w:r w:rsidRPr="009D7B51">
        <w:rPr>
          <w:vertAlign w:val="superscript"/>
        </w:rPr>
        <w:fldChar w:fldCharType="begin"/>
      </w:r>
      <w:r w:rsidR="00B96C9C" w:rsidRPr="009D7B51">
        <w:rPr>
          <w:vertAlign w:val="superscript"/>
        </w:rPr>
        <w:instrText xml:space="preserve">CITATION Aba16 \l 1033 </w:instrText>
      </w:r>
      <w:r w:rsidRPr="009D7B51">
        <w:rPr>
          <w:vertAlign w:val="superscript"/>
        </w:rPr>
        <w:fldChar w:fldCharType="separate"/>
      </w:r>
      <w:r w:rsidR="00E51A4E" w:rsidRPr="009D7B51">
        <w:rPr>
          <w:vertAlign w:val="superscript"/>
        </w:rPr>
        <w:t xml:space="preserve"> [9]</w:t>
      </w:r>
      <w:r w:rsidRPr="009D7B51">
        <w:rPr>
          <w:vertAlign w:val="superscript"/>
        </w:rPr>
        <w:fldChar w:fldCharType="end"/>
      </w:r>
      <w:r w:rsidRPr="001A1E18">
        <w:t>.</w:t>
      </w:r>
    </w:p>
    <w:p w14:paraId="569C08EE" w14:textId="3EB23800"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input</w:t>
      </w:r>
      <w:r w:rsidR="00AD263E" w:rsidRPr="001A1E18">
        <w:t xml:space="preserve"> </w:t>
      </w:r>
      <w:sdt>
        <w:sdtPr>
          <w:rPr>
            <w:vertAlign w:val="superscript"/>
          </w:rPr>
          <w:id w:val="1139377921"/>
          <w:citation/>
        </w:sdtPr>
        <w:sdtContent>
          <w:r w:rsidR="00CB71E9" w:rsidRPr="009D7B51">
            <w:rPr>
              <w:vertAlign w:val="superscript"/>
            </w:rPr>
            <w:fldChar w:fldCharType="begin"/>
          </w:r>
          <w:r w:rsidR="00CB71E9" w:rsidRPr="009D7B51">
            <w:rPr>
              <w:vertAlign w:val="superscript"/>
            </w:rPr>
            <w:instrText xml:space="preserve"> CITATION Raf20 \l 1033 </w:instrText>
          </w:r>
          <w:r w:rsidR="00CB71E9" w:rsidRPr="009D7B51">
            <w:rPr>
              <w:vertAlign w:val="superscript"/>
            </w:rPr>
            <w:fldChar w:fldCharType="separate"/>
          </w:r>
          <w:r w:rsidR="00E51A4E" w:rsidRPr="009D7B51">
            <w:rPr>
              <w:vertAlign w:val="superscript"/>
            </w:rPr>
            <w:t>[3]</w:t>
          </w:r>
          <w:r w:rsidR="00CB71E9" w:rsidRPr="009D7B51">
            <w:rPr>
              <w:vertAlign w:val="superscript"/>
            </w:rPr>
            <w:fldChar w:fldCharType="end"/>
          </w:r>
        </w:sdtContent>
      </w:sdt>
      <w:r w:rsidRPr="001A1E18">
        <w:t>.</w:t>
      </w:r>
    </w:p>
    <w:p w14:paraId="3B0F8254" w14:textId="3B0DB191"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data</w:t>
      </w:r>
      <w:r w:rsidR="00580637" w:rsidRPr="001A1E18">
        <w:t xml:space="preserve"> </w:t>
      </w:r>
      <w:sdt>
        <w:sdtPr>
          <w:rPr>
            <w:vertAlign w:val="superscript"/>
          </w:rPr>
          <w:id w:val="1261725803"/>
          <w:citation/>
        </w:sdtPr>
        <w:sdtEndPr>
          <w:rPr>
            <w:vertAlign w:val="baseline"/>
          </w:rPr>
        </w:sdtEndPr>
        <w:sdtContent>
          <w:r w:rsidR="00FC25A9" w:rsidRPr="009D7B51">
            <w:rPr>
              <w:vertAlign w:val="superscript"/>
            </w:rPr>
            <w:fldChar w:fldCharType="begin"/>
          </w:r>
          <w:r w:rsidR="00FC25A9" w:rsidRPr="009D7B51">
            <w:rPr>
              <w:vertAlign w:val="superscript"/>
            </w:rPr>
            <w:instrText xml:space="preserve"> CITATION How18 \l 1033 </w:instrText>
          </w:r>
          <w:r w:rsidR="00FC25A9" w:rsidRPr="009D7B51">
            <w:rPr>
              <w:vertAlign w:val="superscript"/>
            </w:rPr>
            <w:fldChar w:fldCharType="separate"/>
          </w:r>
          <w:r w:rsidR="00E51A4E" w:rsidRPr="009D7B51">
            <w:rPr>
              <w:vertAlign w:val="superscript"/>
            </w:rPr>
            <w:t>[10]</w:t>
          </w:r>
          <w:r w:rsidR="00FC25A9" w:rsidRPr="009D7B51">
            <w:rPr>
              <w:vertAlign w:val="superscript"/>
            </w:rPr>
            <w:fldChar w:fldCharType="end"/>
          </w:r>
        </w:sdtContent>
      </w:sdt>
      <w:r w:rsidRPr="001A1E18">
        <w:t>.</w:t>
      </w:r>
    </w:p>
    <w:p w14:paraId="21DE411C" w14:textId="04DB47A5"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environments. </w:t>
      </w:r>
      <w:r w:rsidRPr="001A1E18">
        <w:fldChar w:fldCharType="begin"/>
      </w:r>
      <w:r w:rsidRPr="001A1E18">
        <w:instrText xml:space="preserve">CITATION Rud16 \l 1033 </w:instrText>
      </w:r>
      <w:r w:rsidRPr="001A1E18">
        <w:fldChar w:fldCharType="separate"/>
      </w:r>
      <w:r w:rsidR="00E51A4E" w:rsidRPr="009D7B51">
        <w:t xml:space="preserve"> </w:t>
      </w:r>
      <w:r w:rsidR="00E51A4E" w:rsidRPr="009D7B51">
        <w:rPr>
          <w:vertAlign w:val="superscript"/>
        </w:rPr>
        <w:t>[11]</w:t>
      </w:r>
      <w:r w:rsidRPr="001A1E18">
        <w:fldChar w:fldCharType="end"/>
      </w:r>
      <w:r w:rsidRPr="001A1E18">
        <w:t>.</w:t>
      </w:r>
    </w:p>
    <w:p w14:paraId="67043076" w14:textId="2FB64D50" w:rsidR="00074EBC" w:rsidRPr="00074EBC" w:rsidRDefault="00074EBC" w:rsidP="009D7B51">
      <w:pPr>
        <w:pStyle w:val="Heading1BPBHEB"/>
      </w:pPr>
      <w:r w:rsidRPr="00074EBC">
        <w:t xml:space="preserve">Model </w:t>
      </w:r>
      <w:r w:rsidR="001A1E18">
        <w:t>t</w:t>
      </w:r>
      <w:r w:rsidRPr="00074EBC">
        <w:t>raining with Hugging Face Diffusers</w:t>
      </w:r>
    </w:p>
    <w:p w14:paraId="26C4152E" w14:textId="6EA8F6A7" w:rsidR="00074EBC" w:rsidRPr="00074EBC" w:rsidRDefault="00B44C1F" w:rsidP="009D7B51">
      <w:pPr>
        <w:pStyle w:val="NormalBPBHEB"/>
        <w:rPr>
          <w:lang w:val="en"/>
        </w:rPr>
      </w:pPr>
      <w:r>
        <w:rPr>
          <w:lang w:val="en"/>
        </w:rPr>
        <w:t>Training a transformer model from scratch is computationally intensive due to the model's architecture, which involves millions or even billions of parameters that must be learned through exposure to large-scale datasets</w:t>
      </w:r>
      <w:r w:rsidR="00163F0E">
        <w:rPr>
          <w:lang w:val="en"/>
        </w:rPr>
        <w:t>.</w:t>
      </w:r>
      <w:r>
        <w:rPr>
          <w:lang w:val="en"/>
        </w:rPr>
        <w:t xml:space="preserve"> </w:t>
      </w:r>
      <w:sdt>
        <w:sdtPr>
          <w:rPr>
            <w:vertAlign w:val="superscript"/>
            <w:lang w:val="en"/>
          </w:rPr>
          <w:id w:val="-669262823"/>
          <w:citation/>
        </w:sdtPr>
        <w:sdtContent>
          <w:r w:rsidR="00163F0E" w:rsidRPr="009D7B51">
            <w:rPr>
              <w:vertAlign w:val="superscript"/>
              <w:lang w:val="en"/>
            </w:rPr>
            <w:fldChar w:fldCharType="begin"/>
          </w:r>
          <w:r w:rsidR="00163F0E" w:rsidRPr="009D7B51">
            <w:rPr>
              <w:vertAlign w:val="superscript"/>
            </w:rPr>
            <w:instrText xml:space="preserve"> CITATION vaswani2017a \l 1033 </w:instrText>
          </w:r>
          <w:r w:rsidR="00163F0E" w:rsidRPr="009D7B51">
            <w:rPr>
              <w:vertAlign w:val="superscript"/>
              <w:lang w:val="en"/>
            </w:rPr>
            <w:fldChar w:fldCharType="separate"/>
          </w:r>
          <w:r w:rsidR="00E51A4E" w:rsidRPr="009D7B51">
            <w:rPr>
              <w:noProof/>
              <w:vertAlign w:val="superscript"/>
            </w:rPr>
            <w:t>[12]</w:t>
          </w:r>
          <w:r w:rsidR="00163F0E" w:rsidRPr="009D7B51">
            <w:rPr>
              <w:vertAlign w:val="superscript"/>
              <w:lang w:val="en"/>
            </w:rPr>
            <w:fldChar w:fldCharType="end"/>
          </w:r>
        </w:sdtContent>
      </w:sdt>
      <w:r>
        <w:rPr>
          <w:lang w:val="en"/>
        </w:rPr>
        <w:t xml:space="preserve"> Unlike 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r w:rsidR="009D7B51">
        <w:rPr>
          <w:lang w:val="en"/>
        </w:rPr>
        <w:t xml:space="preserve">a </w:t>
      </w:r>
      <w:r w:rsidR="00C05E48">
        <w:rPr>
          <w:lang w:val="en"/>
        </w:rPr>
        <w:t>well</w:t>
      </w:r>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 xml:space="preserve">The first step in training a model with Hugging Face Diffusers is to set up the proper development environment. This involves installing necessary dependencies and configuring </w:t>
      </w:r>
      <w:r>
        <w:rPr>
          <w:lang w:val="en"/>
        </w:rPr>
        <w:lastRenderedPageBreak/>
        <w:t>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9"/>
      <w:commentRangeStart w:id="10"/>
      <w:r w:rsidRPr="00480C00">
        <w:t xml:space="preserve">Hardware </w:t>
      </w:r>
      <w:r w:rsidR="001A1E18">
        <w:t>r</w:t>
      </w:r>
      <w:r w:rsidRPr="00480C00">
        <w:t>equirements</w:t>
      </w:r>
      <w:commentRangeEnd w:id="9"/>
      <w:r>
        <w:rPr>
          <w:rStyle w:val="CommentReference"/>
          <w:rFonts w:eastAsiaTheme="minorHAnsi"/>
          <w:lang w:val="en-US"/>
        </w:rPr>
        <w:commentReference w:id="9"/>
      </w:r>
      <w:commentRangeEnd w:id="10"/>
      <w:r w:rsidR="008C0127">
        <w:rPr>
          <w:rStyle w:val="CommentReference"/>
          <w:rFonts w:eastAsiaTheme="minorHAnsi"/>
          <w:lang w:val="en-US"/>
        </w:rPr>
        <w:commentReference w:id="10"/>
      </w:r>
    </w:p>
    <w:p w14:paraId="1402C108" w14:textId="71D9129B"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 xml:space="preserve">using either </w:t>
      </w:r>
      <w:proofErr w:type="spellStart"/>
      <w:r w:rsidR="00A51C91">
        <w:t>PyTorch</w:t>
      </w:r>
      <w:proofErr w:type="spellEnd"/>
      <w:r w:rsidR="00A51C91">
        <w:t xml:space="preserve"> or TensorFlow, enabling the parallel processing of large data batches and accelerating</w:t>
      </w:r>
      <w:r>
        <w:t xml:space="preserve"> both training and inference times.</w:t>
      </w:r>
      <w:sdt>
        <w:sdtPr>
          <w:rPr>
            <w:rFonts w:ascii="Calibri" w:hAnsi="Calibri" w:cs="Times New Roman"/>
          </w:rPr>
          <w:id w:val="321244367"/>
          <w:citation/>
        </w:sdtPr>
        <w:sdtContent>
          <w:r w:rsidR="00D84C8E" w:rsidRPr="004D0663">
            <w:rPr>
              <w:rFonts w:ascii="Calibri" w:hAnsi="Calibri" w:cs="Times New Roman"/>
            </w:rPr>
            <w:fldChar w:fldCharType="begin"/>
          </w:r>
          <w:r w:rsidR="00D84C8E" w:rsidRPr="004D0663">
            <w:rPr>
              <w:rFonts w:ascii="Calibri" w:hAnsi="Calibri" w:cs="Times New Roman"/>
            </w:rPr>
            <w:instrText xml:space="preserve"> CITATION Pyk24 \l 1033 </w:instrText>
          </w:r>
          <w:r w:rsidR="00D84C8E" w:rsidRPr="004D0663">
            <w:rPr>
              <w:rFonts w:ascii="Calibri" w:hAnsi="Calibri" w:cs="Times New Roman"/>
            </w:rPr>
            <w:fldChar w:fldCharType="separate"/>
          </w:r>
          <w:r w:rsidR="00E51A4E" w:rsidRPr="004D0663">
            <w:rPr>
              <w:rFonts w:ascii="Calibri" w:hAnsi="Calibri" w:cs="Times New Roman"/>
              <w:noProof/>
            </w:rPr>
            <w:t xml:space="preserve"> </w:t>
          </w:r>
          <w:r w:rsidR="00E51A4E" w:rsidRPr="00764C64">
            <w:rPr>
              <w:rFonts w:ascii="Calibri" w:hAnsi="Calibri" w:cs="Times New Roman"/>
              <w:noProof/>
              <w:vertAlign w:val="superscript"/>
            </w:rPr>
            <w:t>[13</w:t>
          </w:r>
          <w:r w:rsidR="00E51A4E" w:rsidRPr="00540036">
            <w:rPr>
              <w:rFonts w:ascii="Calibri" w:hAnsi="Calibri" w:cs="Times New Roman"/>
              <w:noProof/>
              <w:vertAlign w:val="superscript"/>
            </w:rPr>
            <w:t>]</w:t>
          </w:r>
          <w:r w:rsidR="00D84C8E" w:rsidRPr="004D0663">
            <w:rPr>
              <w:rFonts w:ascii="Calibri" w:hAnsi="Calibri" w:cs="Times New Roman"/>
            </w:rPr>
            <w:fldChar w:fldCharType="end"/>
          </w:r>
        </w:sdtContent>
      </w:sdt>
      <w:r w:rsidR="008C0127" w:rsidRPr="008C0127">
        <w:t xml:space="preserve"> </w:t>
      </w:r>
      <w:r>
        <w:t xml:space="preserve">Alternatively, TPUs offer a practical solution for large-scale projects. These specialized accelerators, available through services like Google </w:t>
      </w:r>
      <w:proofErr w:type="spellStart"/>
      <w:r>
        <w:t>Colab</w:t>
      </w:r>
      <w:proofErr w:type="spellEnd"/>
      <w:r>
        <w:t xml:space="preserve"> and Google Cloud, can significantly cut down the training time for complex models by providing high-throughput matrix operations optimized for deep learning tasks.</w:t>
      </w:r>
      <w:r w:rsidR="0002315F">
        <w:t xml:space="preserve"> </w:t>
      </w:r>
      <w:sdt>
        <w:sdtPr>
          <w:rPr>
            <w:rFonts w:ascii="Calibri" w:hAnsi="Calibri" w:cs="Times New Roman"/>
            <w:vertAlign w:val="superscript"/>
          </w:rPr>
          <w:id w:val="-458109296"/>
          <w:citation/>
        </w:sdtPr>
        <w:sdtContent>
          <w:r w:rsidR="00D84C8E" w:rsidRPr="00540036">
            <w:rPr>
              <w:rFonts w:ascii="Calibri" w:hAnsi="Calibri" w:cs="Times New Roman"/>
              <w:vertAlign w:val="superscript"/>
            </w:rPr>
            <w:fldChar w:fldCharType="begin"/>
          </w:r>
          <w:r w:rsidR="00D84C8E" w:rsidRPr="00540036">
            <w:rPr>
              <w:rFonts w:ascii="Calibri" w:hAnsi="Calibri" w:cs="Times New Roman"/>
              <w:vertAlign w:val="superscript"/>
            </w:rPr>
            <w:instrText xml:space="preserve"> CITATION Jou17 \l 1033 </w:instrText>
          </w:r>
          <w:r w:rsidR="00D84C8E" w:rsidRPr="00540036">
            <w:rPr>
              <w:rFonts w:ascii="Calibri" w:hAnsi="Calibri" w:cs="Times New Roman"/>
              <w:vertAlign w:val="superscript"/>
            </w:rPr>
            <w:fldChar w:fldCharType="separate"/>
          </w:r>
          <w:r w:rsidR="00E51A4E" w:rsidRPr="00540036">
            <w:rPr>
              <w:rFonts w:ascii="Calibri" w:hAnsi="Calibri" w:cs="Times New Roman"/>
              <w:noProof/>
              <w:vertAlign w:val="superscript"/>
            </w:rPr>
            <w:t>[14]</w:t>
          </w:r>
          <w:r w:rsidR="00D84C8E" w:rsidRPr="00540036">
            <w:rPr>
              <w:rFonts w:ascii="Calibri" w:hAnsi="Calibri" w:cs="Times New Roman"/>
              <w:vertAlign w:val="superscript"/>
            </w:rPr>
            <w:fldChar w:fldCharType="end"/>
          </w:r>
        </w:sdtContent>
      </w:sdt>
      <w:r w:rsidR="008C0127" w:rsidRPr="008C0127">
        <w:t>.</w:t>
      </w:r>
    </w:p>
    <w:p w14:paraId="34E78AD4" w14:textId="0DF98E89" w:rsidR="00480C00" w:rsidRDefault="00480C00" w:rsidP="00A64668">
      <w:pPr>
        <w:pStyle w:val="Heading3BPBHEB"/>
      </w:pPr>
      <w:commentRangeStart w:id="11"/>
      <w:commentRangeStart w:id="12"/>
      <w:r w:rsidRPr="00480C00">
        <w:t xml:space="preserve">Software </w:t>
      </w:r>
      <w:r w:rsidR="001A1E18">
        <w:t>r</w:t>
      </w:r>
      <w:r w:rsidRPr="00480C00">
        <w:t>equirements</w:t>
      </w:r>
      <w:commentRangeEnd w:id="11"/>
      <w:r>
        <w:rPr>
          <w:rStyle w:val="CommentReference"/>
          <w:rFonts w:eastAsiaTheme="minorHAnsi"/>
          <w:lang w:val="en-US"/>
        </w:rPr>
        <w:commentReference w:id="11"/>
      </w:r>
      <w:commentRangeEnd w:id="12"/>
      <w:r w:rsidR="008C0127">
        <w:rPr>
          <w:rStyle w:val="CommentReference"/>
          <w:rFonts w:eastAsiaTheme="minorHAnsi"/>
          <w:lang w:val="en-US"/>
        </w:rPr>
        <w:commentReference w:id="12"/>
      </w:r>
    </w:p>
    <w:p w14:paraId="51BB50CE" w14:textId="21E4638D" w:rsidR="00DE784A" w:rsidRPr="00480C00" w:rsidRDefault="002456B7" w:rsidP="00A64668">
      <w:pPr>
        <w:pStyle w:val="NormalBPBHEB"/>
      </w:pPr>
      <w:r>
        <w:t xml:space="preserve">Python is the primary programming language for the Hugging Face Diffusers library, requiring version 3.8 or later to ensure compatibility with its dependencies and underlying frameworks. In terms of deep learning infrastructure, the library supports both </w:t>
      </w:r>
      <w:proofErr w:type="spellStart"/>
      <w:r>
        <w:t>PyTorch</w:t>
      </w:r>
      <w:proofErr w:type="spellEnd"/>
      <w:r>
        <w:t xml:space="preserve"> and TensorFlow</w:t>
      </w:r>
      <w:r w:rsidR="001A1E18">
        <w:t xml:space="preserve">, </w:t>
      </w:r>
      <w:r>
        <w:t xml:space="preserve">two of the most widely used frameworks for building and training neural networks. While each framework has its distinct advantages, </w:t>
      </w:r>
      <w:proofErr w:type="spellStart"/>
      <w:r>
        <w:t>PyTorch</w:t>
      </w:r>
      <w:proofErr w:type="spellEnd"/>
      <w:r>
        <w:t xml:space="preserve"> is often the preferred choice within the research community due to its dynamic computation graph, offering greater flexibility for iterative experimentation and model prototyping</w:t>
      </w:r>
      <w:r w:rsidR="00700FCF">
        <w:t>.</w:t>
      </w:r>
      <w:r>
        <w:t xml:space="preserve"> </w:t>
      </w:r>
      <w:sdt>
        <w:sdtPr>
          <w:rPr>
            <w:rFonts w:ascii="Calibri" w:hAnsi="Calibri" w:cs="Times New Roman"/>
            <w:vertAlign w:val="superscript"/>
          </w:rPr>
          <w:id w:val="-540825018"/>
          <w:citation/>
        </w:sdtPr>
        <w:sdtContent>
          <w:r w:rsidR="00777747" w:rsidRPr="0022635B">
            <w:rPr>
              <w:rFonts w:ascii="Calibri" w:hAnsi="Calibri" w:cs="Times New Roman"/>
              <w:vertAlign w:val="superscript"/>
            </w:rPr>
            <w:fldChar w:fldCharType="begin"/>
          </w:r>
          <w:r w:rsidR="00777747" w:rsidRPr="00700FCF">
            <w:rPr>
              <w:rFonts w:ascii="Calibri" w:hAnsi="Calibri" w:cs="Times New Roman"/>
              <w:vertAlign w:val="superscript"/>
            </w:rPr>
            <w:instrText xml:space="preserve"> CITATION Pas19 \l 1033 </w:instrText>
          </w:r>
          <w:r w:rsidR="00777747" w:rsidRPr="0022635B">
            <w:rPr>
              <w:rFonts w:ascii="Calibri" w:hAnsi="Calibri" w:cs="Times New Roman"/>
              <w:vertAlign w:val="superscript"/>
            </w:rPr>
            <w:fldChar w:fldCharType="separate"/>
          </w:r>
          <w:r w:rsidR="00E51A4E" w:rsidRPr="00700FCF">
            <w:rPr>
              <w:rFonts w:ascii="Calibri" w:hAnsi="Calibri" w:cs="Times New Roman"/>
              <w:noProof/>
              <w:vertAlign w:val="superscript"/>
            </w:rPr>
            <w:t>[8]</w:t>
          </w:r>
          <w:r w:rsidR="00777747" w:rsidRPr="0022635B">
            <w:rPr>
              <w:rFonts w:ascii="Calibri" w:hAnsi="Calibri" w:cs="Times New Roman"/>
              <w:vertAlign w:val="superscript"/>
            </w:rPr>
            <w:fldChar w:fldCharType="end"/>
          </w:r>
        </w:sdtContent>
      </w:sdt>
      <w:r w:rsidR="00777747" w:rsidRPr="00480C00">
        <w:rPr>
          <w:rFonts w:ascii="Calibri" w:hAnsi="Calibri" w:cs="Times New Roman"/>
        </w:rPr>
        <w:t>.</w:t>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pip install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3"/>
      <w:commentRangeStart w:id="14"/>
      <w:r w:rsidRPr="00026DA5">
        <w:t xml:space="preserve">Virtual </w:t>
      </w:r>
      <w:r w:rsidR="004869BA" w:rsidRPr="00026DA5">
        <w:t>e</w:t>
      </w:r>
      <w:r w:rsidRPr="00026DA5">
        <w:t xml:space="preserve">nvironment </w:t>
      </w:r>
      <w:r w:rsidR="004869BA" w:rsidRPr="00026DA5">
        <w:t>s</w:t>
      </w:r>
      <w:r w:rsidRPr="00026DA5">
        <w:t>etup</w:t>
      </w:r>
      <w:commentRangeEnd w:id="13"/>
      <w:r w:rsidR="001A1E18" w:rsidRPr="00026DA5">
        <w:commentReference w:id="13"/>
      </w:r>
      <w:commentRangeEnd w:id="14"/>
      <w:r w:rsidR="00026DA5" w:rsidRPr="00026DA5">
        <w:commentReference w:id="14"/>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 xml:space="preserve">python -m </w:t>
      </w:r>
      <w:proofErr w:type="spellStart"/>
      <w:r w:rsidRPr="00026DA5">
        <w:rPr>
          <w:rFonts w:ascii="Consolas" w:hAnsi="Consolas"/>
          <w:sz w:val="20"/>
          <w:szCs w:val="20"/>
        </w:rPr>
        <w:t>venv</w:t>
      </w:r>
      <w:proofErr w:type="spellEnd"/>
      <w:r w:rsidRPr="00026DA5">
        <w:rPr>
          <w:rFonts w:ascii="Consolas" w:hAnsi="Consolas"/>
          <w:sz w:val="20"/>
          <w:szCs w:val="20"/>
        </w:rPr>
        <w:t xml:space="preserve">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lastRenderedPageBreak/>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CF5E7C">
      <w:pPr>
        <w:pStyle w:val="FigureBPB"/>
      </w:pPr>
      <w:r>
        <w:rPr>
          <w:noProof/>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CF5E7C">
      <w:pPr>
        <w:pStyle w:val="FigureCaptionBPBHEB"/>
      </w:pPr>
      <w:r>
        <w:lastRenderedPageBreak/>
        <w:t>Figure 1.</w:t>
      </w:r>
      <w:r w:rsidR="00000000">
        <w:fldChar w:fldCharType="begin"/>
      </w:r>
      <w:r w:rsidR="00000000">
        <w:instrText xml:space="preserve"> SEQ Figure_1. \* ARABIC </w:instrText>
      </w:r>
      <w:r w:rsidR="00000000">
        <w:fldChar w:fldCharType="separate"/>
      </w:r>
      <w:r w:rsidR="00E91B1E">
        <w:rPr>
          <w:noProof/>
        </w:rPr>
        <w:t>1</w:t>
      </w:r>
      <w:r w:rsidR="00000000">
        <w:rPr>
          <w:noProof/>
        </w:rPr>
        <w:fldChar w:fldCharType="end"/>
      </w:r>
      <w:r>
        <w:t xml:space="preserve"> </w:t>
      </w:r>
      <w:r w:rsidRPr="006C4CEA">
        <w:t>Sentiment analysis pipeline for product reviews</w:t>
      </w:r>
      <w:r>
        <w:t>.</w:t>
      </w:r>
    </w:p>
    <w:p w14:paraId="31DDAAEA" w14:textId="0BE10D53" w:rsidR="00522549" w:rsidRPr="00FF4C22" w:rsidRDefault="000A7B45" w:rsidP="00522549">
      <w:pPr>
        <w:pStyle w:val="NormalBPBHEB"/>
      </w:pPr>
      <w:r>
        <w:t xml:space="preserve">The visual representation of </w:t>
      </w:r>
      <w:r w:rsidR="00760AD4">
        <w:t>the sentiment analysis pipeline for product reviews, utilizing</w:t>
      </w:r>
      <w:r w:rsidR="00522549" w:rsidRPr="00522549">
        <w:t xml:space="preserve"> a Hugging Face transformer model</w:t>
      </w:r>
      <w:r w:rsidR="00760AD4">
        <w:t xml:space="preserve"> as shown in the </w:t>
      </w:r>
      <w:r w:rsidR="00662CDE">
        <w:t>previous</w:t>
      </w:r>
      <w:r w:rsidR="00760AD4">
        <w:t xml:space="preserve"> figure</w:t>
      </w:r>
      <w:r w:rsidR="00662CDE">
        <w:t>, where r</w:t>
      </w:r>
      <w:r w:rsidR="00522549" w:rsidRPr="00522549">
        <w:t>aw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 xml:space="preserve">from transformers import </w:t>
      </w:r>
      <w:proofErr w:type="spellStart"/>
      <w:r w:rsidRPr="00026DA5">
        <w:rPr>
          <w:rFonts w:ascii="Consolas" w:hAnsi="Consolas"/>
          <w:sz w:val="20"/>
          <w:szCs w:val="20"/>
          <w:lang w:val="en-US"/>
        </w:rPr>
        <w:t>TrainingArguments</w:t>
      </w:r>
      <w:proofErr w:type="spellEnd"/>
    </w:p>
    <w:p w14:paraId="01916E56" w14:textId="77777777" w:rsidR="007A5E1C" w:rsidRPr="00026DA5" w:rsidRDefault="007A5E1C" w:rsidP="007A5E1C">
      <w:pPr>
        <w:pStyle w:val="SC-Source"/>
        <w:rPr>
          <w:rFonts w:ascii="Consolas" w:hAnsi="Consolas"/>
          <w:sz w:val="20"/>
          <w:szCs w:val="20"/>
        </w:rPr>
      </w:pPr>
      <w:proofErr w:type="spellStart"/>
      <w:r w:rsidRPr="00026DA5">
        <w:rPr>
          <w:rFonts w:ascii="Consolas" w:hAnsi="Consolas"/>
          <w:sz w:val="20"/>
          <w:szCs w:val="20"/>
          <w:lang w:val="en-US"/>
        </w:rPr>
        <w:t>training_args</w:t>
      </w:r>
      <w:proofErr w:type="spellEnd"/>
      <w:r w:rsidRPr="00026DA5">
        <w:rPr>
          <w:rFonts w:ascii="Consolas" w:hAnsi="Consolas"/>
          <w:sz w:val="20"/>
          <w:szCs w:val="20"/>
          <w:lang w:val="en-US"/>
        </w:rPr>
        <w:t xml:space="preserve"> = </w:t>
      </w:r>
      <w:proofErr w:type="spellStart"/>
      <w:r w:rsidRPr="00026DA5">
        <w:rPr>
          <w:rFonts w:ascii="Consolas" w:hAnsi="Consolas"/>
          <w:sz w:val="20"/>
          <w:szCs w:val="20"/>
          <w:lang w:val="en-US"/>
        </w:rPr>
        <w:t>TrainingArguments</w:t>
      </w:r>
      <w:proofErr w:type="spellEnd"/>
      <w:r w:rsidRPr="00026DA5">
        <w:rPr>
          <w:rFonts w:ascii="Consolas" w:hAnsi="Consolas"/>
          <w:sz w:val="20"/>
          <w:szCs w:val="20"/>
          <w:lang w:val="en-US"/>
        </w:rPr>
        <w:t>(</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output_dir</w:t>
      </w:r>
      <w:proofErr w:type="spellEnd"/>
      <w:r w:rsidRPr="00026DA5">
        <w:rPr>
          <w:rFonts w:ascii="Consolas" w:hAnsi="Consolas"/>
          <w:sz w:val="20"/>
          <w:szCs w:val="20"/>
          <w:lang w:val="en-US"/>
        </w:rPr>
        <w:t>='./results',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num_train_epochs</w:t>
      </w:r>
      <w:proofErr w:type="spellEnd"/>
      <w:r w:rsidRPr="00026DA5">
        <w:rPr>
          <w:rFonts w:ascii="Consolas" w:hAnsi="Consolas"/>
          <w:sz w:val="20"/>
          <w:szCs w:val="20"/>
          <w:lang w:val="en-US"/>
        </w:rPr>
        <w:t>=3,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per_device_train_batch_size</w:t>
      </w:r>
      <w:proofErr w:type="spellEnd"/>
      <w:r w:rsidRPr="00026DA5">
        <w:rPr>
          <w:rFonts w:ascii="Consolas" w:hAnsi="Consolas"/>
          <w:sz w:val="20"/>
          <w:szCs w:val="20"/>
          <w:lang w:val="en-US"/>
        </w:rPr>
        <w:t>=16,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proofErr w:type="spellStart"/>
      <w:r w:rsidRPr="00026DA5">
        <w:rPr>
          <w:rFonts w:ascii="Consolas" w:hAnsi="Consolas"/>
          <w:sz w:val="20"/>
          <w:szCs w:val="20"/>
          <w:lang w:val="en-US"/>
        </w:rPr>
        <w:t>per_device_eval_batch_size</w:t>
      </w:r>
      <w:proofErr w:type="spellEnd"/>
      <w:r w:rsidRPr="00026DA5">
        <w:rPr>
          <w:rFonts w:ascii="Consolas" w:hAnsi="Consolas"/>
          <w:sz w:val="20"/>
          <w:szCs w:val="20"/>
          <w:lang w:val="en-US"/>
        </w:rPr>
        <w:t>=64,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proofErr w:type="spellStart"/>
      <w:r w:rsidRPr="004869BA">
        <w:rPr>
          <w:rStyle w:val="P-Code"/>
          <w:rFonts w:ascii="Palatino Linotype" w:hAnsi="Palatino Linotype"/>
          <w:shd w:val="clear" w:color="auto" w:fill="auto"/>
        </w:rPr>
        <w:t>TrainingArguments</w:t>
      </w:r>
      <w:proofErr w:type="spellEnd"/>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proofErr w:type="spellStart"/>
      <w:r w:rsidRPr="004869BA">
        <w:rPr>
          <w:rStyle w:val="P-Code"/>
          <w:rFonts w:ascii="Palatino Linotype" w:hAnsi="Palatino Linotype"/>
          <w:shd w:val="clear" w:color="auto" w:fill="auto"/>
        </w:rPr>
        <w:t>output_dir</w:t>
      </w:r>
      <w:proofErr w:type="spellEnd"/>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proofErr w:type="spellStart"/>
      <w:r w:rsidRPr="004869BA">
        <w:rPr>
          <w:rStyle w:val="P-Code"/>
          <w:rFonts w:ascii="Palatino Linotype" w:hAnsi="Palatino Linotype"/>
          <w:shd w:val="clear" w:color="auto" w:fill="auto"/>
        </w:rPr>
        <w:t>num_train_epochs</w:t>
      </w:r>
      <w:proofErr w:type="spellEnd"/>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proofErr w:type="spellStart"/>
      <w:r w:rsidR="00AE1C95" w:rsidRPr="004869BA">
        <w:rPr>
          <w:rStyle w:val="P-Code"/>
          <w:rFonts w:ascii="Palatino Linotype" w:hAnsi="Palatino Linotype"/>
          <w:shd w:val="clear" w:color="auto" w:fill="auto"/>
        </w:rPr>
        <w:t>per_device_train_batch_size</w:t>
      </w:r>
      <w:proofErr w:type="spellEnd"/>
      <w:r w:rsidR="00AE1C95" w:rsidRPr="004869BA">
        <w:t xml:space="preserve"> and </w:t>
      </w:r>
      <w:proofErr w:type="spellStart"/>
      <w:r w:rsidR="00AE1C95" w:rsidRPr="004869BA">
        <w:rPr>
          <w:rStyle w:val="P-Code"/>
          <w:rFonts w:ascii="Palatino Linotype" w:hAnsi="Palatino Linotype"/>
          <w:shd w:val="clear" w:color="auto" w:fill="auto"/>
        </w:rPr>
        <w:t>per_device_eval_batch_size</w:t>
      </w:r>
      <w:proofErr w:type="spellEnd"/>
      <w:r w:rsidR="00AE1C95" w:rsidRPr="004869BA">
        <w:t xml:space="preserve"> </w:t>
      </w:r>
      <w:r w:rsidRPr="004869BA">
        <w:t xml:space="preserve"> parameters define the number of samples processed in a single batch during training </w:t>
      </w:r>
      <w:r w:rsidRPr="004869BA">
        <w:lastRenderedPageBreak/>
        <w:t>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5"/>
      <w:proofErr w:type="spellStart"/>
      <w:r w:rsidRPr="004869BA">
        <w:rPr>
          <w:rStyle w:val="P-Code"/>
          <w:rFonts w:ascii="Palatino Linotype" w:hAnsi="Palatino Linotype"/>
          <w:shd w:val="clear" w:color="auto" w:fill="auto"/>
        </w:rPr>
        <w:t>warmup_step</w:t>
      </w:r>
      <w:commentRangeEnd w:id="15"/>
      <w:r w:rsidR="003402F8">
        <w:rPr>
          <w:rStyle w:val="CommentReference"/>
          <w:rFonts w:ascii="Arial" w:eastAsia="Arial" w:hAnsi="Arial" w:cs="Arial"/>
        </w:rPr>
        <w:commentReference w:id="15"/>
      </w:r>
      <w:r w:rsidRPr="004869BA">
        <w:rPr>
          <w:rStyle w:val="P-Code"/>
          <w:rFonts w:ascii="Palatino Linotype" w:hAnsi="Palatino Linotype"/>
          <w:shd w:val="clear" w:color="auto" w:fill="auto"/>
        </w:rPr>
        <w:t>s</w:t>
      </w:r>
      <w:proofErr w:type="spellEnd"/>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proofErr w:type="spellStart"/>
      <w:r w:rsidRPr="004869BA">
        <w:rPr>
          <w:rStyle w:val="P-Code"/>
          <w:rFonts w:ascii="Palatino Linotype" w:hAnsi="Palatino Linotype"/>
          <w:shd w:val="clear" w:color="auto" w:fill="auto"/>
        </w:rPr>
        <w:t>logging_dir</w:t>
      </w:r>
      <w:proofErr w:type="spellEnd"/>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from transformers import </w:t>
      </w:r>
      <w:proofErr w:type="spellStart"/>
      <w:r w:rsidRPr="00451937">
        <w:rPr>
          <w:rFonts w:ascii="Consolas" w:hAnsi="Consolas"/>
          <w:sz w:val="20"/>
          <w:szCs w:val="20"/>
        </w:rPr>
        <w:t>TrainingArguments</w:t>
      </w:r>
      <w:proofErr w:type="spellEnd"/>
    </w:p>
    <w:p w14:paraId="1888E6A1" w14:textId="77777777" w:rsidR="007A5E1C" w:rsidRPr="00451937" w:rsidRDefault="007A5E1C" w:rsidP="00E07BE1">
      <w:pPr>
        <w:pStyle w:val="L-Source"/>
        <w:rPr>
          <w:rFonts w:ascii="Consolas" w:hAnsi="Consolas"/>
          <w:sz w:val="20"/>
          <w:szCs w:val="20"/>
        </w:rPr>
      </w:pPr>
      <w:proofErr w:type="spellStart"/>
      <w:r w:rsidRPr="00451937">
        <w:rPr>
          <w:rFonts w:ascii="Consolas" w:hAnsi="Consolas"/>
          <w:sz w:val="20"/>
          <w:szCs w:val="20"/>
        </w:rPr>
        <w:t>training_args</w:t>
      </w:r>
      <w:proofErr w:type="spellEnd"/>
      <w:r w:rsidRPr="00451937">
        <w:rPr>
          <w:rFonts w:ascii="Consolas" w:hAnsi="Consolas"/>
          <w:sz w:val="20"/>
          <w:szCs w:val="20"/>
        </w:rPr>
        <w:t xml:space="preserve"> = </w:t>
      </w:r>
      <w:proofErr w:type="spellStart"/>
      <w:r w:rsidRPr="00451937">
        <w:rPr>
          <w:rFonts w:ascii="Consolas" w:hAnsi="Consolas"/>
          <w:sz w:val="20"/>
          <w:szCs w:val="20"/>
        </w:rPr>
        <w:t>TrainingArguments</w:t>
      </w:r>
      <w:proofErr w:type="spellEnd"/>
      <w:r w:rsidRPr="00451937">
        <w:rPr>
          <w:rFonts w:ascii="Consolas" w:hAnsi="Consolas"/>
          <w:sz w:val="20"/>
          <w:szCs w:val="20"/>
        </w:rPr>
        <w:t>(</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output_dir</w:t>
      </w:r>
      <w:proofErr w:type="spellEnd"/>
      <w:r w:rsidRPr="00451937">
        <w:rPr>
          <w:rFonts w:ascii="Consolas" w:hAnsi="Consolas"/>
          <w:sz w:val="20"/>
          <w:szCs w:val="20"/>
        </w:rPr>
        <w:t>='./results',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num_train_epochs</w:t>
      </w:r>
      <w:proofErr w:type="spellEnd"/>
      <w:r w:rsidRPr="00451937">
        <w:rPr>
          <w:rFonts w:ascii="Consolas" w:hAnsi="Consolas"/>
          <w:sz w:val="20"/>
          <w:szCs w:val="20"/>
        </w:rPr>
        <w:t>=3,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per_device_train_batch_size</w:t>
      </w:r>
      <w:proofErr w:type="spellEnd"/>
      <w:r w:rsidRPr="00451937">
        <w:rPr>
          <w:rFonts w:ascii="Consolas" w:hAnsi="Consolas"/>
          <w:sz w:val="20"/>
          <w:szCs w:val="20"/>
        </w:rPr>
        <w:t>=16,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per_device_eval_batch_size</w:t>
      </w:r>
      <w:proofErr w:type="spellEnd"/>
      <w:r w:rsidRPr="00451937">
        <w:rPr>
          <w:rFonts w:ascii="Consolas" w:hAnsi="Consolas"/>
          <w:sz w:val="20"/>
          <w:szCs w:val="20"/>
        </w:rPr>
        <w:t>=64,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warmup_steps</w:t>
      </w:r>
      <w:proofErr w:type="spellEnd"/>
      <w:r w:rsidRPr="00451937">
        <w:rPr>
          <w:rFonts w:ascii="Consolas" w:hAnsi="Consolas"/>
          <w:sz w:val="20"/>
          <w:szCs w:val="20"/>
        </w:rPr>
        <w:t>=500,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weight_decay</w:t>
      </w:r>
      <w:proofErr w:type="spellEnd"/>
      <w:r w:rsidRPr="00451937">
        <w:rPr>
          <w:rFonts w:ascii="Consolas" w:hAnsi="Consolas"/>
          <w:sz w:val="20"/>
          <w:szCs w:val="20"/>
        </w:rPr>
        <w:t>=0.01,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t>
      </w:r>
      <w:proofErr w:type="spellStart"/>
      <w:r w:rsidRPr="00451937">
        <w:rPr>
          <w:rFonts w:ascii="Consolas" w:hAnsi="Consolas"/>
          <w:sz w:val="20"/>
          <w:szCs w:val="20"/>
        </w:rPr>
        <w:t>logging_dir</w:t>
      </w:r>
      <w:proofErr w:type="spellEnd"/>
      <w:r w:rsidRPr="00451937">
        <w:rPr>
          <w:rFonts w:ascii="Consolas" w:hAnsi="Consolas"/>
          <w:sz w:val="20"/>
          <w:szCs w:val="20"/>
        </w:rPr>
        <w:t>='./logs',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lastRenderedPageBreak/>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from transformers import </w:t>
      </w:r>
      <w:proofErr w:type="spellStart"/>
      <w:r w:rsidRPr="00451937">
        <w:rPr>
          <w:rFonts w:ascii="Consolas" w:hAnsi="Consolas"/>
          <w:sz w:val="20"/>
          <w:szCs w:val="20"/>
          <w:lang w:val="en-US"/>
        </w:rPr>
        <w:t>BertForSequenceClassification</w:t>
      </w:r>
      <w:proofErr w:type="spellEnd"/>
      <w:r w:rsidRPr="00451937">
        <w:rPr>
          <w:rFonts w:ascii="Consolas" w:hAnsi="Consolas"/>
          <w:sz w:val="20"/>
          <w:szCs w:val="20"/>
          <w:lang w:val="en-US"/>
        </w:rPr>
        <w:t>,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args</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training_args</w:t>
      </w:r>
      <w:proofErr w:type="spellEnd"/>
      <w:r w:rsidRPr="00451937">
        <w:rPr>
          <w:rFonts w:ascii="Consolas" w:hAnsi="Consolas"/>
          <w:sz w:val="20"/>
          <w:szCs w:val="20"/>
          <w:lang w:val="en-US"/>
        </w:rPr>
        <w:t>,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train_dataset</w:t>
      </w:r>
      <w:proofErr w:type="spellEnd"/>
      <w:r w:rsidRPr="00451937">
        <w:rPr>
          <w:rFonts w:ascii="Consolas" w:hAnsi="Consolas"/>
          <w:sz w:val="20"/>
          <w:szCs w:val="20"/>
          <w:lang w:val="en-US"/>
        </w:rPr>
        <w: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w:t>
      </w:r>
      <w:proofErr w:type="spellStart"/>
      <w:r w:rsidRPr="00451937">
        <w:rPr>
          <w:rFonts w:ascii="Consolas" w:hAnsi="Consolas"/>
          <w:sz w:val="20"/>
          <w:szCs w:val="20"/>
          <w:lang w:val="en-US"/>
        </w:rPr>
        <w:t>eval_dataset</w:t>
      </w:r>
      <w:proofErr w:type="spellEnd"/>
      <w:r w:rsidRPr="00451937">
        <w:rPr>
          <w:rFonts w:ascii="Consolas" w:hAnsi="Consolas"/>
          <w:sz w:val="20"/>
          <w:szCs w:val="20"/>
          <w:lang w:val="en-US"/>
        </w:rPr>
        <w:t xml:space="preserve">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proofErr w:type="spellStart"/>
      <w:r w:rsidRPr="00451937">
        <w:rPr>
          <w:rFonts w:ascii="Consolas" w:hAnsi="Consolas"/>
          <w:sz w:val="20"/>
          <w:szCs w:val="20"/>
          <w:lang w:val="en-US"/>
        </w:rPr>
        <w:t>trainer.train</w:t>
      </w:r>
      <w:proofErr w:type="spellEnd"/>
      <w:r w:rsidRPr="00451937">
        <w:rPr>
          <w:rFonts w:ascii="Consolas" w:hAnsi="Consolas"/>
          <w:sz w:val="20"/>
          <w:szCs w:val="20"/>
          <w:lang w:val="en-US"/>
        </w:rPr>
        <w:t>()</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77777777"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tasks </w:t>
      </w:r>
      <w:sdt>
        <w:sdtPr>
          <w:rPr>
            <w:vertAlign w:val="superscript"/>
          </w:rPr>
          <w:id w:val="1922286922"/>
          <w:citation/>
        </w:sdtPr>
        <w:sdtContent>
          <w:r w:rsidRPr="00E301CC">
            <w:rPr>
              <w:vertAlign w:val="superscript"/>
            </w:rPr>
            <w:fldChar w:fldCharType="begin"/>
          </w:r>
          <w:r w:rsidRPr="00E301CC">
            <w:rPr>
              <w:vertAlign w:val="superscript"/>
            </w:rPr>
            <w:instrText xml:space="preserve"> CITATION devlin2019a \l 1033 </w:instrText>
          </w:r>
          <w:r w:rsidRPr="00E301CC">
            <w:rPr>
              <w:vertAlign w:val="superscript"/>
            </w:rPr>
            <w:fldChar w:fldCharType="separate"/>
          </w:r>
          <w:r w:rsidRPr="00E301CC">
            <w:rPr>
              <w:vertAlign w:val="superscript"/>
            </w:rPr>
            <w:t>[4]</w:t>
          </w:r>
          <w:r w:rsidRPr="00E301CC">
            <w:fldChar w:fldCharType="end"/>
          </w:r>
        </w:sdtContent>
      </w:sdt>
      <w:r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3F2C39AA" w:rsidR="00FF41F9" w:rsidRDefault="00E301CC" w:rsidP="00A51C91">
      <w:pPr>
        <w:pStyle w:val="NormalBPBHEB"/>
        <w:numPr>
          <w:ilvl w:val="0"/>
          <w:numId w:val="37"/>
        </w:numPr>
      </w:pPr>
      <w:r w:rsidRPr="00816BAC">
        <w:rPr>
          <w:b/>
          <w:bCs/>
        </w:rPr>
        <w:lastRenderedPageBreak/>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models </w:t>
      </w:r>
      <w:sdt>
        <w:sdtPr>
          <w:rPr>
            <w:vertAlign w:val="superscript"/>
          </w:rPr>
          <w:id w:val="-991565703"/>
          <w:citation/>
        </w:sdtPr>
        <w:sdtContent>
          <w:r w:rsidRPr="00E301CC">
            <w:rPr>
              <w:vertAlign w:val="superscript"/>
            </w:rPr>
            <w:fldChar w:fldCharType="begin"/>
          </w:r>
          <w:r w:rsidRPr="00816BAC">
            <w:rPr>
              <w:vertAlign w:val="superscript"/>
            </w:rPr>
            <w:instrText xml:space="preserve"> CITATION rao2019a \l 1033 </w:instrText>
          </w:r>
          <w:r w:rsidRPr="00E301CC">
            <w:rPr>
              <w:vertAlign w:val="superscript"/>
            </w:rPr>
            <w:fldChar w:fldCharType="separate"/>
          </w:r>
          <w:r w:rsidRPr="00816BAC">
            <w:rPr>
              <w:vertAlign w:val="superscript"/>
            </w:rPr>
            <w:t>[7]</w:t>
          </w:r>
          <w:r w:rsidRPr="00E301CC">
            <w:fldChar w:fldCharType="end"/>
          </w:r>
        </w:sdtContent>
      </w:sdt>
      <w:r w:rsidRPr="00E301CC">
        <w:t>.</w:t>
      </w:r>
    </w:p>
    <w:p w14:paraId="7D0F39EE" w14:textId="77777777" w:rsidR="00CF5E7C"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p>
    <w:p w14:paraId="2F5344C0" w14:textId="4C2E6090" w:rsidR="00FF41F9" w:rsidRDefault="00E91B1E" w:rsidP="00C91B80">
      <w:pPr>
        <w:pStyle w:val="NormalBPBHEB"/>
      </w:pPr>
      <w:r w:rsidRPr="00CF5E7C">
        <w:rPr>
          <w:i/>
          <w:iCs/>
        </w:rPr>
        <w:t>Figure 1.2</w:t>
      </w:r>
      <w:r>
        <w:t xml:space="preserve"> </w:t>
      </w:r>
      <w:r w:rsidR="00A51C91">
        <w:t>illustrates a step-by-step schematic of the fine-tuning process for a pre-trained transformer model (e.g., BERT) in</w:t>
      </w:r>
      <w:r w:rsidR="009D7EC9" w:rsidRPr="009D7EC9">
        <w:t xml:space="preserve"> binary sentiment classification. Each stage</w:t>
      </w:r>
      <w:r w:rsidR="00CF5E7C">
        <w:t xml:space="preserve">, </w:t>
      </w:r>
      <w:r w:rsidR="009D7EC9" w:rsidRPr="009D7EC9">
        <w:t>from data preparation and tokenization to model selection and training</w:t>
      </w:r>
      <w:r w:rsidR="00CF5E7C">
        <w:t xml:space="preserve"> </w:t>
      </w:r>
      <w:r w:rsidR="009D7EC9" w:rsidRPr="009D7EC9">
        <w:t>ensures task alignment and optimal performance.</w:t>
      </w:r>
    </w:p>
    <w:p w14:paraId="471B4B96" w14:textId="0C08296B" w:rsidR="00E91B1E" w:rsidRDefault="00694C33" w:rsidP="00CF5E7C">
      <w:pPr>
        <w:pStyle w:val="FigureBPB"/>
      </w:pPr>
      <w:r>
        <w:rPr>
          <w:noProof/>
        </w:rPr>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083DC67" w:rsidR="001E382B" w:rsidRPr="002B59DA" w:rsidRDefault="00E91B1E" w:rsidP="00CF5E7C">
      <w:pPr>
        <w:pStyle w:val="FigureCaptionBPBHEB"/>
      </w:pPr>
      <w:r w:rsidRPr="00CF5E7C">
        <w:rPr>
          <w:b/>
          <w:bCs w:val="0"/>
        </w:rPr>
        <w:t>Figure 1.</w:t>
      </w:r>
      <w:r w:rsidR="00000000" w:rsidRPr="00CF5E7C">
        <w:rPr>
          <w:b/>
          <w:bCs w:val="0"/>
        </w:rPr>
        <w:fldChar w:fldCharType="begin"/>
      </w:r>
      <w:r w:rsidR="00000000" w:rsidRPr="00CF5E7C">
        <w:rPr>
          <w:b/>
          <w:bCs w:val="0"/>
        </w:rPr>
        <w:instrText xml:space="preserve"> SEQ Figure_1. \* ARABIC </w:instrText>
      </w:r>
      <w:r w:rsidR="00000000" w:rsidRPr="00CF5E7C">
        <w:rPr>
          <w:b/>
          <w:bCs w:val="0"/>
        </w:rPr>
        <w:fldChar w:fldCharType="separate"/>
      </w:r>
      <w:r w:rsidRPr="00CF5E7C">
        <w:rPr>
          <w:b/>
          <w:bCs w:val="0"/>
          <w:noProof/>
        </w:rPr>
        <w:t>2</w:t>
      </w:r>
      <w:r w:rsidR="00000000" w:rsidRPr="00CF5E7C">
        <w:rPr>
          <w:b/>
          <w:bCs w:val="0"/>
          <w:noProof/>
        </w:rPr>
        <w:fldChar w:fldCharType="end"/>
      </w:r>
      <w:r w:rsidR="00CF5E7C">
        <w:rPr>
          <w:b/>
          <w:bCs w:val="0"/>
          <w:noProof/>
        </w:rPr>
        <w:t>:</w:t>
      </w:r>
      <w:r>
        <w:t xml:space="preserve"> F</w:t>
      </w:r>
      <w:r w:rsidRPr="003F6E2C">
        <w:t xml:space="preserve">ine-tuning process of a pre-trained </w:t>
      </w:r>
      <w:r>
        <w:t>BERT</w:t>
      </w:r>
      <w:r w:rsidRPr="003F6E2C">
        <w:t xml:space="preserve"> model</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proofErr w:type="spellStart"/>
      <w:r>
        <w:t>DataFrame</w:t>
      </w:r>
      <w:proofErr w:type="spellEnd"/>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from </w:t>
      </w:r>
      <w:proofErr w:type="spellStart"/>
      <w:r w:rsidRPr="00433FDD">
        <w:rPr>
          <w:rFonts w:ascii="Consolas" w:hAnsi="Consolas"/>
          <w:sz w:val="20"/>
          <w:szCs w:val="20"/>
        </w:rPr>
        <w:t>sklearn.model_selection</w:t>
      </w:r>
      <w:proofErr w:type="spellEnd"/>
      <w:r w:rsidRPr="00433FDD">
        <w:rPr>
          <w:rFonts w:ascii="Consolas" w:hAnsi="Consolas"/>
          <w:sz w:val="20"/>
          <w:szCs w:val="20"/>
        </w:rPr>
        <w:t xml:space="preserve"> import </w:t>
      </w:r>
      <w:proofErr w:type="spellStart"/>
      <w:r w:rsidRPr="00433FDD">
        <w:rPr>
          <w:rFonts w:ascii="Consolas" w:hAnsi="Consolas"/>
          <w:sz w:val="20"/>
          <w:szCs w:val="20"/>
        </w:rPr>
        <w:t>train_test_split</w:t>
      </w:r>
      <w:proofErr w:type="spellEnd"/>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df = pd.DataFrame(data)</w:t>
      </w:r>
    </w:p>
    <w:p w14:paraId="1D661F90" w14:textId="77777777" w:rsidR="006F18A7" w:rsidRPr="00433FDD" w:rsidRDefault="006F18A7" w:rsidP="00D217FC">
      <w:pPr>
        <w:pStyle w:val="L-Source"/>
        <w:rPr>
          <w:rFonts w:ascii="Consolas" w:hAnsi="Consolas"/>
          <w:sz w:val="20"/>
          <w:szCs w:val="20"/>
        </w:rPr>
      </w:pPr>
      <w:proofErr w:type="spellStart"/>
      <w:r w:rsidRPr="00433FDD">
        <w:rPr>
          <w:rFonts w:ascii="Consolas" w:hAnsi="Consolas"/>
          <w:sz w:val="20"/>
          <w:szCs w:val="20"/>
        </w:rPr>
        <w:t>train_df</w:t>
      </w:r>
      <w:proofErr w:type="spellEnd"/>
      <w:r w:rsidRPr="00433FDD">
        <w:rPr>
          <w:rFonts w:ascii="Consolas" w:hAnsi="Consolas"/>
          <w:sz w:val="20"/>
          <w:szCs w:val="20"/>
        </w:rPr>
        <w:t xml:space="preserve">, </w:t>
      </w:r>
      <w:proofErr w:type="spellStart"/>
      <w:r w:rsidRPr="00433FDD">
        <w:rPr>
          <w:rFonts w:ascii="Consolas" w:hAnsi="Consolas"/>
          <w:sz w:val="20"/>
          <w:szCs w:val="20"/>
        </w:rPr>
        <w:t>test_df</w:t>
      </w:r>
      <w:proofErr w:type="spellEnd"/>
      <w:r w:rsidRPr="00433FDD">
        <w:rPr>
          <w:rFonts w:ascii="Consolas" w:hAnsi="Consolas"/>
          <w:sz w:val="20"/>
          <w:szCs w:val="20"/>
        </w:rPr>
        <w:t xml:space="preserve"> = </w:t>
      </w:r>
      <w:proofErr w:type="spellStart"/>
      <w:r w:rsidRPr="00433FDD">
        <w:rPr>
          <w:rFonts w:ascii="Consolas" w:hAnsi="Consolas"/>
          <w:sz w:val="20"/>
          <w:szCs w:val="20"/>
        </w:rPr>
        <w:t>train_test_split</w:t>
      </w:r>
      <w:proofErr w:type="spellEnd"/>
      <w:r w:rsidRPr="00433FDD">
        <w:rPr>
          <w:rFonts w:ascii="Consolas" w:hAnsi="Consolas"/>
          <w:sz w:val="20"/>
          <w:szCs w:val="20"/>
        </w:rPr>
        <w:t>(</w:t>
      </w:r>
      <w:proofErr w:type="spellStart"/>
      <w:r w:rsidRPr="00433FDD">
        <w:rPr>
          <w:rFonts w:ascii="Consolas" w:hAnsi="Consolas"/>
          <w:sz w:val="20"/>
          <w:szCs w:val="20"/>
        </w:rPr>
        <w:t>df</w:t>
      </w:r>
      <w:proofErr w:type="spellEnd"/>
      <w:r w:rsidRPr="00433FDD">
        <w:rPr>
          <w:rFonts w:ascii="Consolas" w:hAnsi="Consolas"/>
          <w:sz w:val="20"/>
          <w:szCs w:val="20"/>
        </w:rPr>
        <w:t xml:space="preserve">, </w:t>
      </w:r>
      <w:proofErr w:type="spellStart"/>
      <w:r w:rsidRPr="00433FDD">
        <w:rPr>
          <w:rFonts w:ascii="Consolas" w:hAnsi="Consolas"/>
          <w:sz w:val="20"/>
          <w:szCs w:val="20"/>
        </w:rPr>
        <w:t>test_size</w:t>
      </w:r>
      <w:proofErr w:type="spellEnd"/>
      <w:r w:rsidRPr="00433FDD">
        <w:rPr>
          <w:rFonts w:ascii="Consolas" w:hAnsi="Consolas"/>
          <w:sz w:val="20"/>
          <w:szCs w:val="20"/>
        </w:rPr>
        <w:t>=0.25)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 xml:space="preserve">Next, tokenize and encode the text data using a custom </w:t>
      </w:r>
      <w:proofErr w:type="spellStart"/>
      <w:r w:rsidRPr="00575175">
        <w:t>PyTorch</w:t>
      </w:r>
      <w:proofErr w:type="spellEnd"/>
      <w:r w:rsidRPr="00575175">
        <w:t xml:space="preserve">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BertTokenizer</w:t>
      </w:r>
      <w:proofErr w:type="spellEnd"/>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w:t>
      </w:r>
      <w:proofErr w:type="spellStart"/>
      <w:r w:rsidRPr="0044283D">
        <w:rPr>
          <w:rFonts w:ascii="Consolas" w:hAnsi="Consolas"/>
          <w:sz w:val="20"/>
          <w:szCs w:val="20"/>
        </w:rPr>
        <w:t>torch.utils.data</w:t>
      </w:r>
      <w:proofErr w:type="spellEnd"/>
      <w:r w:rsidRPr="0044283D">
        <w:rPr>
          <w:rFonts w:ascii="Consolas" w:hAnsi="Consolas"/>
          <w:sz w:val="20"/>
          <w:szCs w:val="20"/>
        </w:rPr>
        <w:t xml:space="preserve">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class </w:t>
      </w:r>
      <w:proofErr w:type="spellStart"/>
      <w:r w:rsidRPr="0044283D">
        <w:rPr>
          <w:rFonts w:ascii="Consolas" w:hAnsi="Consolas"/>
          <w:sz w:val="20"/>
          <w:szCs w:val="20"/>
        </w:rPr>
        <w:t>MovieReviewDataset</w:t>
      </w:r>
      <w:proofErr w:type="spellEnd"/>
      <w:r w:rsidRPr="0044283D">
        <w:rPr>
          <w:rFonts w:ascii="Consolas" w:hAnsi="Consolas"/>
          <w:sz w:val="20"/>
          <w:szCs w:val="20"/>
        </w:rPr>
        <w: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init</w:t>
      </w:r>
      <w:proofErr w:type="spellEnd"/>
      <w:r w:rsidRPr="0044283D">
        <w:rPr>
          <w:rFonts w:ascii="Consolas" w:hAnsi="Consolas"/>
          <w:sz w:val="20"/>
          <w:szCs w:val="20"/>
        </w:rPr>
        <w: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self.reviews</w:t>
      </w:r>
      <w:proofErr w:type="spellEnd"/>
      <w:r w:rsidRPr="0044283D">
        <w:rPr>
          <w:rFonts w:ascii="Consolas" w:hAnsi="Consolas"/>
          <w:sz w:val="20"/>
          <w:szCs w:val="20"/>
        </w:rPr>
        <w:t xml:space="preserve">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self.sentiments</w:t>
      </w:r>
      <w:proofErr w:type="spellEnd"/>
      <w:r w:rsidRPr="0044283D">
        <w:rPr>
          <w:rFonts w:ascii="Consolas" w:hAnsi="Consolas"/>
          <w:sz w:val="20"/>
          <w:szCs w:val="20"/>
        </w:rPr>
        <w:t xml:space="preserve">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self.tokenizer</w:t>
      </w:r>
      <w:proofErr w:type="spellEnd"/>
      <w:r w:rsidRPr="0044283D">
        <w:rPr>
          <w:rFonts w:ascii="Consolas" w:hAnsi="Consolas"/>
          <w:sz w:val="20"/>
          <w:szCs w:val="20"/>
        </w:rPr>
        <w:t xml:space="preserve"> = </w:t>
      </w:r>
      <w:proofErr w:type="spellStart"/>
      <w:r w:rsidRPr="0044283D">
        <w:rPr>
          <w:rFonts w:ascii="Consolas" w:hAnsi="Consolas"/>
          <w:sz w:val="20"/>
          <w:szCs w:val="20"/>
        </w:rPr>
        <w:t>BertTokenizer.from_pretrained</w:t>
      </w:r>
      <w:proofErr w:type="spellEnd"/>
      <w:r w:rsidRPr="0044283D">
        <w:rPr>
          <w:rFonts w:ascii="Consolas" w:hAnsi="Consolas"/>
          <w:sz w:val="20"/>
          <w:szCs w:val="20"/>
        </w:rPr>
        <w:t>('</w:t>
      </w:r>
      <w:proofErr w:type="spellStart"/>
      <w:r w:rsidRPr="0044283D">
        <w:rPr>
          <w:rFonts w:ascii="Consolas" w:hAnsi="Consolas"/>
          <w:sz w:val="20"/>
          <w:szCs w:val="20"/>
        </w:rPr>
        <w:t>bert</w:t>
      </w:r>
      <w:proofErr w:type="spellEnd"/>
      <w:r w:rsidRPr="0044283D">
        <w:rPr>
          <w:rFonts w:ascii="Consolas" w:hAnsi="Consolas"/>
          <w:sz w:val="20"/>
          <w:szCs w:val="20"/>
        </w:rPr>
        <w: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len</w:t>
      </w:r>
      <w:proofErr w:type="spellEnd"/>
      <w:r w:rsidRPr="0044283D">
        <w:rPr>
          <w:rFonts w:ascii="Consolas" w:hAnsi="Consolas"/>
          <w:sz w:val="20"/>
          <w:szCs w:val="20"/>
        </w:rPr>
        <w:t>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roofErr w:type="spellStart"/>
      <w:r w:rsidRPr="0044283D">
        <w:rPr>
          <w:rFonts w:ascii="Consolas" w:hAnsi="Consolas"/>
          <w:sz w:val="20"/>
          <w:szCs w:val="20"/>
        </w:rPr>
        <w:t>len</w:t>
      </w:r>
      <w:proofErr w:type="spellEnd"/>
      <w:r w:rsidRPr="0044283D">
        <w:rPr>
          <w:rFonts w:ascii="Consolas" w:hAnsi="Consolas"/>
          <w:sz w:val="20"/>
          <w:szCs w:val="20"/>
        </w:rPr>
        <w:t>(</w:t>
      </w:r>
      <w:proofErr w:type="spellStart"/>
      <w:r w:rsidRPr="0044283D">
        <w:rPr>
          <w:rFonts w:ascii="Consolas" w:hAnsi="Consolas"/>
          <w:sz w:val="20"/>
          <w:szCs w:val="20"/>
        </w:rPr>
        <w:t>self.reviews</w:t>
      </w:r>
      <w:proofErr w:type="spellEnd"/>
      <w:r w:rsidRPr="0044283D">
        <w:rPr>
          <w:rFonts w:ascii="Consolas" w:hAnsi="Consolas"/>
          <w:sz w:val="20"/>
          <w:szCs w:val="20"/>
        </w:rPr>
        <w:t>)</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w:t>
      </w:r>
      <w:proofErr w:type="spellStart"/>
      <w:r w:rsidRPr="0044283D">
        <w:rPr>
          <w:rFonts w:ascii="Consolas" w:hAnsi="Consolas"/>
          <w:sz w:val="20"/>
          <w:szCs w:val="20"/>
        </w:rPr>
        <w:t>getitem</w:t>
      </w:r>
      <w:proofErr w:type="spellEnd"/>
      <w:r w:rsidRPr="0044283D">
        <w:rPr>
          <w:rFonts w:ascii="Consolas" w:hAnsi="Consolas"/>
          <w:sz w:val="20"/>
          <w:szCs w:val="20"/>
        </w:rPr>
        <w:t xml:space="preserve">__(self, </w:t>
      </w:r>
      <w:proofErr w:type="spellStart"/>
      <w:r w:rsidRPr="0044283D">
        <w:rPr>
          <w:rFonts w:ascii="Consolas" w:hAnsi="Consolas"/>
          <w:sz w:val="20"/>
          <w:szCs w:val="20"/>
        </w:rPr>
        <w:t>idx</w:t>
      </w:r>
      <w:proofErr w:type="spellEnd"/>
      <w:r w:rsidRPr="0044283D">
        <w:rPr>
          <w:rFonts w:ascii="Consolas" w:hAnsi="Consolas"/>
          <w:sz w:val="20"/>
          <w:szCs w:val="20"/>
        </w:rPr>
        <w:t>):</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w:t>
      </w:r>
      <w:proofErr w:type="spellStart"/>
      <w:r w:rsidRPr="0044283D">
        <w:rPr>
          <w:rFonts w:ascii="Consolas" w:hAnsi="Consolas"/>
          <w:sz w:val="20"/>
          <w:szCs w:val="20"/>
        </w:rPr>
        <w:t>self.reviews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w:t>
      </w:r>
      <w:proofErr w:type="spellStart"/>
      <w:r w:rsidRPr="0044283D">
        <w:rPr>
          <w:rFonts w:ascii="Consolas" w:hAnsi="Consolas"/>
          <w:sz w:val="20"/>
          <w:szCs w:val="20"/>
        </w:rPr>
        <w:t>self.sentiments</w:t>
      </w:r>
      <w:proofErr w:type="spellEnd"/>
      <w:r w:rsidRPr="0044283D">
        <w:rPr>
          <w:rFonts w:ascii="Consolas" w:hAnsi="Consolas"/>
          <w:sz w:val="20"/>
          <w:szCs w:val="20"/>
        </w:rPr>
        <w:t>[</w:t>
      </w:r>
      <w:proofErr w:type="spellStart"/>
      <w:r w:rsidRPr="0044283D">
        <w:rPr>
          <w:rFonts w:ascii="Consolas" w:hAnsi="Consolas"/>
          <w:sz w:val="20"/>
          <w:szCs w:val="20"/>
        </w:rPr>
        <w:t>idx</w:t>
      </w:r>
      <w:proofErr w:type="spellEnd"/>
      <w:r w:rsidRPr="0044283D">
        <w:rPr>
          <w:rFonts w:ascii="Consolas" w:hAnsi="Consolas"/>
          <w:sz w:val="20"/>
          <w:szCs w:val="20"/>
        </w:rPr>
        <w:t>]</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w:t>
      </w:r>
      <w:proofErr w:type="spellStart"/>
      <w:r w:rsidRPr="0044283D">
        <w:rPr>
          <w:rFonts w:ascii="Consolas" w:hAnsi="Consolas"/>
          <w:sz w:val="20"/>
          <w:szCs w:val="20"/>
        </w:rPr>
        <w:t>self.tokenizer.encode_plus</w:t>
      </w:r>
      <w:proofErr w:type="spellEnd"/>
      <w:r w:rsidRPr="0044283D">
        <w:rPr>
          <w:rFonts w:ascii="Consolas" w:hAnsi="Consolas"/>
          <w:sz w:val="20"/>
          <w:szCs w:val="20"/>
        </w:rPr>
        <w:t>(</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add_special_tokens</w:t>
      </w:r>
      <w:proofErr w:type="spellEnd"/>
      <w:r w:rsidRPr="0044283D">
        <w:rPr>
          <w:rFonts w:ascii="Consolas" w:hAnsi="Consolas"/>
          <w:sz w:val="20"/>
          <w:szCs w:val="20"/>
        </w:rPr>
        <w:t>=True,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lastRenderedPageBreak/>
        <w:t xml:space="preserve">            </w:t>
      </w:r>
      <w:proofErr w:type="spellStart"/>
      <w:r w:rsidRPr="0044283D">
        <w:rPr>
          <w:rFonts w:ascii="Consolas" w:hAnsi="Consolas"/>
          <w:sz w:val="20"/>
          <w:szCs w:val="20"/>
        </w:rPr>
        <w:t>max_length</w:t>
      </w:r>
      <w:proofErr w:type="spellEnd"/>
      <w:r w:rsidRPr="0044283D">
        <w:rPr>
          <w:rFonts w:ascii="Consolas" w:hAnsi="Consolas"/>
          <w:sz w:val="20"/>
          <w:szCs w:val="20"/>
        </w:rPr>
        <w:t>=512,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return_token_type_ids</w:t>
      </w:r>
      <w:proofErr w:type="spellEnd"/>
      <w:r w:rsidRPr="0044283D">
        <w:rPr>
          <w:rFonts w:ascii="Consolas" w:hAnsi="Consolas"/>
          <w:sz w:val="20"/>
          <w:szCs w:val="20"/>
        </w:rPr>
        <w:t>=False,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w:t>
      </w:r>
      <w:proofErr w:type="spellStart"/>
      <w:r w:rsidRPr="0044283D">
        <w:rPr>
          <w:rFonts w:ascii="Consolas" w:hAnsi="Consolas"/>
          <w:sz w:val="20"/>
          <w:szCs w:val="20"/>
        </w:rPr>
        <w:t>max_length</w:t>
      </w:r>
      <w:proofErr w:type="spellEnd"/>
      <w:r w:rsidRPr="0044283D">
        <w:rPr>
          <w:rFonts w:ascii="Consolas" w:hAnsi="Consolas"/>
          <w:sz w:val="20"/>
          <w:szCs w:val="20"/>
        </w:rPr>
        <w:t>',</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return_attention_mask</w:t>
      </w:r>
      <w:proofErr w:type="spellEnd"/>
      <w:r w:rsidRPr="0044283D">
        <w:rPr>
          <w:rFonts w:ascii="Consolas" w:hAnsi="Consolas"/>
          <w:sz w:val="20"/>
          <w:szCs w:val="20"/>
        </w:rPr>
        <w:t>=True,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return_tensors</w:t>
      </w:r>
      <w:proofErr w:type="spellEnd"/>
      <w:r w:rsidRPr="0044283D">
        <w:rPr>
          <w:rFonts w:ascii="Consolas" w:hAnsi="Consolas"/>
          <w:sz w:val="20"/>
          <w:szCs w:val="20"/>
        </w:rPr>
        <w:t>='pt',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input_ids</w:t>
      </w:r>
      <w:proofErr w:type="spellEnd"/>
      <w:r w:rsidRPr="0044283D">
        <w:rPr>
          <w:rFonts w:ascii="Consolas" w:hAnsi="Consolas"/>
          <w:sz w:val="20"/>
          <w:szCs w:val="20"/>
        </w:rPr>
        <w:t>': encoding['</w:t>
      </w:r>
      <w:proofErr w:type="spellStart"/>
      <w:r w:rsidRPr="0044283D">
        <w:rPr>
          <w:rFonts w:ascii="Consolas" w:hAnsi="Consolas"/>
          <w:sz w:val="20"/>
          <w:szCs w:val="20"/>
        </w:rPr>
        <w:t>input_ids</w:t>
      </w:r>
      <w:proofErr w:type="spellEnd"/>
      <w:r w:rsidRPr="0044283D">
        <w:rPr>
          <w:rFonts w:ascii="Consolas" w:hAnsi="Consolas"/>
          <w:sz w:val="20"/>
          <w:szCs w:val="20"/>
        </w:rPr>
        <w:t>'].flatten(),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roofErr w:type="spellStart"/>
      <w:r w:rsidRPr="0044283D">
        <w:rPr>
          <w:rFonts w:ascii="Consolas" w:hAnsi="Consolas"/>
          <w:sz w:val="20"/>
          <w:szCs w:val="20"/>
        </w:rPr>
        <w:t>attention_mask</w:t>
      </w:r>
      <w:proofErr w:type="spellEnd"/>
      <w:r w:rsidRPr="0044283D">
        <w:rPr>
          <w:rFonts w:ascii="Consolas" w:hAnsi="Consolas"/>
          <w:sz w:val="20"/>
          <w:szCs w:val="20"/>
        </w:rPr>
        <w:t>': encoding['</w:t>
      </w:r>
      <w:proofErr w:type="spellStart"/>
      <w:r w:rsidRPr="0044283D">
        <w:rPr>
          <w:rFonts w:ascii="Consolas" w:hAnsi="Consolas"/>
          <w:sz w:val="20"/>
          <w:szCs w:val="20"/>
        </w:rPr>
        <w:t>attention_mask</w:t>
      </w:r>
      <w:proofErr w:type="spellEnd"/>
      <w:r w:rsidRPr="0044283D">
        <w:rPr>
          <w:rFonts w:ascii="Consolas" w:hAnsi="Consolas"/>
          <w:sz w:val="20"/>
          <w:szCs w:val="20"/>
        </w:rPr>
        <w:t>'].flatten(),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'labels': </w:t>
      </w:r>
      <w:proofErr w:type="spellStart"/>
      <w:r w:rsidRPr="0044283D">
        <w:rPr>
          <w:rFonts w:ascii="Consolas" w:hAnsi="Consolas"/>
          <w:sz w:val="20"/>
          <w:szCs w:val="20"/>
        </w:rPr>
        <w:t>torch.tensor</w:t>
      </w:r>
      <w:proofErr w:type="spellEnd"/>
      <w:r w:rsidRPr="0044283D">
        <w:rPr>
          <w:rFonts w:ascii="Consolas" w:hAnsi="Consolas"/>
          <w:sz w:val="20"/>
          <w:szCs w:val="20"/>
        </w:rPr>
        <w:t>(sentiment)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train_dataset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train_df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train_df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06676601" w14:textId="77777777" w:rsidR="006F18A7" w:rsidRPr="0044283D" w:rsidRDefault="006F18A7" w:rsidP="00D217FC">
      <w:pPr>
        <w:pStyle w:val="L-Source"/>
        <w:rPr>
          <w:rFonts w:ascii="Consolas" w:hAnsi="Consolas"/>
          <w:sz w:val="20"/>
          <w:szCs w:val="20"/>
        </w:rPr>
      </w:pPr>
      <w:proofErr w:type="spellStart"/>
      <w:r w:rsidRPr="0044283D">
        <w:rPr>
          <w:rFonts w:ascii="Consolas" w:hAnsi="Consolas"/>
          <w:sz w:val="20"/>
          <w:szCs w:val="20"/>
        </w:rPr>
        <w:t>test_dataset</w:t>
      </w:r>
      <w:proofErr w:type="spellEnd"/>
      <w:r w:rsidRPr="0044283D">
        <w:rPr>
          <w:rFonts w:ascii="Consolas" w:hAnsi="Consolas"/>
          <w:sz w:val="20"/>
          <w:szCs w:val="20"/>
        </w:rPr>
        <w:t xml:space="preserve"> = </w:t>
      </w:r>
      <w:proofErr w:type="spellStart"/>
      <w:r w:rsidRPr="0044283D">
        <w:rPr>
          <w:rFonts w:ascii="Consolas" w:hAnsi="Consolas"/>
          <w:sz w:val="20"/>
          <w:szCs w:val="20"/>
        </w:rPr>
        <w:t>MovieReviewDataset</w:t>
      </w:r>
      <w:proofErr w:type="spellEnd"/>
      <w:r w:rsidRPr="0044283D">
        <w:rPr>
          <w:rFonts w:ascii="Consolas" w:hAnsi="Consolas"/>
          <w:sz w:val="20"/>
          <w:szCs w:val="20"/>
        </w:rPr>
        <w:t>(</w:t>
      </w:r>
      <w:proofErr w:type="spellStart"/>
      <w:r w:rsidRPr="0044283D">
        <w:rPr>
          <w:rFonts w:ascii="Consolas" w:hAnsi="Consolas"/>
          <w:sz w:val="20"/>
          <w:szCs w:val="20"/>
        </w:rPr>
        <w:t>test_df</w:t>
      </w:r>
      <w:proofErr w:type="spellEnd"/>
      <w:r w:rsidRPr="0044283D">
        <w:rPr>
          <w:rFonts w:ascii="Consolas" w:hAnsi="Consolas"/>
          <w:sz w:val="20"/>
          <w:szCs w:val="20"/>
        </w:rPr>
        <w:t>['review'].</w:t>
      </w:r>
      <w:proofErr w:type="spellStart"/>
      <w:r w:rsidRPr="0044283D">
        <w:rPr>
          <w:rFonts w:ascii="Consolas" w:hAnsi="Consolas"/>
          <w:sz w:val="20"/>
          <w:szCs w:val="20"/>
        </w:rPr>
        <w:t>tolist</w:t>
      </w:r>
      <w:proofErr w:type="spellEnd"/>
      <w:r w:rsidRPr="0044283D">
        <w:rPr>
          <w:rFonts w:ascii="Consolas" w:hAnsi="Consolas"/>
          <w:sz w:val="20"/>
          <w:szCs w:val="20"/>
        </w:rPr>
        <w:t xml:space="preserve">(), </w:t>
      </w:r>
      <w:proofErr w:type="spellStart"/>
      <w:r w:rsidRPr="0044283D">
        <w:rPr>
          <w:rFonts w:ascii="Consolas" w:hAnsi="Consolas"/>
          <w:sz w:val="20"/>
          <w:szCs w:val="20"/>
        </w:rPr>
        <w:t>test_df</w:t>
      </w:r>
      <w:proofErr w:type="spellEnd"/>
      <w:r w:rsidRPr="0044283D">
        <w:rPr>
          <w:rFonts w:ascii="Consolas" w:hAnsi="Consolas"/>
          <w:sz w:val="20"/>
          <w:szCs w:val="20"/>
        </w:rPr>
        <w:t>['sentiment'].</w:t>
      </w:r>
      <w:proofErr w:type="spellStart"/>
      <w:r w:rsidRPr="0044283D">
        <w:rPr>
          <w:rFonts w:ascii="Consolas" w:hAnsi="Consolas"/>
          <w:sz w:val="20"/>
          <w:szCs w:val="20"/>
        </w:rPr>
        <w:t>tolist</w:t>
      </w:r>
      <w:proofErr w:type="spellEnd"/>
      <w:r w:rsidRPr="0044283D">
        <w:rPr>
          <w:rFonts w:ascii="Consolas" w:hAnsi="Consolas"/>
          <w:sz w:val="20"/>
          <w:szCs w:val="20"/>
        </w:rPr>
        <w: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from transformers import </w:t>
      </w:r>
      <w:proofErr w:type="spellStart"/>
      <w:r w:rsidRPr="0044283D">
        <w:rPr>
          <w:rFonts w:ascii="Consolas" w:hAnsi="Consolas"/>
          <w:sz w:val="20"/>
          <w:szCs w:val="20"/>
        </w:rPr>
        <w:t>AutoModelForSequenceClassification</w:t>
      </w:r>
      <w:proofErr w:type="spellEnd"/>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 xml:space="preserve">model = AutoModelForSequenceClassification.from_pretrained('bert-base-uncased', </w:t>
      </w:r>
      <w:proofErr w:type="spellStart"/>
      <w:r w:rsidRPr="0044283D">
        <w:rPr>
          <w:rFonts w:ascii="Consolas" w:hAnsi="Consolas"/>
          <w:sz w:val="20"/>
          <w:szCs w:val="20"/>
        </w:rPr>
        <w:t>num_labels</w:t>
      </w:r>
      <w:proofErr w:type="spellEnd"/>
      <w:r w:rsidRPr="0044283D">
        <w:rPr>
          <w:rFonts w:ascii="Consolas" w:hAnsi="Consolas"/>
          <w:sz w:val="20"/>
          <w:szCs w:val="20"/>
        </w:rPr>
        <w:t>=2)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loads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lastRenderedPageBreak/>
        <w:t xml:space="preserve">from transformers import Trainer, </w:t>
      </w:r>
      <w:proofErr w:type="spellStart"/>
      <w:r w:rsidRPr="00483841">
        <w:rPr>
          <w:rFonts w:ascii="Consolas" w:hAnsi="Consolas"/>
          <w:sz w:val="20"/>
          <w:szCs w:val="20"/>
        </w:rPr>
        <w:t>TrainingArguments</w:t>
      </w:r>
      <w:proofErr w:type="spellEnd"/>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training_args</w:t>
      </w:r>
      <w:proofErr w:type="spellEnd"/>
      <w:r w:rsidRPr="00483841">
        <w:rPr>
          <w:rFonts w:ascii="Consolas" w:hAnsi="Consolas"/>
          <w:sz w:val="20"/>
          <w:szCs w:val="20"/>
        </w:rPr>
        <w:t xml:space="preserve"> = </w:t>
      </w:r>
      <w:proofErr w:type="spellStart"/>
      <w:r w:rsidRPr="00483841">
        <w:rPr>
          <w:rFonts w:ascii="Consolas" w:hAnsi="Consolas"/>
          <w:sz w:val="20"/>
          <w:szCs w:val="20"/>
        </w:rPr>
        <w:t>TrainingArguments</w:t>
      </w:r>
      <w:proofErr w:type="spellEnd"/>
      <w:r w:rsidRPr="00483841">
        <w:rPr>
          <w:rFonts w:ascii="Consolas" w:hAnsi="Consolas"/>
          <w:sz w:val="20"/>
          <w:szCs w:val="20"/>
        </w:rPr>
        <w:t>(</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output_dir</w:t>
      </w:r>
      <w:proofErr w:type="spellEnd"/>
      <w:r w:rsidRPr="00483841">
        <w:rPr>
          <w:rFonts w:ascii="Consolas" w:hAnsi="Consolas"/>
          <w:sz w:val="20"/>
          <w:szCs w:val="20"/>
        </w:rPr>
        <w:t>='./results',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num_train_epochs</w:t>
      </w:r>
      <w:proofErr w:type="spellEnd"/>
      <w:r w:rsidRPr="00483841">
        <w:rPr>
          <w:rFonts w:ascii="Consolas" w:hAnsi="Consolas"/>
          <w:sz w:val="20"/>
          <w:szCs w:val="20"/>
        </w:rPr>
        <w:t>=3,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per_device_train_batch_size</w:t>
      </w:r>
      <w:proofErr w:type="spellEnd"/>
      <w:r w:rsidRPr="00483841">
        <w:rPr>
          <w:rFonts w:ascii="Consolas" w:hAnsi="Consolas"/>
          <w:sz w:val="20"/>
          <w:szCs w:val="20"/>
        </w:rPr>
        <w:t>=4,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per_device_eval_batch_size</w:t>
      </w:r>
      <w:proofErr w:type="spellEnd"/>
      <w:r w:rsidRPr="00483841">
        <w:rPr>
          <w:rFonts w:ascii="Consolas" w:hAnsi="Consolas"/>
          <w:sz w:val="20"/>
          <w:szCs w:val="20"/>
        </w:rPr>
        <w:t>=4,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warmup_steps</w:t>
      </w:r>
      <w:proofErr w:type="spellEnd"/>
      <w:r w:rsidRPr="00483841">
        <w:rPr>
          <w:rFonts w:ascii="Consolas" w:hAnsi="Consolas"/>
          <w:sz w:val="20"/>
          <w:szCs w:val="20"/>
        </w:rPr>
        <w:t>=500,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weight_decay</w:t>
      </w:r>
      <w:proofErr w:type="spellEnd"/>
      <w:r w:rsidRPr="00483841">
        <w:rPr>
          <w:rFonts w:ascii="Consolas" w:hAnsi="Consolas"/>
          <w:sz w:val="20"/>
          <w:szCs w:val="20"/>
        </w:rPr>
        <w:t>=0.01,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evaluation_strategy</w:t>
      </w:r>
      <w:proofErr w:type="spellEnd"/>
      <w:r w:rsidRPr="00483841">
        <w:rPr>
          <w:rFonts w:ascii="Consolas" w:hAnsi="Consolas"/>
          <w:sz w:val="20"/>
          <w:szCs w:val="20"/>
        </w:rPr>
        <w:t>="epoch",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logging_dir</w:t>
      </w:r>
      <w:proofErr w:type="spellEnd"/>
      <w:r w:rsidRPr="00483841">
        <w:rPr>
          <w:rFonts w:ascii="Consolas" w:hAnsi="Consolas"/>
          <w:sz w:val="20"/>
          <w:szCs w:val="20"/>
        </w:rPr>
        <w:t>='./logs',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args</w:t>
      </w:r>
      <w:proofErr w:type="spellEnd"/>
      <w:r w:rsidRPr="00483841">
        <w:rPr>
          <w:rFonts w:ascii="Consolas" w:hAnsi="Consolas"/>
          <w:sz w:val="20"/>
          <w:szCs w:val="20"/>
        </w:rPr>
        <w:t>=</w:t>
      </w:r>
      <w:proofErr w:type="spellStart"/>
      <w:r w:rsidRPr="00483841">
        <w:rPr>
          <w:rFonts w:ascii="Consolas" w:hAnsi="Consolas"/>
          <w:sz w:val="20"/>
          <w:szCs w:val="20"/>
        </w:rPr>
        <w:t>training_args</w:t>
      </w:r>
      <w:proofErr w:type="spellEnd"/>
      <w:r w:rsidRPr="00483841">
        <w:rPr>
          <w:rFonts w:ascii="Consolas" w:hAnsi="Consolas"/>
          <w:sz w:val="20"/>
          <w:szCs w:val="20"/>
        </w:rPr>
        <w:t>,</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train_dataset</w:t>
      </w:r>
      <w:proofErr w:type="spellEnd"/>
      <w:r w:rsidRPr="00483841">
        <w:rPr>
          <w:rFonts w:ascii="Consolas" w:hAnsi="Consolas"/>
          <w:sz w:val="20"/>
          <w:szCs w:val="20"/>
        </w:rPr>
        <w:t>=</w:t>
      </w:r>
      <w:proofErr w:type="spellStart"/>
      <w:r w:rsidRPr="00483841">
        <w:rPr>
          <w:rFonts w:ascii="Consolas" w:hAnsi="Consolas"/>
          <w:sz w:val="20"/>
          <w:szCs w:val="20"/>
        </w:rPr>
        <w:t>train_dataset</w:t>
      </w:r>
      <w:proofErr w:type="spellEnd"/>
      <w:r w:rsidRPr="00483841">
        <w:rPr>
          <w:rFonts w:ascii="Consolas" w:hAnsi="Consolas"/>
          <w:sz w:val="20"/>
          <w:szCs w:val="20"/>
        </w:rPr>
        <w: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t>
      </w:r>
      <w:proofErr w:type="spellStart"/>
      <w:r w:rsidRPr="00483841">
        <w:rPr>
          <w:rFonts w:ascii="Consolas" w:hAnsi="Consolas"/>
          <w:sz w:val="20"/>
          <w:szCs w:val="20"/>
        </w:rPr>
        <w:t>eval_dataset</w:t>
      </w:r>
      <w:proofErr w:type="spellEnd"/>
      <w:r w:rsidRPr="00483841">
        <w:rPr>
          <w:rFonts w:ascii="Consolas" w:hAnsi="Consolas"/>
          <w:sz w:val="20"/>
          <w:szCs w:val="20"/>
        </w:rPr>
        <w:t>=</w:t>
      </w:r>
      <w:proofErr w:type="spellStart"/>
      <w:r w:rsidRPr="00483841">
        <w:rPr>
          <w:rFonts w:ascii="Consolas" w:hAnsi="Consolas"/>
          <w:sz w:val="20"/>
          <w:szCs w:val="20"/>
        </w:rPr>
        <w:t>test_dataset</w:t>
      </w:r>
      <w:proofErr w:type="spellEnd"/>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proofErr w:type="spellStart"/>
      <w:r w:rsidRPr="00483841">
        <w:rPr>
          <w:rFonts w:ascii="Consolas" w:hAnsi="Consolas"/>
          <w:sz w:val="20"/>
          <w:szCs w:val="20"/>
        </w:rPr>
        <w:t>trainer.train</w:t>
      </w:r>
      <w:proofErr w:type="spellEnd"/>
      <w:r w:rsidRPr="00483841">
        <w:rPr>
          <w:rFonts w:ascii="Consolas" w:hAnsi="Consolas"/>
          <w:sz w:val="20"/>
          <w:szCs w:val="20"/>
        </w:rPr>
        <w:t>()</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CF5E7C">
      <w:pPr>
        <w:pStyle w:val="FigureBPB"/>
      </w:pPr>
      <w:r>
        <w:rPr>
          <w:noProof/>
        </w:rPr>
        <w:lastRenderedPageBreak/>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3399E249" w:rsidR="00265C0F" w:rsidRPr="00910265" w:rsidRDefault="00E61C8C" w:rsidP="00CF5E7C">
      <w:pPr>
        <w:pStyle w:val="FigureCaptionBPBHEB"/>
      </w:pPr>
      <w:r w:rsidRPr="00CF5E7C">
        <w:rPr>
          <w:b/>
          <w:bCs w:val="0"/>
        </w:rPr>
        <w:t>Figure 1.</w:t>
      </w:r>
      <w:r w:rsidR="00000000" w:rsidRPr="00CF5E7C">
        <w:rPr>
          <w:b/>
          <w:bCs w:val="0"/>
        </w:rPr>
        <w:fldChar w:fldCharType="begin"/>
      </w:r>
      <w:r w:rsidR="00000000" w:rsidRPr="00CF5E7C">
        <w:rPr>
          <w:b/>
          <w:bCs w:val="0"/>
        </w:rPr>
        <w:instrText xml:space="preserve"> SEQ Figure_1. \* ARABIC </w:instrText>
      </w:r>
      <w:r w:rsidR="00000000" w:rsidRPr="00CF5E7C">
        <w:rPr>
          <w:b/>
          <w:bCs w:val="0"/>
        </w:rPr>
        <w:fldChar w:fldCharType="separate"/>
      </w:r>
      <w:r w:rsidR="00E91B1E" w:rsidRPr="00CF5E7C">
        <w:rPr>
          <w:b/>
          <w:bCs w:val="0"/>
          <w:noProof/>
        </w:rPr>
        <w:t>3</w:t>
      </w:r>
      <w:r w:rsidR="00000000" w:rsidRPr="00CF5E7C">
        <w:rPr>
          <w:b/>
          <w:bCs w:val="0"/>
          <w:noProof/>
        </w:rPr>
        <w:fldChar w:fldCharType="end"/>
      </w:r>
      <w:r w:rsidR="00CF5E7C">
        <w:rPr>
          <w:noProof/>
        </w:rPr>
        <w:t>:</w:t>
      </w:r>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3171C101"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Feed the preprocessed data into the loaded model to carry out inference tasks. Depending on the task, generate predictions such as classification labels, text generation, or sequence tagging</w:t>
      </w:r>
      <w:sdt>
        <w:sdtPr>
          <w:id w:val="2015947232"/>
          <w:citation/>
        </w:sdtPr>
        <w:sdtContent>
          <w:r w:rsidR="00495D7D" w:rsidRPr="00C71F45">
            <w:rPr>
              <w:vertAlign w:val="superscript"/>
            </w:rPr>
            <w:fldChar w:fldCharType="begin"/>
          </w:r>
          <w:r w:rsidR="00495D7D" w:rsidRPr="00C71F45">
            <w:rPr>
              <w:vertAlign w:val="superscript"/>
            </w:rPr>
            <w:instrText xml:space="preserve"> CITATION wolf2020a \l 1033 </w:instrText>
          </w:r>
          <w:r w:rsidR="00495D7D" w:rsidRPr="00C71F45">
            <w:rPr>
              <w:vertAlign w:val="superscript"/>
            </w:rPr>
            <w:fldChar w:fldCharType="separate"/>
          </w:r>
          <w:r w:rsidR="00E51A4E" w:rsidRPr="00C71F45">
            <w:rPr>
              <w:vertAlign w:val="superscript"/>
            </w:rPr>
            <w:t xml:space="preserve"> [1]</w:t>
          </w:r>
          <w:r w:rsidR="00495D7D" w:rsidRPr="00C71F45">
            <w:rPr>
              <w:vertAlign w:val="superscript"/>
            </w:rPr>
            <w:fldChar w:fldCharType="end"/>
          </w:r>
        </w:sdtContent>
      </w:sdt>
      <w:r w:rsidRPr="00575175">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lastRenderedPageBreak/>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7D68DC"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 xml:space="preserve">Expose model functionalities via RESTful APIs or microservices to enable seamless integration with other applications or systems. Utilize frameworks like Flask or </w:t>
      </w:r>
      <w:proofErr w:type="spellStart"/>
      <w:r w:rsidR="00480688" w:rsidRPr="00630A23">
        <w:t>FastAPI</w:t>
      </w:r>
      <w:proofErr w:type="spellEnd"/>
      <w:r w:rsidR="00480688" w:rsidRPr="00630A23">
        <w:t xml:space="preserve"> to develop robust APIs endpoints</w:t>
      </w:r>
      <w:r w:rsidR="00ED3E26" w:rsidRPr="00630A23">
        <w:t>.</w:t>
      </w:r>
      <w:sdt>
        <w:sdtPr>
          <w:id w:val="1426761412"/>
          <w:citation/>
        </w:sdtPr>
        <w:sdtEndPr>
          <w:rPr>
            <w:vertAlign w:val="superscript"/>
          </w:rPr>
        </w:sdtEndPr>
        <w:sdtContent>
          <w:r w:rsidR="00022A09" w:rsidRPr="00C71F45">
            <w:rPr>
              <w:vertAlign w:val="superscript"/>
            </w:rPr>
            <w:fldChar w:fldCharType="begin"/>
          </w:r>
          <w:r w:rsidR="00022A09" w:rsidRPr="00C71F45">
            <w:rPr>
              <w:vertAlign w:val="superscript"/>
            </w:rPr>
            <w:instrText xml:space="preserve"> CITATION Ped11 \l 1033 </w:instrText>
          </w:r>
          <w:r w:rsidR="00022A09" w:rsidRPr="00C71F45">
            <w:rPr>
              <w:vertAlign w:val="superscript"/>
            </w:rPr>
            <w:fldChar w:fldCharType="separate"/>
          </w:r>
          <w:r w:rsidR="00E51A4E" w:rsidRPr="00C71F45">
            <w:rPr>
              <w:vertAlign w:val="superscript"/>
            </w:rPr>
            <w:t xml:space="preserve"> [15]</w:t>
          </w:r>
          <w:r w:rsidR="00022A09" w:rsidRPr="00C71F45">
            <w:rPr>
              <w:vertAlign w:val="superscript"/>
            </w:rPr>
            <w:fldChar w:fldCharType="end"/>
          </w:r>
        </w:sdtContent>
      </w:sdt>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6"/>
      <w:r w:rsidRPr="2C093623">
        <w:t>Let</w:t>
      </w:r>
      <w:r w:rsidR="00630A23">
        <w:t xml:space="preserve"> </w:t>
      </w:r>
      <w:commentRangeEnd w:id="16"/>
      <w:r w:rsidR="00630A23">
        <w:rPr>
          <w:rStyle w:val="CommentReference"/>
          <w:rFonts w:ascii="Arial" w:eastAsia="Arial" w:hAnsi="Arial" w:cs="Arial"/>
        </w:rPr>
        <w:commentReference w:id="16"/>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 xml:space="preserve">To develop and train a sentiment classifier based on BERT, we start by importing the necessary libraries. These include modules from Hugging Face Transformers, </w:t>
      </w:r>
      <w:proofErr w:type="spellStart"/>
      <w:r w:rsidR="007127D9">
        <w:t>PyTorch</w:t>
      </w:r>
      <w:proofErr w:type="spellEnd"/>
      <w:r w:rsidR="007127D9">
        <w:t>,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lastRenderedPageBreak/>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transformers import </w:t>
      </w:r>
      <w:proofErr w:type="spellStart"/>
      <w:r w:rsidRPr="0081187B">
        <w:rPr>
          <w:rFonts w:ascii="Consolas" w:hAnsi="Consolas"/>
          <w:sz w:val="20"/>
          <w:szCs w:val="20"/>
          <w:lang w:val="en-US"/>
        </w:rPr>
        <w:t>BertTokenizer</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BertForSequenceClassification</w:t>
      </w:r>
      <w:proofErr w:type="spellEnd"/>
      <w:r w:rsidRPr="0081187B">
        <w:rPr>
          <w:rFonts w:ascii="Consolas" w:hAnsi="Consolas"/>
          <w:sz w:val="20"/>
          <w:szCs w:val="20"/>
          <w:lang w:val="en-US"/>
        </w:rPr>
        <w:t xml:space="preserve">, Trainer, </w:t>
      </w:r>
      <w:proofErr w:type="spellStart"/>
      <w:r w:rsidRPr="0081187B">
        <w:rPr>
          <w:rFonts w:ascii="Consolas" w:hAnsi="Consolas"/>
          <w:sz w:val="20"/>
          <w:szCs w:val="20"/>
          <w:lang w:val="en-US"/>
        </w:rPr>
        <w:t>TrainingArguments</w:t>
      </w:r>
      <w:proofErr w:type="spellEnd"/>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torch.utils.data</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DataLoader</w:t>
      </w:r>
      <w:proofErr w:type="spellEnd"/>
      <w:r w:rsidRPr="0081187B">
        <w:rPr>
          <w:rFonts w:ascii="Consolas" w:hAnsi="Consolas"/>
          <w:sz w:val="20"/>
          <w:szCs w:val="20"/>
          <w:lang w:val="en-US"/>
        </w:rPr>
        <w:t>,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 xml:space="preserve">from </w:t>
      </w:r>
      <w:proofErr w:type="spellStart"/>
      <w:r w:rsidRPr="0081187B">
        <w:rPr>
          <w:rFonts w:ascii="Consolas" w:hAnsi="Consolas"/>
          <w:sz w:val="20"/>
          <w:szCs w:val="20"/>
          <w:lang w:val="en-US"/>
        </w:rPr>
        <w:t>sklearn.model_selection</w:t>
      </w:r>
      <w:proofErr w:type="spellEnd"/>
      <w:r w:rsidRPr="0081187B">
        <w:rPr>
          <w:rFonts w:ascii="Consolas" w:hAnsi="Consolas"/>
          <w:sz w:val="20"/>
          <w:szCs w:val="20"/>
          <w:lang w:val="en-US"/>
        </w:rPr>
        <w:t xml:space="preserve"> import </w:t>
      </w:r>
      <w:proofErr w:type="spellStart"/>
      <w:r w:rsidRPr="0081187B">
        <w:rPr>
          <w:rFonts w:ascii="Consolas" w:hAnsi="Consolas"/>
          <w:sz w:val="20"/>
          <w:szCs w:val="20"/>
          <w:lang w:val="en-US"/>
        </w:rPr>
        <w:t>train_test_split</w:t>
      </w:r>
      <w:proofErr w:type="spellEnd"/>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pd.DataFrame</w:t>
      </w:r>
      <w:proofErr w:type="spellEnd"/>
      <w:r w:rsidRPr="0081187B">
        <w:rPr>
          <w:rFonts w:ascii="Consolas" w:hAnsi="Consolas"/>
          <w:sz w:val="20"/>
          <w:szCs w:val="20"/>
          <w:lang w:val="en-US"/>
        </w:rPr>
        <w:t>(data)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proofErr w:type="spellStart"/>
      <w:r w:rsidRPr="0081187B">
        <w:rPr>
          <w:rFonts w:ascii="Consolas" w:hAnsi="Consolas"/>
          <w:sz w:val="20"/>
          <w:szCs w:val="20"/>
          <w:lang w:val="en-US"/>
        </w:rPr>
        <w:t>train_df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test_df</w:t>
      </w:r>
      <w:proofErr w:type="spellEnd"/>
      <w:r w:rsidRPr="0081187B">
        <w:rPr>
          <w:rFonts w:ascii="Consolas" w:hAnsi="Consolas"/>
          <w:sz w:val="20"/>
          <w:szCs w:val="20"/>
          <w:lang w:val="en-US"/>
        </w:rPr>
        <w:t xml:space="preserve"> = </w:t>
      </w:r>
      <w:proofErr w:type="spellStart"/>
      <w:r w:rsidRPr="0081187B">
        <w:rPr>
          <w:rFonts w:ascii="Consolas" w:hAnsi="Consolas"/>
          <w:sz w:val="20"/>
          <w:szCs w:val="20"/>
          <w:lang w:val="en-US"/>
        </w:rPr>
        <w:t>train_test_split</w:t>
      </w:r>
      <w:proofErr w:type="spellEnd"/>
      <w:r w:rsidRPr="0081187B">
        <w:rPr>
          <w:rFonts w:ascii="Consolas" w:hAnsi="Consolas"/>
          <w:sz w:val="20"/>
          <w:szCs w:val="20"/>
          <w:lang w:val="en-US"/>
        </w:rPr>
        <w:t>(</w:t>
      </w:r>
      <w:proofErr w:type="spellStart"/>
      <w:r w:rsidRPr="0081187B">
        <w:rPr>
          <w:rFonts w:ascii="Consolas" w:hAnsi="Consolas"/>
          <w:sz w:val="20"/>
          <w:szCs w:val="20"/>
          <w:lang w:val="en-US"/>
        </w:rPr>
        <w:t>df</w:t>
      </w:r>
      <w:proofErr w:type="spellEnd"/>
      <w:r w:rsidRPr="0081187B">
        <w:rPr>
          <w:rFonts w:ascii="Consolas" w:hAnsi="Consolas"/>
          <w:sz w:val="20"/>
          <w:szCs w:val="20"/>
          <w:lang w:val="en-US"/>
        </w:rPr>
        <w:t xml:space="preserve">, </w:t>
      </w:r>
      <w:proofErr w:type="spellStart"/>
      <w:r w:rsidRPr="0081187B">
        <w:rPr>
          <w:rFonts w:ascii="Consolas" w:hAnsi="Consolas"/>
          <w:sz w:val="20"/>
          <w:szCs w:val="20"/>
          <w:lang w:val="en-US"/>
        </w:rPr>
        <w:t>test_size</w:t>
      </w:r>
      <w:proofErr w:type="spellEnd"/>
      <w:r w:rsidRPr="0081187B">
        <w:rPr>
          <w:rFonts w:ascii="Consolas" w:hAnsi="Consolas"/>
          <w:sz w:val="20"/>
          <w:szCs w:val="20"/>
          <w:lang w:val="en-US"/>
        </w:rPr>
        <w:t>=0.25)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w:t>
      </w:r>
      <w:proofErr w:type="spellStart"/>
      <w:r w:rsidR="00063C7E">
        <w:t>PyTorch</w:t>
      </w:r>
      <w:proofErr w:type="spellEnd"/>
      <w:r w:rsidR="00063C7E">
        <w:t xml:space="preserve">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class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init</w:t>
      </w:r>
      <w:proofErr w:type="spellEnd"/>
      <w:r w:rsidRPr="004E1133">
        <w:rPr>
          <w:rFonts w:ascii="Consolas" w:hAnsi="Consolas"/>
          <w:sz w:val="20"/>
          <w:szCs w:val="20"/>
          <w:lang w:val="en-US"/>
        </w:rPr>
        <w: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 xml:space="preserve">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 xml:space="preserve">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self.tokenizer</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BertTokenizer.from_pretrained</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bert</w:t>
      </w:r>
      <w:proofErr w:type="spellEnd"/>
      <w:r w:rsidRPr="004E1133">
        <w:rPr>
          <w:rFonts w:ascii="Consolas" w:hAnsi="Consolas"/>
          <w:sz w:val="20"/>
          <w:szCs w:val="20"/>
          <w:lang w:val="en-US"/>
        </w:rPr>
        <w: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w:t>
      </w:r>
      <w:proofErr w:type="spellStart"/>
      <w:r w:rsidRPr="004E1133">
        <w:rPr>
          <w:rFonts w:ascii="Consolas" w:hAnsi="Consolas"/>
          <w:sz w:val="20"/>
          <w:szCs w:val="20"/>
          <w:lang w:val="en-US"/>
        </w:rPr>
        <w:t>len</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w:t>
      </w:r>
      <w:proofErr w:type="spellStart"/>
      <w:r w:rsidRPr="004E1133">
        <w:rPr>
          <w:rFonts w:ascii="Consolas" w:hAnsi="Consolas"/>
          <w:sz w:val="20"/>
          <w:szCs w:val="20"/>
          <w:lang w:val="en-US"/>
        </w:rPr>
        <w:t>getitem</w:t>
      </w:r>
      <w:proofErr w:type="spellEnd"/>
      <w:r w:rsidRPr="004E1133">
        <w:rPr>
          <w:rFonts w:ascii="Consolas" w:hAnsi="Consolas"/>
          <w:sz w:val="20"/>
          <w:szCs w:val="20"/>
          <w:lang w:val="en-US"/>
        </w:rPr>
        <w:t xml:space="preserve">__(self, </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w:t>
      </w:r>
      <w:proofErr w:type="spellStart"/>
      <w:r w:rsidRPr="004E1133">
        <w:rPr>
          <w:rFonts w:ascii="Consolas" w:hAnsi="Consolas"/>
          <w:sz w:val="20"/>
          <w:szCs w:val="20"/>
          <w:lang w:val="en-US"/>
        </w:rPr>
        <w:t>self.reviews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w:t>
      </w:r>
      <w:proofErr w:type="spellStart"/>
      <w:r w:rsidRPr="004E1133">
        <w:rPr>
          <w:rFonts w:ascii="Consolas" w:hAnsi="Consolas"/>
          <w:sz w:val="20"/>
          <w:szCs w:val="20"/>
          <w:lang w:val="en-US"/>
        </w:rPr>
        <w:t>self.sentiments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idx</w:t>
      </w:r>
      <w:proofErr w:type="spellEnd"/>
      <w:r w:rsidRPr="004E1133">
        <w:rPr>
          <w:rFonts w:ascii="Consolas" w:hAnsi="Consolas"/>
          <w:sz w:val="20"/>
          <w:szCs w:val="20"/>
          <w:lang w:val="en-US"/>
        </w:rPr>
        <w:t>]</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w:t>
      </w:r>
      <w:proofErr w:type="spellStart"/>
      <w:r w:rsidRPr="004E1133">
        <w:rPr>
          <w:rFonts w:ascii="Consolas" w:hAnsi="Consolas"/>
          <w:sz w:val="20"/>
          <w:szCs w:val="20"/>
          <w:lang w:val="en-US"/>
        </w:rPr>
        <w:t>self.tokenizer.encode_plus</w:t>
      </w:r>
      <w:proofErr w:type="spellEnd"/>
      <w:r w:rsidRPr="004E1133">
        <w:rPr>
          <w:rFonts w:ascii="Consolas" w:hAnsi="Consolas"/>
          <w:sz w:val="20"/>
          <w:szCs w:val="20"/>
          <w:lang w:val="en-US"/>
        </w:rPr>
        <w:t>(</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add_special_tokens</w:t>
      </w:r>
      <w:proofErr w:type="spellEnd"/>
      <w:r w:rsidRPr="004E1133">
        <w:rPr>
          <w:rFonts w:ascii="Consolas" w:hAnsi="Consolas"/>
          <w:sz w:val="20"/>
          <w:szCs w:val="20"/>
          <w:lang w:val="en-US"/>
        </w:rPr>
        <w:t>=True,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lastRenderedPageBreak/>
        <w:t xml:space="preserve">          </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return_token_type_ids</w:t>
      </w:r>
      <w:proofErr w:type="spellEnd"/>
      <w:r w:rsidRPr="004E1133">
        <w:rPr>
          <w:rFonts w:ascii="Consolas" w:hAnsi="Consolas"/>
          <w:sz w:val="20"/>
          <w:szCs w:val="20"/>
          <w:lang w:val="en-US"/>
        </w:rPr>
        <w:t>=False,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w:t>
      </w:r>
      <w:proofErr w:type="spellStart"/>
      <w:r w:rsidRPr="004E1133">
        <w:rPr>
          <w:rFonts w:ascii="Consolas" w:hAnsi="Consolas"/>
          <w:sz w:val="20"/>
          <w:szCs w:val="20"/>
          <w:lang w:val="en-US"/>
        </w:rPr>
        <w:t>max_length</w:t>
      </w:r>
      <w:proofErr w:type="spellEnd"/>
      <w:r w:rsidRPr="004E1133">
        <w:rPr>
          <w:rFonts w:ascii="Consolas" w:hAnsi="Consolas"/>
          <w:sz w:val="20"/>
          <w:szCs w:val="20"/>
          <w:lang w:val="en-US"/>
        </w:rPr>
        <w:t>',</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return_attention_mask</w:t>
      </w:r>
      <w:proofErr w:type="spellEnd"/>
      <w:r w:rsidRPr="004E1133">
        <w:rPr>
          <w:rFonts w:ascii="Consolas" w:hAnsi="Consolas"/>
          <w:sz w:val="20"/>
          <w:szCs w:val="20"/>
          <w:lang w:val="en-US"/>
        </w:rPr>
        <w:t>=True,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return_tensors</w:t>
      </w:r>
      <w:proofErr w:type="spellEnd"/>
      <w:r w:rsidRPr="004E1133">
        <w:rPr>
          <w:rFonts w:ascii="Consolas" w:hAnsi="Consolas"/>
          <w:sz w:val="20"/>
          <w:szCs w:val="20"/>
          <w:lang w:val="en-US"/>
        </w:rPr>
        <w:t>='pt',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review_text</w:t>
      </w:r>
      <w:proofErr w:type="spellEnd"/>
      <w:r w:rsidRPr="004E1133">
        <w:rPr>
          <w:rFonts w:ascii="Consolas" w:hAnsi="Consolas"/>
          <w:sz w:val="20"/>
          <w:szCs w:val="20"/>
          <w:lang w:val="en-US"/>
        </w:rPr>
        <w: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input_ids</w:t>
      </w:r>
      <w:proofErr w:type="spellEnd"/>
      <w:r w:rsidRPr="004E1133">
        <w:rPr>
          <w:rFonts w:ascii="Consolas" w:hAnsi="Consolas"/>
          <w:sz w:val="20"/>
          <w:szCs w:val="20"/>
          <w:lang w:val="en-US"/>
        </w:rPr>
        <w:t>'].flatten(),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 encoding['</w:t>
      </w:r>
      <w:proofErr w:type="spellStart"/>
      <w:r w:rsidRPr="004E1133">
        <w:rPr>
          <w:rFonts w:ascii="Consolas" w:hAnsi="Consolas"/>
          <w:sz w:val="20"/>
          <w:szCs w:val="20"/>
          <w:lang w:val="en-US"/>
        </w:rPr>
        <w:t>attention_mask</w:t>
      </w:r>
      <w:proofErr w:type="spellEnd"/>
      <w:r w:rsidRPr="004E1133">
        <w:rPr>
          <w:rFonts w:ascii="Consolas" w:hAnsi="Consolas"/>
          <w:sz w:val="20"/>
          <w:szCs w:val="20"/>
          <w:lang w:val="en-US"/>
        </w:rPr>
        <w:t>'].flatten(),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'labels': </w:t>
      </w:r>
      <w:proofErr w:type="spellStart"/>
      <w:r w:rsidRPr="004E1133">
        <w:rPr>
          <w:rFonts w:ascii="Consolas" w:hAnsi="Consolas"/>
          <w:sz w:val="20"/>
          <w:szCs w:val="20"/>
          <w:lang w:val="en-US"/>
        </w:rPr>
        <w:t>torch.tensor</w:t>
      </w:r>
      <w:proofErr w:type="spellEnd"/>
      <w:r w:rsidRPr="004E1133">
        <w:rPr>
          <w:rFonts w:ascii="Consolas" w:hAnsi="Consolas"/>
          <w:sz w:val="20"/>
          <w:szCs w:val="20"/>
          <w:lang w:val="en-US"/>
        </w:rPr>
        <w:t>(sentiment)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train_df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4C18F30A"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test_dataset</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MovieReviewDataset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['review'].</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 xml:space="preserve">(), </w:t>
      </w:r>
      <w:proofErr w:type="spellStart"/>
      <w:r w:rsidRPr="004E1133">
        <w:rPr>
          <w:rFonts w:ascii="Consolas" w:hAnsi="Consolas"/>
          <w:sz w:val="20"/>
          <w:szCs w:val="20"/>
          <w:lang w:val="en-US"/>
        </w:rPr>
        <w:t>test_df</w:t>
      </w:r>
      <w:proofErr w:type="spellEnd"/>
      <w:r w:rsidRPr="004E1133">
        <w:rPr>
          <w:rFonts w:ascii="Consolas" w:hAnsi="Consolas"/>
          <w:sz w:val="20"/>
          <w:szCs w:val="20"/>
          <w:lang w:val="en-US"/>
        </w:rPr>
        <w:t>['sentiment'].</w:t>
      </w:r>
      <w:proofErr w:type="spellStart"/>
      <w:r w:rsidRPr="004E1133">
        <w:rPr>
          <w:rFonts w:ascii="Consolas" w:hAnsi="Consolas"/>
          <w:sz w:val="20"/>
          <w:szCs w:val="20"/>
          <w:lang w:val="en-US"/>
        </w:rPr>
        <w:t>tolist</w:t>
      </w:r>
      <w:proofErr w:type="spellEnd"/>
      <w:r w:rsidRPr="004E1133">
        <w:rPr>
          <w:rFonts w:ascii="Consolas" w:hAnsi="Consolas"/>
          <w:sz w:val="20"/>
          <w:szCs w:val="20"/>
          <w:lang w:val="en-US"/>
        </w:rPr>
        <w: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proofErr w:type="spellStart"/>
      <w:r w:rsidRPr="00630A23">
        <w:rPr>
          <w:rStyle w:val="P-Code"/>
          <w:rFonts w:ascii="Palatino Linotype" w:hAnsi="Palatino Linotype"/>
          <w:shd w:val="clear" w:color="auto" w:fill="auto"/>
        </w:rPr>
        <w:t>BertForSequenceClassification</w:t>
      </w:r>
      <w:proofErr w:type="spellEnd"/>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 xml:space="preserve">model = BertForSequenceClassification.from_pretrained('bert-base-uncased', </w:t>
      </w:r>
      <w:proofErr w:type="spellStart"/>
      <w:r w:rsidRPr="004E1133">
        <w:rPr>
          <w:rFonts w:ascii="Consolas" w:hAnsi="Consolas"/>
          <w:sz w:val="20"/>
          <w:szCs w:val="20"/>
          <w:lang w:val="en-US"/>
        </w:rPr>
        <w:t>num_labels</w:t>
      </w:r>
      <w:proofErr w:type="spellEnd"/>
      <w:r w:rsidRPr="004E1133">
        <w:rPr>
          <w:rFonts w:ascii="Consolas" w:hAnsi="Consolas"/>
          <w:sz w:val="20"/>
          <w:szCs w:val="20"/>
          <w:lang w:val="en-US"/>
        </w:rPr>
        <w:t>=2)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proofErr w:type="spellStart"/>
      <w:r w:rsidRPr="00630A23">
        <w:rPr>
          <w:rStyle w:val="P-Code"/>
          <w:rFonts w:ascii="Palatino Linotype" w:hAnsi="Palatino Linotype"/>
          <w:shd w:val="clear" w:color="auto" w:fill="auto"/>
        </w:rPr>
        <w:t>TrainingArguments</w:t>
      </w:r>
      <w:proofErr w:type="spellEnd"/>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 xml:space="preserve"> = </w:t>
      </w:r>
      <w:proofErr w:type="spellStart"/>
      <w:r w:rsidRPr="004E1133">
        <w:rPr>
          <w:rFonts w:ascii="Consolas" w:hAnsi="Consolas"/>
          <w:sz w:val="20"/>
          <w:szCs w:val="20"/>
          <w:lang w:val="en-US"/>
        </w:rPr>
        <w:t>TrainingArguments</w:t>
      </w:r>
      <w:proofErr w:type="spellEnd"/>
      <w:r w:rsidRPr="004E1133">
        <w:rPr>
          <w:rFonts w:ascii="Consolas" w:hAnsi="Consolas"/>
          <w:sz w:val="20"/>
          <w:szCs w:val="20"/>
          <w:lang w:val="en-US"/>
        </w:rPr>
        <w:t>(</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output_dir</w:t>
      </w:r>
      <w:proofErr w:type="spellEnd"/>
      <w:r w:rsidRPr="004E1133">
        <w:rPr>
          <w:rFonts w:ascii="Consolas" w:hAnsi="Consolas"/>
          <w:sz w:val="20"/>
          <w:szCs w:val="20"/>
          <w:lang w:val="en-US"/>
        </w:rPr>
        <w:t>='./results',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num_train_epochs</w:t>
      </w:r>
      <w:proofErr w:type="spellEnd"/>
      <w:r w:rsidRPr="004E1133">
        <w:rPr>
          <w:rFonts w:ascii="Consolas" w:hAnsi="Consolas"/>
          <w:sz w:val="20"/>
          <w:szCs w:val="20"/>
          <w:lang w:val="en-US"/>
        </w:rPr>
        <w:t>=3,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per_device_train_batch_size</w:t>
      </w:r>
      <w:proofErr w:type="spellEnd"/>
      <w:r w:rsidRPr="004E1133">
        <w:rPr>
          <w:rFonts w:ascii="Consolas" w:hAnsi="Consolas"/>
          <w:sz w:val="20"/>
          <w:szCs w:val="20"/>
          <w:lang w:val="en-US"/>
        </w:rPr>
        <w:t>=4,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per_device_eval_batch_size</w:t>
      </w:r>
      <w:proofErr w:type="spellEnd"/>
      <w:r w:rsidRPr="004E1133">
        <w:rPr>
          <w:rFonts w:ascii="Consolas" w:hAnsi="Consolas"/>
          <w:sz w:val="20"/>
          <w:szCs w:val="20"/>
          <w:lang w:val="en-US"/>
        </w:rPr>
        <w:t>=4,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warmup_steps</w:t>
      </w:r>
      <w:proofErr w:type="spellEnd"/>
      <w:r w:rsidRPr="004E1133">
        <w:rPr>
          <w:rFonts w:ascii="Consolas" w:hAnsi="Consolas"/>
          <w:sz w:val="20"/>
          <w:szCs w:val="20"/>
          <w:lang w:val="en-US"/>
        </w:rPr>
        <w:t>=500,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lastRenderedPageBreak/>
        <w:t xml:space="preserve">    </w:t>
      </w:r>
      <w:proofErr w:type="spellStart"/>
      <w:r w:rsidRPr="004E1133">
        <w:rPr>
          <w:rFonts w:ascii="Consolas" w:hAnsi="Consolas"/>
          <w:sz w:val="20"/>
          <w:szCs w:val="20"/>
          <w:lang w:val="en-US"/>
        </w:rPr>
        <w:t>weight_decay</w:t>
      </w:r>
      <w:proofErr w:type="spellEnd"/>
      <w:r w:rsidRPr="004E1133">
        <w:rPr>
          <w:rFonts w:ascii="Consolas" w:hAnsi="Consolas"/>
          <w:sz w:val="20"/>
          <w:szCs w:val="20"/>
          <w:lang w:val="en-US"/>
        </w:rPr>
        <w:t>=0.01,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evaluate_during_training</w:t>
      </w:r>
      <w:proofErr w:type="spellEnd"/>
      <w:r w:rsidRPr="004E1133">
        <w:rPr>
          <w:rFonts w:ascii="Consolas" w:hAnsi="Consolas"/>
          <w:sz w:val="20"/>
          <w:szCs w:val="20"/>
          <w:lang w:val="en-US"/>
        </w:rPr>
        <w:t>=True,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logging_dir</w:t>
      </w:r>
      <w:proofErr w:type="spellEnd"/>
      <w:r w:rsidRPr="004E1133">
        <w:rPr>
          <w:rFonts w:ascii="Consolas" w:hAnsi="Consolas"/>
          <w:sz w:val="20"/>
          <w:szCs w:val="20"/>
          <w:lang w:val="en-US"/>
        </w:rPr>
        <w:t>='./logs',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args</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training_args</w:t>
      </w:r>
      <w:proofErr w:type="spellEnd"/>
      <w:r w:rsidRPr="004E1133">
        <w:rPr>
          <w:rFonts w:ascii="Consolas" w:hAnsi="Consolas"/>
          <w:sz w:val="20"/>
          <w:szCs w:val="20"/>
          <w:lang w:val="en-US"/>
        </w:rPr>
        <w:t>,</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train_dataset</w:t>
      </w:r>
      <w:proofErr w:type="spellEnd"/>
      <w:r w:rsidRPr="004E1133">
        <w:rPr>
          <w:rFonts w:ascii="Consolas" w:hAnsi="Consolas"/>
          <w:sz w:val="20"/>
          <w:szCs w:val="20"/>
          <w:lang w:val="en-US"/>
        </w:rPr>
        <w: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w:t>
      </w:r>
      <w:proofErr w:type="spellStart"/>
      <w:r w:rsidRPr="004E1133">
        <w:rPr>
          <w:rFonts w:ascii="Consolas" w:hAnsi="Consolas"/>
          <w:sz w:val="20"/>
          <w:szCs w:val="20"/>
          <w:lang w:val="en-US"/>
        </w:rPr>
        <w:t>eval_dataset</w:t>
      </w:r>
      <w:proofErr w:type="spellEnd"/>
      <w:r w:rsidRPr="004E1133">
        <w:rPr>
          <w:rFonts w:ascii="Consolas" w:hAnsi="Consolas"/>
          <w:sz w:val="20"/>
          <w:szCs w:val="20"/>
          <w:lang w:val="en-US"/>
        </w:rPr>
        <w:t>=</w:t>
      </w:r>
      <w:proofErr w:type="spellStart"/>
      <w:r w:rsidRPr="004E1133">
        <w:rPr>
          <w:rFonts w:ascii="Consolas" w:hAnsi="Consolas"/>
          <w:sz w:val="20"/>
          <w:szCs w:val="20"/>
          <w:lang w:val="en-US"/>
        </w:rPr>
        <w:t>test_dataset</w:t>
      </w:r>
      <w:proofErr w:type="spellEnd"/>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proofErr w:type="spellStart"/>
      <w:r w:rsidRPr="004E1133">
        <w:rPr>
          <w:rFonts w:ascii="Consolas" w:hAnsi="Consolas"/>
          <w:sz w:val="20"/>
          <w:szCs w:val="20"/>
          <w:lang w:val="en-US"/>
        </w:rPr>
        <w:t>trainer.train</w:t>
      </w:r>
      <w:proofErr w:type="spellEnd"/>
      <w:r w:rsidRPr="004E1133">
        <w:rPr>
          <w:rFonts w:ascii="Consolas" w:hAnsi="Consolas"/>
          <w:sz w:val="20"/>
          <w:szCs w:val="20"/>
          <w:lang w:val="en-US"/>
        </w:rPr>
        <w:t>()</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 xml:space="preserve">Utilizing Hugging Face's Transformers and Trainer API streamlines the implementation of complex training routines, enabling </w:t>
      </w:r>
      <w:r w:rsidR="003D60B1">
        <w:lastRenderedPageBreak/>
        <w:t>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t>Conclusion</w:t>
      </w:r>
    </w:p>
    <w:p w14:paraId="78939468" w14:textId="1A2643FE" w:rsidR="00174708" w:rsidRPr="00174708" w:rsidRDefault="00E51A4E" w:rsidP="00AD10AE">
      <w:pPr>
        <w:pStyle w:val="NormalBPBHEB"/>
      </w:pPr>
      <w:r>
        <w:t xml:space="preserve">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w:t>
      </w:r>
      <w:proofErr w:type="spellStart"/>
      <w:r>
        <w:t>PyTorch</w:t>
      </w:r>
      <w:proofErr w:type="spellEnd"/>
      <w:r>
        <w:t>.</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AD10AE">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3E90ED66" w14:textId="6BD32BAC" w:rsidR="00174708" w:rsidRDefault="00272576" w:rsidP="00AD10AE">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p w14:paraId="5B7F7F3C" w14:textId="77777777" w:rsidR="005612F4" w:rsidRDefault="005612F4" w:rsidP="00174708">
      <w:pPr>
        <w:pStyle w:val="P-Regular"/>
      </w:pPr>
    </w:p>
    <w:p w14:paraId="7921E62E" w14:textId="77777777" w:rsidR="005612F4" w:rsidRDefault="005612F4" w:rsidP="00174708">
      <w:pPr>
        <w:pStyle w:val="P-Regular"/>
      </w:pPr>
    </w:p>
    <w:p w14:paraId="1E2F54E7" w14:textId="77777777" w:rsidR="005612F4" w:rsidRDefault="005612F4" w:rsidP="00174708">
      <w:pPr>
        <w:pStyle w:val="P-Regular"/>
      </w:pPr>
    </w:p>
    <w:p w14:paraId="53C6DB1C" w14:textId="77777777" w:rsidR="005612F4" w:rsidRDefault="005612F4" w:rsidP="00174708">
      <w:pPr>
        <w:pStyle w:val="P-Regular"/>
      </w:pPr>
    </w:p>
    <w:p w14:paraId="74E2E7BB" w14:textId="77777777" w:rsidR="005612F4" w:rsidRDefault="005612F4" w:rsidP="00174708">
      <w:pPr>
        <w:pStyle w:val="P-Regular"/>
      </w:pPr>
    </w:p>
    <w:p w14:paraId="338CBDAB" w14:textId="77777777" w:rsidR="005612F4" w:rsidRDefault="005612F4" w:rsidP="00174708">
      <w:pPr>
        <w:pStyle w:val="P-Regular"/>
      </w:pPr>
    </w:p>
    <w:p w14:paraId="0F0ECCDE" w14:textId="77777777" w:rsidR="005612F4" w:rsidRDefault="005612F4" w:rsidP="00174708">
      <w:pPr>
        <w:pStyle w:val="P-Regular"/>
      </w:pPr>
    </w:p>
    <w:p w14:paraId="574605C6" w14:textId="77777777" w:rsidR="00514FE1" w:rsidRDefault="00514FE1" w:rsidP="00174708">
      <w:pPr>
        <w:pStyle w:val="P-Regular"/>
      </w:pPr>
    </w:p>
    <w:p w14:paraId="3E869866" w14:textId="77777777" w:rsidR="00514FE1" w:rsidRDefault="00514FE1" w:rsidP="00174708">
      <w:pPr>
        <w:pStyle w:val="P-Regular"/>
      </w:pPr>
    </w:p>
    <w:p w14:paraId="7F89B2A9" w14:textId="77777777" w:rsidR="00514FE1" w:rsidRDefault="00514FE1" w:rsidP="00174708">
      <w:pPr>
        <w:pStyle w:val="P-Regular"/>
      </w:pPr>
    </w:p>
    <w:p w14:paraId="42D73DAB" w14:textId="77777777" w:rsidR="00514FE1" w:rsidRDefault="00514FE1" w:rsidP="00174708">
      <w:pPr>
        <w:pStyle w:val="P-Regular"/>
      </w:pPr>
    </w:p>
    <w:p w14:paraId="16AA8C34" w14:textId="77777777" w:rsidR="00514FE1" w:rsidRPr="00174708" w:rsidRDefault="00514FE1" w:rsidP="00174708">
      <w:pPr>
        <w:pStyle w:val="P-Regular"/>
      </w:pPr>
    </w:p>
    <w:sdt>
      <w:sdtPr>
        <w:rPr>
          <w:rFonts w:ascii="Arial" w:eastAsia="Arial" w:hAnsi="Arial" w:cs="Arial"/>
          <w:b w:val="0"/>
          <w:sz w:val="22"/>
          <w:szCs w:val="22"/>
        </w:rPr>
        <w:id w:val="1371258311"/>
        <w:docPartObj>
          <w:docPartGallery w:val="Bibliographies"/>
          <w:docPartUnique/>
        </w:docPartObj>
      </w:sdtPr>
      <w:sdtContent>
        <w:p w14:paraId="7151FCAD" w14:textId="5FDBB466" w:rsidR="00E51A4E" w:rsidRDefault="006E5F6B" w:rsidP="00AD10AE">
          <w:pPr>
            <w:pStyle w:val="Heading1BPBHEB"/>
            <w:rPr>
              <w:noProof/>
              <w:kern w:val="2"/>
              <w:sz w:val="24"/>
              <w:szCs w:val="24"/>
              <w14:ligatures w14:val="standardContextual"/>
            </w:rPr>
          </w:pPr>
          <w:r>
            <w:t>References</w:t>
          </w:r>
        </w:p>
        <w:sdt>
          <w:sdtPr>
            <w:rPr>
              <w:rFonts w:ascii="Arial" w:eastAsia="Arial" w:hAnsi="Arial" w:cs="Arial"/>
              <w:b w:val="0"/>
              <w:sz w:val="22"/>
              <w:szCs w:val="22"/>
            </w:rPr>
            <w:id w:val="789860764"/>
            <w:bibliography/>
          </w:sdtPr>
          <w:sdtContent>
            <w:p w14:paraId="2F5F2502" w14:textId="77777777" w:rsidR="00E51A4E" w:rsidRDefault="006E5F6B" w:rsidP="0003619C">
              <w:pPr>
                <w:pStyle w:val="H1-Section"/>
                <w:rPr>
                  <w:noProof/>
                  <w:kern w:val="2"/>
                  <w:sz w:val="24"/>
                  <w:szCs w:val="24"/>
                  <w14:ligatures w14:val="standardContextual"/>
                </w:rPr>
              </w:pPr>
              <w:r>
                <w:rPr>
                  <w:rFonts w:eastAsia="Arial"/>
                  <w:b w:val="0"/>
                  <w:lang w:val="en"/>
                </w:rPr>
                <w:fldChar w:fldCharType="begin"/>
              </w:r>
              <w:r>
                <w:instrText xml:space="preserve"> BIBLIOGRAPHY </w:instrText>
              </w:r>
              <w:r>
                <w:rPr>
                  <w:rFonts w:eastAsia="Arial"/>
                  <w:b w:val="0"/>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8278"/>
              </w:tblGrid>
              <w:tr w:rsidR="00E51A4E" w14:paraId="09D6F216" w14:textId="77777777" w:rsidTr="0003619C">
                <w:trPr>
                  <w:divId w:val="837228463"/>
                  <w:tblCellSpacing w:w="15" w:type="dxa"/>
                </w:trPr>
                <w:tc>
                  <w:tcPr>
                    <w:tcW w:w="249" w:type="pct"/>
                    <w:hideMark/>
                  </w:tcPr>
                  <w:p w14:paraId="14099721" w14:textId="4FFB1D4C" w:rsidR="00E51A4E" w:rsidRDefault="00272576">
                    <w:pPr>
                      <w:pStyle w:val="Bibliography"/>
                      <w:rPr>
                        <w:noProof/>
                        <w:sz w:val="24"/>
                        <w:szCs w:val="24"/>
                      </w:rPr>
                    </w:pPr>
                    <w:r>
                      <w:rPr>
                        <w:noProof/>
                      </w:rPr>
                      <w:t xml:space="preserve">1. </w:t>
                    </w:r>
                    <w:r w:rsidR="00E51A4E">
                      <w:rPr>
                        <w:noProof/>
                      </w:rPr>
                      <w:t xml:space="preserve">[1] </w:t>
                    </w:r>
                  </w:p>
                </w:tc>
                <w:tc>
                  <w:tcPr>
                    <w:tcW w:w="0" w:type="auto"/>
                    <w:hideMark/>
                  </w:tcPr>
                  <w:p w14:paraId="4EF78C87" w14:textId="77777777" w:rsidR="00E51A4E" w:rsidRPr="001B7F85" w:rsidRDefault="00E51A4E" w:rsidP="001B7F85">
                    <w:pPr>
                      <w:pStyle w:val="NormalBPBHEB"/>
                    </w:pPr>
                    <w:r w:rsidRPr="001B7F85">
                      <w:t xml:space="preserve">T. Wolf, V. Sanh, J. Chaumond and C. Delangue, "Transformers: State-of-the-Art Natural Language Processing," in Proceedings of the 2020 Conference on Empirical Methods in Natural Language Processing: System Demonstrations, 2020. </w:t>
                    </w:r>
                  </w:p>
                </w:tc>
              </w:tr>
              <w:tr w:rsidR="00E51A4E" w14:paraId="4A9B8342" w14:textId="77777777" w:rsidTr="0003619C">
                <w:trPr>
                  <w:divId w:val="837228463"/>
                  <w:tblCellSpacing w:w="15" w:type="dxa"/>
                </w:trPr>
                <w:tc>
                  <w:tcPr>
                    <w:tcW w:w="249" w:type="pct"/>
                    <w:hideMark/>
                  </w:tcPr>
                  <w:p w14:paraId="1611DDB5" w14:textId="57ED39F2" w:rsidR="00E51A4E" w:rsidRDefault="00272576">
                    <w:pPr>
                      <w:pStyle w:val="Bibliography"/>
                      <w:rPr>
                        <w:noProof/>
                      </w:rPr>
                    </w:pPr>
                    <w:r>
                      <w:rPr>
                        <w:noProof/>
                      </w:rPr>
                      <w:t xml:space="preserve">2. </w:t>
                    </w:r>
                    <w:r w:rsidR="00E51A4E">
                      <w:rPr>
                        <w:noProof/>
                      </w:rPr>
                      <w:t xml:space="preserve">[2] </w:t>
                    </w:r>
                  </w:p>
                </w:tc>
                <w:tc>
                  <w:tcPr>
                    <w:tcW w:w="0" w:type="auto"/>
                    <w:hideMark/>
                  </w:tcPr>
                  <w:p w14:paraId="46732692" w14:textId="77777777" w:rsidR="00E51A4E" w:rsidRPr="00082139" w:rsidRDefault="00E51A4E" w:rsidP="00082139">
                    <w:pPr>
                      <w:pStyle w:val="NormalBPBHEB"/>
                    </w:pPr>
                    <w:r w:rsidRPr="00082139">
                      <w:t xml:space="preserve">R. Pascanu, T. Mikolov and Y. Bengio, "On the difficulty of training recurrent neural networks.," in Proceedings of the 30th International Conference on Machine Learning (ICML-13), 2013. </w:t>
                    </w:r>
                  </w:p>
                </w:tc>
              </w:tr>
              <w:tr w:rsidR="00E51A4E" w14:paraId="343E30CA" w14:textId="77777777" w:rsidTr="0003619C">
                <w:trPr>
                  <w:divId w:val="837228463"/>
                  <w:tblCellSpacing w:w="15" w:type="dxa"/>
                </w:trPr>
                <w:tc>
                  <w:tcPr>
                    <w:tcW w:w="249" w:type="pct"/>
                    <w:hideMark/>
                  </w:tcPr>
                  <w:p w14:paraId="4B075B1C" w14:textId="4F7EBD75" w:rsidR="00E51A4E" w:rsidRDefault="00272576">
                    <w:pPr>
                      <w:pStyle w:val="Bibliography"/>
                      <w:rPr>
                        <w:noProof/>
                      </w:rPr>
                    </w:pPr>
                    <w:r>
                      <w:rPr>
                        <w:noProof/>
                      </w:rPr>
                      <w:t xml:space="preserve">3. </w:t>
                    </w:r>
                    <w:r w:rsidR="00E51A4E">
                      <w:rPr>
                        <w:noProof/>
                      </w:rPr>
                      <w:t xml:space="preserve">[3] </w:t>
                    </w:r>
                  </w:p>
                </w:tc>
                <w:tc>
                  <w:tcPr>
                    <w:tcW w:w="0" w:type="auto"/>
                    <w:hideMark/>
                  </w:tcPr>
                  <w:p w14:paraId="743F1CBB" w14:textId="77777777" w:rsidR="00E51A4E" w:rsidRPr="00082139" w:rsidRDefault="00E51A4E" w:rsidP="00082139">
                    <w:pPr>
                      <w:pStyle w:val="NormalBPBHEB"/>
                    </w:pPr>
                    <w:r w:rsidRPr="00082139">
                      <w:t xml:space="preserve">C. Raffel, N. Shazeer, A. Roberts, K. Lee, S. Narang, M. Matena, Y. Zhou, W. Li and P. J. Liu, "Exploring the Limits of Transfer Learning with a Unified Text-to-Text Transformer.," Journal of Machine Learning Research, vol. 21, no. 140, pp. 1-67, 2020. </w:t>
                    </w:r>
                  </w:p>
                </w:tc>
              </w:tr>
              <w:tr w:rsidR="00E51A4E" w14:paraId="1C515487" w14:textId="77777777" w:rsidTr="0003619C">
                <w:trPr>
                  <w:divId w:val="837228463"/>
                  <w:tblCellSpacing w:w="15" w:type="dxa"/>
                </w:trPr>
                <w:tc>
                  <w:tcPr>
                    <w:tcW w:w="249" w:type="pct"/>
                    <w:hideMark/>
                  </w:tcPr>
                  <w:p w14:paraId="50E27CCA" w14:textId="037521DC" w:rsidR="00E51A4E" w:rsidRDefault="00272576">
                    <w:pPr>
                      <w:pStyle w:val="Bibliography"/>
                      <w:rPr>
                        <w:noProof/>
                      </w:rPr>
                    </w:pPr>
                    <w:r>
                      <w:rPr>
                        <w:noProof/>
                      </w:rPr>
                      <w:t xml:space="preserve">4. </w:t>
                    </w:r>
                    <w:r w:rsidR="00E51A4E">
                      <w:rPr>
                        <w:noProof/>
                      </w:rPr>
                      <w:t xml:space="preserve">[4] </w:t>
                    </w:r>
                  </w:p>
                </w:tc>
                <w:tc>
                  <w:tcPr>
                    <w:tcW w:w="0" w:type="auto"/>
                    <w:hideMark/>
                  </w:tcPr>
                  <w:p w14:paraId="1BDA2F32" w14:textId="77777777" w:rsidR="00E51A4E" w:rsidRPr="00082139" w:rsidRDefault="00E51A4E" w:rsidP="00082139">
                    <w:pPr>
                      <w:pStyle w:val="NormalBPBHEB"/>
                    </w:pPr>
                    <w:r w:rsidRPr="00082139">
                      <w:t xml:space="preserve">J. Devlin, M. Chang, K. Lee and K. Toutanova, BERT: Pre-training of Deep Bidirectional Transformers for Language Understanding, 2019. </w:t>
                    </w:r>
                  </w:p>
                </w:tc>
              </w:tr>
              <w:tr w:rsidR="00E51A4E" w14:paraId="5FC21DDD" w14:textId="77777777" w:rsidTr="0003619C">
                <w:trPr>
                  <w:divId w:val="837228463"/>
                  <w:tblCellSpacing w:w="15" w:type="dxa"/>
                </w:trPr>
                <w:tc>
                  <w:tcPr>
                    <w:tcW w:w="249" w:type="pct"/>
                    <w:hideMark/>
                  </w:tcPr>
                  <w:p w14:paraId="77247DD4" w14:textId="2366E9FA" w:rsidR="00E51A4E" w:rsidRDefault="00272576">
                    <w:pPr>
                      <w:pStyle w:val="Bibliography"/>
                      <w:rPr>
                        <w:noProof/>
                      </w:rPr>
                    </w:pPr>
                    <w:r>
                      <w:rPr>
                        <w:noProof/>
                      </w:rPr>
                      <w:t xml:space="preserve">5. </w:t>
                    </w:r>
                    <w:r w:rsidR="00E51A4E">
                      <w:rPr>
                        <w:noProof/>
                      </w:rPr>
                      <w:t xml:space="preserve">[5] </w:t>
                    </w:r>
                  </w:p>
                </w:tc>
                <w:tc>
                  <w:tcPr>
                    <w:tcW w:w="0" w:type="auto"/>
                    <w:hideMark/>
                  </w:tcPr>
                  <w:p w14:paraId="4DFC3676" w14:textId="77777777" w:rsidR="00E51A4E" w:rsidRPr="00D67799" w:rsidRDefault="00E51A4E" w:rsidP="00D67799">
                    <w:pPr>
                      <w:pStyle w:val="NormalBPBHEB"/>
                    </w:pPr>
                    <w:r w:rsidRPr="00D67799">
                      <w:t xml:space="preserve">A. Radford, J. Wu, R. Child, D. Luan, D. Amodei and I. Sutskever, "Language Models are Unsupervised Multitask Learners," 2019. [Online]. </w:t>
                    </w:r>
                  </w:p>
                </w:tc>
              </w:tr>
              <w:tr w:rsidR="00E51A4E" w14:paraId="41376D36" w14:textId="77777777" w:rsidTr="0003619C">
                <w:trPr>
                  <w:divId w:val="837228463"/>
                  <w:tblCellSpacing w:w="15" w:type="dxa"/>
                </w:trPr>
                <w:tc>
                  <w:tcPr>
                    <w:tcW w:w="249" w:type="pct"/>
                    <w:hideMark/>
                  </w:tcPr>
                  <w:p w14:paraId="35008EB0" w14:textId="52A9FDA8" w:rsidR="00E51A4E" w:rsidRDefault="00272576">
                    <w:pPr>
                      <w:pStyle w:val="Bibliography"/>
                      <w:rPr>
                        <w:noProof/>
                      </w:rPr>
                    </w:pPr>
                    <w:r>
                      <w:rPr>
                        <w:noProof/>
                      </w:rPr>
                      <w:t xml:space="preserve">6. </w:t>
                    </w:r>
                    <w:r w:rsidR="00E51A4E">
                      <w:rPr>
                        <w:noProof/>
                      </w:rPr>
                      <w:t xml:space="preserve">[6] </w:t>
                    </w:r>
                  </w:p>
                </w:tc>
                <w:tc>
                  <w:tcPr>
                    <w:tcW w:w="0" w:type="auto"/>
                    <w:hideMark/>
                  </w:tcPr>
                  <w:p w14:paraId="716EC2E3" w14:textId="77777777" w:rsidR="00E51A4E" w:rsidRPr="00D67799" w:rsidRDefault="00E51A4E" w:rsidP="00D67799">
                    <w:pPr>
                      <w:pStyle w:val="NormalBPBHEB"/>
                    </w:pPr>
                    <w:r w:rsidRPr="00D67799">
                      <w:t xml:space="preserve">T. B. Brown, B. Mann, N. Ryder, M. Subbiah, J. Kaplan, P. Dhariwal and D. Amodei, "Language Models are Few-Shot Learners," arXiv preprint, 2020. </w:t>
                    </w:r>
                  </w:p>
                </w:tc>
              </w:tr>
              <w:tr w:rsidR="00E51A4E" w14:paraId="3E41217A" w14:textId="77777777" w:rsidTr="0003619C">
                <w:trPr>
                  <w:divId w:val="837228463"/>
                  <w:tblCellSpacing w:w="15" w:type="dxa"/>
                </w:trPr>
                <w:tc>
                  <w:tcPr>
                    <w:tcW w:w="249" w:type="pct"/>
                    <w:hideMark/>
                  </w:tcPr>
                  <w:p w14:paraId="06657614" w14:textId="2A137E31" w:rsidR="00E51A4E" w:rsidRDefault="00272576">
                    <w:pPr>
                      <w:pStyle w:val="Bibliography"/>
                      <w:rPr>
                        <w:noProof/>
                      </w:rPr>
                    </w:pPr>
                    <w:r>
                      <w:rPr>
                        <w:noProof/>
                      </w:rPr>
                      <w:t xml:space="preserve">7. </w:t>
                    </w:r>
                    <w:r w:rsidR="00E51A4E">
                      <w:rPr>
                        <w:noProof/>
                      </w:rPr>
                      <w:t xml:space="preserve">[7] </w:t>
                    </w:r>
                  </w:p>
                </w:tc>
                <w:tc>
                  <w:tcPr>
                    <w:tcW w:w="0" w:type="auto"/>
                    <w:hideMark/>
                  </w:tcPr>
                  <w:p w14:paraId="7D6F9F59" w14:textId="77777777" w:rsidR="00E51A4E" w:rsidRPr="00D67799" w:rsidRDefault="00E51A4E" w:rsidP="00D67799">
                    <w:pPr>
                      <w:pStyle w:val="NormalBPBHEB"/>
                    </w:pPr>
                    <w:r w:rsidRPr="00D67799">
                      <w:t xml:space="preserve">D. Rao and B. McMahan, Natural Language Processing with PyTorch: Build Intelligent Language Applications Using Deep Learning, O'Reilly Media, 2019. </w:t>
                    </w:r>
                  </w:p>
                </w:tc>
              </w:tr>
              <w:tr w:rsidR="00E51A4E" w14:paraId="2D3062A9" w14:textId="77777777" w:rsidTr="0003619C">
                <w:trPr>
                  <w:divId w:val="837228463"/>
                  <w:tblCellSpacing w:w="15" w:type="dxa"/>
                </w:trPr>
                <w:tc>
                  <w:tcPr>
                    <w:tcW w:w="249" w:type="pct"/>
                    <w:hideMark/>
                  </w:tcPr>
                  <w:p w14:paraId="63AE20CE" w14:textId="2D9B1553" w:rsidR="00E51A4E" w:rsidRDefault="00272576">
                    <w:pPr>
                      <w:pStyle w:val="Bibliography"/>
                      <w:rPr>
                        <w:noProof/>
                      </w:rPr>
                    </w:pPr>
                    <w:r>
                      <w:rPr>
                        <w:noProof/>
                      </w:rPr>
                      <w:lastRenderedPageBreak/>
                      <w:t xml:space="preserve">8. </w:t>
                    </w:r>
                    <w:r w:rsidR="00E51A4E">
                      <w:rPr>
                        <w:noProof/>
                      </w:rPr>
                      <w:t xml:space="preserve">[8] </w:t>
                    </w:r>
                  </w:p>
                </w:tc>
                <w:tc>
                  <w:tcPr>
                    <w:tcW w:w="0" w:type="auto"/>
                    <w:hideMark/>
                  </w:tcPr>
                  <w:p w14:paraId="2A2D76B9" w14:textId="77777777" w:rsidR="00E51A4E" w:rsidRPr="00711069" w:rsidRDefault="00E51A4E" w:rsidP="00D67799">
                    <w:pPr>
                      <w:pStyle w:val="NormalBPBHEB"/>
                    </w:pPr>
                    <w:r w:rsidRPr="00D67799">
                      <w:t xml:space="preserve">A. Paszke, S. Gross, F. Massa, A. Lerer, J. Bradbury, G. Chanan and S. Chintala, "PyTorch: An imperative style, high-performance deep learning library," </w:t>
                    </w:r>
                    <w:r w:rsidRPr="00711069">
                      <w:rPr>
                        <w:rFonts w:ascii="Arial" w:eastAsia="Arial" w:hAnsi="Arial" w:cs="Arial"/>
                        <w:i/>
                        <w:iCs/>
                        <w:noProof/>
                      </w:rPr>
                      <w:t xml:space="preserve">Information Processing Systems, </w:t>
                    </w:r>
                    <w:r w:rsidRPr="00711069">
                      <w:t xml:space="preserve">vol. 32, p. 8024–8035, 2019. </w:t>
                    </w:r>
                  </w:p>
                </w:tc>
              </w:tr>
              <w:tr w:rsidR="00E51A4E" w14:paraId="5418A9E7" w14:textId="77777777" w:rsidTr="0003619C">
                <w:trPr>
                  <w:divId w:val="837228463"/>
                  <w:tblCellSpacing w:w="15" w:type="dxa"/>
                </w:trPr>
                <w:tc>
                  <w:tcPr>
                    <w:tcW w:w="249" w:type="pct"/>
                    <w:hideMark/>
                  </w:tcPr>
                  <w:p w14:paraId="3445C3DD" w14:textId="77A341B4" w:rsidR="00E51A4E" w:rsidRDefault="00272576">
                    <w:pPr>
                      <w:pStyle w:val="Bibliography"/>
                      <w:rPr>
                        <w:noProof/>
                      </w:rPr>
                    </w:pPr>
                    <w:r>
                      <w:rPr>
                        <w:noProof/>
                      </w:rPr>
                      <w:t xml:space="preserve">9. </w:t>
                    </w:r>
                    <w:r w:rsidR="00E51A4E">
                      <w:rPr>
                        <w:noProof/>
                      </w:rPr>
                      <w:t xml:space="preserve">[9] </w:t>
                    </w:r>
                  </w:p>
                </w:tc>
                <w:tc>
                  <w:tcPr>
                    <w:tcW w:w="0" w:type="auto"/>
                    <w:hideMark/>
                  </w:tcPr>
                  <w:p w14:paraId="7377C049" w14:textId="77777777" w:rsidR="00E51A4E" w:rsidRPr="00711069" w:rsidRDefault="00E51A4E" w:rsidP="00711069">
                    <w:pPr>
                      <w:pStyle w:val="NormalBPBHEB"/>
                    </w:pPr>
                    <w:r w:rsidRPr="00711069">
                      <w:t>M. Abadi, P. Barham, J. Chen, Z. Chen, A. Davis, J. Dean and M. Kudlur, "TensorFlow: A system for large-scale machine learning," in 12th {USENIX} Symposium on Operating Systems Design and Implementation {OSDI}</w:t>
                    </w:r>
                    <w:r w:rsidRPr="00711069">
                      <w:rPr>
                        <w:rFonts w:ascii="Arial" w:eastAsia="Arial" w:hAnsi="Arial" w:cs="Arial"/>
                        <w:noProof/>
                      </w:rPr>
                      <w:t xml:space="preserve">, 2016. </w:t>
                    </w:r>
                  </w:p>
                </w:tc>
              </w:tr>
              <w:tr w:rsidR="00E51A4E" w14:paraId="6D13B4C2" w14:textId="77777777" w:rsidTr="0003619C">
                <w:trPr>
                  <w:divId w:val="837228463"/>
                  <w:tblCellSpacing w:w="15" w:type="dxa"/>
                </w:trPr>
                <w:tc>
                  <w:tcPr>
                    <w:tcW w:w="249" w:type="pct"/>
                    <w:hideMark/>
                  </w:tcPr>
                  <w:p w14:paraId="513AE6A6" w14:textId="3A687631" w:rsidR="00E51A4E" w:rsidRDefault="00272576">
                    <w:pPr>
                      <w:pStyle w:val="Bibliography"/>
                      <w:rPr>
                        <w:noProof/>
                      </w:rPr>
                    </w:pPr>
                    <w:r>
                      <w:rPr>
                        <w:noProof/>
                      </w:rPr>
                      <w:t>10.</w:t>
                    </w:r>
                    <w:r w:rsidR="00E51A4E">
                      <w:rPr>
                        <w:noProof/>
                      </w:rPr>
                      <w:t xml:space="preserve">[10] </w:t>
                    </w:r>
                  </w:p>
                </w:tc>
                <w:tc>
                  <w:tcPr>
                    <w:tcW w:w="0" w:type="auto"/>
                    <w:hideMark/>
                  </w:tcPr>
                  <w:p w14:paraId="5BAF3F13" w14:textId="77777777" w:rsidR="00E51A4E" w:rsidRPr="00991E36" w:rsidRDefault="00E51A4E" w:rsidP="00711069">
                    <w:pPr>
                      <w:pStyle w:val="NormalBPBHEB"/>
                    </w:pPr>
                    <w:r w:rsidRPr="00711069">
                      <w:t xml:space="preserve">J. Howard and S. Ruder, "Universal Language Model Fine-tuning for Text Classification," arXiv preprint, 2018. </w:t>
                    </w:r>
                  </w:p>
                </w:tc>
              </w:tr>
              <w:tr w:rsidR="00E51A4E" w14:paraId="6D8F4C41" w14:textId="77777777" w:rsidTr="0003619C">
                <w:trPr>
                  <w:divId w:val="837228463"/>
                  <w:tblCellSpacing w:w="15" w:type="dxa"/>
                </w:trPr>
                <w:tc>
                  <w:tcPr>
                    <w:tcW w:w="249" w:type="pct"/>
                    <w:hideMark/>
                  </w:tcPr>
                  <w:p w14:paraId="280A7628" w14:textId="38ABDC91" w:rsidR="00E51A4E" w:rsidRDefault="00272576">
                    <w:pPr>
                      <w:pStyle w:val="Bibliography"/>
                      <w:rPr>
                        <w:noProof/>
                      </w:rPr>
                    </w:pPr>
                    <w:r>
                      <w:rPr>
                        <w:noProof/>
                      </w:rPr>
                      <w:t>11.</w:t>
                    </w:r>
                    <w:r w:rsidR="00E51A4E">
                      <w:rPr>
                        <w:noProof/>
                      </w:rPr>
                      <w:t xml:space="preserve">[11] </w:t>
                    </w:r>
                  </w:p>
                </w:tc>
                <w:tc>
                  <w:tcPr>
                    <w:tcW w:w="0" w:type="auto"/>
                    <w:hideMark/>
                  </w:tcPr>
                  <w:p w14:paraId="3463A3CA" w14:textId="77777777" w:rsidR="00E51A4E" w:rsidRPr="00991E36" w:rsidRDefault="00E51A4E" w:rsidP="00991E36">
                    <w:pPr>
                      <w:pStyle w:val="NormalBPBHEB"/>
                    </w:pPr>
                    <w:r w:rsidRPr="00991E36">
                      <w:t xml:space="preserve">S. Ruder, "An overview of gradient descent optimization algorithms," arXiv preprint, 2016. </w:t>
                    </w:r>
                  </w:p>
                </w:tc>
              </w:tr>
              <w:tr w:rsidR="00E51A4E" w14:paraId="7BAEA79D" w14:textId="77777777" w:rsidTr="0003619C">
                <w:trPr>
                  <w:divId w:val="837228463"/>
                  <w:tblCellSpacing w:w="15" w:type="dxa"/>
                </w:trPr>
                <w:tc>
                  <w:tcPr>
                    <w:tcW w:w="249" w:type="pct"/>
                    <w:hideMark/>
                  </w:tcPr>
                  <w:p w14:paraId="2D6D4B95" w14:textId="67FAA34C" w:rsidR="00E51A4E" w:rsidRDefault="00272576">
                    <w:pPr>
                      <w:pStyle w:val="Bibliography"/>
                      <w:rPr>
                        <w:noProof/>
                      </w:rPr>
                    </w:pPr>
                    <w:r>
                      <w:rPr>
                        <w:noProof/>
                      </w:rPr>
                      <w:t>12.</w:t>
                    </w:r>
                    <w:r w:rsidR="00E51A4E">
                      <w:rPr>
                        <w:noProof/>
                      </w:rPr>
                      <w:t xml:space="preserve">[12] </w:t>
                    </w:r>
                  </w:p>
                </w:tc>
                <w:tc>
                  <w:tcPr>
                    <w:tcW w:w="0" w:type="auto"/>
                    <w:hideMark/>
                  </w:tcPr>
                  <w:p w14:paraId="54F9513E" w14:textId="77777777" w:rsidR="00E51A4E" w:rsidRPr="00540036" w:rsidRDefault="00E51A4E" w:rsidP="00FE2F5C">
                    <w:pPr>
                      <w:pStyle w:val="NormalBPBHEB"/>
                    </w:pPr>
                    <w:r w:rsidRPr="00FE2F5C">
                      <w:t xml:space="preserve">A. Vaswani, N. Shazeer, N. Parmar, J. Uszkoreit, L. Jones, A. N. Gomez and I. Polosukhin, "Attention is All You Need," in </w:t>
                    </w:r>
                    <w:r w:rsidRPr="00540036">
                      <w:t>Advances in Neural Information Processing Systems (NIPS, 2017, p. 5998–6008.</w:t>
                    </w:r>
                  </w:p>
                </w:tc>
              </w:tr>
              <w:tr w:rsidR="00E51A4E" w14:paraId="2159A696" w14:textId="77777777" w:rsidTr="0003619C">
                <w:trPr>
                  <w:divId w:val="837228463"/>
                  <w:tblCellSpacing w:w="15" w:type="dxa"/>
                </w:trPr>
                <w:tc>
                  <w:tcPr>
                    <w:tcW w:w="249" w:type="pct"/>
                    <w:hideMark/>
                  </w:tcPr>
                  <w:p w14:paraId="7661280B" w14:textId="015C7A9D" w:rsidR="00E51A4E" w:rsidRDefault="00272576">
                    <w:pPr>
                      <w:pStyle w:val="Bibliography"/>
                      <w:rPr>
                        <w:noProof/>
                      </w:rPr>
                    </w:pPr>
                    <w:r>
                      <w:rPr>
                        <w:noProof/>
                      </w:rPr>
                      <w:t>13.</w:t>
                    </w:r>
                    <w:r w:rsidR="00E51A4E">
                      <w:rPr>
                        <w:noProof/>
                      </w:rPr>
                      <w:t xml:space="preserve">[13] </w:t>
                    </w:r>
                  </w:p>
                </w:tc>
                <w:tc>
                  <w:tcPr>
                    <w:tcW w:w="0" w:type="auto"/>
                    <w:hideMark/>
                  </w:tcPr>
                  <w:p w14:paraId="084A3180" w14:textId="77777777" w:rsidR="00E51A4E" w:rsidRPr="00FE2F5C" w:rsidRDefault="00E51A4E" w:rsidP="00FE2F5C">
                    <w:pPr>
                      <w:pStyle w:val="NormalBPBHEB"/>
                    </w:pPr>
                    <w:r w:rsidRPr="00FE2F5C">
                      <w:t>K. Pykes, "Understanding TPUs vs GPUs in AI: A Comprehensive Guide," 30 May 2024. [Online]. Available: https://www.datacamp.com/blog/tpu-vs-gpu-ai. [Accessed 02 October 2024].</w:t>
                    </w:r>
                  </w:p>
                </w:tc>
              </w:tr>
              <w:tr w:rsidR="00E51A4E" w14:paraId="0C4BDFC7" w14:textId="77777777" w:rsidTr="0003619C">
                <w:trPr>
                  <w:divId w:val="837228463"/>
                  <w:tblCellSpacing w:w="15" w:type="dxa"/>
                </w:trPr>
                <w:tc>
                  <w:tcPr>
                    <w:tcW w:w="249" w:type="pct"/>
                    <w:hideMark/>
                  </w:tcPr>
                  <w:p w14:paraId="07588CFB" w14:textId="48E589F3" w:rsidR="00E51A4E" w:rsidRDefault="00272576">
                    <w:pPr>
                      <w:pStyle w:val="Bibliography"/>
                      <w:rPr>
                        <w:noProof/>
                      </w:rPr>
                    </w:pPr>
                    <w:r>
                      <w:rPr>
                        <w:noProof/>
                      </w:rPr>
                      <w:t>14.</w:t>
                    </w:r>
                    <w:r w:rsidR="00E51A4E">
                      <w:rPr>
                        <w:noProof/>
                      </w:rPr>
                      <w:t xml:space="preserve">[14] </w:t>
                    </w:r>
                  </w:p>
                </w:tc>
                <w:tc>
                  <w:tcPr>
                    <w:tcW w:w="0" w:type="auto"/>
                    <w:hideMark/>
                  </w:tcPr>
                  <w:p w14:paraId="6B252D68" w14:textId="77777777" w:rsidR="00E51A4E" w:rsidRPr="00FE2F5C" w:rsidRDefault="00E51A4E" w:rsidP="00FE2F5C">
                    <w:pPr>
                      <w:pStyle w:val="NormalBPBHEB"/>
                    </w:pPr>
                    <w:r w:rsidRPr="00FE2F5C">
                      <w:t xml:space="preserve">N. P. Jouppi, C. Young, N. Patil, D. Patterson, G. Agrawal, R. Bajwa and J. Hennessy, "In-datacenter performance analysis of a tensor processing unit," in roceedings of the 44th Annual International Symposium on Computer Architecture (ISCA), 2017. </w:t>
                    </w:r>
                  </w:p>
                </w:tc>
              </w:tr>
              <w:tr w:rsidR="00E51A4E" w14:paraId="128E2D5D" w14:textId="77777777" w:rsidTr="0003619C">
                <w:trPr>
                  <w:divId w:val="837228463"/>
                  <w:tblCellSpacing w:w="15" w:type="dxa"/>
                </w:trPr>
                <w:tc>
                  <w:tcPr>
                    <w:tcW w:w="249" w:type="pct"/>
                    <w:hideMark/>
                  </w:tcPr>
                  <w:p w14:paraId="55D48579" w14:textId="1D689EE0" w:rsidR="00E51A4E" w:rsidRDefault="00272576">
                    <w:pPr>
                      <w:pStyle w:val="Bibliography"/>
                      <w:rPr>
                        <w:noProof/>
                      </w:rPr>
                    </w:pPr>
                    <w:r>
                      <w:rPr>
                        <w:noProof/>
                      </w:rPr>
                      <w:t>15.</w:t>
                    </w:r>
                    <w:r w:rsidR="00E51A4E">
                      <w:rPr>
                        <w:noProof/>
                      </w:rPr>
                      <w:t xml:space="preserve">[15] </w:t>
                    </w:r>
                  </w:p>
                </w:tc>
                <w:tc>
                  <w:tcPr>
                    <w:tcW w:w="0" w:type="auto"/>
                    <w:hideMark/>
                  </w:tcPr>
                  <w:p w14:paraId="551144ED" w14:textId="77777777" w:rsidR="00E51A4E" w:rsidRPr="00323BEA" w:rsidRDefault="00E51A4E" w:rsidP="00323BEA">
                    <w:pPr>
                      <w:pStyle w:val="NormalBPBHEB"/>
                    </w:pPr>
                    <w:r w:rsidRPr="00323BEA">
                      <w:t xml:space="preserve">F. Pedregosa, G. Varoquaux, A. Gramfort, B. Michel, B. Thirion, G. O. and E. Duchesnay, "Scikit-learn: Machine learning in Python," Journal of Machine Learning Research, vol. 12, p. 2825–2830, 2011. </w:t>
                    </w:r>
                  </w:p>
                </w:tc>
              </w:tr>
              <w:tr w:rsidR="00E51A4E" w14:paraId="70E1BF93" w14:textId="77777777" w:rsidTr="0003619C">
                <w:trPr>
                  <w:divId w:val="837228463"/>
                  <w:tblCellSpacing w:w="15" w:type="dxa"/>
                </w:trPr>
                <w:tc>
                  <w:tcPr>
                    <w:tcW w:w="249" w:type="pct"/>
                    <w:hideMark/>
                  </w:tcPr>
                  <w:p w14:paraId="736F0686" w14:textId="7E62231B" w:rsidR="00E51A4E" w:rsidRDefault="00272576">
                    <w:pPr>
                      <w:pStyle w:val="Bibliography"/>
                      <w:rPr>
                        <w:noProof/>
                      </w:rPr>
                    </w:pPr>
                    <w:r>
                      <w:rPr>
                        <w:noProof/>
                      </w:rPr>
                      <w:t xml:space="preserve">16. </w:t>
                    </w:r>
                    <w:r w:rsidR="00E51A4E">
                      <w:rPr>
                        <w:noProof/>
                      </w:rPr>
                      <w:t xml:space="preserve">[16] </w:t>
                    </w:r>
                  </w:p>
                </w:tc>
                <w:tc>
                  <w:tcPr>
                    <w:tcW w:w="0" w:type="auto"/>
                    <w:hideMark/>
                  </w:tcPr>
                  <w:p w14:paraId="055A364C" w14:textId="77777777" w:rsidR="00E51A4E" w:rsidRPr="00323BEA" w:rsidRDefault="00E51A4E" w:rsidP="00323BEA">
                    <w:pPr>
                      <w:pStyle w:val="NormalBPBHEB"/>
                    </w:pPr>
                    <w:r w:rsidRPr="00323BEA">
                      <w:t xml:space="preserve">Y. Liu, M. Ott, N. Goyal, J. Du, M. Joshi, D. Chen, O. Levy, M. Lewis, L. Zettlemoyer and V. Stoyanov, "RoBERTa: A Robustly Optimized BERT Pretraining Approach," arXiv preprint, 26 July 2019. </w:t>
                    </w:r>
                  </w:p>
                </w:tc>
              </w:tr>
              <w:tr w:rsidR="00E51A4E" w14:paraId="76F29128" w14:textId="77777777" w:rsidTr="0003619C">
                <w:trPr>
                  <w:divId w:val="837228463"/>
                  <w:tblCellSpacing w:w="15" w:type="dxa"/>
                </w:trPr>
                <w:tc>
                  <w:tcPr>
                    <w:tcW w:w="249" w:type="pct"/>
                    <w:hideMark/>
                  </w:tcPr>
                  <w:p w14:paraId="1F7F4C90" w14:textId="3C551B74" w:rsidR="00E51A4E" w:rsidRDefault="00272576">
                    <w:pPr>
                      <w:pStyle w:val="Bibliography"/>
                      <w:rPr>
                        <w:noProof/>
                      </w:rPr>
                    </w:pPr>
                    <w:r>
                      <w:rPr>
                        <w:noProof/>
                      </w:rPr>
                      <w:t>17.</w:t>
                    </w:r>
                    <w:r w:rsidR="00E51A4E">
                      <w:rPr>
                        <w:noProof/>
                      </w:rPr>
                      <w:t xml:space="preserve">[17] </w:t>
                    </w:r>
                  </w:p>
                </w:tc>
                <w:tc>
                  <w:tcPr>
                    <w:tcW w:w="0" w:type="auto"/>
                    <w:hideMark/>
                  </w:tcPr>
                  <w:p w14:paraId="71A8E1FD" w14:textId="77777777" w:rsidR="00E51A4E" w:rsidRPr="00323BEA" w:rsidRDefault="00E51A4E" w:rsidP="00323BEA">
                    <w:pPr>
                      <w:pStyle w:val="NormalBPBHEB"/>
                    </w:pPr>
                    <w:r w:rsidRPr="00323BEA">
                      <w:t xml:space="preserve">J. Lu, D. Batra, D. Parikh and S. Lee, "VilBERT: Pretraining Task-Agnostic Visiolinguistic Representations for Vision-and-Language Tasks," Advances in Neural Information Processing Systems, 2019. </w:t>
                    </w:r>
                  </w:p>
                </w:tc>
              </w:tr>
              <w:tr w:rsidR="00E51A4E" w14:paraId="6A980F68" w14:textId="77777777" w:rsidTr="0003619C">
                <w:trPr>
                  <w:divId w:val="837228463"/>
                  <w:tblCellSpacing w:w="15" w:type="dxa"/>
                </w:trPr>
                <w:tc>
                  <w:tcPr>
                    <w:tcW w:w="249" w:type="pct"/>
                    <w:hideMark/>
                  </w:tcPr>
                  <w:p w14:paraId="52B79B40" w14:textId="15047C8C" w:rsidR="00E51A4E" w:rsidRDefault="00272576">
                    <w:pPr>
                      <w:pStyle w:val="Bibliography"/>
                      <w:rPr>
                        <w:noProof/>
                      </w:rPr>
                    </w:pPr>
                    <w:r>
                      <w:rPr>
                        <w:noProof/>
                      </w:rPr>
                      <w:t>18.</w:t>
                    </w:r>
                    <w:r w:rsidR="00E51A4E">
                      <w:rPr>
                        <w:noProof/>
                      </w:rPr>
                      <w:t xml:space="preserve">[18] </w:t>
                    </w:r>
                  </w:p>
                </w:tc>
                <w:tc>
                  <w:tcPr>
                    <w:tcW w:w="0" w:type="auto"/>
                    <w:hideMark/>
                  </w:tcPr>
                  <w:p w14:paraId="68CBB97E" w14:textId="77777777" w:rsidR="00E51A4E" w:rsidRPr="00540036" w:rsidRDefault="00E51A4E" w:rsidP="00540036">
                    <w:pPr>
                      <w:pStyle w:val="NormalBPBHEB"/>
                    </w:pPr>
                    <w:r w:rsidRPr="00540036">
                      <w:t xml:space="preserve">L. Huang, A. Vaswani, J. S. N. Uszkoreit, I. Simon, C. Hawthorne and A. M. Dai, "Music transformer: Generating music with long-term structure," arXiv preprint, 2019. </w:t>
                    </w:r>
                  </w:p>
                </w:tc>
              </w:tr>
              <w:tr w:rsidR="00E51A4E" w14:paraId="180B5A02" w14:textId="77777777" w:rsidTr="0003619C">
                <w:trPr>
                  <w:divId w:val="837228463"/>
                  <w:tblCellSpacing w:w="15" w:type="dxa"/>
                </w:trPr>
                <w:tc>
                  <w:tcPr>
                    <w:tcW w:w="249" w:type="pct"/>
                    <w:hideMark/>
                  </w:tcPr>
                  <w:p w14:paraId="6693F38D" w14:textId="2C682CE8" w:rsidR="00E51A4E" w:rsidRDefault="00272576">
                    <w:pPr>
                      <w:pStyle w:val="Bibliography"/>
                      <w:rPr>
                        <w:noProof/>
                      </w:rPr>
                    </w:pPr>
                    <w:r>
                      <w:rPr>
                        <w:noProof/>
                      </w:rPr>
                      <w:t>19.</w:t>
                    </w:r>
                    <w:r w:rsidR="00E51A4E">
                      <w:rPr>
                        <w:noProof/>
                      </w:rPr>
                      <w:t xml:space="preserve">[19] </w:t>
                    </w:r>
                  </w:p>
                </w:tc>
                <w:tc>
                  <w:tcPr>
                    <w:tcW w:w="0" w:type="auto"/>
                    <w:hideMark/>
                  </w:tcPr>
                  <w:p w14:paraId="54F36234" w14:textId="77777777" w:rsidR="00E51A4E" w:rsidRPr="00540036" w:rsidRDefault="00E51A4E" w:rsidP="00540036">
                    <w:pPr>
                      <w:pStyle w:val="NormalBPBHEB"/>
                    </w:pPr>
                    <w:r w:rsidRPr="00540036">
                      <w:t xml:space="preserve">R. Jurado and R. Roselló, "A Survey of Deep Learning in Medicine: Analyzing the Impact of Deep Learning in Disease Diagnosis," Computational Intelligence, vol. 37, p. 321–344, 2021. </w:t>
                    </w:r>
                  </w:p>
                </w:tc>
              </w:tr>
            </w:tbl>
            <w:p w14:paraId="24A4E620" w14:textId="38902E8D" w:rsidR="00074EBC" w:rsidRPr="00687AB4" w:rsidRDefault="006E5F6B" w:rsidP="00E51A4E">
              <w:r>
                <w:rPr>
                  <w:b/>
                  <w:bCs/>
                  <w:noProof/>
                </w:rPr>
                <w:fldChar w:fldCharType="end"/>
              </w:r>
            </w:p>
          </w:sdtContent>
        </w:sdt>
      </w:sdtContent>
    </w:sdt>
    <w:sectPr w:rsidR="00074EBC"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Ritika Arora" w:date="2025-07-11T15:14:00Z" w:initials="RA">
    <w:p w14:paraId="6076432C" w14:textId="74169AD0" w:rsidR="00CF5E7C" w:rsidRDefault="00CF5E7C">
      <w:pPr>
        <w:pStyle w:val="CommentText"/>
      </w:pPr>
      <w:r>
        <w:rPr>
          <w:rStyle w:val="CommentReference"/>
        </w:rPr>
        <w:annotationRef/>
      </w:r>
      <w:r>
        <w:t>Please provide what the readers will learn by the end of this chapter</w:t>
      </w:r>
    </w:p>
  </w:comment>
  <w:comment w:id="3" w:author="Tazeen Shaikh" w:date="2024-10-28T20:40:00Z" w:initials="TS">
    <w:p w14:paraId="28FC8728" w14:textId="5D4980FE" w:rsidR="00655A60" w:rsidRDefault="00655A60" w:rsidP="00655A60">
      <w:pPr>
        <w:pStyle w:val="CommentText"/>
      </w:pPr>
      <w:r>
        <w:rPr>
          <w:rStyle w:val="CommentReference"/>
        </w:rPr>
        <w:annotationRef/>
      </w:r>
      <w:r>
        <w:t xml:space="preserve">This section combines content from the </w:t>
      </w:r>
      <w:proofErr w:type="spellStart"/>
      <w:r>
        <w:t>The</w:t>
      </w:r>
      <w:proofErr w:type="spellEnd"/>
      <w:r>
        <w:t xml:space="preserve"> Need for Transformer-Based Solutions and Hugging Face and Democratizing NLP sections.</w:t>
      </w:r>
    </w:p>
  </w:comment>
  <w:comment w:id="4"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5"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6"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7" w:author="Tazeen Shaikh" w:date="2024-10-28T19:33:00Z" w:initials="TS">
    <w:p w14:paraId="4BD88D6C" w14:textId="2290B0B7" w:rsidR="00655A60" w:rsidRDefault="00655A60" w:rsidP="00655A60">
      <w:pPr>
        <w:pStyle w:val="CommentText"/>
      </w:pPr>
      <w:r>
        <w:rPr>
          <w:rStyle w:val="CommentReference"/>
        </w:rPr>
        <w:annotationRef/>
      </w:r>
      <w:r>
        <w:t xml:space="preserve">Can add </w:t>
      </w:r>
      <w:proofErr w:type="gramStart"/>
      <w:r>
        <w:t>this two points</w:t>
      </w:r>
      <w:proofErr w:type="gramEnd"/>
      <w:r>
        <w:t xml:space="preserve"> to Comparative advantages section.</w:t>
      </w:r>
    </w:p>
  </w:comment>
  <w:comment w:id="8"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9"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10"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1"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2"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3"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4"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5"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6"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436CB4C" w15:done="1"/>
  <w15:commentEx w15:paraId="6076432C" w15:done="0"/>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0"/>
  <w15:commentEx w15:paraId="24D63F8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4D0CF4B" w16cex:dateUtc="2024-10-23T08:41:00Z"/>
  <w16cex:commentExtensible w16cex:durableId="19F3E766" w16cex:dateUtc="2025-07-11T09:44: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4B51BFD" w16cex:dateUtc="2025-07-01T09: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436CB4C" w16cid:durableId="54D0CF4B"/>
  <w16cid:commentId w16cid:paraId="6076432C" w16cid:durableId="19F3E766"/>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4D63F80" w16cid:durableId="54B51B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F30712" w14:textId="77777777" w:rsidR="002C7A62" w:rsidRDefault="002C7A62" w:rsidP="00672E31">
      <w:pPr>
        <w:spacing w:line="240" w:lineRule="auto"/>
      </w:pPr>
      <w:r>
        <w:separator/>
      </w:r>
    </w:p>
  </w:endnote>
  <w:endnote w:type="continuationSeparator" w:id="0">
    <w:p w14:paraId="71560A03" w14:textId="77777777" w:rsidR="002C7A62" w:rsidRDefault="002C7A62"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5E3FF0" w14:textId="77777777" w:rsidR="002C7A62" w:rsidRDefault="002C7A62" w:rsidP="00672E31">
      <w:pPr>
        <w:spacing w:line="240" w:lineRule="auto"/>
      </w:pPr>
      <w:r>
        <w:separator/>
      </w:r>
    </w:p>
  </w:footnote>
  <w:footnote w:type="continuationSeparator" w:id="0">
    <w:p w14:paraId="44A06141" w14:textId="77777777" w:rsidR="002C7A62" w:rsidRDefault="002C7A62"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2"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6"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6"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9"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5"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5"/>
  </w:num>
  <w:num w:numId="2" w16cid:durableId="690760395">
    <w:abstractNumId w:val="28"/>
    <w:lvlOverride w:ilvl="0">
      <w:startOverride w:val="1"/>
    </w:lvlOverride>
  </w:num>
  <w:num w:numId="3" w16cid:durableId="193273855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5"/>
  </w:num>
  <w:num w:numId="5" w16cid:durableId="971714932">
    <w:abstractNumId w:val="1"/>
  </w:num>
  <w:num w:numId="6" w16cid:durableId="1160578658">
    <w:abstractNumId w:val="13"/>
  </w:num>
  <w:num w:numId="7" w16cid:durableId="1242063909">
    <w:abstractNumId w:val="35"/>
    <w:lvlOverride w:ilvl="0">
      <w:startOverride w:val="1"/>
    </w:lvlOverride>
  </w:num>
  <w:num w:numId="8" w16cid:durableId="769080292">
    <w:abstractNumId w:val="38"/>
  </w:num>
  <w:num w:numId="9" w16cid:durableId="1752506432">
    <w:abstractNumId w:val="44"/>
  </w:num>
  <w:num w:numId="10" w16cid:durableId="699670173">
    <w:abstractNumId w:val="37"/>
  </w:num>
  <w:num w:numId="11" w16cid:durableId="1628467727">
    <w:abstractNumId w:val="42"/>
  </w:num>
  <w:num w:numId="12" w16cid:durableId="471681725">
    <w:abstractNumId w:val="10"/>
  </w:num>
  <w:num w:numId="13" w16cid:durableId="1957564039">
    <w:abstractNumId w:val="32"/>
  </w:num>
  <w:num w:numId="14" w16cid:durableId="981275921">
    <w:abstractNumId w:val="43"/>
  </w:num>
  <w:num w:numId="15" w16cid:durableId="790901411">
    <w:abstractNumId w:val="39"/>
  </w:num>
  <w:num w:numId="16" w16cid:durableId="1447697304">
    <w:abstractNumId w:val="30"/>
  </w:num>
  <w:num w:numId="17" w16cid:durableId="1249466238">
    <w:abstractNumId w:val="11"/>
  </w:num>
  <w:num w:numId="18" w16cid:durableId="1541818738">
    <w:abstractNumId w:val="19"/>
  </w:num>
  <w:num w:numId="19" w16cid:durableId="645938424">
    <w:abstractNumId w:val="29"/>
    <w:lvlOverride w:ilvl="0">
      <w:startOverride w:val="1"/>
    </w:lvlOverride>
  </w:num>
  <w:num w:numId="20" w16cid:durableId="1671444557">
    <w:abstractNumId w:val="24"/>
  </w:num>
  <w:num w:numId="21" w16cid:durableId="468666156">
    <w:abstractNumId w:val="5"/>
    <w:lvlOverride w:ilvl="0">
      <w:startOverride w:val="1"/>
    </w:lvlOverride>
  </w:num>
  <w:num w:numId="22" w16cid:durableId="903568221">
    <w:abstractNumId w:val="7"/>
  </w:num>
  <w:num w:numId="23" w16cid:durableId="1765958134">
    <w:abstractNumId w:val="22"/>
  </w:num>
  <w:num w:numId="24" w16cid:durableId="1903054055">
    <w:abstractNumId w:val="26"/>
  </w:num>
  <w:num w:numId="25" w16cid:durableId="1820535735">
    <w:abstractNumId w:val="41"/>
  </w:num>
  <w:num w:numId="26" w16cid:durableId="1788937005">
    <w:abstractNumId w:val="40"/>
  </w:num>
  <w:num w:numId="27" w16cid:durableId="291441745">
    <w:abstractNumId w:val="25"/>
  </w:num>
  <w:num w:numId="28" w16cid:durableId="729621290">
    <w:abstractNumId w:val="45"/>
    <w:lvlOverride w:ilvl="0">
      <w:startOverride w:val="1"/>
    </w:lvlOverride>
  </w:num>
  <w:num w:numId="29" w16cid:durableId="1211964633">
    <w:abstractNumId w:val="16"/>
  </w:num>
  <w:num w:numId="30" w16cid:durableId="1497650895">
    <w:abstractNumId w:val="0"/>
  </w:num>
  <w:num w:numId="31" w16cid:durableId="80882098">
    <w:abstractNumId w:val="0"/>
  </w:num>
  <w:num w:numId="32" w16cid:durableId="1307509465">
    <w:abstractNumId w:val="33"/>
  </w:num>
  <w:num w:numId="33" w16cid:durableId="277372759">
    <w:abstractNumId w:val="20"/>
  </w:num>
  <w:num w:numId="34" w16cid:durableId="920522939">
    <w:abstractNumId w:val="2"/>
  </w:num>
  <w:num w:numId="35" w16cid:durableId="196281018">
    <w:abstractNumId w:val="14"/>
  </w:num>
  <w:num w:numId="36" w16cid:durableId="1101606554">
    <w:abstractNumId w:val="23"/>
  </w:num>
  <w:num w:numId="37" w16cid:durableId="1327438437">
    <w:abstractNumId w:val="18"/>
  </w:num>
  <w:num w:numId="38" w16cid:durableId="1745909066">
    <w:abstractNumId w:val="34"/>
  </w:num>
  <w:num w:numId="39" w16cid:durableId="1042244018">
    <w:abstractNumId w:val="21"/>
  </w:num>
  <w:num w:numId="40" w16cid:durableId="1337658824">
    <w:abstractNumId w:val="9"/>
  </w:num>
  <w:num w:numId="41" w16cid:durableId="1555581710">
    <w:abstractNumId w:val="3"/>
  </w:num>
  <w:num w:numId="42" w16cid:durableId="1086850226">
    <w:abstractNumId w:val="27"/>
  </w:num>
  <w:num w:numId="43" w16cid:durableId="1832065349">
    <w:abstractNumId w:val="8"/>
  </w:num>
  <w:num w:numId="44" w16cid:durableId="1890074047">
    <w:abstractNumId w:val="6"/>
  </w:num>
  <w:num w:numId="45" w16cid:durableId="271472010">
    <w:abstractNumId w:val="17"/>
  </w:num>
  <w:num w:numId="46" w16cid:durableId="983853489">
    <w:abstractNumId w:val="36"/>
  </w:num>
  <w:num w:numId="47" w16cid:durableId="938103353">
    <w:abstractNumId w:val="12"/>
  </w:num>
  <w:num w:numId="48" w16cid:durableId="2069374296">
    <w:abstractNumId w:val="31"/>
  </w:num>
  <w:num w:numId="49" w16cid:durableId="1179125393">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azeen Shaikh">
    <w15:presenceInfo w15:providerId="AD" w15:userId="S::tazeens@packt.com::91ddc82f-792c-4645-8c56-8f22d0f89a3b"/>
  </w15:person>
  <w15:person w15:author="Ritika Arora">
    <w15:presenceInfo w15:providerId="None" w15:userId="Ritika Arora"/>
  </w15:person>
  <w15:person w15:author="Paulo H. Leocadio">
    <w15:presenceInfo w15:providerId="AD" w15:userId="S::ph@zinnia.holdings::c7eb2302-6bd0-4ff6-8528-d743652cfad7"/>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22A09"/>
    <w:rsid w:val="0002315F"/>
    <w:rsid w:val="00026DA5"/>
    <w:rsid w:val="0003619C"/>
    <w:rsid w:val="000407F4"/>
    <w:rsid w:val="00046F9D"/>
    <w:rsid w:val="00063C7E"/>
    <w:rsid w:val="00074EBC"/>
    <w:rsid w:val="00082139"/>
    <w:rsid w:val="00084A0D"/>
    <w:rsid w:val="00095E19"/>
    <w:rsid w:val="0009602D"/>
    <w:rsid w:val="000A7B45"/>
    <w:rsid w:val="000B0EAF"/>
    <w:rsid w:val="000B3B2F"/>
    <w:rsid w:val="000D6A6B"/>
    <w:rsid w:val="000E1AEC"/>
    <w:rsid w:val="00117A74"/>
    <w:rsid w:val="001347E8"/>
    <w:rsid w:val="0013653D"/>
    <w:rsid w:val="00143986"/>
    <w:rsid w:val="00153080"/>
    <w:rsid w:val="00163F0E"/>
    <w:rsid w:val="00166A62"/>
    <w:rsid w:val="00166B4E"/>
    <w:rsid w:val="00173623"/>
    <w:rsid w:val="00174708"/>
    <w:rsid w:val="001817AC"/>
    <w:rsid w:val="001859DB"/>
    <w:rsid w:val="001A1E18"/>
    <w:rsid w:val="001B7F85"/>
    <w:rsid w:val="001C1C14"/>
    <w:rsid w:val="001D01A9"/>
    <w:rsid w:val="001D5FA9"/>
    <w:rsid w:val="001D730A"/>
    <w:rsid w:val="001E382B"/>
    <w:rsid w:val="001F17DD"/>
    <w:rsid w:val="0020375C"/>
    <w:rsid w:val="0022339E"/>
    <w:rsid w:val="0022635B"/>
    <w:rsid w:val="002311A1"/>
    <w:rsid w:val="0023222E"/>
    <w:rsid w:val="002456B7"/>
    <w:rsid w:val="002609BF"/>
    <w:rsid w:val="00265C0F"/>
    <w:rsid w:val="00272576"/>
    <w:rsid w:val="00276C77"/>
    <w:rsid w:val="002811F9"/>
    <w:rsid w:val="00282351"/>
    <w:rsid w:val="00284F22"/>
    <w:rsid w:val="002B768C"/>
    <w:rsid w:val="002C7A62"/>
    <w:rsid w:val="002D439C"/>
    <w:rsid w:val="002D4E5D"/>
    <w:rsid w:val="002E31B1"/>
    <w:rsid w:val="002F3B4F"/>
    <w:rsid w:val="003077BD"/>
    <w:rsid w:val="00323BEA"/>
    <w:rsid w:val="003379D1"/>
    <w:rsid w:val="0034019A"/>
    <w:rsid w:val="003402F8"/>
    <w:rsid w:val="00364129"/>
    <w:rsid w:val="003A65C9"/>
    <w:rsid w:val="003D60B1"/>
    <w:rsid w:val="00406875"/>
    <w:rsid w:val="00410217"/>
    <w:rsid w:val="00416809"/>
    <w:rsid w:val="004262B1"/>
    <w:rsid w:val="00433FDD"/>
    <w:rsid w:val="0044283D"/>
    <w:rsid w:val="00447691"/>
    <w:rsid w:val="00451937"/>
    <w:rsid w:val="00474266"/>
    <w:rsid w:val="00480688"/>
    <w:rsid w:val="00480C00"/>
    <w:rsid w:val="00483841"/>
    <w:rsid w:val="004869BA"/>
    <w:rsid w:val="004871EE"/>
    <w:rsid w:val="00495D7D"/>
    <w:rsid w:val="00496A0F"/>
    <w:rsid w:val="004A2E35"/>
    <w:rsid w:val="004C27DF"/>
    <w:rsid w:val="004C6A9D"/>
    <w:rsid w:val="004D0663"/>
    <w:rsid w:val="004E024B"/>
    <w:rsid w:val="004E1133"/>
    <w:rsid w:val="004E60D4"/>
    <w:rsid w:val="004F0A93"/>
    <w:rsid w:val="004F1386"/>
    <w:rsid w:val="00500F48"/>
    <w:rsid w:val="00514FE1"/>
    <w:rsid w:val="00517ADE"/>
    <w:rsid w:val="00522549"/>
    <w:rsid w:val="005334AD"/>
    <w:rsid w:val="00540036"/>
    <w:rsid w:val="005612F4"/>
    <w:rsid w:val="0057157F"/>
    <w:rsid w:val="0057210C"/>
    <w:rsid w:val="00575175"/>
    <w:rsid w:val="00580637"/>
    <w:rsid w:val="00581AC9"/>
    <w:rsid w:val="0058285F"/>
    <w:rsid w:val="0058795A"/>
    <w:rsid w:val="005D1334"/>
    <w:rsid w:val="005F0D37"/>
    <w:rsid w:val="00603748"/>
    <w:rsid w:val="00604F3A"/>
    <w:rsid w:val="006073F6"/>
    <w:rsid w:val="006201E0"/>
    <w:rsid w:val="00630A23"/>
    <w:rsid w:val="00640049"/>
    <w:rsid w:val="00640B90"/>
    <w:rsid w:val="00643251"/>
    <w:rsid w:val="00655A60"/>
    <w:rsid w:val="00662CDE"/>
    <w:rsid w:val="00664923"/>
    <w:rsid w:val="00672E31"/>
    <w:rsid w:val="006766CC"/>
    <w:rsid w:val="0068619C"/>
    <w:rsid w:val="0068631A"/>
    <w:rsid w:val="00687AB4"/>
    <w:rsid w:val="00694C33"/>
    <w:rsid w:val="006A2D2F"/>
    <w:rsid w:val="006C52F2"/>
    <w:rsid w:val="006E5F6B"/>
    <w:rsid w:val="006F150B"/>
    <w:rsid w:val="006F18A7"/>
    <w:rsid w:val="00700FCF"/>
    <w:rsid w:val="00701BCC"/>
    <w:rsid w:val="00705B30"/>
    <w:rsid w:val="0070714D"/>
    <w:rsid w:val="00711069"/>
    <w:rsid w:val="007127D9"/>
    <w:rsid w:val="00723E42"/>
    <w:rsid w:val="00726C61"/>
    <w:rsid w:val="00734CB3"/>
    <w:rsid w:val="00750192"/>
    <w:rsid w:val="00751F03"/>
    <w:rsid w:val="00753792"/>
    <w:rsid w:val="00760AD4"/>
    <w:rsid w:val="00764C64"/>
    <w:rsid w:val="00766397"/>
    <w:rsid w:val="00777747"/>
    <w:rsid w:val="007858AF"/>
    <w:rsid w:val="00793053"/>
    <w:rsid w:val="007973F0"/>
    <w:rsid w:val="007A1269"/>
    <w:rsid w:val="007A5E1C"/>
    <w:rsid w:val="007B208D"/>
    <w:rsid w:val="007B4336"/>
    <w:rsid w:val="007B44F7"/>
    <w:rsid w:val="007B605D"/>
    <w:rsid w:val="007C104D"/>
    <w:rsid w:val="007D4975"/>
    <w:rsid w:val="007E792B"/>
    <w:rsid w:val="00800F7A"/>
    <w:rsid w:val="0081187B"/>
    <w:rsid w:val="00816BAC"/>
    <w:rsid w:val="00817076"/>
    <w:rsid w:val="00827379"/>
    <w:rsid w:val="008320AE"/>
    <w:rsid w:val="0084690B"/>
    <w:rsid w:val="0085716D"/>
    <w:rsid w:val="00860643"/>
    <w:rsid w:val="00866672"/>
    <w:rsid w:val="008750ED"/>
    <w:rsid w:val="00896C19"/>
    <w:rsid w:val="008B7DE4"/>
    <w:rsid w:val="008C0127"/>
    <w:rsid w:val="008E751A"/>
    <w:rsid w:val="008F3C6E"/>
    <w:rsid w:val="00900F3C"/>
    <w:rsid w:val="00910265"/>
    <w:rsid w:val="009108D9"/>
    <w:rsid w:val="00913E1D"/>
    <w:rsid w:val="0094362A"/>
    <w:rsid w:val="00954AD3"/>
    <w:rsid w:val="00974853"/>
    <w:rsid w:val="00982A16"/>
    <w:rsid w:val="00984B63"/>
    <w:rsid w:val="00991E36"/>
    <w:rsid w:val="009D7B51"/>
    <w:rsid w:val="009D7EC9"/>
    <w:rsid w:val="009E10BF"/>
    <w:rsid w:val="009E3E3A"/>
    <w:rsid w:val="009F09C1"/>
    <w:rsid w:val="009F18A5"/>
    <w:rsid w:val="009F2CF4"/>
    <w:rsid w:val="00A1536C"/>
    <w:rsid w:val="00A2193B"/>
    <w:rsid w:val="00A2347C"/>
    <w:rsid w:val="00A32263"/>
    <w:rsid w:val="00A51C91"/>
    <w:rsid w:val="00A64668"/>
    <w:rsid w:val="00A7430B"/>
    <w:rsid w:val="00A87E08"/>
    <w:rsid w:val="00A95328"/>
    <w:rsid w:val="00A95A55"/>
    <w:rsid w:val="00AD10AE"/>
    <w:rsid w:val="00AD13CE"/>
    <w:rsid w:val="00AD263E"/>
    <w:rsid w:val="00AD6F6B"/>
    <w:rsid w:val="00AE1C95"/>
    <w:rsid w:val="00B0339B"/>
    <w:rsid w:val="00B03DBD"/>
    <w:rsid w:val="00B13C0E"/>
    <w:rsid w:val="00B212BA"/>
    <w:rsid w:val="00B44C1F"/>
    <w:rsid w:val="00B5279C"/>
    <w:rsid w:val="00B6528D"/>
    <w:rsid w:val="00B702C0"/>
    <w:rsid w:val="00B74741"/>
    <w:rsid w:val="00B8031F"/>
    <w:rsid w:val="00B80B11"/>
    <w:rsid w:val="00B95E56"/>
    <w:rsid w:val="00B96C9C"/>
    <w:rsid w:val="00BA7C65"/>
    <w:rsid w:val="00BD332D"/>
    <w:rsid w:val="00BD548E"/>
    <w:rsid w:val="00BE6BAE"/>
    <w:rsid w:val="00C05E48"/>
    <w:rsid w:val="00C109AF"/>
    <w:rsid w:val="00C1655B"/>
    <w:rsid w:val="00C221E9"/>
    <w:rsid w:val="00C36C99"/>
    <w:rsid w:val="00C43985"/>
    <w:rsid w:val="00C444E4"/>
    <w:rsid w:val="00C5019D"/>
    <w:rsid w:val="00C60E42"/>
    <w:rsid w:val="00C65236"/>
    <w:rsid w:val="00C719F3"/>
    <w:rsid w:val="00C71F45"/>
    <w:rsid w:val="00C76FAA"/>
    <w:rsid w:val="00C91B80"/>
    <w:rsid w:val="00C93E5D"/>
    <w:rsid w:val="00CB71E9"/>
    <w:rsid w:val="00CC03E6"/>
    <w:rsid w:val="00CF5E7C"/>
    <w:rsid w:val="00D0287E"/>
    <w:rsid w:val="00D10030"/>
    <w:rsid w:val="00D16A82"/>
    <w:rsid w:val="00D217FC"/>
    <w:rsid w:val="00D32995"/>
    <w:rsid w:val="00D45394"/>
    <w:rsid w:val="00D57383"/>
    <w:rsid w:val="00D64060"/>
    <w:rsid w:val="00D67799"/>
    <w:rsid w:val="00D84C8E"/>
    <w:rsid w:val="00D94571"/>
    <w:rsid w:val="00DB0DBA"/>
    <w:rsid w:val="00DB4541"/>
    <w:rsid w:val="00DC02E9"/>
    <w:rsid w:val="00DC3211"/>
    <w:rsid w:val="00DE784A"/>
    <w:rsid w:val="00DE7ED9"/>
    <w:rsid w:val="00DF2243"/>
    <w:rsid w:val="00DF737A"/>
    <w:rsid w:val="00E07BE1"/>
    <w:rsid w:val="00E14B92"/>
    <w:rsid w:val="00E216E3"/>
    <w:rsid w:val="00E301CC"/>
    <w:rsid w:val="00E34F8C"/>
    <w:rsid w:val="00E51A4E"/>
    <w:rsid w:val="00E61C8C"/>
    <w:rsid w:val="00E77DF0"/>
    <w:rsid w:val="00E81475"/>
    <w:rsid w:val="00E85FF2"/>
    <w:rsid w:val="00E91B1E"/>
    <w:rsid w:val="00E93C6C"/>
    <w:rsid w:val="00EA4102"/>
    <w:rsid w:val="00ED05A3"/>
    <w:rsid w:val="00ED3E26"/>
    <w:rsid w:val="00EE1813"/>
    <w:rsid w:val="00EE538D"/>
    <w:rsid w:val="00F30C5D"/>
    <w:rsid w:val="00F771DC"/>
    <w:rsid w:val="00F92EF2"/>
    <w:rsid w:val="00FA0244"/>
    <w:rsid w:val="00FB75B9"/>
    <w:rsid w:val="00FC04E2"/>
    <w:rsid w:val="00FC25A9"/>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customXml/itemProps3.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customXml/itemProps4.xml><?xml version="1.0" encoding="utf-8"?>
<ds:datastoreItem xmlns:ds="http://schemas.openxmlformats.org/officeDocument/2006/customXml" ds:itemID="{B353028D-D1BA-4EC5-ABFD-7BCEB35B48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Template>
  <TotalTime>363</TotalTime>
  <Pages>21</Pages>
  <Words>5313</Words>
  <Characters>34752</Characters>
  <Application>Microsoft Office Word</Application>
  <DocSecurity>0</DocSecurity>
  <Lines>739</Lines>
  <Paragraphs>430</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39635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Ritika Arora</cp:lastModifiedBy>
  <cp:revision>90</cp:revision>
  <dcterms:created xsi:type="dcterms:W3CDTF">2025-07-01T10:00:00Z</dcterms:created>
  <dcterms:modified xsi:type="dcterms:W3CDTF">2025-07-11T09:46:00Z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ies>
</file>